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C10C" w14:textId="77777777" w:rsidR="00C82C7A" w:rsidRDefault="00C82C7A" w:rsidP="00C82C7A">
      <w:pPr>
        <w:pStyle w:val="Title"/>
      </w:pPr>
      <w:r>
        <w:t>Structuri de Date</w:t>
      </w:r>
    </w:p>
    <w:p w14:paraId="47F7A96C" w14:textId="6A5C36E8" w:rsidR="00C82C7A" w:rsidRDefault="00C82C7A" w:rsidP="00C82C7A">
      <w:pPr>
        <w:pStyle w:val="Subtitle"/>
        <w:jc w:val="left"/>
      </w:pPr>
      <w:r>
        <w:t xml:space="preserve">Laboratorul </w:t>
      </w:r>
      <w:r>
        <w:t>3</w:t>
      </w:r>
      <w:r>
        <w:t xml:space="preserve"> – Tema </w:t>
      </w:r>
      <w:r>
        <w:t>3</w:t>
      </w:r>
      <w:r>
        <w:t xml:space="preserve"> - Nicoleta Radu</w:t>
      </w:r>
    </w:p>
    <w:p w14:paraId="6EB358E4" w14:textId="71661145" w:rsidR="00C82C7A" w:rsidRDefault="00C82C7A" w:rsidP="00C82C7A"/>
    <w:p w14:paraId="73B17A60" w14:textId="43D6F95C" w:rsidR="00C82C7A" w:rsidRDefault="00C82C7A" w:rsidP="00C82C7A">
      <w:pPr>
        <w:pStyle w:val="Heading1"/>
        <w:rPr>
          <w:color w:val="auto"/>
        </w:rPr>
      </w:pPr>
      <w:r w:rsidRPr="00C82C7A">
        <w:rPr>
          <w:color w:val="auto"/>
        </w:rPr>
        <w:t>Exercitiul 1</w:t>
      </w:r>
    </w:p>
    <w:p w14:paraId="20E3659B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Stiva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::exercitiul_1_a(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EBDA228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C02B0DF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Stiva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TEMP;</w:t>
      </w:r>
    </w:p>
    <w:p w14:paraId="6E483AC4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(isEmpty() == 1)</w:t>
      </w:r>
    </w:p>
    <w:p w14:paraId="640376A6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3EBAB79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"Stiva este goala"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31E33C0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8B40AB8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E0BF0A4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(isFull() == 1)</w:t>
      </w:r>
    </w:p>
    <w:p w14:paraId="4B1B751B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768691E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"Stiva este plina"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B959BB5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58359AD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B14237C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1EA1F329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5FA3EB1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TEMP.push(stiv[0]);</w:t>
      </w:r>
    </w:p>
    <w:p w14:paraId="2C43DB20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TEMP.write();</w:t>
      </w:r>
    </w:p>
    <w:p w14:paraId="423A37C3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29291471" w14:textId="4E7A0536" w:rsidR="00C82C7A" w:rsidRPr="00C82C7A" w:rsidRDefault="00C82C7A" w:rsidP="00C82C7A">
      <w:r w:rsidRPr="00C82C7A"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53CCA100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</w:t>
      </w:r>
    </w:p>
    <w:p w14:paraId="6C495976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Stiva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Stiva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::exercitiul_1_c(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4F9E340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118FF0EF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Stiva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TEMP;</w:t>
      </w:r>
    </w:p>
    <w:p w14:paraId="5A1ABCC4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(isEmpty() == 1)</w:t>
      </w:r>
    </w:p>
    <w:p w14:paraId="4EC89108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F70B3F9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"Stiva este goala"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1B55005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3CB8D55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2F9D496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(isFull() == 1)</w:t>
      </w:r>
    </w:p>
    <w:p w14:paraId="755D6F1B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C7C5F50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"Stiva este plina"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A614751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0F9E4AA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DC6195B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33C7C2D4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18A01C8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3; i++)</w:t>
      </w:r>
    </w:p>
    <w:p w14:paraId="7673030F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5495980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(stiv[i] !=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9FB5180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97278B7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TEMP.push(stiv[i]);</w:t>
      </w:r>
    </w:p>
    <w:p w14:paraId="578DB675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729D8642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034976D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CA1F768" w14:textId="77777777" w:rsidR="00C82C7A" w:rsidRDefault="00C82C7A" w:rsidP="00C8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TEMP;</w:t>
      </w:r>
    </w:p>
    <w:p w14:paraId="5CFB8578" w14:textId="253C346A" w:rsidR="002A792A" w:rsidRPr="00C82C7A" w:rsidRDefault="00C82C7A" w:rsidP="00C82C7A">
      <w:pPr>
        <w:rPr>
          <w:rFonts w:ascii="Cascadia Mono" w:hAnsi="Cascadia Mono" w:cs="Cascadia Mono"/>
          <w:color w:val="auto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37EA5AFF" w14:textId="24C452D8" w:rsidR="00C82C7A" w:rsidRPr="00B8201B" w:rsidRDefault="00C82C7A" w:rsidP="00B8201B">
      <w:pPr>
        <w:pStyle w:val="Heading1"/>
        <w:rPr>
          <w:color w:val="auto"/>
        </w:rPr>
      </w:pPr>
      <w:r w:rsidRPr="00C82C7A">
        <w:rPr>
          <w:color w:val="auto"/>
        </w:rPr>
        <w:t>Exercitiul 2</w:t>
      </w:r>
    </w:p>
    <w:p w14:paraId="2A9E821B" w14:textId="1DF63F39" w:rsidR="00B8201B" w:rsidRPr="00B8201B" w:rsidRDefault="00B8201B" w:rsidP="00B8201B">
      <w:pPr>
        <w:pStyle w:val="Heading1"/>
        <w:rPr>
          <w:color w:val="auto"/>
        </w:rPr>
      </w:pPr>
      <w:r w:rsidRPr="00B8201B">
        <w:rPr>
          <w:color w:val="auto"/>
        </w:rPr>
        <w:t>Exercitiul 3</w:t>
      </w:r>
    </w:p>
    <w:p w14:paraId="2AC593ED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isPrime(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8C8BB6B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47CAED49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Corner case</w:t>
      </w:r>
    </w:p>
    <w:p w14:paraId="4EFDD545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&lt;= 1)</w:t>
      </w:r>
    </w:p>
    <w:p w14:paraId="7AEBAA67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DF538AA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38BA65B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Check from 2 to square root of n</w:t>
      </w:r>
    </w:p>
    <w:p w14:paraId="1F79A74F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2; i &lt;= sqrt(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 i++)</w:t>
      </w:r>
    </w:p>
    <w:p w14:paraId="191448A9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% i == 0)</w:t>
      </w:r>
    </w:p>
    <w:p w14:paraId="3A342F65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F0B11C6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6B5E232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AB38F5F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05902F58" w14:textId="77777777" w:rsidR="00B8201B" w:rsidRDefault="00B8201B" w:rsidP="00B82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E4AF4BD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printAllPrimes(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Stiva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yourStiva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C9BBBD1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D8133DD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Stiva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yourStiva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0AF978D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dim = TEMP.getSize();</w:t>
      </w:r>
    </w:p>
    <w:p w14:paraId="2B55D623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currentValue{ 0 };</w:t>
      </w:r>
    </w:p>
    <w:p w14:paraId="1704D55C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F79D954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(dim &gt;= 0)</w:t>
      </w:r>
    </w:p>
    <w:p w14:paraId="70933A1D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5B295921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currentValue = TEMP.getTop();</w:t>
      </w:r>
    </w:p>
    <w:p w14:paraId="5C4D24B9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2; i &lt; currentValue / 2; i++)</w:t>
      </w:r>
    </w:p>
    <w:p w14:paraId="1686AFF7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{</w:t>
      </w:r>
    </w:p>
    <w:p w14:paraId="481959A4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(currentValue % i == 0)</w:t>
      </w:r>
    </w:p>
    <w:p w14:paraId="0F90CA4A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{</w:t>
      </w:r>
    </w:p>
    <w:p w14:paraId="38E352FA" w14:textId="77777777" w:rsidR="00EC4418" w:rsidRDefault="00C45D42" w:rsidP="00EC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</w:t>
      </w:r>
      <w:r w:rsidR="00EC4418"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 w:rsidR="00EC4418"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(isPrime(currentValue))</w:t>
      </w:r>
    </w:p>
    <w:p w14:paraId="03F30E26" w14:textId="77777777" w:rsidR="00EC4418" w:rsidRDefault="00EC4418" w:rsidP="00EC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{</w:t>
      </w:r>
    </w:p>
    <w:p w14:paraId="1E728CAB" w14:textId="77777777" w:rsidR="00EC4418" w:rsidRDefault="00EC4418" w:rsidP="00EC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cout &lt;&lt; currentValue &lt;&lt; endl;</w:t>
      </w:r>
    </w:p>
    <w:p w14:paraId="16D1F73E" w14:textId="5F943878" w:rsidR="00C45D42" w:rsidRDefault="00EC4418" w:rsidP="00EC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}</w:t>
      </w:r>
      <w:r w:rsidR="00C45D42"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      </w:t>
      </w:r>
    </w:p>
    <w:p w14:paraId="1006C4EB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6EBD121B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TEMP.pop();</w:t>
      </w:r>
    </w:p>
    <w:p w14:paraId="666C927D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dim--;</w:t>
      </w:r>
    </w:p>
    <w:p w14:paraId="6E3CA8D6" w14:textId="77777777" w:rsidR="00C45D42" w:rsidRDefault="00C45D42" w:rsidP="00C4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  </w:t>
      </w:r>
    </w:p>
    <w:p w14:paraId="0AE43E69" w14:textId="28261B5F" w:rsidR="00B8201B" w:rsidRPr="00B8201B" w:rsidRDefault="00C45D42" w:rsidP="00C45D42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sectPr w:rsidR="00B8201B" w:rsidRPr="00B8201B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7D04" w14:textId="77777777" w:rsidR="008365A0" w:rsidRDefault="008365A0">
      <w:pPr>
        <w:spacing w:after="0" w:line="240" w:lineRule="auto"/>
      </w:pPr>
      <w:r>
        <w:separator/>
      </w:r>
    </w:p>
  </w:endnote>
  <w:endnote w:type="continuationSeparator" w:id="0">
    <w:p w14:paraId="1CB2427A" w14:textId="77777777" w:rsidR="008365A0" w:rsidRDefault="0083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8930" w14:textId="77777777" w:rsidR="002A792A" w:rsidRDefault="008365A0">
    <w:pPr>
      <w:pStyle w:val="Footer"/>
    </w:pPr>
    <w:sdt>
      <w:sdtPr>
        <w:alias w:val="Enter Company Name:"/>
        <w:tag w:val="Enter Company Name:"/>
        <w:id w:val="-397664319"/>
        <w:placeholder>
          <w:docPart w:val="BE1D679F0361441992C7C5FD9B433821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EACF" w14:textId="77777777" w:rsidR="008365A0" w:rsidRDefault="008365A0">
      <w:pPr>
        <w:spacing w:after="0" w:line="240" w:lineRule="auto"/>
      </w:pPr>
      <w:r>
        <w:separator/>
      </w:r>
    </w:p>
  </w:footnote>
  <w:footnote w:type="continuationSeparator" w:id="0">
    <w:p w14:paraId="567EC7E5" w14:textId="77777777" w:rsidR="008365A0" w:rsidRDefault="00836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57C7E"/>
    <w:multiLevelType w:val="hybridMultilevel"/>
    <w:tmpl w:val="F2B22B6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1"/>
  </w:num>
  <w:num w:numId="11">
    <w:abstractNumId w:val="24"/>
  </w:num>
  <w:num w:numId="12">
    <w:abstractNumId w:val="24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4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9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3"/>
  </w:num>
  <w:num w:numId="36">
    <w:abstractNumId w:val="20"/>
  </w:num>
  <w:num w:numId="37">
    <w:abstractNumId w:val="11"/>
  </w:num>
  <w:num w:numId="38">
    <w:abstractNumId w:val="1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7A"/>
    <w:rsid w:val="000303C2"/>
    <w:rsid w:val="00071A33"/>
    <w:rsid w:val="0008087C"/>
    <w:rsid w:val="000A0F81"/>
    <w:rsid w:val="000A696F"/>
    <w:rsid w:val="00102801"/>
    <w:rsid w:val="001E35FF"/>
    <w:rsid w:val="002A792A"/>
    <w:rsid w:val="003638E9"/>
    <w:rsid w:val="00387081"/>
    <w:rsid w:val="004223A9"/>
    <w:rsid w:val="004548D6"/>
    <w:rsid w:val="004B5EAA"/>
    <w:rsid w:val="005B653B"/>
    <w:rsid w:val="005C17AF"/>
    <w:rsid w:val="005F6ACD"/>
    <w:rsid w:val="006205F4"/>
    <w:rsid w:val="006D480F"/>
    <w:rsid w:val="006F07D7"/>
    <w:rsid w:val="00823C88"/>
    <w:rsid w:val="008365A0"/>
    <w:rsid w:val="008B4B02"/>
    <w:rsid w:val="009A2858"/>
    <w:rsid w:val="009E7366"/>
    <w:rsid w:val="00A32A28"/>
    <w:rsid w:val="00AB08ED"/>
    <w:rsid w:val="00AB17FC"/>
    <w:rsid w:val="00B8201B"/>
    <w:rsid w:val="00BD4E5D"/>
    <w:rsid w:val="00BF2918"/>
    <w:rsid w:val="00C3688B"/>
    <w:rsid w:val="00C40E10"/>
    <w:rsid w:val="00C45D42"/>
    <w:rsid w:val="00C72B2A"/>
    <w:rsid w:val="00C82C7A"/>
    <w:rsid w:val="00D34246"/>
    <w:rsid w:val="00E814A4"/>
    <w:rsid w:val="00EC4418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61BBC"/>
  <w15:chartTrackingRefBased/>
  <w15:docId w15:val="{34E27BA1-D6AC-4FEB-8C19-31430989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8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1D679F0361441992C7C5FD9B433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12BF4-82A3-4A81-B8AF-56B015A58872}"/>
      </w:docPartPr>
      <w:docPartBody>
        <w:p w:rsidR="00000000" w:rsidRDefault="00AC734E">
          <w:pPr>
            <w:pStyle w:val="BE1D679F0361441992C7C5FD9B433821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4E"/>
    <w:rsid w:val="00A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A38A30BEBD474F9E7CAF23F443C899">
    <w:name w:val="CCA38A30BEBD474F9E7CAF23F443C899"/>
  </w:style>
  <w:style w:type="paragraph" w:customStyle="1" w:styleId="CDB7D6D5373844C9B4506119BC190A6A">
    <w:name w:val="CDB7D6D5373844C9B4506119BC190A6A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DD6734BDA0454421B805FACF2761E44C">
    <w:name w:val="DD6734BDA0454421B805FACF2761E44C"/>
  </w:style>
  <w:style w:type="paragraph" w:customStyle="1" w:styleId="A1038399983F41F592BDD65CCBF7F05D">
    <w:name w:val="A1038399983F41F592BDD65CCBF7F05D"/>
  </w:style>
  <w:style w:type="paragraph" w:customStyle="1" w:styleId="CD153B277DBC4A2C8B554DF9B9A9F57D">
    <w:name w:val="CD153B277DBC4A2C8B554DF9B9A9F57D"/>
  </w:style>
  <w:style w:type="paragraph" w:customStyle="1" w:styleId="3DFF7F76ECA44C4BB7DAB3C49F213355">
    <w:name w:val="3DFF7F76ECA44C4BB7DAB3C49F213355"/>
  </w:style>
  <w:style w:type="paragraph" w:customStyle="1" w:styleId="0C4EFFB415344040953033FDA7C1D828">
    <w:name w:val="0C4EFFB415344040953033FDA7C1D828"/>
  </w:style>
  <w:style w:type="paragraph" w:customStyle="1" w:styleId="84494C55C73E4F5F936C8763A3E84BE8">
    <w:name w:val="84494C55C73E4F5F936C8763A3E84BE8"/>
  </w:style>
  <w:style w:type="paragraph" w:customStyle="1" w:styleId="C64A0A6A71C443649ED673900FAD1913">
    <w:name w:val="C64A0A6A71C443649ED673900FAD1913"/>
  </w:style>
  <w:style w:type="paragraph" w:customStyle="1" w:styleId="9EB813A67B9148CD82D5D6ED8A987A2F">
    <w:name w:val="9EB813A67B9148CD82D5D6ED8A987A2F"/>
  </w:style>
  <w:style w:type="paragraph" w:customStyle="1" w:styleId="58BB31A462134C2D8D0FFB1B2C3B4145">
    <w:name w:val="58BB31A462134C2D8D0FFB1B2C3B4145"/>
  </w:style>
  <w:style w:type="paragraph" w:customStyle="1" w:styleId="6DE1EFE1375A42CEADA43F486B2A7EBB">
    <w:name w:val="6DE1EFE1375A42CEADA43F486B2A7EBB"/>
  </w:style>
  <w:style w:type="paragraph" w:customStyle="1" w:styleId="712A6C17467641CA81C57CAB7FDE543A">
    <w:name w:val="712A6C17467641CA81C57CAB7FDE543A"/>
  </w:style>
  <w:style w:type="paragraph" w:customStyle="1" w:styleId="E83B6E7DE71D462BA274F60406577B52">
    <w:name w:val="E83B6E7DE71D462BA274F60406577B52"/>
  </w:style>
  <w:style w:type="paragraph" w:customStyle="1" w:styleId="9F45DF1EFD2E4C21852C3111F484D109">
    <w:name w:val="9F45DF1EFD2E4C21852C3111F484D109"/>
  </w:style>
  <w:style w:type="paragraph" w:customStyle="1" w:styleId="85DC06C512124880837E6BC0AC2A08C4">
    <w:name w:val="85DC06C512124880837E6BC0AC2A08C4"/>
  </w:style>
  <w:style w:type="paragraph" w:customStyle="1" w:styleId="746EE6833A3E4944A5CC9A935B970691">
    <w:name w:val="746EE6833A3E4944A5CC9A935B970691"/>
  </w:style>
  <w:style w:type="paragraph" w:customStyle="1" w:styleId="A7EC470F8E9E4081818C87D2CCBB51F3">
    <w:name w:val="A7EC470F8E9E4081818C87D2CCBB51F3"/>
  </w:style>
  <w:style w:type="paragraph" w:customStyle="1" w:styleId="9A08BAFE76D2439EA55F431343A29849">
    <w:name w:val="9A08BAFE76D2439EA55F431343A29849"/>
  </w:style>
  <w:style w:type="paragraph" w:customStyle="1" w:styleId="BE1D679F0361441992C7C5FD9B433821">
    <w:name w:val="BE1D679F0361441992C7C5FD9B433821"/>
  </w:style>
  <w:style w:type="paragraph" w:customStyle="1" w:styleId="B36FE054B7A5459D992BA6CB0D1FC734">
    <w:name w:val="B36FE054B7A5459D992BA6CB0D1FC734"/>
  </w:style>
  <w:style w:type="paragraph" w:customStyle="1" w:styleId="0DB2C899EAFD433AA993F23C68EDFD80">
    <w:name w:val="0DB2C899EAFD433AA993F23C68EDFD80"/>
  </w:style>
  <w:style w:type="paragraph" w:customStyle="1" w:styleId="F450952A7D374BD3BF76C26380A77215">
    <w:name w:val="F450952A7D374BD3BF76C26380A77215"/>
  </w:style>
  <w:style w:type="paragraph" w:customStyle="1" w:styleId="951C14073B2C4A6B94723C0878C57135">
    <w:name w:val="951C14073B2C4A6B94723C0878C57135"/>
  </w:style>
  <w:style w:type="paragraph" w:customStyle="1" w:styleId="C2784CEFA41F4CE8A707E357439D2CA6">
    <w:name w:val="C2784CEFA41F4CE8A707E357439D2CA6"/>
  </w:style>
  <w:style w:type="paragraph" w:customStyle="1" w:styleId="8EFC3CEAFC0E4EEEA98DA820C3149761">
    <w:name w:val="8EFC3CEAFC0E4EEEA98DA820C3149761"/>
  </w:style>
  <w:style w:type="paragraph" w:customStyle="1" w:styleId="BDCCE37B9C844911AD72E93F0205D355">
    <w:name w:val="BDCCE37B9C844911AD72E93F0205D355"/>
  </w:style>
  <w:style w:type="paragraph" w:customStyle="1" w:styleId="4BA4A4E194F84B3A9DC4C00363F58CA3">
    <w:name w:val="4BA4A4E194F84B3A9DC4C00363F58CA3"/>
  </w:style>
  <w:style w:type="paragraph" w:customStyle="1" w:styleId="8FD67CD9CE4A485D8FD067FE33320C19">
    <w:name w:val="8FD67CD9CE4A485D8FD067FE33320C19"/>
  </w:style>
  <w:style w:type="paragraph" w:customStyle="1" w:styleId="8E1FDD9CF497480B89397681C0D82186">
    <w:name w:val="8E1FDD9CF497480B89397681C0D82186"/>
  </w:style>
  <w:style w:type="paragraph" w:customStyle="1" w:styleId="08DA3867980849FD8C11D5EE8A527A96">
    <w:name w:val="08DA3867980849FD8C11D5EE8A527A96"/>
  </w:style>
  <w:style w:type="paragraph" w:customStyle="1" w:styleId="D7C4196D410A4357BB0DE73F6B95EB7E">
    <w:name w:val="D7C4196D410A4357BB0DE73F6B95EB7E"/>
  </w:style>
  <w:style w:type="paragraph" w:customStyle="1" w:styleId="C445B8E2E151458C86C3D2D04D911A1C">
    <w:name w:val="C445B8E2E151458C86C3D2D04D911A1C"/>
  </w:style>
  <w:style w:type="paragraph" w:customStyle="1" w:styleId="AA0F761130154FF4B7EB698F80154B9F">
    <w:name w:val="AA0F761130154FF4B7EB698F80154B9F"/>
  </w:style>
  <w:style w:type="paragraph" w:customStyle="1" w:styleId="FB0ED598C8D445FB8E24429871F55F40">
    <w:name w:val="FB0ED598C8D445FB8E24429871F55F40"/>
  </w:style>
  <w:style w:type="paragraph" w:customStyle="1" w:styleId="0357FE7FECA7420BB8D170CBEF8C1AE1">
    <w:name w:val="0357FE7FECA7420BB8D170CBEF8C1AE1"/>
  </w:style>
  <w:style w:type="paragraph" w:customStyle="1" w:styleId="5ED38CE319D84D5FB5F85FCE7631CF39">
    <w:name w:val="5ED38CE319D84D5FB5F85FCE7631CF39"/>
  </w:style>
  <w:style w:type="paragraph" w:customStyle="1" w:styleId="96AD5C001F8944BE9CE5D7ADB6C1B5A7">
    <w:name w:val="96AD5C001F8944BE9CE5D7ADB6C1B5A7"/>
  </w:style>
  <w:style w:type="paragraph" w:customStyle="1" w:styleId="6CEDA5DFB4324B5B95AF1503409E93FC">
    <w:name w:val="6CEDA5DFB4324B5B95AF1503409E93FC"/>
  </w:style>
  <w:style w:type="paragraph" w:customStyle="1" w:styleId="41BEF5790F7645388AFCE7622FBF5951">
    <w:name w:val="41BEF5790F7645388AFCE7622FBF5951"/>
  </w:style>
  <w:style w:type="paragraph" w:customStyle="1" w:styleId="F26049A1839A4E8494EA953C64F3A886">
    <w:name w:val="F26049A1839A4E8494EA953C64F3A886"/>
  </w:style>
  <w:style w:type="paragraph" w:customStyle="1" w:styleId="D7FCA10B1131488E975A30C317FDD7EF">
    <w:name w:val="D7FCA10B1131488E975A30C317FDD7EF"/>
  </w:style>
  <w:style w:type="paragraph" w:customStyle="1" w:styleId="36F93DDBA03647FF996314C979C1CC39">
    <w:name w:val="36F93DDBA03647FF996314C979C1CC39"/>
  </w:style>
  <w:style w:type="paragraph" w:customStyle="1" w:styleId="A03F394AFA734A86B26C7DBEF6426C49">
    <w:name w:val="A03F394AFA734A86B26C7DBEF6426C49"/>
  </w:style>
  <w:style w:type="paragraph" w:customStyle="1" w:styleId="CA9A879464D84501974D5DCBA7C8B7E0">
    <w:name w:val="CA9A879464D84501974D5DCBA7C8B7E0"/>
  </w:style>
  <w:style w:type="paragraph" w:customStyle="1" w:styleId="CF5DF728657D4A5C8DDAD9DA7F5C48D2">
    <w:name w:val="CF5DF728657D4A5C8DDAD9DA7F5C48D2"/>
  </w:style>
  <w:style w:type="paragraph" w:customStyle="1" w:styleId="B16C9566D75F4449AED2F24196C3762B">
    <w:name w:val="B16C9566D75F4449AED2F24196C3762B"/>
  </w:style>
  <w:style w:type="paragraph" w:customStyle="1" w:styleId="F06A1B826695480A98DC059D0C1951A4">
    <w:name w:val="F06A1B826695480A98DC059D0C1951A4"/>
  </w:style>
  <w:style w:type="paragraph" w:customStyle="1" w:styleId="FE0AEC4F2D4F4894A691898FC39FA1FE">
    <w:name w:val="FE0AEC4F2D4F4894A691898FC39FA1FE"/>
  </w:style>
  <w:style w:type="paragraph" w:customStyle="1" w:styleId="198781905D3A448B83F5216721A32506">
    <w:name w:val="198781905D3A448B83F5216721A32506"/>
  </w:style>
  <w:style w:type="paragraph" w:customStyle="1" w:styleId="8391A01AFE0B48E5A703AC44FE0F6594">
    <w:name w:val="8391A01AFE0B48E5A703AC44FE0F6594"/>
  </w:style>
  <w:style w:type="paragraph" w:customStyle="1" w:styleId="830EAE55CA964B0592B7E7ECACB9AD1C">
    <w:name w:val="830EAE55CA964B0592B7E7ECACB9AD1C"/>
  </w:style>
  <w:style w:type="paragraph" w:customStyle="1" w:styleId="5EF600CAB2134467B036A94BD9C8F2E6">
    <w:name w:val="5EF600CAB2134467B036A94BD9C8F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209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4</cp:revision>
  <cp:lastPrinted>2012-12-03T18:15:00Z</cp:lastPrinted>
  <dcterms:created xsi:type="dcterms:W3CDTF">2022-10-28T15:57:00Z</dcterms:created>
  <dcterms:modified xsi:type="dcterms:W3CDTF">2022-10-28T17:07:00Z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