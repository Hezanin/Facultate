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3CCD8" w14:textId="7EFC45CC" w:rsidR="002A792A" w:rsidRDefault="00BB7773" w:rsidP="00BB7773">
      <w:pPr>
        <w:pStyle w:val="Title"/>
      </w:pPr>
      <w:r>
        <w:t>Structuri de Date</w:t>
      </w:r>
    </w:p>
    <w:p w14:paraId="6D170219" w14:textId="5CD91DDF" w:rsidR="00BB7773" w:rsidRDefault="00BB7773" w:rsidP="00BB7773">
      <w:pPr>
        <w:pStyle w:val="Subtitle"/>
        <w:jc w:val="left"/>
      </w:pPr>
      <w:r>
        <w:t>Laboratorul 1 – Tema 1 - Nicoleta Radu</w:t>
      </w:r>
    </w:p>
    <w:p w14:paraId="105BECA6" w14:textId="319260B7" w:rsidR="00BB7773" w:rsidRDefault="00BB7773" w:rsidP="00BB7773"/>
    <w:p w14:paraId="57952019" w14:textId="68FEA0E8" w:rsidR="00BB7773" w:rsidRDefault="00BB7773" w:rsidP="00BB7773">
      <w:pPr>
        <w:pStyle w:val="Heading1"/>
      </w:pPr>
      <w:r>
        <w:t xml:space="preserve">1. </w:t>
      </w:r>
      <w:r w:rsidRPr="008F3CE8">
        <w:rPr>
          <w:color w:val="669748" w:themeColor="accent2" w:themeShade="BF"/>
        </w:rPr>
        <w:t>Coeficientul Binomial</w:t>
      </w:r>
    </w:p>
    <w:p w14:paraId="0B6FD01B" w14:textId="32F062BF" w:rsidR="00BB7773" w:rsidRDefault="000C4015" w:rsidP="00BB7773">
      <w:r>
        <w:rPr>
          <w:noProof/>
        </w:rPr>
        <w:drawing>
          <wp:inline distT="0" distB="0" distL="0" distR="0" wp14:anchorId="3B991F29" wp14:editId="7C4D4733">
            <wp:extent cx="6438900" cy="66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1686" w14:textId="4BEBC8AD" w:rsidR="005A59EA" w:rsidRDefault="005A59EA" w:rsidP="00BB7773">
      <w:r>
        <w:rPr>
          <w:noProof/>
        </w:rPr>
        <w:drawing>
          <wp:inline distT="0" distB="0" distL="0" distR="0" wp14:anchorId="07BC4CEB" wp14:editId="5DDF87E5">
            <wp:extent cx="2143125" cy="8953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7C2D" w14:textId="1C2CEACF" w:rsidR="005A59EA" w:rsidRDefault="005A59EA" w:rsidP="00BB7773"/>
    <w:p w14:paraId="6A0EFF5E" w14:textId="2E16AC29" w:rsidR="009E5529" w:rsidRDefault="009E5529" w:rsidP="009E5529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8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Complexitate: O(n*max(k,n-k))</w:t>
      </w:r>
    </w:p>
    <w:p w14:paraId="36D775F0" w14:textId="274A3D7C" w:rsidR="009E5529" w:rsidRDefault="009E5529" w:rsidP="009E5529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C(n,k)</w:t>
      </w:r>
    </w:p>
    <w:p w14:paraId="5C67B3F4" w14:textId="77777777" w:rsidR="009E5529" w:rsidRDefault="009E5529" w:rsidP="009E5529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CoeficientBinomial_1(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116F8CAF" w14:textId="77777777" w:rsidR="009E5529" w:rsidRDefault="009E5529" w:rsidP="009E5529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{</w:t>
      </w:r>
    </w:p>
    <w:p w14:paraId="7F74BE68" w14:textId="77777777" w:rsidR="009E5529" w:rsidRDefault="009E5529" w:rsidP="009E5529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3CB99BC2" w14:textId="77777777" w:rsidR="009E5529" w:rsidRDefault="009E5529" w:rsidP="009E5529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3799449C" w14:textId="77777777" w:rsidR="009E5529" w:rsidRDefault="009E5529" w:rsidP="009E5529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0;</w:t>
      </w:r>
    </w:p>
    <w:p w14:paraId="0DE9D411" w14:textId="77777777" w:rsidR="009E5529" w:rsidRDefault="009E5529" w:rsidP="009E5529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5E7936EA" w14:textId="77777777" w:rsidR="009E5529" w:rsidRDefault="009E5529" w:rsidP="009E5529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== 0 ||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6B3C8553" w14:textId="77777777" w:rsidR="009E5529" w:rsidRDefault="009E5529" w:rsidP="009E5529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0BD3A496" w14:textId="77777777" w:rsidR="009E5529" w:rsidRDefault="009E5529" w:rsidP="009E5529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1;</w:t>
      </w:r>
    </w:p>
    <w:p w14:paraId="515DC377" w14:textId="77777777" w:rsidR="009E5529" w:rsidRDefault="009E5529" w:rsidP="009E5529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1520962F" w14:textId="77777777" w:rsidR="009E5529" w:rsidRDefault="009E5529" w:rsidP="009E5529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CoeficientBinomial_1(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- 1,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- 1)</w:t>
      </w:r>
    </w:p>
    <w:p w14:paraId="1E2E3669" w14:textId="77777777" w:rsidR="009E5529" w:rsidRDefault="009E5529" w:rsidP="009E5529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 + CoeficientBinomial_1(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- 1,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0238B91B" w14:textId="4F0E5C6C" w:rsidR="005A59EA" w:rsidRDefault="009E5529" w:rsidP="009E5529">
      <w:pPr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74FC8B1A" w14:textId="17715C8F" w:rsidR="009E5529" w:rsidRDefault="009E5529" w:rsidP="009E5529">
      <w:pPr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5BE171FE" w14:textId="77777777" w:rsidR="009E5529" w:rsidRDefault="009E5529" w:rsidP="009E5529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C(n-1,k)</w:t>
      </w:r>
    </w:p>
    <w:p w14:paraId="72DF118F" w14:textId="77777777" w:rsidR="009E5529" w:rsidRDefault="009E5529" w:rsidP="009E5529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CoeficientBinomial_2(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72B1978D" w14:textId="77777777" w:rsidR="009E5529" w:rsidRDefault="009E5529" w:rsidP="009E5529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{</w:t>
      </w:r>
    </w:p>
    <w:p w14:paraId="220FFF20" w14:textId="77777777" w:rsidR="009E5529" w:rsidRDefault="009E5529" w:rsidP="009E5529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5ABB2EB0" w14:textId="77777777" w:rsidR="009E5529" w:rsidRDefault="009E5529" w:rsidP="009E5529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59FAFB64" w14:textId="77777777" w:rsidR="009E5529" w:rsidRDefault="009E5529" w:rsidP="009E5529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0;</w:t>
      </w:r>
    </w:p>
    <w:p w14:paraId="0C8B02EC" w14:textId="77777777" w:rsidR="009E5529" w:rsidRDefault="009E5529" w:rsidP="009E5529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4BFBD82C" w14:textId="77777777" w:rsidR="009E5529" w:rsidRDefault="009E5529" w:rsidP="009E5529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== 0 ||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17A0F1EB" w14:textId="77777777" w:rsidR="009E5529" w:rsidRDefault="009E5529" w:rsidP="009E5529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146D875C" w14:textId="77777777" w:rsidR="009E5529" w:rsidRDefault="009E5529" w:rsidP="009E5529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1;</w:t>
      </w:r>
    </w:p>
    <w:p w14:paraId="48EE96BC" w14:textId="77777777" w:rsidR="009E5529" w:rsidRDefault="009E5529" w:rsidP="009E5529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04197AA0" w14:textId="77777777" w:rsidR="009E5529" w:rsidRDefault="009E5529" w:rsidP="009E5529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CoeficientBinomial_1((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- 1) - 1,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- 1)</w:t>
      </w:r>
    </w:p>
    <w:p w14:paraId="6081F4CF" w14:textId="77777777" w:rsidR="009E5529" w:rsidRDefault="009E5529" w:rsidP="009E5529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+ CoeficientBinomial_1((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- 1) - 1,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72F89404" w14:textId="72A46355" w:rsidR="009E5529" w:rsidRDefault="009E5529" w:rsidP="009E5529">
      <w:pPr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2783B728" w14:textId="341E2B15" w:rsidR="009E5529" w:rsidRDefault="009E5529" w:rsidP="009E5529">
      <w:pPr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046787FE" w14:textId="12D8DA11" w:rsidR="009E5529" w:rsidRDefault="009E5529" w:rsidP="009E5529">
      <w:pPr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243279E5" w14:textId="3F7B171D" w:rsidR="009E5529" w:rsidRDefault="009E5529" w:rsidP="009E5529">
      <w:pPr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703293F7" w14:textId="77777777" w:rsidR="009E5529" w:rsidRDefault="009E5529" w:rsidP="009E5529">
      <w:pPr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3258C434" w14:textId="77777777" w:rsidR="009E5529" w:rsidRDefault="009E5529" w:rsidP="009E5529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C(n,k - 1)</w:t>
      </w:r>
    </w:p>
    <w:p w14:paraId="126BC9D2" w14:textId="77777777" w:rsidR="009E5529" w:rsidRDefault="009E5529" w:rsidP="009E5529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CoeficientBinomial_3(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4C2A4957" w14:textId="77777777" w:rsidR="009E5529" w:rsidRDefault="009E5529" w:rsidP="009E5529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{</w:t>
      </w:r>
    </w:p>
    <w:p w14:paraId="0D4C7676" w14:textId="77777777" w:rsidR="009E5529" w:rsidRDefault="009E5529" w:rsidP="009E5529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496936E7" w14:textId="77777777" w:rsidR="009E5529" w:rsidRDefault="009E5529" w:rsidP="009E5529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646C11EF" w14:textId="77777777" w:rsidR="009E5529" w:rsidRDefault="009E5529" w:rsidP="009E5529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0;</w:t>
      </w:r>
    </w:p>
    <w:p w14:paraId="20F8EBBF" w14:textId="77777777" w:rsidR="009E5529" w:rsidRDefault="009E5529" w:rsidP="009E5529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0878C3C6" w14:textId="77777777" w:rsidR="009E5529" w:rsidRDefault="009E5529" w:rsidP="009E5529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== 0 ||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1BFB3E0D" w14:textId="77777777" w:rsidR="009E5529" w:rsidRDefault="009E5529" w:rsidP="009E5529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10883844" w14:textId="77777777" w:rsidR="009E5529" w:rsidRDefault="009E5529" w:rsidP="009E5529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1;</w:t>
      </w:r>
    </w:p>
    <w:p w14:paraId="54E33D60" w14:textId="77777777" w:rsidR="009E5529" w:rsidRDefault="009E5529" w:rsidP="009E5529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2CB68051" w14:textId="77777777" w:rsidR="009E5529" w:rsidRDefault="009E5529" w:rsidP="009E5529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CoeficientBinomial_3(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- 1,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- 1) - 1)</w:t>
      </w:r>
    </w:p>
    <w:p w14:paraId="7065613D" w14:textId="77777777" w:rsidR="009E5529" w:rsidRDefault="009E5529" w:rsidP="009E5529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+ CoeficientBinomial_3(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- 1,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062267E2" w14:textId="7C505BBD" w:rsidR="009E5529" w:rsidRDefault="009E5529" w:rsidP="009E5529"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27C37B57" w14:textId="77777777" w:rsidR="009E5529" w:rsidRDefault="009E5529" w:rsidP="009E5529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C(n - 1,k - 1)</w:t>
      </w:r>
    </w:p>
    <w:p w14:paraId="115F899B" w14:textId="77777777" w:rsidR="009E5529" w:rsidRDefault="009E5529" w:rsidP="009E5529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CoeficientBinomial_4(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192EC059" w14:textId="77777777" w:rsidR="009E5529" w:rsidRDefault="009E5529" w:rsidP="009E5529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{</w:t>
      </w:r>
    </w:p>
    <w:p w14:paraId="3195E349" w14:textId="77777777" w:rsidR="009E5529" w:rsidRDefault="009E5529" w:rsidP="009E5529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5E3D2FE6" w14:textId="77777777" w:rsidR="009E5529" w:rsidRDefault="009E5529" w:rsidP="009E5529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6C637639" w14:textId="77777777" w:rsidR="009E5529" w:rsidRDefault="009E5529" w:rsidP="009E5529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0;</w:t>
      </w:r>
    </w:p>
    <w:p w14:paraId="3EBB6996" w14:textId="77777777" w:rsidR="009E5529" w:rsidRDefault="009E5529" w:rsidP="009E5529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36CE6327" w14:textId="77777777" w:rsidR="009E5529" w:rsidRDefault="009E5529" w:rsidP="009E5529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== 0 ||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26BEA9D5" w14:textId="77777777" w:rsidR="009E5529" w:rsidRDefault="009E5529" w:rsidP="009E5529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7B8621F9" w14:textId="77777777" w:rsidR="009E5529" w:rsidRDefault="009E5529" w:rsidP="009E5529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1;</w:t>
      </w:r>
    </w:p>
    <w:p w14:paraId="63D2463D" w14:textId="77777777" w:rsidR="009E5529" w:rsidRDefault="009E5529" w:rsidP="009E5529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14DD8ADF" w14:textId="77777777" w:rsidR="009E5529" w:rsidRDefault="009E5529" w:rsidP="009E5529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CoeficientBinomial_4((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- 1) - 1,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- 1) - 1)</w:t>
      </w:r>
    </w:p>
    <w:p w14:paraId="12255865" w14:textId="77777777" w:rsidR="009E5529" w:rsidRDefault="009E5529" w:rsidP="009E5529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+ CoeficientBinomial_4((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- 1) - 1,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387D7103" w14:textId="3DBCC3D4" w:rsidR="000C4015" w:rsidRDefault="009E5529" w:rsidP="009E5529"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2611FBFA" w14:textId="6ABE2A88" w:rsidR="00BB7773" w:rsidRDefault="00BB7773" w:rsidP="00BB7773">
      <w:pPr>
        <w:pStyle w:val="Heading1"/>
      </w:pPr>
      <w:r>
        <w:t xml:space="preserve">2. </w:t>
      </w:r>
      <w:r w:rsidRPr="00376B1F">
        <w:rPr>
          <w:color w:val="669748" w:themeColor="accent2" w:themeShade="BF"/>
        </w:rPr>
        <w:t>Functia Akerman</w:t>
      </w:r>
    </w:p>
    <w:p w14:paraId="64F727E5" w14:textId="119B364D" w:rsidR="004E38D2" w:rsidRDefault="004E38D2" w:rsidP="00BB7773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FF"/>
          <w:sz w:val="19"/>
          <w:szCs w:val="19"/>
          <w:lang w:val="ro-RO"/>
        </w:rPr>
      </w:pPr>
      <w:r>
        <w:rPr>
          <w:noProof/>
        </w:rPr>
        <w:drawing>
          <wp:inline distT="0" distB="0" distL="0" distR="0" wp14:anchorId="0A7ED768" wp14:editId="3F1A636F">
            <wp:extent cx="6410325" cy="1647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E662" w14:textId="77777777" w:rsidR="004E38D2" w:rsidRDefault="004E38D2" w:rsidP="00BB7773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FF"/>
          <w:sz w:val="19"/>
          <w:szCs w:val="19"/>
          <w:lang w:val="ro-RO"/>
        </w:rPr>
      </w:pPr>
    </w:p>
    <w:p w14:paraId="192A0385" w14:textId="78C2665D" w:rsidR="00BB7773" w:rsidRDefault="00BB7773" w:rsidP="00BB7773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Akerman(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7BD5B7E4" w14:textId="77777777" w:rsidR="00BB7773" w:rsidRDefault="00BB7773" w:rsidP="00BB7773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{</w:t>
      </w:r>
    </w:p>
    <w:p w14:paraId="50FC96F8" w14:textId="77777777" w:rsidR="00BB7773" w:rsidRDefault="00BB7773" w:rsidP="00BB7773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== 0)</w:t>
      </w:r>
    </w:p>
    <w:p w14:paraId="05388CBA" w14:textId="77777777" w:rsidR="00BB7773" w:rsidRDefault="00BB7773" w:rsidP="00BB7773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657B6CDF" w14:textId="77777777" w:rsidR="00BB7773" w:rsidRDefault="00BB7773" w:rsidP="00BB7773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+ 1;</w:t>
      </w:r>
    </w:p>
    <w:p w14:paraId="4B0C94C8" w14:textId="77777777" w:rsidR="00BB7773" w:rsidRDefault="00BB7773" w:rsidP="00BB7773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3CB49A78" w14:textId="77777777" w:rsidR="00BB7773" w:rsidRDefault="00BB7773" w:rsidP="00BB7773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== 0)</w:t>
      </w:r>
    </w:p>
    <w:p w14:paraId="7796B0F4" w14:textId="77777777" w:rsidR="00BB7773" w:rsidRDefault="00BB7773" w:rsidP="00BB7773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6B0F65CB" w14:textId="77777777" w:rsidR="00BB7773" w:rsidRDefault="00BB7773" w:rsidP="00BB7773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Akerman(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- 1, 1);</w:t>
      </w:r>
    </w:p>
    <w:p w14:paraId="48C0FEFA" w14:textId="77777777" w:rsidR="00BB7773" w:rsidRDefault="00BB7773" w:rsidP="00BB7773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2F029BC1" w14:textId="77777777" w:rsidR="00BB7773" w:rsidRDefault="00BB7773" w:rsidP="00BB7773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else</w:t>
      </w:r>
    </w:p>
    <w:p w14:paraId="121E1A46" w14:textId="77777777" w:rsidR="00BB7773" w:rsidRDefault="00BB7773" w:rsidP="00BB7773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27E2BD22" w14:textId="77777777" w:rsidR="00BB7773" w:rsidRDefault="00BB7773" w:rsidP="00BB7773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Akerman(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- 1, Akerman(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- 1));</w:t>
      </w:r>
    </w:p>
    <w:p w14:paraId="407E82B0" w14:textId="77777777" w:rsidR="00BB7773" w:rsidRDefault="00BB7773" w:rsidP="00BB7773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1C728903" w14:textId="574E9F0A" w:rsidR="00BB7773" w:rsidRDefault="00BB7773" w:rsidP="00BB7773">
      <w:pPr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7E3826F6" w14:textId="4B3B98FD" w:rsidR="00BB7773" w:rsidRDefault="00BB7773" w:rsidP="00BB7773">
      <w:pPr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4868F1DC" w14:textId="1130B475" w:rsidR="00BB7773" w:rsidRDefault="00BB7773" w:rsidP="00BB7773">
      <w:pPr>
        <w:pStyle w:val="Heading1"/>
      </w:pPr>
      <w:r>
        <w:t xml:space="preserve">3. </w:t>
      </w:r>
      <w:r w:rsidRPr="008F3CE8">
        <w:rPr>
          <w:color w:val="669748" w:themeColor="accent2" w:themeShade="BF"/>
        </w:rPr>
        <w:t>Functia Bijectiva</w:t>
      </w:r>
    </w:p>
    <w:p w14:paraId="1487B7F6" w14:textId="2B8DA5C1" w:rsidR="00BB7773" w:rsidRDefault="002126D2" w:rsidP="00BB7773">
      <w:r>
        <w:rPr>
          <w:noProof/>
        </w:rPr>
        <w:drawing>
          <wp:inline distT="0" distB="0" distL="0" distR="0" wp14:anchorId="741CA86A" wp14:editId="0A75D968">
            <wp:extent cx="6343650" cy="561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D4F6" w14:textId="79A9B15F" w:rsidR="00BB7773" w:rsidRDefault="00BB7773" w:rsidP="00BB7773"/>
    <w:p w14:paraId="0526AA8C" w14:textId="77777777" w:rsidR="00030DB1" w:rsidRDefault="00030DB1" w:rsidP="00030DB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* submultime(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yourArray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yourArraySize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newSize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37696CD0" w14:textId="77777777" w:rsidR="00030DB1" w:rsidRDefault="00030DB1" w:rsidP="00030DB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{</w:t>
      </w:r>
    </w:p>
    <w:p w14:paraId="62804AFE" w14:textId="77777777" w:rsidR="00030DB1" w:rsidRDefault="00030DB1" w:rsidP="00030DB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newSize va fi dimensiunea submultimii gasite</w:t>
      </w:r>
    </w:p>
    <w:p w14:paraId="6EC9CD89" w14:textId="77777777" w:rsidR="00030DB1" w:rsidRDefault="00030DB1" w:rsidP="00030DB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maximum{ 1 }, count{1}, maximumIndex{0};</w:t>
      </w:r>
    </w:p>
    <w:p w14:paraId="4EDEE3C0" w14:textId="77777777" w:rsidR="00030DB1" w:rsidRDefault="00030DB1" w:rsidP="00030DB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57D414A4" w14:textId="77777777" w:rsidR="00030DB1" w:rsidRDefault="00030DB1" w:rsidP="00030DB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i = 1; i &lt;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yourArraySize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 i++)</w:t>
      </w:r>
    </w:p>
    <w:p w14:paraId="7E28B3E3" w14:textId="77777777" w:rsidR="00030DB1" w:rsidRDefault="00030DB1" w:rsidP="00030DB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7A8A0346" w14:textId="77777777" w:rsidR="00030DB1" w:rsidRDefault="00030DB1" w:rsidP="00030DB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yourArray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[i] &gt;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yourArray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[i - 1])</w:t>
      </w:r>
    </w:p>
    <w:p w14:paraId="1BAC7F5B" w14:textId="77777777" w:rsidR="00030DB1" w:rsidRDefault="00030DB1" w:rsidP="00030DB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439E8154" w14:textId="77777777" w:rsidR="00030DB1" w:rsidRDefault="00030DB1" w:rsidP="00030DB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/*</w:t>
      </w:r>
    </w:p>
    <w:p w14:paraId="32D440FE" w14:textId="77777777" w:rsidR="00030DB1" w:rsidRDefault="00030DB1" w:rsidP="00030DB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  <w:t xml:space="preserve">     numaram cate secvente consecutive de numere</w:t>
      </w:r>
    </w:p>
    <w:p w14:paraId="13CE2312" w14:textId="4EDF63FF" w:rsidR="00030DB1" w:rsidRDefault="00030DB1" w:rsidP="00030DB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  <w:t>crescatoare gasim</w:t>
      </w:r>
    </w:p>
    <w:p w14:paraId="6624385D" w14:textId="77777777" w:rsidR="00030DB1" w:rsidRDefault="00030DB1" w:rsidP="00030DB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  <w:t>*/</w:t>
      </w:r>
    </w:p>
    <w:p w14:paraId="169324ED" w14:textId="77777777" w:rsidR="00030DB1" w:rsidRDefault="00030DB1" w:rsidP="00030DB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25FC431C" w14:textId="77777777" w:rsidR="00030DB1" w:rsidRDefault="00030DB1" w:rsidP="00030DB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count++;</w:t>
      </w:r>
    </w:p>
    <w:p w14:paraId="59A746B0" w14:textId="77777777" w:rsidR="00030DB1" w:rsidRDefault="00030DB1" w:rsidP="00030DB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014FACA7" w14:textId="77777777" w:rsidR="00030DB1" w:rsidRDefault="00030DB1" w:rsidP="00030DB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else</w:t>
      </w:r>
    </w:p>
    <w:p w14:paraId="689F268E" w14:textId="77777777" w:rsidR="00030DB1" w:rsidRDefault="00030DB1" w:rsidP="00030DB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3C971604" w14:textId="77777777" w:rsidR="00030DB1" w:rsidRDefault="00030DB1" w:rsidP="00030DB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(maximum &lt; count)</w:t>
      </w:r>
    </w:p>
    <w:p w14:paraId="0B346322" w14:textId="77777777" w:rsidR="00030DB1" w:rsidRDefault="00030DB1" w:rsidP="00030DB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73CBD45C" w14:textId="77777777" w:rsidR="00030DB1" w:rsidRDefault="00030DB1" w:rsidP="00030DB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/*</w:t>
      </w:r>
    </w:p>
    <w:p w14:paraId="6D9EB26C" w14:textId="77777777" w:rsidR="00030DB1" w:rsidRDefault="00030DB1" w:rsidP="00030DB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  <w:t>salvam cea mai mare secventa de numere</w:t>
      </w:r>
    </w:p>
    <w:p w14:paraId="7C2FD3BD" w14:textId="77777777" w:rsidR="00030DB1" w:rsidRDefault="00030DB1" w:rsidP="00030DB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  <w:t>crescatoare in "maximum"</w:t>
      </w:r>
    </w:p>
    <w:p w14:paraId="51DAF943" w14:textId="77777777" w:rsidR="00030DB1" w:rsidRDefault="00030DB1" w:rsidP="00030DB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  <w:t>*/</w:t>
      </w:r>
    </w:p>
    <w:p w14:paraId="58996611" w14:textId="77777777" w:rsidR="00030DB1" w:rsidRDefault="00030DB1" w:rsidP="00030DB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0FED7524" w14:textId="77777777" w:rsidR="00030DB1" w:rsidRDefault="00030DB1" w:rsidP="00030DB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maximum = count;</w:t>
      </w:r>
    </w:p>
    <w:p w14:paraId="23B3AD30" w14:textId="77777777" w:rsidR="00030DB1" w:rsidRDefault="00030DB1" w:rsidP="00030DB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3F07CC60" w14:textId="77777777" w:rsidR="00030DB1" w:rsidRDefault="00030DB1" w:rsidP="00030DB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/*</w:t>
      </w:r>
    </w:p>
    <w:p w14:paraId="293852B9" w14:textId="77777777" w:rsidR="00030DB1" w:rsidRDefault="00030DB1" w:rsidP="00030DB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  <w:t>salvam indexul de unde incepe secventa de</w:t>
      </w:r>
    </w:p>
    <w:p w14:paraId="70CA407F" w14:textId="77777777" w:rsidR="00030DB1" w:rsidRDefault="00030DB1" w:rsidP="00030DB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  <w:t>numere crescatoare in "maximumIndex"</w:t>
      </w:r>
    </w:p>
    <w:p w14:paraId="1A19384F" w14:textId="77777777" w:rsidR="00030DB1" w:rsidRDefault="00030DB1" w:rsidP="00030DB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  <w:t>*/</w:t>
      </w:r>
    </w:p>
    <w:p w14:paraId="5491DF07" w14:textId="77777777" w:rsidR="00030DB1" w:rsidRDefault="00030DB1" w:rsidP="00030DB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maximumIndex = i - maximum;</w:t>
      </w:r>
    </w:p>
    <w:p w14:paraId="7B25EF73" w14:textId="77777777" w:rsidR="00030DB1" w:rsidRDefault="00030DB1" w:rsidP="00030DB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795FFBCB" w14:textId="77777777" w:rsidR="00030DB1" w:rsidRDefault="00030DB1" w:rsidP="00030DB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724BA609" w14:textId="77777777" w:rsidR="00030DB1" w:rsidRDefault="00030DB1" w:rsidP="00030DB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/*</w:t>
      </w:r>
    </w:p>
    <w:p w14:paraId="5B2D9AE2" w14:textId="77777777" w:rsidR="00030DB1" w:rsidRDefault="00030DB1" w:rsidP="00030DB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  <w:t>resetam variabila "count"</w:t>
      </w:r>
    </w:p>
    <w:p w14:paraId="7F9BB46D" w14:textId="77777777" w:rsidR="00030DB1" w:rsidRDefault="00030DB1" w:rsidP="00030DB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  <w:t>*/</w:t>
      </w:r>
    </w:p>
    <w:p w14:paraId="1365C21F" w14:textId="77777777" w:rsidR="00030DB1" w:rsidRDefault="00030DB1" w:rsidP="00030DB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count = 1;</w:t>
      </w:r>
    </w:p>
    <w:p w14:paraId="41D4D0F0" w14:textId="77777777" w:rsidR="00030DB1" w:rsidRDefault="00030DB1" w:rsidP="00030DB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1C607170" w14:textId="77777777" w:rsidR="00030DB1" w:rsidRDefault="00030DB1" w:rsidP="00030DB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3AEC9EE5" w14:textId="77777777" w:rsidR="00030DB1" w:rsidRDefault="00030DB1" w:rsidP="00030DB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(maximum &lt; count)</w:t>
      </w:r>
    </w:p>
    <w:p w14:paraId="22987C6D" w14:textId="77777777" w:rsidR="00030DB1" w:rsidRDefault="00030DB1" w:rsidP="00030DB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4EEA3524" w14:textId="77777777" w:rsidR="00030DB1" w:rsidRDefault="00030DB1" w:rsidP="00030DB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maximum = count;</w:t>
      </w:r>
    </w:p>
    <w:p w14:paraId="0A05943A" w14:textId="77777777" w:rsidR="00030DB1" w:rsidRDefault="00030DB1" w:rsidP="00030DB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maximumIndex 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yourArraySize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- maximum;</w:t>
      </w:r>
    </w:p>
    <w:p w14:paraId="13142900" w14:textId="77777777" w:rsidR="00030DB1" w:rsidRDefault="00030DB1" w:rsidP="00030DB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077593C2" w14:textId="77777777" w:rsidR="00030DB1" w:rsidRDefault="00030DB1" w:rsidP="00030DB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44B23A24" w14:textId="77777777" w:rsidR="00030DB1" w:rsidRDefault="00030DB1" w:rsidP="00030DB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newSize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= maximum;</w:t>
      </w:r>
    </w:p>
    <w:p w14:paraId="046D478E" w14:textId="77777777" w:rsidR="00030DB1" w:rsidRDefault="00030DB1" w:rsidP="00030DB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* result =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[maximum];</w:t>
      </w:r>
    </w:p>
    <w:p w14:paraId="6F5EC935" w14:textId="77777777" w:rsidR="00030DB1" w:rsidRDefault="00030DB1" w:rsidP="00030DB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2259E00E" w14:textId="77777777" w:rsidR="00030DB1" w:rsidRDefault="00030DB1" w:rsidP="00030DB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/*</w:t>
      </w:r>
    </w:p>
    <w:p w14:paraId="6CF53ED7" w14:textId="77777777" w:rsidR="00030DB1" w:rsidRDefault="00030DB1" w:rsidP="00030DB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  <w:t xml:space="preserve">salvam submultimea in noul array "rezultat" </w:t>
      </w:r>
    </w:p>
    <w:p w14:paraId="1778C26F" w14:textId="77777777" w:rsidR="00030DB1" w:rsidRDefault="00030DB1" w:rsidP="00030DB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  <w:t>*/</w:t>
      </w:r>
    </w:p>
    <w:p w14:paraId="0EC7C769" w14:textId="77777777" w:rsidR="00030DB1" w:rsidRDefault="00030DB1" w:rsidP="00030DB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index{ 0 };</w:t>
      </w:r>
    </w:p>
    <w:p w14:paraId="2139CBA2" w14:textId="77777777" w:rsidR="00030DB1" w:rsidRDefault="00030DB1" w:rsidP="00030DB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i = maximumIndex; i &lt;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static_cast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&gt;(maximum) + maximumIndex; i++)</w:t>
      </w:r>
    </w:p>
    <w:p w14:paraId="4145BA14" w14:textId="77777777" w:rsidR="00030DB1" w:rsidRDefault="00030DB1" w:rsidP="00030DB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2B005BE5" w14:textId="77777777" w:rsidR="00030DB1" w:rsidRDefault="00030DB1" w:rsidP="00030DB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result[index++] 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yourArray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[i];</w:t>
      </w:r>
    </w:p>
    <w:p w14:paraId="47D236BC" w14:textId="77777777" w:rsidR="00030DB1" w:rsidRDefault="00030DB1" w:rsidP="00030DB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668A9C44" w14:textId="77777777" w:rsidR="00030DB1" w:rsidRDefault="00030DB1" w:rsidP="00030DB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6E99D1F7" w14:textId="77777777" w:rsidR="00030DB1" w:rsidRDefault="00030DB1" w:rsidP="00030DB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result;</w:t>
      </w:r>
    </w:p>
    <w:p w14:paraId="7E0678A0" w14:textId="1E18D4D6" w:rsidR="00030DB1" w:rsidRDefault="00030DB1" w:rsidP="00030DB1"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3878596F" w14:textId="77777777" w:rsidR="00030DB1" w:rsidRDefault="00030DB1" w:rsidP="00BB7773"/>
    <w:p w14:paraId="122A5EC7" w14:textId="7FC7C8D4" w:rsidR="000C4015" w:rsidRPr="00BB7773" w:rsidRDefault="000C4015" w:rsidP="000C4015">
      <w:pPr>
        <w:pStyle w:val="Heading1"/>
      </w:pPr>
      <w:r>
        <w:t>4. Submultimile lui S</w:t>
      </w:r>
    </w:p>
    <w:p w14:paraId="44E3E6F4" w14:textId="0FE770BA" w:rsidR="00BB7773" w:rsidRDefault="00BA6B87" w:rsidP="00BB7773">
      <w:r>
        <w:rPr>
          <w:noProof/>
        </w:rPr>
        <w:drawing>
          <wp:inline distT="0" distB="0" distL="0" distR="0" wp14:anchorId="3CDC4D63" wp14:editId="6A91A32F">
            <wp:extent cx="6438900" cy="62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713E" w14:textId="2B473483" w:rsidR="00BB7773" w:rsidRDefault="00BB7773" w:rsidP="00BB7773"/>
    <w:p w14:paraId="65B64906" w14:textId="0954F892" w:rsidR="00BB7773" w:rsidRDefault="00BB7773" w:rsidP="00BB7773"/>
    <w:p w14:paraId="1559014A" w14:textId="18F5AE78" w:rsidR="00BA6B87" w:rsidRDefault="00BA6B87" w:rsidP="00BA6B87">
      <w:pPr>
        <w:pStyle w:val="Heading1"/>
      </w:pPr>
      <w:r>
        <w:t xml:space="preserve">5. </w:t>
      </w:r>
      <w:r w:rsidRPr="00376B1F">
        <w:rPr>
          <w:color w:val="669748" w:themeColor="accent2" w:themeShade="BF"/>
        </w:rPr>
        <w:t>Jocul Vietii</w:t>
      </w:r>
    </w:p>
    <w:p w14:paraId="3664978A" w14:textId="2432EC7D" w:rsidR="00BA6B87" w:rsidRDefault="00BA6B87" w:rsidP="00BA6B87">
      <w:r>
        <w:rPr>
          <w:noProof/>
        </w:rPr>
        <w:drawing>
          <wp:inline distT="0" distB="0" distL="0" distR="0" wp14:anchorId="6C2FEDC8" wp14:editId="05C1F1DE">
            <wp:extent cx="6610350" cy="2352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0725" w14:textId="77777777" w:rsidR="00D019CF" w:rsidRDefault="00D019CF" w:rsidP="00D019CF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ro-RO"/>
        </w:rPr>
      </w:pPr>
    </w:p>
    <w:p w14:paraId="054EECF0" w14:textId="3B11F919" w:rsidR="00D019CF" w:rsidRDefault="00D019CF" w:rsidP="00D019CF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FF"/>
          <w:sz w:val="19"/>
          <w:szCs w:val="19"/>
          <w:lang w:val="ro-RO"/>
        </w:rPr>
      </w:pP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&lt;iostream&gt;</w:t>
      </w:r>
    </w:p>
    <w:p w14:paraId="3119F417" w14:textId="1BA0DD1A" w:rsidR="00D019CF" w:rsidRDefault="00D019CF" w:rsidP="00D019CF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std;</w:t>
      </w:r>
    </w:p>
    <w:p w14:paraId="50A74868" w14:textId="4BB5E867" w:rsidR="00BA6B87" w:rsidRDefault="00D019CF" w:rsidP="00D019CF">
      <w:pPr>
        <w:ind w:firstLine="0"/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**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67FE527C" w14:textId="77777777" w:rsidR="00D019CF" w:rsidRDefault="00D019CF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FF"/>
          <w:sz w:val="19"/>
          <w:szCs w:val="19"/>
          <w:lang w:val="ro-RO"/>
        </w:rPr>
      </w:pPr>
    </w:p>
    <w:p w14:paraId="375FAB8D" w14:textId="77777777" w:rsidR="00D019CF" w:rsidRDefault="00D019CF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FF"/>
          <w:sz w:val="19"/>
          <w:szCs w:val="19"/>
          <w:lang w:val="ro-RO"/>
        </w:rPr>
      </w:pPr>
    </w:p>
    <w:p w14:paraId="3E10EF3F" w14:textId="22AF3A63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CountLivingCells(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yourMatrix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,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matrixRows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matrixColumns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2AB714BC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{</w:t>
      </w:r>
    </w:p>
    <w:p w14:paraId="4CA349C3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count = 0;</w:t>
      </w:r>
    </w:p>
    <w:p w14:paraId="2F519309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</w:p>
    <w:p w14:paraId="678287E6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Inside Matrix &gt; 0</w:t>
      </w:r>
    </w:p>
    <w:p w14:paraId="15A47546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&gt; 0 &amp;&amp;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matrixRows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- 1) &amp;&amp;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&gt; 0 &amp;&amp;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matrixColumns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- 1))</w:t>
      </w:r>
    </w:p>
    <w:p w14:paraId="6133B56D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17C3FCE1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Upper left corner</w:t>
      </w:r>
    </w:p>
    <w:p w14:paraId="54C8F4E4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yourMatrix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- 1][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- 1] ==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3C67AEA9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70A46F72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count++;</w:t>
      </w:r>
    </w:p>
    <w:p w14:paraId="6F545163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10C32F3D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 xml:space="preserve">// Left </w:t>
      </w:r>
    </w:p>
    <w:p w14:paraId="2AF7FCC5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yourMatrix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][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- 1] ==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06A8E198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17E33766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count++;</w:t>
      </w:r>
    </w:p>
    <w:p w14:paraId="02D0F9DB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260E0A12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Lower left corner</w:t>
      </w:r>
    </w:p>
    <w:p w14:paraId="03A52146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yourMatrix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+ 1][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- 1] ==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70FA1E8B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4672A977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count++;</w:t>
      </w:r>
    </w:p>
    <w:p w14:paraId="37DC1485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110C0770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Down</w:t>
      </w:r>
    </w:p>
    <w:p w14:paraId="1586145B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yourMatrix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+ 1][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] ==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53C7912B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2A18FB9C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count++;</w:t>
      </w:r>
    </w:p>
    <w:p w14:paraId="1B79531C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18761EEF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Lower right corner</w:t>
      </w:r>
    </w:p>
    <w:p w14:paraId="068D6E6D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yourMatrix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+ 1][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+ 1] ==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7AD1F687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63EB9C51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count++;</w:t>
      </w:r>
    </w:p>
    <w:p w14:paraId="60D8B241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743B57DA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Right</w:t>
      </w:r>
    </w:p>
    <w:p w14:paraId="23A64A25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yourMatrix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][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+ 1] ==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3D774256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2338AF5E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count++;</w:t>
      </w:r>
    </w:p>
    <w:p w14:paraId="50AC5F9F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7FDD329F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Upper right corner</w:t>
      </w:r>
    </w:p>
    <w:p w14:paraId="63EBF220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yourMatrix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- 1][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+ 1] ==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6DB492E9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4374D3F4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count++;</w:t>
      </w:r>
    </w:p>
    <w:p w14:paraId="73F41346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75946A40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Up</w:t>
      </w:r>
    </w:p>
    <w:p w14:paraId="59BD02F9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yourMatrix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- 1][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] ==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4327EFAF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6E22F59F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count++;</w:t>
      </w:r>
    </w:p>
    <w:p w14:paraId="4E35C7ED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0043AFFC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3FC304B4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Upper Row</w:t>
      </w:r>
    </w:p>
    <w:p w14:paraId="37984309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== 0 &amp;&amp; ((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&gt; 0) &amp;&amp;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matrixColumns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- 1)))</w:t>
      </w:r>
    </w:p>
    <w:p w14:paraId="675089BB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17C0C67E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 xml:space="preserve">// Left </w:t>
      </w:r>
    </w:p>
    <w:p w14:paraId="598B9767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yourMatrix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][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- 1] ==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5B3C3D22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31021EB7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count++;</w:t>
      </w:r>
    </w:p>
    <w:p w14:paraId="39611265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5C0B8435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Lower left corner</w:t>
      </w:r>
    </w:p>
    <w:p w14:paraId="40DBC516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yourMatrix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+ 1][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- 1] ==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4A24C30B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7F5B65F8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count++;</w:t>
      </w:r>
    </w:p>
    <w:p w14:paraId="7063C74A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3EE146D0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Down</w:t>
      </w:r>
    </w:p>
    <w:p w14:paraId="636666D0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yourMatrix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+ 1][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] ==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6A831DD0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431BB61D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count++;</w:t>
      </w:r>
    </w:p>
    <w:p w14:paraId="1926528D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6E39A0CB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Lower right corner</w:t>
      </w:r>
    </w:p>
    <w:p w14:paraId="33DA8714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yourMatrix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+ 1][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+ 1] ==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617CE381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0F30B285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count++;</w:t>
      </w:r>
    </w:p>
    <w:p w14:paraId="5A3D45F2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7BB14681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Right</w:t>
      </w:r>
    </w:p>
    <w:p w14:paraId="5AEAAACA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yourMatrix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][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+ 1] ==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77A6DED2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57BF1D84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count++;</w:t>
      </w:r>
    </w:p>
    <w:p w14:paraId="59DC3B46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70DAE2F7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18420536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Left Column</w:t>
      </w:r>
    </w:p>
    <w:p w14:paraId="37CE9640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== 0 &amp;&amp; ((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&gt; 0) &amp;&amp;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matrixRows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- 1)))</w:t>
      </w:r>
    </w:p>
    <w:p w14:paraId="0B66E07B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04BE9040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Up</w:t>
      </w:r>
    </w:p>
    <w:p w14:paraId="1DB09841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yourMatrix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- 1][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] ==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1ACDC783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636BB485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count++;</w:t>
      </w:r>
    </w:p>
    <w:p w14:paraId="35F93A8B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3547B360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Upper right corner</w:t>
      </w:r>
    </w:p>
    <w:p w14:paraId="1AB92B4A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yourMatrix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- 1][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+ 1] ==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4CBE7F50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4326FA34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count++;</w:t>
      </w:r>
    </w:p>
    <w:p w14:paraId="49596412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0560F5D0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Right</w:t>
      </w:r>
    </w:p>
    <w:p w14:paraId="73C2D5EC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yourMatrix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][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+ 1] ==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1495A2C4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4B91FF8F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count++;</w:t>
      </w:r>
    </w:p>
    <w:p w14:paraId="3B06004B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704613EF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Lower right corner</w:t>
      </w:r>
    </w:p>
    <w:p w14:paraId="4B77BE18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yourMatrix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+ 1][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+ 1] ==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4BC48BBD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4E31B683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count++;</w:t>
      </w:r>
    </w:p>
    <w:p w14:paraId="6433AC29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2D60824E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Down</w:t>
      </w:r>
    </w:p>
    <w:p w14:paraId="6A73A2E8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yourMatrix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+ 1][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] ==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713D7D70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5F0225C0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count++;</w:t>
      </w:r>
    </w:p>
    <w:p w14:paraId="706F1E86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71F2EA78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0F19FE19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Lower Row</w:t>
      </w:r>
    </w:p>
    <w:p w14:paraId="7335CC56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matrixRows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- 1 &amp;&amp; ((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&gt; 0) &amp;&amp;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matrixColumns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- 1)))</w:t>
      </w:r>
    </w:p>
    <w:p w14:paraId="71ECF57A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2A923B70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Upper left corner</w:t>
      </w:r>
    </w:p>
    <w:p w14:paraId="46FF03BD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yourMatrix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- 1][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- 1] ==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403F5183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5826DEFD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count++;</w:t>
      </w:r>
    </w:p>
    <w:p w14:paraId="664565ED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0F642305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 xml:space="preserve">// Left </w:t>
      </w:r>
    </w:p>
    <w:p w14:paraId="0FA03C34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yourMatrix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][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- 1] ==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11325203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5280FCA1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count++;</w:t>
      </w:r>
    </w:p>
    <w:p w14:paraId="39688787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7A24141D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Right</w:t>
      </w:r>
    </w:p>
    <w:p w14:paraId="5524A714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yourMatrix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][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+ 1] ==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7A2A7E8F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4B461B0D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count++;</w:t>
      </w:r>
    </w:p>
    <w:p w14:paraId="5B88992A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2268B920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Upper right corner</w:t>
      </w:r>
    </w:p>
    <w:p w14:paraId="2692C470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yourMatrix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- 1][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+ 1] ==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6786BEEC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37575374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count++;</w:t>
      </w:r>
    </w:p>
    <w:p w14:paraId="2C295C50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49C7345D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Up</w:t>
      </w:r>
    </w:p>
    <w:p w14:paraId="7A30C2AD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yourMatrix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- 1][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] ==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3BA96075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6BE63AD9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count++;</w:t>
      </w:r>
    </w:p>
    <w:p w14:paraId="7A6C8892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30C03F0D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5A3FB2DB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Right Column</w:t>
      </w:r>
    </w:p>
    <w:p w14:paraId="58BD734B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matrixColumns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- 1 &amp;&amp; ((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&gt; 0) &amp;&amp;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matrixColumns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- 1)))</w:t>
      </w:r>
    </w:p>
    <w:p w14:paraId="76FCE81F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5F61F255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Upper left corner</w:t>
      </w:r>
    </w:p>
    <w:p w14:paraId="4B9A977F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yourMatrix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- 1][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- 1] ==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04B2BD34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5811341A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count++;</w:t>
      </w:r>
    </w:p>
    <w:p w14:paraId="2708BCD6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15412D18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 xml:space="preserve">// Left </w:t>
      </w:r>
    </w:p>
    <w:p w14:paraId="006BB2E9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yourMatrix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][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- 1] ==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3EBB492B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31F2DD20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count++;</w:t>
      </w:r>
    </w:p>
    <w:p w14:paraId="4D19E626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759F0B41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Lower left corner</w:t>
      </w:r>
    </w:p>
    <w:p w14:paraId="717FB971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yourMatrix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+ 1][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- 1] ==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4BFA1591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541A3CB5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count++;</w:t>
      </w:r>
    </w:p>
    <w:p w14:paraId="0D97CE37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13CEBB05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Down</w:t>
      </w:r>
    </w:p>
    <w:p w14:paraId="7CE97AA4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yourMatrix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+ 1][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] ==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2412DEE4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02FD874E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count++;</w:t>
      </w:r>
    </w:p>
    <w:p w14:paraId="533C70D5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50C18FBF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Up</w:t>
      </w:r>
    </w:p>
    <w:p w14:paraId="2CB4603D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yourMatrix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- 1][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] ==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1EDCD370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18A829E9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count++;</w:t>
      </w:r>
    </w:p>
    <w:p w14:paraId="065C884B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26E56503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4960EDAB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Upper Left Corner</w:t>
      </w:r>
    </w:p>
    <w:p w14:paraId="268AA133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== 0 &amp;&amp;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== 0)</w:t>
      </w:r>
    </w:p>
    <w:p w14:paraId="2F56E078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32EE2540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Down</w:t>
      </w:r>
    </w:p>
    <w:p w14:paraId="7517D0ED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yourMatrix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+ 1][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] ==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2DB71BA5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64AC530B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count++;</w:t>
      </w:r>
    </w:p>
    <w:p w14:paraId="41FABF7D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4B90E6DE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Lower right corner</w:t>
      </w:r>
    </w:p>
    <w:p w14:paraId="10F59EEE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yourMatrix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+ 1][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+ 1] ==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39DEC07E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318B65CF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count++;</w:t>
      </w:r>
    </w:p>
    <w:p w14:paraId="4BCD8D57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27B425F6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Right</w:t>
      </w:r>
    </w:p>
    <w:p w14:paraId="452122A9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yourMatrix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][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+ 1] ==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233B947F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3FBCA394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count++;</w:t>
      </w:r>
    </w:p>
    <w:p w14:paraId="42DC3DA1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163533AA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120BC2FF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Lower Left Corner</w:t>
      </w:r>
    </w:p>
    <w:p w14:paraId="684479FD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matrixRows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- 1 &amp;&amp;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== 0)</w:t>
      </w:r>
    </w:p>
    <w:p w14:paraId="2608D872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3C6458B8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Right</w:t>
      </w:r>
    </w:p>
    <w:p w14:paraId="70AC535F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yourMatrix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][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+ 1] ==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1E075D1F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1B8C409C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count++;</w:t>
      </w:r>
    </w:p>
    <w:p w14:paraId="6E976C0C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4218FE39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Upper right corner</w:t>
      </w:r>
    </w:p>
    <w:p w14:paraId="53DD9FE8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yourMatrix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- 1][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+ 1] ==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784C60E4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252E1453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count++;</w:t>
      </w:r>
    </w:p>
    <w:p w14:paraId="73CE739D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52364878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Up</w:t>
      </w:r>
    </w:p>
    <w:p w14:paraId="0786F5F2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yourMatrix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- 1][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] ==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5F95E9ED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153C1EF6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count++;</w:t>
      </w:r>
    </w:p>
    <w:p w14:paraId="3E7C927E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4C0CBE6B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1FF1F620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Lower Right Corner</w:t>
      </w:r>
    </w:p>
    <w:p w14:paraId="207BE8A4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matrixRows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- 1 &amp;&amp;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matrixColumns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- 1)</w:t>
      </w:r>
    </w:p>
    <w:p w14:paraId="4C98AC33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18130B74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Upper left corner</w:t>
      </w:r>
    </w:p>
    <w:p w14:paraId="2DAB1C56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yourMatrix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- 1][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- 1] ==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186AD5C1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5596FDAA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count++;</w:t>
      </w:r>
    </w:p>
    <w:p w14:paraId="1C8E5793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1BC25CB3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 xml:space="preserve">// Left </w:t>
      </w:r>
    </w:p>
    <w:p w14:paraId="0A6AFEA5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yourMatrix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][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- 1] ==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45B7BB96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34A43373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count++;</w:t>
      </w:r>
    </w:p>
    <w:p w14:paraId="1A5680F8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039E7ACC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Up</w:t>
      </w:r>
    </w:p>
    <w:p w14:paraId="71D98945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yourMatrix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- 1][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] ==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41741FDE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1EF74E9C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count++;</w:t>
      </w:r>
    </w:p>
    <w:p w14:paraId="108F6AAD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68FC2492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2C13D7F2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Upper Right Corner</w:t>
      </w:r>
    </w:p>
    <w:p w14:paraId="10502FC4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== 0 &amp;&amp;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matrixColumns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- 1)</w:t>
      </w:r>
    </w:p>
    <w:p w14:paraId="6F45254D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4AB4F687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 xml:space="preserve">// Left </w:t>
      </w:r>
    </w:p>
    <w:p w14:paraId="1B62871D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yourMatrix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][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- 1] ==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2DE636DB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73D348CC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count++;</w:t>
      </w:r>
    </w:p>
    <w:p w14:paraId="0B9CA0C4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12D02CFD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Lower left corner</w:t>
      </w:r>
    </w:p>
    <w:p w14:paraId="575A98B6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yourMatrix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+ 1][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- 1] ==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49A15DCD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4E985996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count++;</w:t>
      </w:r>
    </w:p>
    <w:p w14:paraId="45B1C0B5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4F3ACB33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Down</w:t>
      </w:r>
    </w:p>
    <w:p w14:paraId="1D924F80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yourMatrix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+ 1][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] ==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1100B187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62A73B38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count++;</w:t>
      </w:r>
    </w:p>
    <w:p w14:paraId="4497AF81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0A34D1BE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275F0C63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046B0BCF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count;</w:t>
      </w:r>
    </w:p>
    <w:p w14:paraId="19B0AF83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2A49E79E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7047669F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IsALivingCell(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yourMatrix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7E38D3E0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{</w:t>
      </w:r>
    </w:p>
    <w:p w14:paraId="65252ACA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yourMatrix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][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] == 1)</w:t>
      </w:r>
    </w:p>
    <w:p w14:paraId="5DE76F4F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12A60112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0583BB14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29AC8FD6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else</w:t>
      </w:r>
    </w:p>
    <w:p w14:paraId="5C16C69A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70CDF52F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2843F3DA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51EEBBB3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4EA3A322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76B638C6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IsADeadCell(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yourMatrix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47ACF393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{</w:t>
      </w:r>
    </w:p>
    <w:p w14:paraId="51091AC1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yourMatrix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][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] == 0)</w:t>
      </w:r>
    </w:p>
    <w:p w14:paraId="65543B79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6B7A773B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543D1050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45A7ACE5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else</w:t>
      </w:r>
    </w:p>
    <w:p w14:paraId="4CA0B33E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4C093A7F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19160656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7CFDCFCE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301A0560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714D114F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InstantiateMatrix(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349DF0F2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{</w:t>
      </w:r>
    </w:p>
    <w:p w14:paraId="2A314776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TEMP;</w:t>
      </w:r>
    </w:p>
    <w:p w14:paraId="3F8F41A6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TEMP =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* 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];</w:t>
      </w:r>
    </w:p>
    <w:p w14:paraId="75D65797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3AEB3757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 i++)</w:t>
      </w:r>
    </w:p>
    <w:p w14:paraId="6CB6C544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3ABAB88A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TEMP[i] =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];</w:t>
      </w:r>
    </w:p>
    <w:p w14:paraId="28466345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2F5B1F71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TEMP;</w:t>
      </w:r>
    </w:p>
    <w:p w14:paraId="55D1EF91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71E06C62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49AADC38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ManualMatrixGeneration(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yourMatrix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3ACF2A7C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{</w:t>
      </w:r>
    </w:p>
    <w:p w14:paraId="389D9E3B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 i++)</w:t>
      </w:r>
    </w:p>
    <w:p w14:paraId="11CC0658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5B1C0754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 j++)</w:t>
      </w:r>
    </w:p>
    <w:p w14:paraId="5D52058B" w14:textId="5F0CA92F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03C36245" w14:textId="57D2AF9F" w:rsidR="008C0DF7" w:rsidRDefault="008C0DF7" w:rsidP="008C0DF7">
      <w:pPr>
        <w:autoSpaceDE w:val="0"/>
        <w:autoSpaceDN w:val="0"/>
        <w:adjustRightInd w:val="0"/>
        <w:ind w:left="1440" w:firstLine="72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 xml:space="preserve">// user input </w:t>
      </w:r>
    </w:p>
    <w:p w14:paraId="2EAB9225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"["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&lt;&lt; i &lt;&lt;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&lt;&lt; j &lt;&lt;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"] = 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07125775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cin &gt;&gt;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yourMatrix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[i][j];</w:t>
      </w:r>
    </w:p>
    <w:p w14:paraId="65B1D7F4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72B68B2C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60060786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625B9949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6F147E27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RandomMatrixGeneration(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yourMatrix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003888F2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{</w:t>
      </w:r>
    </w:p>
    <w:p w14:paraId="13EA5940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 i++)</w:t>
      </w:r>
    </w:p>
    <w:p w14:paraId="206E9B9C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4E5469B9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 j++)</w:t>
      </w:r>
    </w:p>
    <w:p w14:paraId="1768B726" w14:textId="1DC47C3E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15DF1325" w14:textId="132C113F" w:rsidR="002F1D5A" w:rsidRDefault="002F1D5A" w:rsidP="002F1D5A">
      <w:pPr>
        <w:autoSpaceDE w:val="0"/>
        <w:autoSpaceDN w:val="0"/>
        <w:adjustRightInd w:val="0"/>
        <w:ind w:left="1440" w:firstLine="72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0 or 1 random generation</w:t>
      </w:r>
    </w:p>
    <w:p w14:paraId="2746F796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yourMatrix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[i][j] = rand() % 2;</w:t>
      </w:r>
    </w:p>
    <w:p w14:paraId="6894F39B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35527167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36D54C11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2FD4053D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73D9BF90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PrintMatrix(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yourMatrix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0396DF51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{</w:t>
      </w:r>
    </w:p>
    <w:p w14:paraId="4E01DE66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cout &lt;&lt; endl;</w:t>
      </w:r>
    </w:p>
    <w:p w14:paraId="38BDBCD5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"PRINTING MATRIX"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&lt;&lt; endl;</w:t>
      </w:r>
    </w:p>
    <w:p w14:paraId="6201FFAF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 i++)</w:t>
      </w:r>
    </w:p>
    <w:p w14:paraId="01BAC148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74959F6D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Columns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 j++)</w:t>
      </w:r>
    </w:p>
    <w:p w14:paraId="2B120240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6CED2026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cout &lt;&lt;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yourMatrix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[i][j] &lt;&lt;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5FF735E8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29DBF8E6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cout &lt;&lt; endl;</w:t>
      </w:r>
    </w:p>
    <w:p w14:paraId="76E84D71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48EFE99A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36E19508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071F36D1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main()</w:t>
      </w:r>
    </w:p>
    <w:p w14:paraId="53869A69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</w:p>
    <w:p w14:paraId="6DDE879B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matrixRows, matrixColumns, generations, distanceBetweenCells;</w:t>
      </w:r>
    </w:p>
    <w:p w14:paraId="0D0540DE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neighbours = 0;</w:t>
      </w:r>
    </w:p>
    <w:p w14:paraId="1D964C5B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29FC1261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"matrix columns: 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4659EC7A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cin &gt;&gt; matrixColumns;</w:t>
      </w:r>
    </w:p>
    <w:p w14:paraId="02D1EAFA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4A302674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"matrix rows: 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343FFB5F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cin &gt;&gt; matrixRows;</w:t>
      </w:r>
    </w:p>
    <w:p w14:paraId="159B4414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008F8192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"Number of generations: 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1C6A6A66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cin &gt;&gt; generations;</w:t>
      </w:r>
    </w:p>
    <w:p w14:paraId="398092EA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1490E168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"Distance between cells: 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15240C08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cin &gt;&gt; distanceBetweenCells;</w:t>
      </w:r>
    </w:p>
    <w:p w14:paraId="22EE39B1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28280A47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matrix = InstantiateMatrix(matrixRows, matrixColumns);</w:t>
      </w:r>
    </w:p>
    <w:p w14:paraId="231F0A81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RandomMatrixGeneration(matrix, matrixRows, matrixColumns);</w:t>
      </w:r>
    </w:p>
    <w:p w14:paraId="78E2BFFD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//ManualMatrixGeneration(matrix, matrixRows, matrixColumns);</w:t>
      </w:r>
    </w:p>
    <w:p w14:paraId="2DEC57E7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5EF510A8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cout &lt;&lt; endl;</w:t>
      </w:r>
    </w:p>
    <w:p w14:paraId="7A8CF1C4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"***Original Matrix***"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0C23EC42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PrintMatrix(matrix, matrixRows, matrixColumns);</w:t>
      </w:r>
    </w:p>
    <w:p w14:paraId="592B63C9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709FFE9E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(generations != 0)</w:t>
      </w:r>
    </w:p>
    <w:p w14:paraId="44F7E31E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74D0C924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i = 0; i &lt; matrixRows; i = i + distanceBetweenCells)</w:t>
      </w:r>
    </w:p>
    <w:p w14:paraId="08C162B7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7DF4CB09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j = 0; j &lt; matrixColumns; j = j + distanceBetweenCells)</w:t>
      </w:r>
    </w:p>
    <w:p w14:paraId="331E2031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25C5BE76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neighbours = CountLivingCells(matrix, 1, i, j, matrixRows, matrixColumns);</w:t>
      </w:r>
    </w:p>
    <w:p w14:paraId="2E28735C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60DE56A1" w14:textId="6E3A5D78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(IsALivingCell(matrix, i, j))</w:t>
      </w:r>
    </w:p>
    <w:p w14:paraId="4CAE3FE5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53D61320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(neighbours &lt;= 1)</w:t>
      </w:r>
    </w:p>
    <w:p w14:paraId="56A891C8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1BED99B9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matrix[i][j] = 0;</w:t>
      </w:r>
    </w:p>
    <w:p w14:paraId="052F0F8C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"["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&lt;&lt; i &lt;&lt;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&lt;&lt; j &lt;&lt;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"] = died"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&lt;&lt; endl;</w:t>
      </w:r>
    </w:p>
    <w:p w14:paraId="79743051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796E980C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(neighbours &gt;= 4)</w:t>
      </w:r>
    </w:p>
    <w:p w14:paraId="22CBF1AF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05037AA7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matrix[i][j] = 0;</w:t>
      </w:r>
    </w:p>
    <w:p w14:paraId="7185155B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"["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&lt;&lt; i &lt;&lt;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&lt;&lt; j &lt;&lt;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"] = died"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&lt;&lt; endl;</w:t>
      </w:r>
    </w:p>
    <w:p w14:paraId="19914935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75B2478C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536FC922" w14:textId="5020B1EA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(IsADeadCell(matrix, i, j))</w:t>
      </w:r>
    </w:p>
    <w:p w14:paraId="02840030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1D07D4F5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(neighbours == 3)</w:t>
      </w:r>
    </w:p>
    <w:p w14:paraId="5081723A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110806E5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matrix[i][j] = 1;</w:t>
      </w:r>
    </w:p>
    <w:p w14:paraId="7BFD4146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"["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&lt;&lt; i &lt;&lt;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&lt;&lt; j &lt;&lt;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"] = returned to life"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&lt;&lt; endl;</w:t>
      </w:r>
    </w:p>
    <w:p w14:paraId="3DBE2293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42413CE4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5BC9C859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6717F025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1C64B846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generations--;</w:t>
      </w:r>
    </w:p>
    <w:p w14:paraId="5EFE206E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PrintMatrix(matrix, matrixRows, matrixColumns);</w:t>
      </w:r>
    </w:p>
    <w:p w14:paraId="562F1558" w14:textId="77777777" w:rsidR="005932DD" w:rsidRDefault="005932DD" w:rsidP="005932D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024A564C" w14:textId="18E733EA" w:rsidR="00BA6B87" w:rsidRDefault="005932DD" w:rsidP="005932DD">
      <w:pPr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78BF487C" w14:textId="5D4CAAE4" w:rsidR="006F6BD8" w:rsidRDefault="006F6BD8" w:rsidP="005932DD">
      <w:pPr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6144D1C1" w14:textId="6F8DEB74" w:rsidR="006F6BD8" w:rsidRDefault="006F6BD8" w:rsidP="006F6BD8">
      <w:pPr>
        <w:pStyle w:val="Heading1"/>
      </w:pPr>
      <w:r>
        <w:t>6. Formula termenului General</w:t>
      </w:r>
    </w:p>
    <w:p w14:paraId="328EC670" w14:textId="27122EB5" w:rsidR="006F6BD8" w:rsidRDefault="006F6BD8" w:rsidP="006F6BD8">
      <w:r>
        <w:rPr>
          <w:noProof/>
        </w:rPr>
        <w:drawing>
          <wp:inline distT="0" distB="0" distL="0" distR="0" wp14:anchorId="282632C6" wp14:editId="5C7690D2">
            <wp:extent cx="5734050" cy="619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9E22" w14:textId="19F30633" w:rsidR="006F6BD8" w:rsidRDefault="006F6BD8" w:rsidP="006F6BD8"/>
    <w:p w14:paraId="1B418C4D" w14:textId="47C7B885" w:rsidR="0083262C" w:rsidRDefault="0083262C" w:rsidP="0083262C">
      <w:pPr>
        <w:pStyle w:val="Heading1"/>
      </w:pPr>
      <w:r>
        <w:t>7. Coeficientii</w:t>
      </w:r>
    </w:p>
    <w:p w14:paraId="53FE94B1" w14:textId="6722F3CD" w:rsidR="0083262C" w:rsidRDefault="0083262C" w:rsidP="0083262C">
      <w:r>
        <w:rPr>
          <w:noProof/>
        </w:rPr>
        <w:drawing>
          <wp:inline distT="0" distB="0" distL="0" distR="0" wp14:anchorId="654EADAF" wp14:editId="166A031F">
            <wp:extent cx="6305550" cy="657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DFD5" w14:textId="593D1A1D" w:rsidR="0083262C" w:rsidRDefault="0083262C" w:rsidP="0083262C"/>
    <w:p w14:paraId="181FA0EF" w14:textId="3E9975DC" w:rsidR="0083262C" w:rsidRDefault="0083262C" w:rsidP="0083262C">
      <w:pPr>
        <w:pStyle w:val="Heading1"/>
      </w:pPr>
      <w:r>
        <w:t xml:space="preserve">8. </w:t>
      </w:r>
      <w:r w:rsidR="00CE5934" w:rsidRPr="008F3CE8">
        <w:rPr>
          <w:color w:val="auto"/>
        </w:rPr>
        <w:t>Generare Numere Aleatoare</w:t>
      </w:r>
    </w:p>
    <w:p w14:paraId="204B5EC0" w14:textId="3972D79B" w:rsidR="00CE5934" w:rsidRDefault="00CE5934" w:rsidP="00CE5934">
      <w:r>
        <w:rPr>
          <w:noProof/>
        </w:rPr>
        <w:drawing>
          <wp:inline distT="0" distB="0" distL="0" distR="0" wp14:anchorId="27A2F25D" wp14:editId="3138A58A">
            <wp:extent cx="6334125" cy="2076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2AF5" w14:textId="2145E928" w:rsidR="00CE5934" w:rsidRDefault="00CE5934" w:rsidP="00CE5934"/>
    <w:p w14:paraId="7760B631" w14:textId="7B0D4A4C" w:rsidR="00CE5934" w:rsidRDefault="00CE5934" w:rsidP="00CE5934">
      <w:pPr>
        <w:pStyle w:val="Heading1"/>
      </w:pPr>
      <w:r>
        <w:t>9.</w:t>
      </w:r>
      <w:r w:rsidRPr="006950D9">
        <w:rPr>
          <w:color w:val="D59811" w:themeColor="accent3" w:themeShade="BF"/>
        </w:rPr>
        <w:t xml:space="preserve"> </w:t>
      </w:r>
      <w:r w:rsidRPr="008F3CE8">
        <w:rPr>
          <w:color w:val="669748" w:themeColor="accent2" w:themeShade="BF"/>
        </w:rPr>
        <w:t>Functie</w:t>
      </w:r>
    </w:p>
    <w:p w14:paraId="47E84D14" w14:textId="002AB361" w:rsidR="00CE5934" w:rsidRDefault="00CE5934" w:rsidP="00CE5934">
      <w:r>
        <w:rPr>
          <w:noProof/>
        </w:rPr>
        <w:drawing>
          <wp:inline distT="0" distB="0" distL="0" distR="0" wp14:anchorId="51D9551E" wp14:editId="19A3462E">
            <wp:extent cx="5076825" cy="1943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3974" w14:textId="77777777" w:rsidR="00967202" w:rsidRDefault="00967202" w:rsidP="00CE5934"/>
    <w:p w14:paraId="459A10C7" w14:textId="77777777" w:rsidR="00967202" w:rsidRDefault="00967202" w:rsidP="00967202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functieRandom(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4282753D" w14:textId="77777777" w:rsidR="00967202" w:rsidRDefault="00967202" w:rsidP="00967202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{</w:t>
      </w:r>
    </w:p>
    <w:p w14:paraId="21D881EC" w14:textId="77777777" w:rsidR="00967202" w:rsidRDefault="00967202" w:rsidP="00967202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% 2 == 1)</w:t>
      </w:r>
    </w:p>
    <w:p w14:paraId="09FD0FA2" w14:textId="77777777" w:rsidR="00967202" w:rsidRDefault="00967202" w:rsidP="00967202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4C4D659C" w14:textId="77777777" w:rsidR="00967202" w:rsidRDefault="00967202" w:rsidP="00967202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2 * functieRandom((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- 1) / 2);</w:t>
      </w:r>
    </w:p>
    <w:p w14:paraId="503FEE82" w14:textId="77777777" w:rsidR="00967202" w:rsidRDefault="00967202" w:rsidP="00967202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3FADCD17" w14:textId="77777777" w:rsidR="00967202" w:rsidRDefault="00967202" w:rsidP="00967202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% 2 == 0 &amp;&amp;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!= 0)</w:t>
      </w:r>
    </w:p>
    <w:p w14:paraId="09A1B95C" w14:textId="77777777" w:rsidR="00967202" w:rsidRDefault="00967202" w:rsidP="00967202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1C50B546" w14:textId="77777777" w:rsidR="00967202" w:rsidRDefault="00967202" w:rsidP="00967202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2 * functieRandom(functieRandom(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/ 2));</w:t>
      </w:r>
    </w:p>
    <w:p w14:paraId="5F46F068" w14:textId="77777777" w:rsidR="00967202" w:rsidRDefault="00967202" w:rsidP="00967202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3F81A58A" w14:textId="77777777" w:rsidR="00967202" w:rsidRDefault="00967202" w:rsidP="00967202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else</w:t>
      </w:r>
    </w:p>
    <w:p w14:paraId="6BB87E37" w14:textId="77777777" w:rsidR="00967202" w:rsidRDefault="00967202" w:rsidP="00967202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1FCEF114" w14:textId="77777777" w:rsidR="00967202" w:rsidRDefault="00967202" w:rsidP="00967202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0;</w:t>
      </w:r>
    </w:p>
    <w:p w14:paraId="610351B9" w14:textId="77777777" w:rsidR="00967202" w:rsidRDefault="00967202" w:rsidP="00967202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0E97C521" w14:textId="57630EA8" w:rsidR="00967202" w:rsidRDefault="00967202" w:rsidP="00967202"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553D2440" w14:textId="0BA7DEEF" w:rsidR="00CE5934" w:rsidRDefault="00CE5934" w:rsidP="00CE5934"/>
    <w:p w14:paraId="42202C40" w14:textId="4C2736BD" w:rsidR="00CE5934" w:rsidRDefault="00CE5934" w:rsidP="00CE5934">
      <w:pPr>
        <w:pStyle w:val="Heading1"/>
      </w:pPr>
      <w:r>
        <w:t xml:space="preserve">10. </w:t>
      </w:r>
      <w:r w:rsidR="00267629" w:rsidRPr="00F54966">
        <w:rPr>
          <w:color w:val="669748" w:themeColor="accent2" w:themeShade="BF"/>
        </w:rPr>
        <w:t>Polinom</w:t>
      </w:r>
    </w:p>
    <w:p w14:paraId="176BC9C1" w14:textId="739EF9EA" w:rsidR="00267629" w:rsidRDefault="00267629" w:rsidP="00267629">
      <w:r>
        <w:rPr>
          <w:noProof/>
        </w:rPr>
        <w:drawing>
          <wp:inline distT="0" distB="0" distL="0" distR="0" wp14:anchorId="4AEBF82A" wp14:editId="599C330E">
            <wp:extent cx="6324600" cy="1457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83AA" w14:textId="3E4E26A4" w:rsidR="00267629" w:rsidRDefault="007A700A" w:rsidP="00267629">
      <w:pPr>
        <w:rPr>
          <w:rFonts w:ascii="Cascadia Mono" w:hAnsi="Cascadia Mono" w:cs="Cascadia Mono"/>
          <w:color w:val="008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 xml:space="preserve"> Schelet clasa polinom cu functia calcularii unui polinom intr-un punct</w:t>
      </w:r>
    </w:p>
    <w:p w14:paraId="0D94F664" w14:textId="77777777" w:rsidR="007A700A" w:rsidRDefault="007A700A" w:rsidP="007A700A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Polinom</w:t>
      </w:r>
    </w:p>
    <w:p w14:paraId="26BD020B" w14:textId="77777777" w:rsidR="007A700A" w:rsidRDefault="007A700A" w:rsidP="007A700A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{</w:t>
      </w:r>
    </w:p>
    <w:p w14:paraId="3C042B78" w14:textId="77777777" w:rsidR="007A700A" w:rsidRDefault="007A700A" w:rsidP="007A700A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:</w:t>
      </w:r>
    </w:p>
    <w:p w14:paraId="07046933" w14:textId="77777777" w:rsidR="007A700A" w:rsidRDefault="007A700A" w:rsidP="007A700A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grad;</w:t>
      </w:r>
    </w:p>
    <w:p w14:paraId="4F446B65" w14:textId="77777777" w:rsidR="007A700A" w:rsidRDefault="007A700A" w:rsidP="007A700A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&gt; coeficient;</w:t>
      </w:r>
    </w:p>
    <w:p w14:paraId="0ED8DF6E" w14:textId="77777777" w:rsidR="007A700A" w:rsidRDefault="007A700A" w:rsidP="007A700A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:</w:t>
      </w:r>
    </w:p>
    <w:p w14:paraId="31003B5B" w14:textId="77777777" w:rsidR="007A700A" w:rsidRDefault="007A700A" w:rsidP="007A700A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Polinom(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70F1D4F8" w14:textId="77777777" w:rsidR="007A700A" w:rsidRDefault="007A700A" w:rsidP="007A700A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~Polinom()</w:t>
      </w:r>
    </w:p>
    <w:p w14:paraId="08840FCE" w14:textId="77777777" w:rsidR="007A700A" w:rsidRDefault="007A700A" w:rsidP="007A700A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4D5EFFEB" w14:textId="77777777" w:rsidR="007A700A" w:rsidRDefault="007A700A" w:rsidP="007A700A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508CA90C" w14:textId="77777777" w:rsidR="007A700A" w:rsidRDefault="007A700A" w:rsidP="007A700A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3F3E008F" w14:textId="77777777" w:rsidR="007A700A" w:rsidRDefault="007A700A" w:rsidP="007A700A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48A84790" w14:textId="77777777" w:rsidR="007A700A" w:rsidRDefault="007A700A" w:rsidP="007A700A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citire();</w:t>
      </w:r>
    </w:p>
    <w:p w14:paraId="7ACE4270" w14:textId="77777777" w:rsidR="007A700A" w:rsidRDefault="007A700A" w:rsidP="007A700A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afisare();</w:t>
      </w:r>
    </w:p>
    <w:p w14:paraId="55D7CECD" w14:textId="77777777" w:rsidR="007A700A" w:rsidRDefault="007A700A" w:rsidP="007A700A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dealocare();</w:t>
      </w:r>
    </w:p>
    <w:p w14:paraId="53258216" w14:textId="77777777" w:rsidR="007A700A" w:rsidRDefault="007A700A" w:rsidP="007A700A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Polinom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+(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Polinom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60FC6A3F" w14:textId="77777777" w:rsidR="007A700A" w:rsidRDefault="007A700A" w:rsidP="007A700A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calculPunct(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572D3D84" w14:textId="4F622EE2" w:rsidR="007A700A" w:rsidRDefault="007A700A" w:rsidP="007A700A">
      <w:pPr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};</w:t>
      </w:r>
    </w:p>
    <w:p w14:paraId="04AD6D32" w14:textId="0C42C985" w:rsidR="007A700A" w:rsidRDefault="007A700A" w:rsidP="007A700A">
      <w:pPr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7939A930" w14:textId="033C3A46" w:rsidR="007A700A" w:rsidRPr="007A700A" w:rsidRDefault="007A700A" w:rsidP="007A700A">
      <w:pPr>
        <w:rPr>
          <w:rFonts w:ascii="Cascadia Mono" w:hAnsi="Cascadia Mono" w:cs="Cascadia Mono"/>
          <w:color w:val="008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Functie de calcul cu un algoritm in timp de O(n)</w:t>
      </w:r>
    </w:p>
    <w:p w14:paraId="04246662" w14:textId="77777777" w:rsidR="007A700A" w:rsidRDefault="007A700A" w:rsidP="007A700A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Polinom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::calculPunct(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03787308" w14:textId="77777777" w:rsidR="007A700A" w:rsidRDefault="007A700A" w:rsidP="007A700A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{</w:t>
      </w:r>
    </w:p>
    <w:p w14:paraId="3EE19A93" w14:textId="77777777" w:rsidR="007A700A" w:rsidRDefault="007A700A" w:rsidP="007A700A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s = 0;</w:t>
      </w:r>
    </w:p>
    <w:p w14:paraId="6FF3DABB" w14:textId="77777777" w:rsidR="007A700A" w:rsidRDefault="007A700A" w:rsidP="007A700A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i = 0; i &lt; grad; i++)</w:t>
      </w:r>
    </w:p>
    <w:p w14:paraId="791B3642" w14:textId="77777777" w:rsidR="007A700A" w:rsidRDefault="007A700A" w:rsidP="007A700A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23FD8BC6" w14:textId="77777777" w:rsidR="007A700A" w:rsidRDefault="007A700A" w:rsidP="007A700A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s = s + coeficient[i] * pow(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 (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)i);</w:t>
      </w:r>
    </w:p>
    <w:p w14:paraId="50E7DFE7" w14:textId="77777777" w:rsidR="007A700A" w:rsidRDefault="007A700A" w:rsidP="007A700A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6A858ADD" w14:textId="77777777" w:rsidR="007A700A" w:rsidRDefault="007A700A" w:rsidP="007A700A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s;</w:t>
      </w:r>
    </w:p>
    <w:p w14:paraId="32173D6B" w14:textId="202D3A58" w:rsidR="007A700A" w:rsidRDefault="007A700A" w:rsidP="007A700A"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7915D18B" w14:textId="3D73786F" w:rsidR="00267629" w:rsidRDefault="00267629" w:rsidP="00267629">
      <w:pPr>
        <w:pStyle w:val="Heading1"/>
      </w:pPr>
      <w:r>
        <w:t xml:space="preserve">11. </w:t>
      </w:r>
      <w:r w:rsidR="00493BAC" w:rsidRPr="00856A66">
        <w:rPr>
          <w:color w:val="669748" w:themeColor="accent2" w:themeShade="BF"/>
        </w:rPr>
        <w:t>Suma X</w:t>
      </w:r>
    </w:p>
    <w:p w14:paraId="11E01A63" w14:textId="68D709F4" w:rsidR="00493BAC" w:rsidRDefault="00493BAC" w:rsidP="00493BAC">
      <w:r>
        <w:rPr>
          <w:noProof/>
        </w:rPr>
        <w:drawing>
          <wp:inline distT="0" distB="0" distL="0" distR="0" wp14:anchorId="3478AB8D" wp14:editId="145A09BB">
            <wp:extent cx="6315075" cy="657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3E03" w14:textId="76B944E9" w:rsidR="008F18D2" w:rsidRPr="004E6400" w:rsidRDefault="008F18D2" w:rsidP="008F18D2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669748" w:themeColor="accent2" w:themeShade="BF"/>
          <w:sz w:val="19"/>
          <w:szCs w:val="19"/>
          <w:lang w:val="ro-RO"/>
        </w:rPr>
      </w:pPr>
      <w:r w:rsidRPr="004E6400">
        <w:rPr>
          <w:rFonts w:ascii="Cascadia Mono" w:hAnsi="Cascadia Mono" w:cs="Cascadia Mono"/>
          <w:color w:val="669748" w:themeColor="accent2" w:themeShade="BF"/>
          <w:sz w:val="19"/>
          <w:szCs w:val="19"/>
          <w:lang w:val="ro-RO"/>
        </w:rPr>
        <w:t>// O(n log n)</w:t>
      </w:r>
    </w:p>
    <w:p w14:paraId="3C95A84A" w14:textId="77777777" w:rsidR="008F18D2" w:rsidRDefault="008F18D2" w:rsidP="008F18D2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FF"/>
          <w:sz w:val="19"/>
          <w:szCs w:val="19"/>
          <w:lang w:val="ro-RO"/>
        </w:rPr>
      </w:pPr>
    </w:p>
    <w:p w14:paraId="7B73A84E" w14:textId="09A581CD" w:rsidR="008F18D2" w:rsidRDefault="008F18D2" w:rsidP="008F18D2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findSum(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,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1F0CAD14" w14:textId="77777777" w:rsidR="008F18D2" w:rsidRDefault="008F18D2" w:rsidP="008F18D2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{</w:t>
      </w:r>
    </w:p>
    <w:p w14:paraId="44588BBE" w14:textId="77777777" w:rsidR="008F18D2" w:rsidRDefault="008F18D2" w:rsidP="008F18D2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index{ 0 };</w:t>
      </w:r>
    </w:p>
    <w:p w14:paraId="13F5C9B3" w14:textId="77777777" w:rsidR="008F18D2" w:rsidRDefault="008F18D2" w:rsidP="008F18D2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foundSum =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57478B0D" w14:textId="77777777" w:rsidR="008F18D2" w:rsidRDefault="008F18D2" w:rsidP="008F18D2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currentNum{0};</w:t>
      </w:r>
    </w:p>
    <w:p w14:paraId="6EAE664F" w14:textId="77777777" w:rsidR="008F18D2" w:rsidRDefault="008F18D2" w:rsidP="008F18D2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3397D6D1" w14:textId="3FA07354" w:rsidR="008F18D2" w:rsidRDefault="008F18D2" w:rsidP="008F18D2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(foundSum ==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6318DBFA" w14:textId="77777777" w:rsidR="008F18D2" w:rsidRDefault="008F18D2" w:rsidP="008F18D2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</w:p>
    <w:p w14:paraId="4BBBEDAC" w14:textId="77777777" w:rsidR="008F18D2" w:rsidRDefault="008F18D2" w:rsidP="008F18D2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(index ==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- 1)</w:t>
      </w:r>
    </w:p>
    <w:p w14:paraId="0399AFE3" w14:textId="77777777" w:rsidR="008F18D2" w:rsidRDefault="008F18D2" w:rsidP="008F18D2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39FD471F" w14:textId="77777777" w:rsidR="008F18D2" w:rsidRDefault="008F18D2" w:rsidP="008F18D2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449E37D1" w14:textId="77777777" w:rsidR="008F18D2" w:rsidRDefault="008F18D2" w:rsidP="008F18D2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04D038AD" w14:textId="77777777" w:rsidR="008F18D2" w:rsidRDefault="008F18D2" w:rsidP="008F18D2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else</w:t>
      </w:r>
    </w:p>
    <w:p w14:paraId="431AFFF7" w14:textId="77777777" w:rsidR="008F18D2" w:rsidRDefault="008F18D2" w:rsidP="008F18D2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7DDA8CA1" w14:textId="77777777" w:rsidR="008F18D2" w:rsidRDefault="008F18D2" w:rsidP="008F18D2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currentNum 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[index++];</w:t>
      </w:r>
    </w:p>
    <w:p w14:paraId="4451FDE4" w14:textId="77777777" w:rsidR="008F18D2" w:rsidRDefault="008F18D2" w:rsidP="008F18D2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1885E1FB" w14:textId="77777777" w:rsidR="008F18D2" w:rsidRDefault="008F18D2" w:rsidP="008F18D2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633B1EF7" w14:textId="77777777" w:rsidR="008F18D2" w:rsidRDefault="008F18D2" w:rsidP="008F18D2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i = 1; i &lt;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 i++)</w:t>
      </w:r>
    </w:p>
    <w:p w14:paraId="6E1FE031" w14:textId="77777777" w:rsidR="008F18D2" w:rsidRDefault="008F18D2" w:rsidP="008F18D2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57E8984F" w14:textId="77777777" w:rsidR="008F18D2" w:rsidRDefault="008F18D2" w:rsidP="008F18D2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(currentNum +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[i] ==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1127E6BE" w14:textId="77777777" w:rsidR="008F18D2" w:rsidRDefault="008F18D2" w:rsidP="008F18D2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42CBCAE9" w14:textId="77777777" w:rsidR="008F18D2" w:rsidRDefault="008F18D2" w:rsidP="008F18D2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std::cout &lt;&lt; currentNum &lt;&lt;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 + 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[i] &lt;&lt;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 = 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&lt;&lt; std::endl;</w:t>
      </w:r>
    </w:p>
    <w:p w14:paraId="1F3415DA" w14:textId="77777777" w:rsidR="008F18D2" w:rsidRDefault="008F18D2" w:rsidP="008F18D2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foundSum =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2C37116E" w14:textId="77777777" w:rsidR="008F18D2" w:rsidRDefault="008F18D2" w:rsidP="008F18D2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foundSum;</w:t>
      </w:r>
    </w:p>
    <w:p w14:paraId="57A47C81" w14:textId="77777777" w:rsidR="008F18D2" w:rsidRDefault="008F18D2" w:rsidP="008F18D2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5C494F02" w14:textId="77777777" w:rsidR="008F18D2" w:rsidRDefault="008F18D2" w:rsidP="008F18D2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else</w:t>
      </w:r>
    </w:p>
    <w:p w14:paraId="0368DA05" w14:textId="77777777" w:rsidR="008F18D2" w:rsidRDefault="008F18D2" w:rsidP="008F18D2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6880A092" w14:textId="77777777" w:rsidR="008F18D2" w:rsidRDefault="008F18D2" w:rsidP="008F18D2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foundSum =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299CE811" w14:textId="77777777" w:rsidR="008F18D2" w:rsidRDefault="008F18D2" w:rsidP="008F18D2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037FA4A7" w14:textId="77777777" w:rsidR="008F18D2" w:rsidRDefault="008F18D2" w:rsidP="008F18D2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52DC514A" w14:textId="77777777" w:rsidR="008F18D2" w:rsidRDefault="008F18D2" w:rsidP="008F18D2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69276DAE" w14:textId="77777777" w:rsidR="008F18D2" w:rsidRDefault="008F18D2" w:rsidP="008F18D2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foundSum;</w:t>
      </w:r>
    </w:p>
    <w:p w14:paraId="1CA5D446" w14:textId="0975405A" w:rsidR="008F18D2" w:rsidRDefault="008F18D2" w:rsidP="008F18D2">
      <w:pPr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72326035" w14:textId="11A1D535" w:rsidR="008F18D2" w:rsidRDefault="008F18D2" w:rsidP="008F18D2">
      <w:pPr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087D00CA" w14:textId="3E93F124" w:rsidR="008F18D2" w:rsidRDefault="008F18D2" w:rsidP="008F18D2">
      <w:pPr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31F80BC5" w14:textId="77777777" w:rsidR="008F18D2" w:rsidRDefault="008F18D2" w:rsidP="008F18D2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main()</w:t>
      </w:r>
    </w:p>
    <w:p w14:paraId="13E84B60" w14:textId="77777777" w:rsidR="008F18D2" w:rsidRDefault="008F18D2" w:rsidP="008F18D2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</w:p>
    <w:p w14:paraId="51A06E4D" w14:textId="77777777" w:rsidR="008F18D2" w:rsidRDefault="008F18D2" w:rsidP="008F18D2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a[] = { 12,3,45,12,678,3 };</w:t>
      </w:r>
    </w:p>
    <w:p w14:paraId="12B4644E" w14:textId="77777777" w:rsidR="008F18D2" w:rsidRDefault="008F18D2" w:rsidP="008F18D2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size =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(a) /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(a[0]);</w:t>
      </w:r>
    </w:p>
    <w:p w14:paraId="2D78C021" w14:textId="77777777" w:rsidR="008F18D2" w:rsidRDefault="008F18D2" w:rsidP="008F18D2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x = 25;</w:t>
      </w:r>
    </w:p>
    <w:p w14:paraId="0C6F89E2" w14:textId="77777777" w:rsidR="008F18D2" w:rsidRDefault="008F18D2" w:rsidP="008F18D2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2E09590D" w14:textId="77777777" w:rsidR="008F18D2" w:rsidRDefault="008F18D2" w:rsidP="008F18D2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"Is there a sum of A equal to X? : 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&lt;&lt; findSum(a,size,x);</w:t>
      </w:r>
    </w:p>
    <w:p w14:paraId="37AA192C" w14:textId="77777777" w:rsidR="008F18D2" w:rsidRDefault="008F18D2" w:rsidP="008F18D2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13947179" w14:textId="77777777" w:rsidR="008F18D2" w:rsidRDefault="008F18D2" w:rsidP="008F18D2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0;</w:t>
      </w:r>
    </w:p>
    <w:p w14:paraId="4C96CEEA" w14:textId="40D1E32F" w:rsidR="008F18D2" w:rsidRDefault="008F18D2" w:rsidP="008F18D2"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23689F52" w14:textId="3D38367C" w:rsidR="00493BAC" w:rsidRDefault="005B4D5E" w:rsidP="005B4D5E">
      <w:pPr>
        <w:pStyle w:val="Heading1"/>
      </w:pPr>
      <w:r>
        <w:t xml:space="preserve">12. </w:t>
      </w:r>
      <w:r w:rsidRPr="008F3CE8">
        <w:rPr>
          <w:color w:val="auto"/>
        </w:rPr>
        <w:t>Calculul Timpului Executiei</w:t>
      </w:r>
    </w:p>
    <w:p w14:paraId="308F0013" w14:textId="02B4DEFD" w:rsidR="005B4D5E" w:rsidRDefault="005B4D5E" w:rsidP="005B4D5E">
      <w:r>
        <w:rPr>
          <w:noProof/>
        </w:rPr>
        <w:drawing>
          <wp:inline distT="0" distB="0" distL="0" distR="0" wp14:anchorId="615D956F" wp14:editId="5E3AB30A">
            <wp:extent cx="3590925" cy="1285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38BE" w14:textId="481CD101" w:rsidR="006950D9" w:rsidRDefault="006950D9" w:rsidP="005B4D5E"/>
    <w:p w14:paraId="148AE736" w14:textId="6D934AFA" w:rsidR="006950D9" w:rsidRDefault="006950D9" w:rsidP="006950D9">
      <w:pPr>
        <w:pStyle w:val="Heading1"/>
        <w:rPr>
          <w:color w:val="D59811" w:themeColor="accent3" w:themeShade="BF"/>
        </w:rPr>
      </w:pPr>
      <w:r>
        <w:lastRenderedPageBreak/>
        <w:t xml:space="preserve">13.  </w:t>
      </w:r>
      <w:r w:rsidRPr="008F3CE8">
        <w:rPr>
          <w:color w:val="669748" w:themeColor="accent2" w:themeShade="BF"/>
        </w:rPr>
        <w:t>Fibonacci</w:t>
      </w:r>
    </w:p>
    <w:p w14:paraId="46B037B8" w14:textId="4EB8BB4A" w:rsidR="006950D9" w:rsidRDefault="006950D9" w:rsidP="006950D9">
      <w:r>
        <w:rPr>
          <w:noProof/>
        </w:rPr>
        <w:drawing>
          <wp:inline distT="0" distB="0" distL="0" distR="0" wp14:anchorId="4A2A27C8" wp14:editId="4E44F733">
            <wp:extent cx="4991100" cy="1571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7CD0" w14:textId="77777777" w:rsidR="00BB62EC" w:rsidRDefault="00BB62EC" w:rsidP="00BB62EC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fibonacci_iterativ(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51B305DD" w14:textId="77777777" w:rsidR="00BB62EC" w:rsidRDefault="00BB62EC" w:rsidP="00BB62EC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{</w:t>
      </w:r>
    </w:p>
    <w:p w14:paraId="5BF4C201" w14:textId="77777777" w:rsidR="00BB62EC" w:rsidRDefault="00BB62EC" w:rsidP="00BB62EC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a = 0, b = 1, c, i;</w:t>
      </w:r>
    </w:p>
    <w:p w14:paraId="57C38E95" w14:textId="77777777" w:rsidR="00BB62EC" w:rsidRDefault="00BB62EC" w:rsidP="00BB62EC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== 0)</w:t>
      </w:r>
    </w:p>
    <w:p w14:paraId="0441CB64" w14:textId="77777777" w:rsidR="00BB62EC" w:rsidRDefault="00BB62EC" w:rsidP="00BB62EC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a;</w:t>
      </w:r>
    </w:p>
    <w:p w14:paraId="6B2465F6" w14:textId="77777777" w:rsidR="00BB62EC" w:rsidRDefault="00BB62EC" w:rsidP="00BB62EC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(i = 2; i &lt;=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 i++)</w:t>
      </w:r>
    </w:p>
    <w:p w14:paraId="6E6875C4" w14:textId="77777777" w:rsidR="00BB62EC" w:rsidRDefault="00BB62EC" w:rsidP="00BB62EC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{</w:t>
      </w:r>
    </w:p>
    <w:p w14:paraId="387AD385" w14:textId="77777777" w:rsidR="00BB62EC" w:rsidRDefault="00BB62EC" w:rsidP="00BB62EC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c = a + b;</w:t>
      </w:r>
    </w:p>
    <w:p w14:paraId="5B115DC5" w14:textId="77777777" w:rsidR="00BB62EC" w:rsidRDefault="00BB62EC" w:rsidP="00BB62EC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a = b;</w:t>
      </w:r>
    </w:p>
    <w:p w14:paraId="44474135" w14:textId="77777777" w:rsidR="00BB62EC" w:rsidRDefault="00BB62EC" w:rsidP="00BB62EC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b = c;</w:t>
      </w:r>
    </w:p>
    <w:p w14:paraId="7C9D64A5" w14:textId="77777777" w:rsidR="00BB62EC" w:rsidRDefault="00BB62EC" w:rsidP="00BB62EC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}</w:t>
      </w:r>
    </w:p>
    <w:p w14:paraId="3D2AF857" w14:textId="77777777" w:rsidR="00BB62EC" w:rsidRDefault="00BB62EC" w:rsidP="00BB62EC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b;</w:t>
      </w:r>
    </w:p>
    <w:p w14:paraId="3485F8C0" w14:textId="77777777" w:rsidR="00BB62EC" w:rsidRDefault="00BB62EC" w:rsidP="00BB62EC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12A49ABF" w14:textId="77777777" w:rsidR="00BB62EC" w:rsidRDefault="00BB62EC" w:rsidP="00BB62EC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4FD13F51" w14:textId="5E5C153C" w:rsidR="00BB62EC" w:rsidRDefault="00BB62EC" w:rsidP="00BB62EC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fibonacci recursiv</w:t>
      </w:r>
      <w:r w:rsidR="006E42C8">
        <w:rPr>
          <w:rFonts w:ascii="Cascadia Mono" w:hAnsi="Cascadia Mono" w:cs="Cascadia Mono"/>
          <w:color w:val="008000"/>
          <w:sz w:val="19"/>
          <w:szCs w:val="19"/>
          <w:lang w:val="ro-RO"/>
        </w:rPr>
        <w:t xml:space="preserve"> - normal</w:t>
      </w:r>
    </w:p>
    <w:p w14:paraId="2976ED87" w14:textId="77777777" w:rsidR="00BB62EC" w:rsidRDefault="00BB62EC" w:rsidP="00BB62EC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fibonacci_recursiv(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52832B7C" w14:textId="77777777" w:rsidR="00BB62EC" w:rsidRDefault="00BB62EC" w:rsidP="00BB62EC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{</w:t>
      </w:r>
    </w:p>
    <w:p w14:paraId="0D280CEA" w14:textId="77777777" w:rsidR="00BB62EC" w:rsidRDefault="00BB62EC" w:rsidP="00BB62EC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&lt;= 1)</w:t>
      </w:r>
    </w:p>
    <w:p w14:paraId="548430D1" w14:textId="77777777" w:rsidR="00BB62EC" w:rsidRDefault="00BB62EC" w:rsidP="00BB62EC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6E51AA86" w14:textId="77777777" w:rsidR="00BB62EC" w:rsidRDefault="00BB62EC" w:rsidP="00BB62EC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fibonacci_recursiv(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- 1) + fibonacci_recursiv(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- 2);</w:t>
      </w:r>
    </w:p>
    <w:p w14:paraId="1FF5E771" w14:textId="4E07C666" w:rsidR="00BB62EC" w:rsidRDefault="00BB62EC" w:rsidP="00BB62EC"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733EB162" w14:textId="0DA78B85" w:rsidR="006950D9" w:rsidRDefault="006950D9" w:rsidP="006950D9"/>
    <w:p w14:paraId="78C8D968" w14:textId="31B75AC8" w:rsidR="006E42C8" w:rsidRDefault="006E42C8" w:rsidP="006E42C8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fibonnaci pentru F(n - 1, k) ??</w:t>
      </w:r>
    </w:p>
    <w:p w14:paraId="4C4967B0" w14:textId="77777777" w:rsidR="006E42C8" w:rsidRDefault="006E42C8" w:rsidP="006E42C8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fibonacci_weird(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371B9CFC" w14:textId="77777777" w:rsidR="006E42C8" w:rsidRDefault="006E42C8" w:rsidP="006E42C8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{</w:t>
      </w:r>
    </w:p>
    <w:p w14:paraId="3962456A" w14:textId="77777777" w:rsidR="006E42C8" w:rsidRDefault="006E42C8" w:rsidP="006E42C8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&gt;= 0 &amp;&amp;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- 1)</w:t>
      </w:r>
    </w:p>
    <w:p w14:paraId="0A0DD37F" w14:textId="77777777" w:rsidR="006E42C8" w:rsidRDefault="006E42C8" w:rsidP="006E42C8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{</w:t>
      </w:r>
    </w:p>
    <w:p w14:paraId="4F775666" w14:textId="77777777" w:rsidR="006E42C8" w:rsidRDefault="006E42C8" w:rsidP="006E42C8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0;</w:t>
      </w:r>
    </w:p>
    <w:p w14:paraId="303A67CA" w14:textId="77777777" w:rsidR="006E42C8" w:rsidRDefault="006E42C8" w:rsidP="006E42C8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}</w:t>
      </w:r>
    </w:p>
    <w:p w14:paraId="4BAC76F7" w14:textId="77777777" w:rsidR="006E42C8" w:rsidRDefault="006E42C8" w:rsidP="006E42C8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- 1)</w:t>
      </w:r>
    </w:p>
    <w:p w14:paraId="325CBF9E" w14:textId="77777777" w:rsidR="006E42C8" w:rsidRDefault="006E42C8" w:rsidP="006E42C8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{</w:t>
      </w:r>
    </w:p>
    <w:p w14:paraId="2B2FDABB" w14:textId="77777777" w:rsidR="006E42C8" w:rsidRDefault="006E42C8" w:rsidP="006E42C8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1;</w:t>
      </w:r>
    </w:p>
    <w:p w14:paraId="65E6F29A" w14:textId="77777777" w:rsidR="006E42C8" w:rsidRDefault="006E42C8" w:rsidP="006E42C8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}</w:t>
      </w:r>
    </w:p>
    <w:p w14:paraId="67F5E066" w14:textId="77777777" w:rsidR="006E42C8" w:rsidRDefault="006E42C8" w:rsidP="006E42C8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else</w:t>
      </w:r>
    </w:p>
    <w:p w14:paraId="5EAE9CD1" w14:textId="77777777" w:rsidR="006E42C8" w:rsidRDefault="006E42C8" w:rsidP="006E42C8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{</w:t>
      </w:r>
    </w:p>
    <w:p w14:paraId="6BC2F01D" w14:textId="77777777" w:rsidR="006E42C8" w:rsidRDefault="006E42C8" w:rsidP="006E42C8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fibonacci_weird(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- 1,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 + fibonacci_weird(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- 2,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308281D8" w14:textId="77777777" w:rsidR="006E42C8" w:rsidRDefault="006E42C8" w:rsidP="006E42C8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}</w:t>
      </w:r>
    </w:p>
    <w:p w14:paraId="6FA0364B" w14:textId="19BC184F" w:rsidR="006E42C8" w:rsidRDefault="006E42C8" w:rsidP="006E42C8"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69800C28" w14:textId="27636406" w:rsidR="006950D9" w:rsidRDefault="006950D9" w:rsidP="006950D9">
      <w:pPr>
        <w:pStyle w:val="Heading1"/>
      </w:pPr>
      <w:r>
        <w:t>14. Metodele coardei</w:t>
      </w:r>
    </w:p>
    <w:p w14:paraId="2B0103D7" w14:textId="42D28BEA" w:rsidR="006950D9" w:rsidRDefault="006950D9" w:rsidP="006950D9">
      <w:r>
        <w:rPr>
          <w:noProof/>
        </w:rPr>
        <w:drawing>
          <wp:inline distT="0" distB="0" distL="0" distR="0" wp14:anchorId="6C3686ED" wp14:editId="02E31CCD">
            <wp:extent cx="6305550" cy="438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5FF5" w14:textId="439FFB27" w:rsidR="006950D9" w:rsidRDefault="006950D9" w:rsidP="006950D9"/>
    <w:p w14:paraId="6B72E640" w14:textId="4C475A99" w:rsidR="006950D9" w:rsidRDefault="006950D9" w:rsidP="006950D9">
      <w:pPr>
        <w:pStyle w:val="Heading1"/>
      </w:pPr>
      <w:r>
        <w:t>15. Recurente</w:t>
      </w:r>
    </w:p>
    <w:p w14:paraId="686B7AEB" w14:textId="1746A7FB" w:rsidR="006950D9" w:rsidRDefault="006950D9" w:rsidP="006950D9">
      <w:r>
        <w:rPr>
          <w:noProof/>
        </w:rPr>
        <w:drawing>
          <wp:inline distT="0" distB="0" distL="0" distR="0" wp14:anchorId="4E422505" wp14:editId="5A930D47">
            <wp:extent cx="3381375" cy="15240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0BC6" w14:textId="579C3D53" w:rsidR="006950D9" w:rsidRDefault="006950D9" w:rsidP="006950D9">
      <w:pPr>
        <w:pStyle w:val="Heading1"/>
      </w:pPr>
      <w:r>
        <w:t xml:space="preserve">16. </w:t>
      </w:r>
      <w:r w:rsidRPr="008F3CE8">
        <w:rPr>
          <w:color w:val="669748" w:themeColor="accent2" w:themeShade="BF"/>
        </w:rPr>
        <w:t>Factorial recursiv si iterativ</w:t>
      </w:r>
    </w:p>
    <w:p w14:paraId="1FE98D5E" w14:textId="18841A8B" w:rsidR="006950D9" w:rsidRDefault="006950D9" w:rsidP="006950D9">
      <w:r>
        <w:rPr>
          <w:noProof/>
        </w:rPr>
        <w:drawing>
          <wp:inline distT="0" distB="0" distL="0" distR="0" wp14:anchorId="6B05720B" wp14:editId="4AF4F12E">
            <wp:extent cx="6296025" cy="4953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12C7" w14:textId="0B640920" w:rsidR="006950D9" w:rsidRDefault="006950D9" w:rsidP="006950D9"/>
    <w:p w14:paraId="17BEBEB5" w14:textId="06589735" w:rsidR="006950D9" w:rsidRPr="006950D9" w:rsidRDefault="00ED4CEE" w:rsidP="00ED4CEE">
      <w:pPr>
        <w:ind w:firstLine="0"/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Recursiv</w:t>
      </w:r>
    </w:p>
    <w:p w14:paraId="218932A8" w14:textId="77777777" w:rsidR="00ED4CEE" w:rsidRDefault="00ED4CEE" w:rsidP="00ED4CEE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Factorial(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27690E68" w14:textId="77777777" w:rsidR="00ED4CEE" w:rsidRDefault="00ED4CEE" w:rsidP="00ED4CEE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{</w:t>
      </w:r>
    </w:p>
    <w:p w14:paraId="045A682D" w14:textId="77777777" w:rsidR="00ED4CEE" w:rsidRDefault="00ED4CEE" w:rsidP="00ED4CEE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== 1)</w:t>
      </w:r>
    </w:p>
    <w:p w14:paraId="1B5B4943" w14:textId="77777777" w:rsidR="00ED4CEE" w:rsidRDefault="00ED4CEE" w:rsidP="00ED4CEE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18164AB0" w14:textId="77777777" w:rsidR="00ED4CEE" w:rsidRDefault="00ED4CEE" w:rsidP="00ED4CEE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1;</w:t>
      </w:r>
    </w:p>
    <w:p w14:paraId="2A3BF005" w14:textId="77777777" w:rsidR="00ED4CEE" w:rsidRDefault="00ED4CEE" w:rsidP="00ED4CEE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5873BE7D" w14:textId="77777777" w:rsidR="00ED4CEE" w:rsidRDefault="00ED4CEE" w:rsidP="00ED4CEE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else</w:t>
      </w:r>
    </w:p>
    <w:p w14:paraId="6B5FB6F8" w14:textId="77777777" w:rsidR="00ED4CEE" w:rsidRDefault="00ED4CEE" w:rsidP="00ED4CEE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51FB4812" w14:textId="77777777" w:rsidR="00ED4CEE" w:rsidRDefault="00ED4CEE" w:rsidP="00ED4CEE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* Factorial(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- 1);</w:t>
      </w:r>
    </w:p>
    <w:p w14:paraId="3008BDAC" w14:textId="77777777" w:rsidR="00ED4CEE" w:rsidRDefault="00ED4CEE" w:rsidP="00ED4CEE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5D202BBB" w14:textId="3D6E5C5C" w:rsidR="005B4D5E" w:rsidRDefault="00ED4CEE" w:rsidP="00ED4CEE">
      <w:pPr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179E6BB7" w14:textId="3397045A" w:rsidR="00ED4CEE" w:rsidRDefault="00ED4CEE" w:rsidP="00ED4CEE">
      <w:pPr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7DBEEF95" w14:textId="77777777" w:rsidR="00ED4CEE" w:rsidRDefault="00ED4CEE" w:rsidP="00ED4CEE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Iterativ</w:t>
      </w:r>
    </w:p>
    <w:p w14:paraId="20FA162D" w14:textId="77777777" w:rsidR="00ED4CEE" w:rsidRDefault="00ED4CEE" w:rsidP="00ED4CEE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factorial(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35317751" w14:textId="77777777" w:rsidR="00ED4CEE" w:rsidRDefault="00ED4CEE" w:rsidP="00ED4CEE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{</w:t>
      </w:r>
    </w:p>
    <w:p w14:paraId="45BB3664" w14:textId="77777777" w:rsidR="00ED4CEE" w:rsidRDefault="00ED4CEE" w:rsidP="00ED4CEE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result{ 1 };</w:t>
      </w:r>
    </w:p>
    <w:p w14:paraId="3A227D9C" w14:textId="77777777" w:rsidR="00ED4CEE" w:rsidRDefault="00ED4CEE" w:rsidP="00ED4CEE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i = 1; i &lt;=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 i++)</w:t>
      </w:r>
    </w:p>
    <w:p w14:paraId="583996FF" w14:textId="77777777" w:rsidR="00ED4CEE" w:rsidRDefault="00ED4CEE" w:rsidP="00ED4CEE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34629FDC" w14:textId="77777777" w:rsidR="00ED4CEE" w:rsidRDefault="00ED4CEE" w:rsidP="00ED4CEE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result = result * i;</w:t>
      </w:r>
    </w:p>
    <w:p w14:paraId="469B91FD" w14:textId="77777777" w:rsidR="00ED4CEE" w:rsidRDefault="00ED4CEE" w:rsidP="00ED4CEE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593C734C" w14:textId="77777777" w:rsidR="00ED4CEE" w:rsidRDefault="00ED4CEE" w:rsidP="00ED4CEE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result;</w:t>
      </w:r>
    </w:p>
    <w:p w14:paraId="438EC55D" w14:textId="7F200305" w:rsidR="00ED4CEE" w:rsidRDefault="00ED4CEE" w:rsidP="00ED4CEE"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5F115401" w14:textId="77777777" w:rsidR="005B4D5E" w:rsidRPr="005B4D5E" w:rsidRDefault="005B4D5E" w:rsidP="005B4D5E"/>
    <w:p w14:paraId="3D60D8BE" w14:textId="77777777" w:rsidR="00493BAC" w:rsidRPr="00493BAC" w:rsidRDefault="00493BAC" w:rsidP="00493BAC"/>
    <w:sectPr w:rsidR="00493BAC" w:rsidRPr="00493BAC">
      <w:footerReference w:type="default" r:id="rId25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538E1" w14:textId="77777777" w:rsidR="000D0915" w:rsidRDefault="000D0915">
      <w:r>
        <w:separator/>
      </w:r>
    </w:p>
  </w:endnote>
  <w:endnote w:type="continuationSeparator" w:id="0">
    <w:p w14:paraId="4EA903D9" w14:textId="77777777" w:rsidR="000D0915" w:rsidRDefault="000D0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58B9C" w14:textId="77777777" w:rsidR="002A792A" w:rsidRDefault="000D0915">
    <w:pPr>
      <w:pStyle w:val="Footer"/>
    </w:pPr>
    <w:sdt>
      <w:sdtPr>
        <w:alias w:val="Enter Company Name:"/>
        <w:tag w:val="Enter Company Name:"/>
        <w:id w:val="-397664319"/>
        <w:placeholder>
          <w:docPart w:val="0C11D03E806F46D0ABF44F52EE8E8220"/>
        </w:placeholder>
        <w:temporary/>
        <w:showingPlcHdr/>
        <w15:appearance w15:val="hidden"/>
        <w:text/>
      </w:sdtPr>
      <w:sdtEndPr/>
      <w:sdtContent>
        <w:r w:rsidR="006D480F">
          <w:t>Company Name</w:t>
        </w:r>
      </w:sdtContent>
    </w:sdt>
    <w:r w:rsidR="004548D6">
      <w:ptab w:relativeTo="margin" w:alignment="right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C33F2" w14:textId="77777777" w:rsidR="000D0915" w:rsidRDefault="000D0915">
      <w:r>
        <w:separator/>
      </w:r>
    </w:p>
  </w:footnote>
  <w:footnote w:type="continuationSeparator" w:id="0">
    <w:p w14:paraId="745E91FC" w14:textId="77777777" w:rsidR="000D0915" w:rsidRDefault="000D09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E25B1E"/>
    <w:multiLevelType w:val="hybridMultilevel"/>
    <w:tmpl w:val="0F6E6DD4"/>
    <w:lvl w:ilvl="0" w:tplc="1D324F7E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16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13"/>
  </w:num>
  <w:num w:numId="8">
    <w:abstractNumId w:val="17"/>
  </w:num>
  <w:num w:numId="9">
    <w:abstractNumId w:val="10"/>
  </w:num>
  <w:num w:numId="10">
    <w:abstractNumId w:val="20"/>
  </w:num>
  <w:num w:numId="11">
    <w:abstractNumId w:val="23"/>
  </w:num>
  <w:num w:numId="12">
    <w:abstractNumId w:val="23"/>
    <w:lvlOverride w:ilvl="0">
      <w:startOverride w:val="1"/>
    </w:lvlOverride>
  </w:num>
  <w:num w:numId="13">
    <w:abstractNumId w:val="12"/>
  </w:num>
  <w:num w:numId="14">
    <w:abstractNumId w:val="12"/>
    <w:lvlOverride w:ilvl="0">
      <w:startOverride w:val="1"/>
    </w:lvlOverride>
  </w:num>
  <w:num w:numId="15">
    <w:abstractNumId w:val="14"/>
  </w:num>
  <w:num w:numId="16">
    <w:abstractNumId w:val="14"/>
    <w:lvlOverride w:ilvl="0">
      <w:startOverride w:val="1"/>
    </w:lvlOverride>
  </w:num>
  <w:num w:numId="17">
    <w:abstractNumId w:val="21"/>
  </w:num>
  <w:num w:numId="18">
    <w:abstractNumId w:val="21"/>
    <w:lvlOverride w:ilvl="0">
      <w:startOverride w:val="1"/>
    </w:lvlOverride>
  </w:num>
  <w:num w:numId="19">
    <w:abstractNumId w:val="23"/>
  </w:num>
  <w:num w:numId="20">
    <w:abstractNumId w:val="23"/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23"/>
    <w:lvlOverride w:ilvl="0">
      <w:startOverride w:val="1"/>
    </w:lvlOverride>
  </w:num>
  <w:num w:numId="24">
    <w:abstractNumId w:val="18"/>
  </w:num>
  <w:num w:numId="25">
    <w:abstractNumId w:val="14"/>
    <w:lvlOverride w:ilvl="0">
      <w:startOverride w:val="1"/>
    </w:lvlOverride>
  </w:num>
  <w:num w:numId="26">
    <w:abstractNumId w:val="9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2"/>
  </w:num>
  <w:num w:numId="36">
    <w:abstractNumId w:val="19"/>
  </w:num>
  <w:num w:numId="37">
    <w:abstractNumId w:val="11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73"/>
    <w:rsid w:val="000303C2"/>
    <w:rsid w:val="00030DB1"/>
    <w:rsid w:val="00071A33"/>
    <w:rsid w:val="0008087C"/>
    <w:rsid w:val="000A0F81"/>
    <w:rsid w:val="000A696F"/>
    <w:rsid w:val="000C4015"/>
    <w:rsid w:val="000D0915"/>
    <w:rsid w:val="00102801"/>
    <w:rsid w:val="001E35FF"/>
    <w:rsid w:val="002126D2"/>
    <w:rsid w:val="00267629"/>
    <w:rsid w:val="00297205"/>
    <w:rsid w:val="002A792A"/>
    <w:rsid w:val="002F1D5A"/>
    <w:rsid w:val="003638E9"/>
    <w:rsid w:val="00376B1F"/>
    <w:rsid w:val="00387081"/>
    <w:rsid w:val="003D7825"/>
    <w:rsid w:val="004223A9"/>
    <w:rsid w:val="004548D6"/>
    <w:rsid w:val="00493BAC"/>
    <w:rsid w:val="004B5EAA"/>
    <w:rsid w:val="004E38D2"/>
    <w:rsid w:val="004E6400"/>
    <w:rsid w:val="005932DD"/>
    <w:rsid w:val="005A59EA"/>
    <w:rsid w:val="005B4D5E"/>
    <w:rsid w:val="005B653B"/>
    <w:rsid w:val="005C17AF"/>
    <w:rsid w:val="005F3943"/>
    <w:rsid w:val="005F6ACD"/>
    <w:rsid w:val="006205F4"/>
    <w:rsid w:val="006950D9"/>
    <w:rsid w:val="006D480F"/>
    <w:rsid w:val="006E42C8"/>
    <w:rsid w:val="006F07D7"/>
    <w:rsid w:val="006F45CC"/>
    <w:rsid w:val="006F6BD8"/>
    <w:rsid w:val="0074052A"/>
    <w:rsid w:val="00742020"/>
    <w:rsid w:val="00751CB9"/>
    <w:rsid w:val="007A700A"/>
    <w:rsid w:val="007E5665"/>
    <w:rsid w:val="00823C88"/>
    <w:rsid w:val="0083262C"/>
    <w:rsid w:val="00852270"/>
    <w:rsid w:val="00856A66"/>
    <w:rsid w:val="008B4B02"/>
    <w:rsid w:val="008C0DF7"/>
    <w:rsid w:val="008C5FDF"/>
    <w:rsid w:val="008F18D2"/>
    <w:rsid w:val="008F3CE8"/>
    <w:rsid w:val="00933BB8"/>
    <w:rsid w:val="00967202"/>
    <w:rsid w:val="0097335E"/>
    <w:rsid w:val="009A2858"/>
    <w:rsid w:val="009B515D"/>
    <w:rsid w:val="009E5529"/>
    <w:rsid w:val="00A32A28"/>
    <w:rsid w:val="00AB08ED"/>
    <w:rsid w:val="00AB17FC"/>
    <w:rsid w:val="00BA5FC1"/>
    <w:rsid w:val="00BA6B87"/>
    <w:rsid w:val="00BB62EC"/>
    <w:rsid w:val="00BB7773"/>
    <w:rsid w:val="00BD4E5D"/>
    <w:rsid w:val="00BF2918"/>
    <w:rsid w:val="00C3688B"/>
    <w:rsid w:val="00C40E10"/>
    <w:rsid w:val="00C71D50"/>
    <w:rsid w:val="00C72B2A"/>
    <w:rsid w:val="00CE5934"/>
    <w:rsid w:val="00CE697A"/>
    <w:rsid w:val="00D019CF"/>
    <w:rsid w:val="00D34246"/>
    <w:rsid w:val="00E74C55"/>
    <w:rsid w:val="00E814A4"/>
    <w:rsid w:val="00EB319F"/>
    <w:rsid w:val="00ED4CEE"/>
    <w:rsid w:val="00F06BBE"/>
    <w:rsid w:val="00F54966"/>
    <w:rsid w:val="00F801D7"/>
    <w:rsid w:val="00F939FF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F67B2C"/>
  <w15:chartTrackingRefBased/>
  <w15:docId w15:val="{0BA5A36B-498C-4939-9E85-D959F309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EastAsia" w:hAnsi="Roboto" w:cstheme="minorBidi"/>
        <w:color w:val="4C483D" w:themeColor="text2"/>
        <w:sz w:val="22"/>
        <w:lang w:val="en-US" w:eastAsia="ja-JP" w:bidi="ar-SA"/>
      </w:rPr>
    </w:rPrDefault>
    <w:pPrDefault>
      <w:pPr>
        <w:ind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9B515D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eastAsiaTheme="majorEastAsia" w:cstheme="majorBidi"/>
      <w:color w:val="000000" w:themeColor="text1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/>
      <w:ind w:firstLine="357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B515D"/>
    <w:rPr>
      <w:rFonts w:eastAsiaTheme="majorEastAsia" w:cstheme="majorBidi"/>
      <w:color w:val="000000" w:themeColor="text1"/>
      <w:sz w:val="24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11"/>
      </w:numPr>
      <w:spacing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24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15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line="288" w:lineRule="auto"/>
    </w:pPr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E35FF"/>
    <w:pPr>
      <w:tabs>
        <w:tab w:val="center" w:pos="4680"/>
        <w:tab w:val="right" w:pos="9360"/>
      </w:tabs>
    </w:pPr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35FF"/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zan\AppData\Roaming\Microsoft\Templates\Project%20status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11D03E806F46D0ABF44F52EE8E82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4898D-E02E-4C58-8B95-DBA83D774050}"/>
      </w:docPartPr>
      <w:docPartBody>
        <w:p w:rsidR="00B941E5" w:rsidRDefault="00D61358">
          <w:pPr>
            <w:pStyle w:val="0C11D03E806F46D0ABF44F52EE8E8220"/>
          </w:pPr>
          <w:r>
            <w:t>To replace any placeholder text (such as this) just tap it and start typing.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358"/>
    <w:rsid w:val="00047D0C"/>
    <w:rsid w:val="00806C3C"/>
    <w:rsid w:val="00B941E5"/>
    <w:rsid w:val="00D61358"/>
    <w:rsid w:val="00E359B5"/>
    <w:rsid w:val="00FF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customStyle="1" w:styleId="0C11D03E806F46D0ABF44F52EE8E8220">
    <w:name w:val="0C11D03E806F46D0ABF44F52EE8E82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design).dotx</Template>
  <TotalTime>0</TotalTime>
  <Pages>2</Pages>
  <Words>1757</Words>
  <Characters>10193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Hezanin</dc:creator>
  <cp:keywords/>
  <dc:description/>
  <cp:lastModifiedBy>Radu Nicoleta</cp:lastModifiedBy>
  <cp:revision>41</cp:revision>
  <cp:lastPrinted>2012-12-03T18:15:00Z</cp:lastPrinted>
  <dcterms:created xsi:type="dcterms:W3CDTF">2022-09-30T09:10:00Z</dcterms:created>
  <dcterms:modified xsi:type="dcterms:W3CDTF">2022-10-15T15:23:00Z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