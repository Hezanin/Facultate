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675A" w14:textId="77777777" w:rsidR="00EC0FC5" w:rsidRDefault="00EC0FC5" w:rsidP="00EC0FC5">
      <w:pPr>
        <w:pStyle w:val="Title"/>
      </w:pPr>
      <w:r>
        <w:t>Structuri de Date</w:t>
      </w:r>
    </w:p>
    <w:p w14:paraId="35EBF3E3" w14:textId="3D637D1D" w:rsidR="00EC0FC5" w:rsidRDefault="00EC0FC5" w:rsidP="00EC0FC5">
      <w:pPr>
        <w:pStyle w:val="Subtitle"/>
        <w:jc w:val="left"/>
      </w:pPr>
      <w:r>
        <w:t>Laboratorul 2 – Tema 2 - Nicoleta Radu</w:t>
      </w:r>
    </w:p>
    <w:p w14:paraId="2A387545" w14:textId="77777777" w:rsidR="003941E2" w:rsidRDefault="003941E2" w:rsidP="00EC0FC5"/>
    <w:p w14:paraId="188961FE" w14:textId="2011016D" w:rsidR="00EC0FC5" w:rsidRPr="00526024" w:rsidRDefault="00EC0FC5" w:rsidP="00EC0FC5">
      <w:pPr>
        <w:pStyle w:val="Heading1"/>
        <w:rPr>
          <w:color w:val="auto"/>
        </w:rPr>
      </w:pPr>
      <w:r w:rsidRPr="00526024">
        <w:rPr>
          <w:color w:val="auto"/>
        </w:rPr>
        <w:t>Exercitiul 1</w:t>
      </w:r>
    </w:p>
    <w:p w14:paraId="477085D8" w14:textId="590543B9" w:rsidR="00EC0FC5" w:rsidRDefault="00EC0FC5" w:rsidP="00EC0FC5">
      <w:r>
        <w:rPr>
          <w:noProof/>
        </w:rPr>
        <w:drawing>
          <wp:inline distT="0" distB="0" distL="0" distR="0" wp14:anchorId="555298A7" wp14:editId="5CB71D87">
            <wp:extent cx="55054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58B8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exercitiul_1(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[])</w:t>
      </w:r>
    </w:p>
    <w:p w14:paraId="3E235ACB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6D5EF051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size_a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 /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[0]);</w:t>
      </w:r>
    </w:p>
    <w:p w14:paraId="6E3633B5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size_b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 /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[0]);</w:t>
      </w:r>
    </w:p>
    <w:p w14:paraId="306A9054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result{ 0 };</w:t>
      </w:r>
    </w:p>
    <w:p w14:paraId="032FBDD0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9917920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(size_a == size_b)</w:t>
      </w:r>
    </w:p>
    <w:p w14:paraId="3CE0B30B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341857D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cazul 1: a si b sunt egale</w:t>
      </w:r>
    </w:p>
    <w:p w14:paraId="53AAD3BE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size_a; i++)</w:t>
      </w:r>
    </w:p>
    <w:p w14:paraId="5B89F6DD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6D06A21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[i]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[i])</w:t>
      </w:r>
    </w:p>
    <w:p w14:paraId="148458C5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44E3CCF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result = 0;</w:t>
      </w:r>
    </w:p>
    <w:p w14:paraId="387F905D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0D21E59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67E2F8A6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0969DA9D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CF47880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9BF9A93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699A53D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F64D29B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(size_a &lt; size_b)</w:t>
      </w:r>
    </w:p>
    <w:p w14:paraId="79F035AF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0F486F51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cazul 2: a este mai mic decat b</w:t>
      </w:r>
    </w:p>
    <w:p w14:paraId="68E329E6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nu inteleg cerinta (ai = bi, 1 &lt;= i &lt; j, aj &lt; bj)</w:t>
      </w:r>
    </w:p>
    <w:p w14:paraId="6DCB5496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result = 1;</w:t>
      </w:r>
    </w:p>
    <w:p w14:paraId="2C78FE3F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8BE8530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0008552A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AB7CDC0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cazul 3: b este mai mic decat a</w:t>
      </w:r>
    </w:p>
    <w:p w14:paraId="585D2002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nu inteleg cerinta</w:t>
      </w:r>
    </w:p>
    <w:p w14:paraId="07A1CB5D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result = -1;</w:t>
      </w:r>
    </w:p>
    <w:p w14:paraId="65037212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03BFAB9" w14:textId="77777777" w:rsidR="00EC0FC5" w:rsidRDefault="00EC0FC5" w:rsidP="00EC0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result;</w:t>
      </w:r>
    </w:p>
    <w:p w14:paraId="3A03FCA1" w14:textId="567A464A" w:rsidR="00EC0FC5" w:rsidRDefault="00EC0FC5" w:rsidP="00EC0FC5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2BE77161" w14:textId="68F570AD" w:rsidR="00EC0FC5" w:rsidRDefault="00EC0FC5" w:rsidP="00EC0FC5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AF07FE8" w14:textId="4CAEC934" w:rsidR="00EC0FC5" w:rsidRPr="00526024" w:rsidRDefault="00EC0FC5" w:rsidP="00EC0FC5">
      <w:pPr>
        <w:pStyle w:val="Heading1"/>
        <w:rPr>
          <w:color w:val="auto"/>
        </w:rPr>
      </w:pPr>
      <w:r w:rsidRPr="00526024">
        <w:rPr>
          <w:color w:val="auto"/>
        </w:rPr>
        <w:t>Exercitiul 2</w:t>
      </w:r>
    </w:p>
    <w:p w14:paraId="6869ABE7" w14:textId="58336987" w:rsidR="00EC0FC5" w:rsidRDefault="00EC0FC5" w:rsidP="00EC0FC5">
      <w:r>
        <w:rPr>
          <w:noProof/>
        </w:rPr>
        <w:drawing>
          <wp:inline distT="0" distB="0" distL="0" distR="0" wp14:anchorId="30AC66C6" wp14:editId="60EF7EB6">
            <wp:extent cx="54197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9DAE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&lt;iostream&gt;</w:t>
      </w:r>
    </w:p>
    <w:p w14:paraId="7EBF0375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"SimpleList.h"</w:t>
      </w:r>
    </w:p>
    <w:p w14:paraId="00F4AB66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5602053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**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3C4F9CE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6B01720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InstantiateMatrix(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C73DE73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7429A19D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TEMP;</w:t>
      </w:r>
    </w:p>
    <w:p w14:paraId="7C29FAF1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TEMP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];</w:t>
      </w:r>
    </w:p>
    <w:p w14:paraId="718CF9F1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85D7F46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45E8697C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002397B6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TEMP[i]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];</w:t>
      </w:r>
    </w:p>
    <w:p w14:paraId="707FD68A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73565987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TEMP;</w:t>
      </w:r>
    </w:p>
    <w:p w14:paraId="47643337" w14:textId="52B57FC3" w:rsidR="00155FE8" w:rsidRDefault="00155FE8" w:rsidP="00155FE8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70DC84E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determinant(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rareMatrix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66CA504B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7A77461A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runtime_error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"Matricea nu este patratica"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4CC9531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6286B9E1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dimension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595E2F9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2315C6C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(dimension == 0) {</w:t>
      </w:r>
    </w:p>
    <w:p w14:paraId="7AB37FA3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1;</w:t>
      </w:r>
    </w:p>
    <w:p w14:paraId="53347957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1F1FD274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2D9696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(dimension == 1) {</w:t>
      </w:r>
    </w:p>
    <w:p w14:paraId="09AE912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rareMatrix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[0][0];</w:t>
      </w:r>
    </w:p>
    <w:p w14:paraId="0902759C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3E669440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0522608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rows/columns = 2</w:t>
      </w:r>
    </w:p>
    <w:p w14:paraId="6A89BF05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(dimension == 2) {</w:t>
      </w:r>
    </w:p>
    <w:p w14:paraId="417212E9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rareMatrix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[0][0] *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rareMatrix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[1][1] -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rareMatrix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[0][1] *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rareMatrix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[1][0];</w:t>
      </w:r>
    </w:p>
    <w:p w14:paraId="504C52AE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1B0CB57B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19AE21C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 = 0;</w:t>
      </w:r>
    </w:p>
    <w:p w14:paraId="3DE12F61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sign = 1;</w:t>
      </w:r>
    </w:p>
    <w:p w14:paraId="02E3629A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</w:p>
    <w:p w14:paraId="684A508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subMatrix_rows = dimension - 1;</w:t>
      </w:r>
    </w:p>
    <w:p w14:paraId="06017B03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subMatrix_columns = dimension - 1;</w:t>
      </w:r>
    </w:p>
    <w:p w14:paraId="01D8CC47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5217D6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dimension; i++) {</w:t>
      </w:r>
    </w:p>
    <w:p w14:paraId="20D3FE49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FCEED4A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//Submatrix</w:t>
      </w:r>
    </w:p>
    <w:p w14:paraId="4072279E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subMatrix = InstantiateMatrix(subMatrix_rows, subMatrix_columns);</w:t>
      </w:r>
    </w:p>
    <w:p w14:paraId="7666BC6D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 = 1; m &lt; dimension - 1; m++) {</w:t>
      </w:r>
    </w:p>
    <w:p w14:paraId="5E578E3E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z = 0;</w:t>
      </w:r>
    </w:p>
    <w:p w14:paraId="5FF8C90C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n = 0; n &lt; dimension - 1; n++) {</w:t>
      </w:r>
    </w:p>
    <w:p w14:paraId="6645BA1B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(n != i) {</w:t>
      </w:r>
    </w:p>
    <w:p w14:paraId="1C019B77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    subMatrix[m - 1][z] = subMatrix[m][n];</w:t>
      </w:r>
    </w:p>
    <w:p w14:paraId="04B5EF2A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    z++;</w:t>
      </w:r>
    </w:p>
    <w:p w14:paraId="52A4C3F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}</w:t>
      </w:r>
    </w:p>
    <w:p w14:paraId="15FE02C4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}</w:t>
      </w:r>
    </w:p>
    <w:p w14:paraId="4CBCE99A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}</w:t>
      </w:r>
    </w:p>
    <w:p w14:paraId="065A8EF8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//recursive call</w:t>
      </w:r>
    </w:p>
    <w:p w14:paraId="5B2B6149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result = result + sign * subMatrix[0][i] * determinant(subMatrix, subMatrix_rows, subMatrix_columns);</w:t>
      </w:r>
    </w:p>
    <w:p w14:paraId="2A401945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sign = -sign;</w:t>
      </w:r>
    </w:p>
    <w:p w14:paraId="7816272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04EA1BFB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result;</w:t>
      </w:r>
    </w:p>
    <w:p w14:paraId="244020DC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4B3965F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40ACBD0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Transpusa(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) {</w:t>
      </w:r>
    </w:p>
    <w:p w14:paraId="5D39E525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1189C94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//Transpose-matrix: height = width(matrix), width = height(matrix)</w:t>
      </w:r>
    </w:p>
    <w:p w14:paraId="783B8EF6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solution_rows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FE87239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solution_columns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372BC1D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3A78258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solution = InstantiateMatrix(solution_rows, solution_columns);</w:t>
      </w:r>
    </w:p>
    <w:p w14:paraId="5C4053B1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AD79275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Umplere solution-matrix</w:t>
      </w:r>
    </w:p>
    <w:p w14:paraId="2B1A4E39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solution_rows; i++) {</w:t>
      </w:r>
    </w:p>
    <w:p w14:paraId="2B37B1A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j = 0; j &lt; solution_columns; j++) {</w:t>
      </w:r>
    </w:p>
    <w:p w14:paraId="12A64DED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solution[j][i]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[i][j];</w:t>
      </w:r>
    </w:p>
    <w:p w14:paraId="110827C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}</w:t>
      </w:r>
    </w:p>
    <w:p w14:paraId="00EBF836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779DD215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solution;</w:t>
      </w:r>
    </w:p>
    <w:p w14:paraId="7C915EB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6FECB926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787D911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Cofactor(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vect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619F6187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A6D57A7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0FC872D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runtime_error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"Matricea nu este patratica"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17E98AE7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758284A0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B26DD9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solution_rows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D10DB08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solution_columns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AAF7335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solution = InstantiateMatrix(solution_rows, solution_columns);</w:t>
      </w:r>
    </w:p>
    <w:p w14:paraId="17E3A607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36511FE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subMatrix_rows = solution_rows - 1;</w:t>
      </w:r>
    </w:p>
    <w:p w14:paraId="277000A3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subMatrix_columns = solution_columns - 1;</w:t>
      </w:r>
    </w:p>
    <w:p w14:paraId="0ED52C0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//Submatrix</w:t>
      </w:r>
    </w:p>
    <w:p w14:paraId="2306047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subMatrix = InstantiateMatrix(subMatrix_rows, subMatrix_columns);</w:t>
      </w:r>
    </w:p>
    <w:p w14:paraId="38E55A56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1C775AD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 {</w:t>
      </w:r>
    </w:p>
    <w:p w14:paraId="6BFA3EEB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j++) {</w:t>
      </w:r>
    </w:p>
    <w:p w14:paraId="7A4CABBD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A6560ED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p = 0;</w:t>
      </w:r>
    </w:p>
    <w:p w14:paraId="4E445A4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x = 0; x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x++) {</w:t>
      </w:r>
    </w:p>
    <w:p w14:paraId="2F4780FA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(x == i) {</w:t>
      </w:r>
    </w:p>
    <w:p w14:paraId="652BB8FB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9645DE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}</w:t>
      </w:r>
    </w:p>
    <w:p w14:paraId="7A74711D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02456D3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q = 0;</w:t>
      </w:r>
    </w:p>
    <w:p w14:paraId="6D23CF11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1CBA708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y = 0; y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y++) {</w:t>
      </w:r>
    </w:p>
    <w:p w14:paraId="4CD38817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(y == j) {</w:t>
      </w:r>
    </w:p>
    <w:p w14:paraId="6A18BE4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249C260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    }</w:t>
      </w:r>
    </w:p>
    <w:p w14:paraId="72B2C95E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    subMatrix[p][q]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vect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[x][y];</w:t>
      </w:r>
    </w:p>
    <w:p w14:paraId="4FE41BF3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    q++;</w:t>
      </w:r>
    </w:p>
    <w:p w14:paraId="7D111C67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}</w:t>
      </w:r>
    </w:p>
    <w:p w14:paraId="147BA789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p++;</w:t>
      </w:r>
    </w:p>
    <w:p w14:paraId="66D70005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}</w:t>
      </w:r>
    </w:p>
    <w:p w14:paraId="6128A41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solution[i][j] = pow(-1, i + j) * determinant(subMatrix, subMatrix_rows, subMatrix_columns);</w:t>
      </w:r>
    </w:p>
    <w:p w14:paraId="6F2B21B9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}</w:t>
      </w:r>
    </w:p>
    <w:p w14:paraId="64B9B895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43EB0811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solution;</w:t>
      </w:r>
    </w:p>
    <w:p w14:paraId="2AA14925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087FE989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E2EDF1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exercitiul_2(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vect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5732847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811ECFB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(determinant(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vect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== 0) {</w:t>
      </w:r>
    </w:p>
    <w:p w14:paraId="72BD21C9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runtime_error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"Determinantul este 0"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CC61C98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3743E7BC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31DDC15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 = determinant(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vect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6B90E1BA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d = 1.0 / d;</w:t>
      </w:r>
    </w:p>
    <w:p w14:paraId="30307D14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solution_rows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F3B404E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solution_columns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F1EDA96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solution = InstantiateMatrix(solution_rows, solution_columns);</w:t>
      </w:r>
    </w:p>
    <w:p w14:paraId="4DB475B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F141943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 {</w:t>
      </w:r>
    </w:p>
    <w:p w14:paraId="6119F2E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j++) {</w:t>
      </w:r>
    </w:p>
    <w:p w14:paraId="3B87B63F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solution[i][j]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vect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[i][j];</w:t>
      </w:r>
    </w:p>
    <w:p w14:paraId="6067692C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}</w:t>
      </w:r>
    </w:p>
    <w:p w14:paraId="7A3AB877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39C3944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F1B7887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solution = Transpusa(Cofactor(solution,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7BEB90A1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7187C88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 {</w:t>
      </w:r>
    </w:p>
    <w:p w14:paraId="216E339E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j++) {</w:t>
      </w:r>
    </w:p>
    <w:p w14:paraId="1BBEEF72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solution[i][j] *= d;</w:t>
      </w:r>
    </w:p>
    <w:p w14:paraId="06F4A0FD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}</w:t>
      </w:r>
    </w:p>
    <w:p w14:paraId="71D0C2B4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70CA6774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FEFB4EB" w14:textId="77777777" w:rsidR="00155FE8" w:rsidRDefault="00155FE8" w:rsidP="00155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solution;</w:t>
      </w:r>
    </w:p>
    <w:p w14:paraId="34F3CED8" w14:textId="67CFD353" w:rsidR="00EC0FC5" w:rsidRDefault="00155FE8" w:rsidP="00155FE8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2AEAF4BD" w14:textId="7D6A8BE2" w:rsidR="00243C3D" w:rsidRPr="00243C3D" w:rsidRDefault="00243C3D" w:rsidP="00243C3D">
      <w:pPr>
        <w:pStyle w:val="Heading1"/>
        <w:rPr>
          <w:color w:val="auto"/>
          <w:lang w:val="ro-RO"/>
        </w:rPr>
      </w:pPr>
      <w:r w:rsidRPr="00243C3D">
        <w:rPr>
          <w:color w:val="auto"/>
          <w:lang w:val="ro-RO"/>
        </w:rPr>
        <w:lastRenderedPageBreak/>
        <w:t>Exercitiul 3</w:t>
      </w:r>
    </w:p>
    <w:p w14:paraId="4979F8D6" w14:textId="15487AAA" w:rsidR="00243C3D" w:rsidRDefault="00243C3D" w:rsidP="00155FE8">
      <w:r>
        <w:rPr>
          <w:noProof/>
        </w:rPr>
        <w:drawing>
          <wp:inline distT="0" distB="0" distL="0" distR="0" wp14:anchorId="0E0FFFE7" wp14:editId="16D90C73">
            <wp:extent cx="54768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859B" w14:textId="194AD520" w:rsidR="00243C3D" w:rsidRDefault="00243C3D" w:rsidP="00155FE8"/>
    <w:p w14:paraId="66DEE678" w14:textId="4531E00D" w:rsidR="00243C3D" w:rsidRDefault="00243C3D" w:rsidP="00243C3D">
      <w:pPr>
        <w:pStyle w:val="Heading1"/>
        <w:rPr>
          <w:color w:val="auto"/>
        </w:rPr>
      </w:pPr>
      <w:r w:rsidRPr="00243C3D">
        <w:rPr>
          <w:color w:val="auto"/>
        </w:rPr>
        <w:t>Exercitiul 4</w:t>
      </w:r>
    </w:p>
    <w:p w14:paraId="0EF0DFF4" w14:textId="3E946744" w:rsidR="001A0770" w:rsidRDefault="00243C3D" w:rsidP="00243C3D">
      <w:r>
        <w:rPr>
          <w:noProof/>
        </w:rPr>
        <w:drawing>
          <wp:inline distT="0" distB="0" distL="0" distR="0" wp14:anchorId="4FEEC8CE" wp14:editId="169A6566">
            <wp:extent cx="55340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77DD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**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8C9092A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3716CB8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InstantiateMatrix(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164C53C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61EF41F9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TEMP;</w:t>
      </w:r>
    </w:p>
    <w:p w14:paraId="32C2C99F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TEMP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];</w:t>
      </w:r>
    </w:p>
    <w:p w14:paraId="75BD9C45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620F629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3990365F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6C82AC2E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TEMP[i]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];</w:t>
      </w:r>
    </w:p>
    <w:p w14:paraId="6C146076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64C58387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TEMP;</w:t>
      </w:r>
    </w:p>
    <w:p w14:paraId="0853CB35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11A758B8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C03419D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ManualMatrixGeneration(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03F91BC6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06AB3873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71A14C1F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53F231E1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j++)</w:t>
      </w:r>
    </w:p>
    <w:p w14:paraId="0D705EE1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 xml:space="preserve">        {</w:t>
      </w:r>
    </w:p>
    <w:p w14:paraId="2AF4A4EC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user input </w:t>
      </w:r>
    </w:p>
    <w:p w14:paraId="0667BAA5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std::cout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j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"] =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46FF54D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std::cin &gt;&gt;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[i][j];</w:t>
      </w:r>
    </w:p>
    <w:p w14:paraId="66226F00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}</w:t>
      </w:r>
    </w:p>
    <w:p w14:paraId="52093FA5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4C4F544C" w14:textId="47DB8551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34F936EC" w14:textId="77777777" w:rsidR="00E47476" w:rsidRDefault="00E47476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o-RO"/>
        </w:rPr>
      </w:pPr>
    </w:p>
    <w:p w14:paraId="5FB4C265" w14:textId="1A61CCC4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Sa</w:t>
      </w:r>
    </w:p>
    <w:p w14:paraId="349287C4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746F3355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69112881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linie;</w:t>
      </w:r>
    </w:p>
    <w:p w14:paraId="524BDAF8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coloana;</w:t>
      </w:r>
    </w:p>
    <w:p w14:paraId="431C2A78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A961749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Sa()</w:t>
      </w:r>
    </w:p>
    <w:p w14:paraId="5B080F41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5F3E123E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linie = 0;</w:t>
      </w:r>
    </w:p>
    <w:p w14:paraId="6B4EC85C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coloana = 0;</w:t>
      </w:r>
    </w:p>
    <w:p w14:paraId="48696A95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64560CD9" w14:textId="0F2AA508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};</w:t>
      </w:r>
    </w:p>
    <w:p w14:paraId="7C8AA16A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o-RO"/>
        </w:rPr>
      </w:pPr>
    </w:p>
    <w:p w14:paraId="2A3F7264" w14:textId="5437D246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celMaiMic(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index_linie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coloane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coloana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F143274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24E07AF6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rezultat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index_linie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][0];</w:t>
      </w:r>
    </w:p>
    <w:p w14:paraId="52D9FBA5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coloane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0F97BF56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4B940A47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index_linie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][i] &lt; rezultat)</w:t>
      </w:r>
    </w:p>
    <w:p w14:paraId="095B1CF0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{</w:t>
      </w:r>
    </w:p>
    <w:p w14:paraId="0771E02F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rezultat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index_linie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][i];</w:t>
      </w:r>
    </w:p>
    <w:p w14:paraId="36B21902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coloana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i;</w:t>
      </w:r>
    </w:p>
    <w:p w14:paraId="69762276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}</w:t>
      </w:r>
    </w:p>
    <w:p w14:paraId="741506AB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65ADCD59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rezultat;</w:t>
      </w:r>
    </w:p>
    <w:p w14:paraId="57ABB9A7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1FE3234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FD8DC5E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esteCelMaiMarePeColoana(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index_coloana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,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valoare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linii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coloane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D8AD624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524614AB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593CC0B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linii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7207BFB9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2E531478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index_coloana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&gt;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valoare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445079A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{</w:t>
      </w:r>
    </w:p>
    <w:p w14:paraId="274167C7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337060D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0EFE283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}</w:t>
      </w:r>
    </w:p>
    <w:p w14:paraId="4DD1817F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7961D108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result;</w:t>
      </w:r>
    </w:p>
    <w:p w14:paraId="389D0F53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C61C0E2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D31A738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exercitiul4(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temporar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[],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linii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coloane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04E8F8C6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789C66D8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celMaiMicPeLinie{};</w:t>
      </w:r>
    </w:p>
    <w:p w14:paraId="23225F09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indexColoana{};</w:t>
      </w:r>
    </w:p>
    <w:p w14:paraId="78A4ABC4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linii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605E73B0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        </w:t>
      </w:r>
    </w:p>
    <w:p w14:paraId="22891FF3" w14:textId="291BBD8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celMaiMicPeLinie = celMaiMic(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coloane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indexColoana);</w:t>
      </w:r>
    </w:p>
    <w:p w14:paraId="019B6E2B" w14:textId="526DFA58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 xml:space="preserve">        </w:t>
      </w:r>
      <w:r w:rsidR="000F4A64">
        <w:rPr>
          <w:rFonts w:ascii="Cascadia Mono" w:hAnsi="Cascadia Mono" w:cs="Cascadia Mono"/>
          <w:color w:val="000000"/>
          <w:sz w:val="19"/>
          <w:szCs w:val="19"/>
          <w:lang w:val="ro-RO"/>
        </w:rPr>
        <w:t>//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"cel mai mic pe linie: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celMaiMicPeLinie &lt;&lt; std::endl;</w:t>
      </w:r>
    </w:p>
    <w:p w14:paraId="42DE26A3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(esteCelMaiMarePeColoana(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indexColoana, celMaiMicPeLinie,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linii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coloane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))</w:t>
      </w:r>
    </w:p>
    <w:p w14:paraId="5F7D0BD6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{</w:t>
      </w:r>
    </w:p>
    <w:p w14:paraId="5B3C0721" w14:textId="5CEEA88F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//std::cout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"cel mai mare pe coloana: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[i][indexColoana] &lt;&lt; std::endl;</w:t>
      </w:r>
    </w:p>
    <w:p w14:paraId="28EA5688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temporar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[i].linie = i;</w:t>
      </w:r>
    </w:p>
    <w:p w14:paraId="41065534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temporar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[i].coloana = indexColoana;</w:t>
      </w:r>
    </w:p>
    <w:p w14:paraId="2AFF95C4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}</w:t>
      </w:r>
    </w:p>
    <w:p w14:paraId="2A214CEE" w14:textId="77777777" w:rsidR="001A0770" w:rsidRDefault="001A0770" w:rsidP="001A0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5E4A7A43" w14:textId="58A9F492" w:rsidR="001A0770" w:rsidRDefault="001A0770" w:rsidP="001A0770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0080B91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main()</w:t>
      </w:r>
    </w:p>
    <w:p w14:paraId="7FB0B561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392B463F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rows = 3;</w:t>
      </w:r>
    </w:p>
    <w:p w14:paraId="4C32AA0A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columns = 3;</w:t>
      </w:r>
    </w:p>
    <w:p w14:paraId="4EB22297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2E5D658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test = InstantiateMatrix(rows,columns);</w:t>
      </w:r>
    </w:p>
    <w:p w14:paraId="665CBF7D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ManualMatrixGeneration(test, rows, columns);</w:t>
      </w:r>
    </w:p>
    <w:p w14:paraId="0F2B103B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PrintMatrix(test, rows, columns);</w:t>
      </w:r>
    </w:p>
    <w:p w14:paraId="021A578B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79D1423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testSa[3];</w:t>
      </w:r>
    </w:p>
    <w:p w14:paraId="701A55BC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exercitiul4(testSa, test, rows, columns);</w:t>
      </w:r>
    </w:p>
    <w:p w14:paraId="3D580808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538E2C2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3; i++)</w:t>
      </w:r>
    </w:p>
    <w:p w14:paraId="22603419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5FBB743A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std::cout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"Sa["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"] =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"[l: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testSa[i].linie 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 c: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testSa[i].coloana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std::endl;</w:t>
      </w:r>
    </w:p>
    <w:p w14:paraId="3566CA69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436FE2DB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65EB4B1" w14:textId="77777777" w:rsidR="00E47476" w:rsidRDefault="00E47476" w:rsidP="00E4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0B1877AF" w14:textId="6A46A890" w:rsidR="00E47476" w:rsidRDefault="00E47476" w:rsidP="00E47476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6D2BD1EA" w14:textId="44DDCDD9" w:rsidR="00E47476" w:rsidRDefault="00E47476" w:rsidP="00E47476">
      <w:pPr>
        <w:pStyle w:val="Heading1"/>
        <w:rPr>
          <w:color w:val="auto"/>
        </w:rPr>
      </w:pPr>
      <w:r w:rsidRPr="00E47476">
        <w:rPr>
          <w:color w:val="auto"/>
        </w:rPr>
        <w:t>Exercitiul 5</w:t>
      </w:r>
    </w:p>
    <w:p w14:paraId="0C2ED221" w14:textId="5AD2F24D" w:rsidR="00E47476" w:rsidRDefault="00E47476" w:rsidP="00E47476">
      <w:r>
        <w:rPr>
          <w:noProof/>
        </w:rPr>
        <w:drawing>
          <wp:inline distT="0" distB="0" distL="0" distR="0" wp14:anchorId="6347B8D6" wp14:editId="518ACE38">
            <wp:extent cx="559117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64BD" w14:textId="59ABEB1E" w:rsidR="00E47476" w:rsidRDefault="00526024" w:rsidP="00526024">
      <w:pPr>
        <w:pStyle w:val="Heading1"/>
        <w:rPr>
          <w:color w:val="auto"/>
        </w:rPr>
      </w:pPr>
      <w:r w:rsidRPr="00526024">
        <w:rPr>
          <w:color w:val="auto"/>
        </w:rPr>
        <w:t>Exercitiul 6</w:t>
      </w:r>
    </w:p>
    <w:p w14:paraId="3367CC0B" w14:textId="78933FA9" w:rsidR="00526024" w:rsidRDefault="00526024" w:rsidP="00526024">
      <w:r>
        <w:rPr>
          <w:noProof/>
        </w:rPr>
        <w:drawing>
          <wp:inline distT="0" distB="0" distL="0" distR="0" wp14:anchorId="1A67B8CD" wp14:editId="18294706">
            <wp:extent cx="547687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2237" w14:textId="23F61163" w:rsidR="00526024" w:rsidRDefault="00526024" w:rsidP="00526024"/>
    <w:p w14:paraId="3205BAF0" w14:textId="71D2F719" w:rsidR="00BB0D6C" w:rsidRDefault="00BB0D6C" w:rsidP="00BB0D6C">
      <w:pPr>
        <w:pStyle w:val="Heading1"/>
        <w:rPr>
          <w:color w:val="auto"/>
        </w:rPr>
      </w:pPr>
      <w:r w:rsidRPr="00BB0D6C">
        <w:rPr>
          <w:color w:val="auto"/>
        </w:rPr>
        <w:lastRenderedPageBreak/>
        <w:t>Exercitiul 7</w:t>
      </w:r>
    </w:p>
    <w:p w14:paraId="455E6C6C" w14:textId="6DA8CDED" w:rsidR="00BB0D6C" w:rsidRDefault="00BB0D6C" w:rsidP="00BB0D6C">
      <w:r>
        <w:rPr>
          <w:noProof/>
        </w:rPr>
        <w:drawing>
          <wp:inline distT="0" distB="0" distL="0" distR="0" wp14:anchorId="25A169F8" wp14:editId="3C6B0498">
            <wp:extent cx="550545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9D2A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::Impartire(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2C944CD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1E613FB8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u;</w:t>
      </w:r>
    </w:p>
    <w:p w14:paraId="13D6481E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x;</w:t>
      </w:r>
    </w:p>
    <w:p w14:paraId="1E996B4F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EB68951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nr(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.getSize());</w:t>
      </w:r>
    </w:p>
    <w:p w14:paraId="3BBEDD8A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nr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445CD61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4E4B857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nh(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.getSize() -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.getSize());</w:t>
      </w:r>
    </w:p>
    <w:p w14:paraId="75809A9F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1B8CEBB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nh.getSize(); i &gt;= 0; i--)</w:t>
      </w:r>
    </w:p>
    <w:p w14:paraId="09DFB746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686BC03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nh.polinom[i].coeficient = nr.polinom[nh.getSize()].coeficient /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.polinom[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.getSize()].coeficient;</w:t>
      </w:r>
    </w:p>
    <w:p w14:paraId="59E7B926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j = i; j &lt;= nh.getSize(); j++)</w:t>
      </w:r>
    </w:p>
    <w:p w14:paraId="29B6BC86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26B32B9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u = nh.polinom[i].coeficient *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.polinom[j - i].coeficient;</w:t>
      </w:r>
    </w:p>
    <w:p w14:paraId="4585DF70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nr.polinom[j].coeficient = nr.polinom[j].coeficient - u;</w:t>
      </w:r>
    </w:p>
    <w:p w14:paraId="3BD9ABAC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89BB31D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83319E7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B759FDD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nh;</w:t>
      </w:r>
    </w:p>
    <w:p w14:paraId="4A82BF52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nr;</w:t>
      </w:r>
    </w:p>
    <w:p w14:paraId="7FF0DCDA" w14:textId="14F2850F" w:rsidR="00BB0D6C" w:rsidRDefault="00AC4673" w:rsidP="00AC4673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1C67D5BF" w14:textId="7DD68FD8" w:rsidR="00BB0D6C" w:rsidRDefault="00BB0D6C" w:rsidP="00BB0D6C">
      <w:pPr>
        <w:pStyle w:val="Heading1"/>
        <w:rPr>
          <w:color w:val="auto"/>
        </w:rPr>
      </w:pPr>
      <w:r w:rsidRPr="00BB0D6C">
        <w:rPr>
          <w:color w:val="auto"/>
        </w:rPr>
        <w:t>Exercitiul 8</w:t>
      </w:r>
    </w:p>
    <w:p w14:paraId="2B594E13" w14:textId="3D40A608" w:rsidR="00BB0D6C" w:rsidRDefault="00BB0D6C" w:rsidP="00BB0D6C">
      <w:r>
        <w:rPr>
          <w:noProof/>
        </w:rPr>
        <w:drawing>
          <wp:inline distT="0" distB="0" distL="0" distR="0" wp14:anchorId="0731AF99" wp14:editId="182A278C">
            <wp:extent cx="55245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60C0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::Impartire(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CAB68F7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46E6880C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u;</w:t>
      </w:r>
    </w:p>
    <w:p w14:paraId="14FE16AB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x;</w:t>
      </w:r>
    </w:p>
    <w:p w14:paraId="72B85D95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5EB1790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nr(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.getSize());</w:t>
      </w:r>
    </w:p>
    <w:p w14:paraId="46F3C1A9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nr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0593BC7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A56EA6E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nh(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.getSize() -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.getSize());</w:t>
      </w:r>
    </w:p>
    <w:p w14:paraId="036C4D17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CD617A3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nh.getSize(); i &gt;= 0; i--)</w:t>
      </w:r>
    </w:p>
    <w:p w14:paraId="6C55AF77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E394DC2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nh.polinom[i].coeficient = nr.polinom[nh.getSize()].coeficient /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.polinom[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.getSize()].coeficient;</w:t>
      </w:r>
    </w:p>
    <w:p w14:paraId="6768EA1C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j = i; j &lt;= nh.getSize(); j++)</w:t>
      </w:r>
    </w:p>
    <w:p w14:paraId="3EEA1DD2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686DF7A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u = nh.polinom[i].coeficient *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.polinom[j - i].coeficient;</w:t>
      </w:r>
    </w:p>
    <w:p w14:paraId="6F380B28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nr.polinom[j].coeficient = nr.polinom[j].coeficient - u;</w:t>
      </w:r>
    </w:p>
    <w:p w14:paraId="5410F471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97E7715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3AB26E9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800A106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nh;</w:t>
      </w:r>
    </w:p>
    <w:p w14:paraId="1B2E17B5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nr;</w:t>
      </w:r>
    </w:p>
    <w:p w14:paraId="52503AE4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6AF0293F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A6B4FB9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::Cmmdc(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1DE2D2C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6377B6F7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v(1);</w:t>
      </w:r>
    </w:p>
    <w:p w14:paraId="02B31499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(1)</w:t>
      </w:r>
    </w:p>
    <w:p w14:paraId="2B29F685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03E303FF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Impartire(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v,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71CF02E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.getSize() == 0 &amp;&amp;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.polinom[0].coeficient == 0)</w:t>
      </w:r>
    </w:p>
    <w:p w14:paraId="6C36E46F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0E65A5B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0251B6A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A99A0DA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52BCA209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9A1211E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5803A51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349F4AA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73C034A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456E615" w14:textId="77777777" w:rsidR="00AC4673" w:rsidRDefault="00AC4673" w:rsidP="00AC4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42E5952" w14:textId="34C56FF2" w:rsidR="00BB0D6C" w:rsidRDefault="00AC4673" w:rsidP="00AC4673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477194CF" w14:textId="71566928" w:rsidR="00BB0D6C" w:rsidRDefault="00BB0D6C" w:rsidP="00BB0D6C">
      <w:pPr>
        <w:pStyle w:val="Heading1"/>
        <w:rPr>
          <w:color w:val="auto"/>
        </w:rPr>
      </w:pPr>
      <w:r w:rsidRPr="00BB0D6C">
        <w:rPr>
          <w:color w:val="auto"/>
        </w:rPr>
        <w:t>Exercitiul 9</w:t>
      </w:r>
    </w:p>
    <w:p w14:paraId="1B0D131A" w14:textId="6C3E6B08" w:rsidR="00BB0D6C" w:rsidRPr="00BB0D6C" w:rsidRDefault="00BB0D6C" w:rsidP="00BB0D6C">
      <w:r>
        <w:rPr>
          <w:noProof/>
        </w:rPr>
        <w:drawing>
          <wp:inline distT="0" distB="0" distL="0" distR="0" wp14:anchorId="319D1602" wp14:editId="72620731">
            <wp:extent cx="4981575" cy="99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14EC" w14:textId="77777777" w:rsidR="00E47476" w:rsidRPr="00E47476" w:rsidRDefault="00E47476" w:rsidP="00E47476"/>
    <w:p w14:paraId="04A39E52" w14:textId="25982495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MatrixDet(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rareMatrix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13FD672A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7B6B72A6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runtime_error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"Matricea nu este patratica"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641A3394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5C39968C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dimension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8515446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31ACBFC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(dimension == 0) {</w:t>
      </w:r>
    </w:p>
    <w:p w14:paraId="4610521F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1;</w:t>
      </w:r>
    </w:p>
    <w:p w14:paraId="7B2B455A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46108295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26E75C2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(dimension == 1) {</w:t>
      </w:r>
    </w:p>
    <w:p w14:paraId="62A84EF8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rareMatrix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[0][0];</w:t>
      </w:r>
    </w:p>
    <w:p w14:paraId="6DEA6279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 xml:space="preserve">    }</w:t>
      </w:r>
    </w:p>
    <w:p w14:paraId="53D0BFC1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A593C70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rows/columns = 2</w:t>
      </w:r>
    </w:p>
    <w:p w14:paraId="1C7048B1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(dimension == 2) {</w:t>
      </w:r>
    </w:p>
    <w:p w14:paraId="1AA16407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rareMatrix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[0][0] *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rareMatrix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[1][1] -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rareMatrix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[0][1] *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rareMatrix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[1][0];</w:t>
      </w:r>
    </w:p>
    <w:p w14:paraId="3C871D16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2673A5D7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DAE0292" w14:textId="140BA853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 xml:space="preserve">Int 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 = 0;</w:t>
      </w:r>
    </w:p>
    <w:p w14:paraId="57A5703B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sign = 1;</w:t>
      </w:r>
    </w:p>
    <w:p w14:paraId="00CF756F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</w:p>
    <w:p w14:paraId="31D8C950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subMatrix_rows = dimension - 1;</w:t>
      </w:r>
    </w:p>
    <w:p w14:paraId="64AFDF6C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subMatrix_columns = dimension - 1;</w:t>
      </w:r>
    </w:p>
    <w:p w14:paraId="4A1B2403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E416D4C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dimension; i++) {</w:t>
      </w:r>
    </w:p>
    <w:p w14:paraId="7F0AA6CA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6AD9DB3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//Submatrix</w:t>
      </w:r>
    </w:p>
    <w:p w14:paraId="5D87C1DA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subMatrix = InstantiateMatrix(subMatrix_rows, subMatrix_columns);</w:t>
      </w:r>
    </w:p>
    <w:p w14:paraId="3C24C2A1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 = 1; m &lt; dimension - 1; m++) {</w:t>
      </w:r>
    </w:p>
    <w:p w14:paraId="694B6CAF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z = 0;</w:t>
      </w:r>
    </w:p>
    <w:p w14:paraId="0D955962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n = 0; n &lt; dimension - 1; n++) {</w:t>
      </w:r>
    </w:p>
    <w:p w14:paraId="3592B5FB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(n != i) {</w:t>
      </w:r>
    </w:p>
    <w:p w14:paraId="585C2C8F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    subMatrix[m - 1][z] = subMatrix[m][n];</w:t>
      </w:r>
    </w:p>
    <w:p w14:paraId="632643A3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    z++;</w:t>
      </w:r>
    </w:p>
    <w:p w14:paraId="4DFDAE50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}</w:t>
      </w:r>
    </w:p>
    <w:p w14:paraId="181514B2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}</w:t>
      </w:r>
    </w:p>
    <w:p w14:paraId="7BC7BE23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}</w:t>
      </w:r>
    </w:p>
    <w:p w14:paraId="38D63DE0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//recursive call</w:t>
      </w:r>
    </w:p>
    <w:p w14:paraId="0E108947" w14:textId="361929E0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result = result + sign * subMatrix[0][i] * MatrixDet (subMatrix, subMatrix_rows, subMatrix_columns);</w:t>
      </w:r>
    </w:p>
    <w:p w14:paraId="2B6F2689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sign = -sign;</w:t>
      </w:r>
    </w:p>
    <w:p w14:paraId="62262305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6C1A5B11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result;</w:t>
      </w:r>
    </w:p>
    <w:p w14:paraId="4A249CBA" w14:textId="77777777" w:rsidR="00557137" w:rsidRDefault="00557137" w:rsidP="00557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5C694AAF" w14:textId="77777777" w:rsidR="00243C3D" w:rsidRPr="00243C3D" w:rsidRDefault="00243C3D" w:rsidP="00243C3D"/>
    <w:p w14:paraId="7A938FC9" w14:textId="7155AC93" w:rsidR="002A792A" w:rsidRPr="00EC0FC5" w:rsidRDefault="002A792A" w:rsidP="00EC0FC5"/>
    <w:sectPr w:rsidR="002A792A" w:rsidRPr="00EC0FC5">
      <w:footerReference w:type="default" r:id="rId17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C0741" w14:textId="77777777" w:rsidR="00C0738B" w:rsidRDefault="00C0738B">
      <w:pPr>
        <w:spacing w:after="0" w:line="240" w:lineRule="auto"/>
      </w:pPr>
      <w:r>
        <w:separator/>
      </w:r>
    </w:p>
  </w:endnote>
  <w:endnote w:type="continuationSeparator" w:id="0">
    <w:p w14:paraId="5AEAFE02" w14:textId="77777777" w:rsidR="00C0738B" w:rsidRDefault="00C0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A12C" w14:textId="77777777" w:rsidR="002A792A" w:rsidRDefault="00C0738B">
    <w:pPr>
      <w:pStyle w:val="Footer"/>
    </w:pPr>
    <w:sdt>
      <w:sdtPr>
        <w:alias w:val="Enter Company Name:"/>
        <w:tag w:val="Enter Company Name:"/>
        <w:id w:val="-397664319"/>
        <w:placeholder>
          <w:docPart w:val="0BC28698EC3B411698DF8536CF8520E4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53A2" w14:textId="77777777" w:rsidR="00C0738B" w:rsidRDefault="00C0738B">
      <w:pPr>
        <w:spacing w:after="0" w:line="240" w:lineRule="auto"/>
      </w:pPr>
      <w:r>
        <w:separator/>
      </w:r>
    </w:p>
  </w:footnote>
  <w:footnote w:type="continuationSeparator" w:id="0">
    <w:p w14:paraId="05CC105B" w14:textId="77777777" w:rsidR="00C0738B" w:rsidRDefault="00C07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C5"/>
    <w:rsid w:val="000303C2"/>
    <w:rsid w:val="00071A33"/>
    <w:rsid w:val="0008087C"/>
    <w:rsid w:val="000A0F81"/>
    <w:rsid w:val="000A696F"/>
    <w:rsid w:val="000F4A64"/>
    <w:rsid w:val="00102801"/>
    <w:rsid w:val="00155FE8"/>
    <w:rsid w:val="001A0770"/>
    <w:rsid w:val="001E35FF"/>
    <w:rsid w:val="00243C3D"/>
    <w:rsid w:val="00297535"/>
    <w:rsid w:val="002A792A"/>
    <w:rsid w:val="003513C6"/>
    <w:rsid w:val="003638E9"/>
    <w:rsid w:val="00387081"/>
    <w:rsid w:val="003941E2"/>
    <w:rsid w:val="004223A9"/>
    <w:rsid w:val="004548D6"/>
    <w:rsid w:val="004B5EAA"/>
    <w:rsid w:val="00526024"/>
    <w:rsid w:val="00557137"/>
    <w:rsid w:val="005B653B"/>
    <w:rsid w:val="005C17AF"/>
    <w:rsid w:val="005F6ACD"/>
    <w:rsid w:val="006205F4"/>
    <w:rsid w:val="006375E1"/>
    <w:rsid w:val="006D480F"/>
    <w:rsid w:val="006F07D7"/>
    <w:rsid w:val="00731AC8"/>
    <w:rsid w:val="00734610"/>
    <w:rsid w:val="007E6A44"/>
    <w:rsid w:val="00802219"/>
    <w:rsid w:val="00823C88"/>
    <w:rsid w:val="0088253D"/>
    <w:rsid w:val="008B4B02"/>
    <w:rsid w:val="009A2858"/>
    <w:rsid w:val="00A32A28"/>
    <w:rsid w:val="00AB08ED"/>
    <w:rsid w:val="00AB17FC"/>
    <w:rsid w:val="00AC4673"/>
    <w:rsid w:val="00BB0D6C"/>
    <w:rsid w:val="00BD4E5D"/>
    <w:rsid w:val="00BF2918"/>
    <w:rsid w:val="00C0738B"/>
    <w:rsid w:val="00C3688B"/>
    <w:rsid w:val="00C40E10"/>
    <w:rsid w:val="00C72B2A"/>
    <w:rsid w:val="00D34246"/>
    <w:rsid w:val="00E47476"/>
    <w:rsid w:val="00E814A4"/>
    <w:rsid w:val="00EC0FC5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E2226"/>
  <w15:chartTrackingRefBased/>
  <w15:docId w15:val="{86145AC3-66CF-473F-9AE4-EBCD8150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28698EC3B411698DF8536CF852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3C57B-1FE9-4D4C-BF11-D100B5720C2F}"/>
      </w:docPartPr>
      <w:docPartBody>
        <w:p w:rsidR="0071303F" w:rsidRDefault="00005B77">
          <w:pPr>
            <w:pStyle w:val="0BC28698EC3B411698DF8536CF8520E4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77"/>
    <w:rsid w:val="00005B77"/>
    <w:rsid w:val="001F46B3"/>
    <w:rsid w:val="00403286"/>
    <w:rsid w:val="00556B93"/>
    <w:rsid w:val="005E14EF"/>
    <w:rsid w:val="006A6C0F"/>
    <w:rsid w:val="0071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BC28698EC3B411698DF8536CF8520E4">
    <w:name w:val="0BC28698EC3B411698DF8536CF8520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10</Pages>
  <Words>1454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14</cp:revision>
  <cp:lastPrinted>2012-12-03T18:15:00Z</cp:lastPrinted>
  <dcterms:created xsi:type="dcterms:W3CDTF">2022-10-19T16:58:00Z</dcterms:created>
  <dcterms:modified xsi:type="dcterms:W3CDTF">2022-10-23T18:22:00Z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