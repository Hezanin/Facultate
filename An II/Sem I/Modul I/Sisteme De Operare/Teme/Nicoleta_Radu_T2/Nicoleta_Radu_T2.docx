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6B433" w14:textId="77777777" w:rsidR="00357D45" w:rsidRDefault="00357D45" w:rsidP="00357D45">
      <w:pPr>
        <w:pStyle w:val="Title"/>
      </w:pPr>
      <w:r>
        <w:t>Sisteme de Operare</w:t>
      </w:r>
    </w:p>
    <w:p w14:paraId="495BE1B1" w14:textId="5363668C" w:rsidR="00357D45" w:rsidRDefault="00357D45" w:rsidP="00357D45">
      <w:pPr>
        <w:pStyle w:val="Subtitle"/>
        <w:jc w:val="left"/>
        <w:rPr>
          <w:rStyle w:val="Strong"/>
          <w:sz w:val="26"/>
          <w:szCs w:val="26"/>
        </w:rPr>
      </w:pPr>
      <w:r w:rsidRPr="00744EB9">
        <w:rPr>
          <w:rStyle w:val="Strong"/>
          <w:sz w:val="26"/>
          <w:szCs w:val="26"/>
        </w:rPr>
        <w:t xml:space="preserve">Nicoleta Radu – Tema </w:t>
      </w:r>
      <w:r>
        <w:rPr>
          <w:rStyle w:val="Strong"/>
          <w:sz w:val="26"/>
          <w:szCs w:val="26"/>
        </w:rPr>
        <w:t>2</w:t>
      </w:r>
    </w:p>
    <w:p w14:paraId="11DF11BF" w14:textId="1E21E024" w:rsidR="002A792A" w:rsidRDefault="002A792A" w:rsidP="00357D45"/>
    <w:p w14:paraId="14A08405" w14:textId="6CF57D78" w:rsidR="006B4F2A" w:rsidRDefault="006B4F2A" w:rsidP="00357D45"/>
    <w:p w14:paraId="59552EF1" w14:textId="0461019B" w:rsidR="006B4F2A" w:rsidRDefault="006B4F2A" w:rsidP="006B4F2A">
      <w:pPr>
        <w:spacing w:line="240" w:lineRule="auto"/>
        <w:rPr>
          <w:rFonts w:ascii="Calibri" w:hAnsi="Calibri" w:cs="Calibri"/>
          <w:color w:val="FF0000"/>
        </w:rPr>
      </w:pPr>
      <w:r w:rsidRPr="006B4F2A">
        <w:rPr>
          <w:rFonts w:ascii="Calibri" w:hAnsi="Calibri" w:cs="Calibri"/>
          <w:color w:val="FF0000"/>
        </w:rPr>
        <w:t xml:space="preserve">Comentarii Tema – </w:t>
      </w:r>
    </w:p>
    <w:p w14:paraId="0A408D5D" w14:textId="77777777" w:rsidR="006B4F2A" w:rsidRDefault="006B4F2A" w:rsidP="006B4F2A">
      <w:pPr>
        <w:spacing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Conversia numarului obtinut din calculul factorialului nu a fost posibila intrucat libraria “atlstr” (#include &lt;atlstr.h&gt;) produce o multitidine de erori in program. Nu am gasit o alternativa pentru tranformarea din  integer In char[] decat cea care foloseste “sprintf_s “ / “sprintf”. Comunicarea intre client si server a fost totusi efectuata si functioneaza din testele facute de mine. Mai jos am atasat o poza cu erorile care apar numai din includerea librariei in program.</w:t>
      </w:r>
    </w:p>
    <w:p w14:paraId="188745D8" w14:textId="7C452FB2" w:rsidR="006B4F2A" w:rsidRPr="006B4F2A" w:rsidRDefault="006B4F2A" w:rsidP="006B4F2A">
      <w:pPr>
        <w:spacing w:line="240" w:lineRule="auto"/>
        <w:rPr>
          <w:rFonts w:ascii="Calibri" w:hAnsi="Calibri" w:cs="Calibri"/>
          <w:color w:val="FF0000"/>
        </w:rPr>
      </w:pPr>
      <w:r>
        <w:rPr>
          <w:noProof/>
        </w:rPr>
        <w:drawing>
          <wp:inline distT="0" distB="0" distL="0" distR="0" wp14:anchorId="0543BF1F" wp14:editId="1D1D8FC8">
            <wp:extent cx="6103620" cy="26302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9243" cy="263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FF0000"/>
        </w:rPr>
        <w:t xml:space="preserve"> </w:t>
      </w:r>
    </w:p>
    <w:p w14:paraId="6DB29C08" w14:textId="7818DB22" w:rsidR="00357D45" w:rsidRDefault="00357D45" w:rsidP="00357D45"/>
    <w:p w14:paraId="6C9BADD8" w14:textId="2761D9A2" w:rsidR="00357D45" w:rsidRDefault="00357D45" w:rsidP="00357D45">
      <w:pPr>
        <w:pStyle w:val="Heading1"/>
        <w:rPr>
          <w:color w:val="auto"/>
        </w:rPr>
      </w:pPr>
      <w:r w:rsidRPr="00357D45">
        <w:rPr>
          <w:color w:val="auto"/>
        </w:rPr>
        <w:t>Client</w:t>
      </w:r>
    </w:p>
    <w:p w14:paraId="1F7FE8E1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#undef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UNICODE</w:t>
      </w:r>
    </w:p>
    <w:p w14:paraId="0915C9C5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&lt;windows.h&gt;</w:t>
      </w:r>
    </w:p>
    <w:p w14:paraId="23EA4FBA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"resource.h"</w:t>
      </w:r>
    </w:p>
    <w:p w14:paraId="6F015F25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2AC00B6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LRESULT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CALLBACK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WndProc(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3BA3F9BE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CALLBACK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DlgProc(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iMsg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</w:t>
      </w:r>
    </w:p>
    <w:p w14:paraId="1CB0CDA2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45CD9100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7A407BF9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dlgActive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//variabila pentru caseta de dialog</w:t>
      </w:r>
    </w:p>
    <w:p w14:paraId="16E0EA88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hwndMain;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//variabila handle a ferestrei principale</w:t>
      </w:r>
    </w:p>
    <w:p w14:paraId="4D922C9C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7BC64844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Variabile pentru tema</w:t>
      </w:r>
    </w:p>
    <w:p w14:paraId="00CF529E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lastRenderedPageBreak/>
        <w:t>LPCTSTR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GetFromClip =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"GetFromClipboard"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2CA118E5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hDialog;</w:t>
      </w:r>
    </w:p>
    <w:p w14:paraId="3B44C416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HGLOBAL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hGlobalMemory;</w:t>
      </w:r>
    </w:p>
    <w:p w14:paraId="58235C7D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* pGlobalMemory;</w:t>
      </w:r>
    </w:p>
    <w:p w14:paraId="5FA01D7F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1C98752B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1FD3B8E8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WINAPI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WinMain(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hPrevInstance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</w:t>
      </w:r>
    </w:p>
    <w:p w14:paraId="18695E4C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PSTR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szCmdLine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iCmdShow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1D533E10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1D80A4FC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szAppName[] =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"Client"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6B4621B9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hwnd;</w:t>
      </w:r>
    </w:p>
    <w:p w14:paraId="7C88AFAA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MSG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msg;</w:t>
      </w:r>
    </w:p>
    <w:p w14:paraId="22C7F788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WNDCLASSEX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wndclass;</w:t>
      </w:r>
    </w:p>
    <w:p w14:paraId="6C6FF019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1D5AEB2A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wndclass.cbSize =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(wndclass);</w:t>
      </w:r>
    </w:p>
    <w:p w14:paraId="43FC7C4E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wndclass.style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CS_HREDRAW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CS_VREDRAW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 xml:space="preserve">//optiuni pentru stilul clasei </w:t>
      </w:r>
    </w:p>
    <w:p w14:paraId="48399234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wndclass.lpfnWndProc = WndProc;</w:t>
      </w:r>
    </w:p>
    <w:p w14:paraId="63AAB4DF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wndclass.cbClsExtra = 0;</w:t>
      </w:r>
    </w:p>
    <w:p w14:paraId="26E9C301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wndclass.cbWndExtra = 0;</w:t>
      </w:r>
    </w:p>
    <w:p w14:paraId="70EAB7BB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wndclass.hInstance 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77976DE0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wndclass.hIcon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LoadIcon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IDI_APPLICATION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075F2EC7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incarca pictograma fisierelor de tip aplicatie</w:t>
      </w:r>
    </w:p>
    <w:p w14:paraId="69923A45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wndclass.hCursor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LoadCursor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IDC_ARROW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 xml:space="preserve">// incarca cursorul sageata  </w:t>
      </w:r>
    </w:p>
    <w:p w14:paraId="29D248D4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wndclass.hbrBackground =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HBRUSH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)GetStockObject(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WHITE_BRUSH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0340A5BE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 xml:space="preserve">// fondul ferstrei de culoare alba     </w:t>
      </w:r>
    </w:p>
    <w:p w14:paraId="62230A64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wndclass.lpszMenuName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75528A26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wndclass.lpszClassName = szAppName;</w:t>
      </w:r>
    </w:p>
    <w:p w14:paraId="7A8AD341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wndclass.hIconSm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LoadIcon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IDI_APPLICATION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3AD763C4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741B397B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RegisterClassEx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(&amp;wndclass);</w:t>
      </w:r>
    </w:p>
    <w:p w14:paraId="5379175F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678282BB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hwnd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CreateWindow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(szAppName,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//numele clasei inregistrat cu RegisterClass</w:t>
      </w:r>
    </w:p>
    <w:p w14:paraId="14DE3D5E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"Client"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text pentru bara de titlu a ferestrei</w:t>
      </w:r>
    </w:p>
    <w:p w14:paraId="2CE4F52C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WS_OVERLAPPEDWINDOW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stilul ferestrei</w:t>
      </w:r>
    </w:p>
    <w:p w14:paraId="669E7166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CW_USEDEFAULT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pozitia orizontala implicit</w:t>
      </w:r>
      <w:r>
        <w:rPr>
          <w:rFonts w:ascii="Tahoma" w:hAnsi="Tahoma" w:cs="Tahoma"/>
          <w:color w:val="008000"/>
          <w:sz w:val="19"/>
          <w:szCs w:val="19"/>
          <w:lang w:val="ro-RO"/>
        </w:rPr>
        <w:t>�</w:t>
      </w:r>
    </w:p>
    <w:p w14:paraId="67713CC7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CW_USEDEFAULT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pozitia verticala implicita</w:t>
      </w:r>
    </w:p>
    <w:p w14:paraId="7E359F9E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CW_USEDEFAULT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latimea implicita</w:t>
      </w:r>
    </w:p>
    <w:p w14:paraId="6A395DDE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CW_USEDEFAULT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inaltimea implicita</w:t>
      </w:r>
    </w:p>
    <w:p w14:paraId="35D2F606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       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handle-ul ferestrei parinte</w:t>
      </w:r>
    </w:p>
    <w:p w14:paraId="79351EFD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       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handle-ul meniului ferestrei</w:t>
      </w:r>
    </w:p>
    <w:p w14:paraId="05F2D5D0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  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 xml:space="preserve">// proprietara ferestrei </w:t>
      </w:r>
    </w:p>
    <w:p w14:paraId="50013074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58ACAC34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73572D77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7278219E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SetWindowPos(hwnd,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HWND_BOTTOM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0, 0, 0, 0,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SWP_NOACTIVATE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05AEA01D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schimba dimensiunea, pozitia si ordinea z a ferestrei copil, a ferestrei pop-up</w:t>
      </w:r>
    </w:p>
    <w:p w14:paraId="174139CD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ShowWindow(hwnd,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SW_HIDE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3C5328F7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UpdateWindow(hwnd);</w:t>
      </w:r>
    </w:p>
    <w:p w14:paraId="5D576E1C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hwndMain = hwnd;</w:t>
      </w:r>
    </w:p>
    <w:p w14:paraId="7E2814F7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62B93E0A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778DFEA4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GetMessage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(&amp;msg,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0, 0))</w:t>
      </w:r>
    </w:p>
    <w:p w14:paraId="1D6EC0D5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3CE86A8B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TranslateMessage(&amp;msg);</w:t>
      </w:r>
    </w:p>
    <w:p w14:paraId="3B4C350E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DispatchMessage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(&amp;msg);</w:t>
      </w:r>
    </w:p>
    <w:p w14:paraId="759C3CC3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05D40D83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msg.wParam;</w:t>
      </w:r>
    </w:p>
    <w:p w14:paraId="33171A0E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lastRenderedPageBreak/>
        <w:t>}</w:t>
      </w:r>
    </w:p>
    <w:p w14:paraId="184F5F29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380253BA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LRESULT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CALLBACK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WndProc(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iMsg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4C52EA60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23F63C9E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Variabile tema</w:t>
      </w:r>
    </w:p>
    <w:p w14:paraId="388047C6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hInstance;</w:t>
      </w:r>
    </w:p>
    <w:p w14:paraId="2C4E509F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WM_GETFROMCLIP;</w:t>
      </w:r>
    </w:p>
    <w:p w14:paraId="5377A77F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306194C5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iMsg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2A95170B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34A1D3CB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WM_CREATE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: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operatiile ce se executa la crearea ferestrei</w:t>
      </w:r>
    </w:p>
    <w:p w14:paraId="3F46E192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se creaza caseta de dialog</w:t>
      </w:r>
    </w:p>
    <w:p w14:paraId="1D487B2D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WM_GETFROMCLIP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RegisterWindowMessage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(GetFromClip);</w:t>
      </w:r>
    </w:p>
    <w:p w14:paraId="00AA3EB9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hInstance = ((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LPCREATESTRUCT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)-&gt;hInstance;</w:t>
      </w:r>
    </w:p>
    <w:p w14:paraId="1E34FCBA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(!dlgActive) {</w:t>
      </w:r>
    </w:p>
    <w:p w14:paraId="71D023EA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DialogBox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(hInstance,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MAKEINTRESOURCE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IDD_DIALOG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),</w:t>
      </w:r>
    </w:p>
    <w:p w14:paraId="58FEC420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DlgProc);</w:t>
      </w:r>
    </w:p>
    <w:p w14:paraId="40B6E873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PostMessage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WM_CLOSE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0, 0);</w:t>
      </w:r>
    </w:p>
    <w:p w14:paraId="4400620A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insereaza un nou mesaj nou in coada de asteptare</w:t>
      </w:r>
    </w:p>
    <w:p w14:paraId="5DBDE070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58581B7A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0;</w:t>
      </w:r>
    </w:p>
    <w:p w14:paraId="4722FBA6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41CF176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WM_DESTROY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:</w:t>
      </w:r>
    </w:p>
    <w:p w14:paraId="056813C3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PostQuitMessage(0);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 xml:space="preserve">// insereaza un mesaj de incheiere </w:t>
      </w:r>
    </w:p>
    <w:p w14:paraId="04CAD5CB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0;</w:t>
      </w:r>
    </w:p>
    <w:p w14:paraId="747877D4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4C99EADD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7D3FB06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iMsg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== WM_GETFROMCLIP)</w:t>
      </w:r>
    </w:p>
    <w:p w14:paraId="2A51EDBF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241A86B0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SendMessage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(hDialog, WM_GETFROMCLIP, 0, 0);</w:t>
      </w:r>
    </w:p>
    <w:p w14:paraId="28ADE0A9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0;</w:t>
      </w:r>
    </w:p>
    <w:p w14:paraId="31907B41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0ED52783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259773A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DefWindowProc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iMsg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5D3FAD1B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6EE0D81F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2D00C02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/////////////////////////////////////////////////////////////</w:t>
      </w:r>
    </w:p>
    <w:p w14:paraId="42696E2F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61B4E986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746F9B75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CALLBACK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DlgProc(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iMsg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 {</w:t>
      </w:r>
    </w:p>
    <w:p w14:paraId="78ABD947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73BB69B5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Variabile tema - to send</w:t>
      </w:r>
    </w:p>
    <w:p w14:paraId="77D33AC3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text[100];</w:t>
      </w:r>
    </w:p>
    <w:p w14:paraId="7D824E56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bufferInput[100];</w:t>
      </w:r>
    </w:p>
    <w:p w14:paraId="0B04310E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WM_GETFROMCLIP;</w:t>
      </w:r>
    </w:p>
    <w:p w14:paraId="3ADAAAA5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hwndReceive;</w:t>
      </w:r>
    </w:p>
    <w:p w14:paraId="71D15D7F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7FCBE03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Variabile tema - to receive</w:t>
      </w:r>
    </w:p>
    <w:p w14:paraId="061229B9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bAvailable;</w:t>
      </w:r>
    </w:p>
    <w:p w14:paraId="01D74D44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hClipMemory;</w:t>
      </w:r>
    </w:p>
    <w:p w14:paraId="3BBBDFE0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RECT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rect;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//obiect dreptunghi</w:t>
      </w:r>
    </w:p>
    <w:p w14:paraId="31887ABB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* pMyCopy, * pClipMemory;</w:t>
      </w:r>
    </w:p>
    <w:p w14:paraId="5BD9270E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bufferResponse[100] =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"Astept msg..."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34BC3D19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3480A8F9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iMsg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 {</w:t>
      </w:r>
    </w:p>
    <w:p w14:paraId="46DF1779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77944D94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WM_INITDIALOG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:</w:t>
      </w:r>
    </w:p>
    <w:p w14:paraId="0F7111B1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setari initiale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  <w:t xml:space="preserve">   </w:t>
      </w:r>
    </w:p>
    <w:p w14:paraId="7FC06E91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hDialog 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145EA485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WM_GETFROMCLIP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RegisterWindowMessage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(GetFromClip);</w:t>
      </w:r>
    </w:p>
    <w:p w14:paraId="0DDA2EE7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06460A52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8069A52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WM_CLOSE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:</w:t>
      </w:r>
    </w:p>
    <w:p w14:paraId="405B0DE9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//dlgActive = FALSE;</w:t>
      </w:r>
    </w:p>
    <w:p w14:paraId="0031807C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EndDialog(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0);</w:t>
      </w:r>
    </w:p>
    <w:p w14:paraId="061ACA8D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4CD92ADC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24E2581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WM_COMMAND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:</w:t>
      </w:r>
    </w:p>
    <w:p w14:paraId="4B01A8EB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LOWORD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)) {</w:t>
      </w:r>
    </w:p>
    <w:p w14:paraId="19BA1E28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IDC_BUTTON_FACTORIAL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: </w:t>
      </w:r>
    </w:p>
    <w:p w14:paraId="1423B5C2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3900830F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citeste un text dintr-o caseta de editare</w:t>
      </w:r>
    </w:p>
    <w:p w14:paraId="63B09709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GetDlgItemText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(hDialog,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IDC_EDIT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bufferInput, 100);</w:t>
      </w:r>
    </w:p>
    <w:p w14:paraId="089F2424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5C3A33D2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cauta fereastra cu numele server</w:t>
      </w:r>
    </w:p>
    <w:p w14:paraId="3FE2E8B7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 hwndReceive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FindWindow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"Server"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"Server"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7F067DC2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37136E0B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(SET)Daca o gaseste, scrie in zona de memorie</w:t>
      </w:r>
    </w:p>
    <w:p w14:paraId="7F716B7E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(hwndReceive !=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3D35B643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509DFAFC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SendMessage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(hwndReceive, WM_GETFROMCLIP, 0, 0);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//notificare receive pt. preluare date</w:t>
      </w:r>
    </w:p>
    <w:p w14:paraId="57B27CCC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hGlobalMemory = GlobalAlloc(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GHND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strlen(bufferInput) + 1);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//alocare memorie in heap</w:t>
      </w:r>
    </w:p>
    <w:p w14:paraId="756A837C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pGlobalMemory = 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*)GlobalLock(hGlobalMemory);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//obtinerea unui pointer la memoria</w:t>
      </w:r>
    </w:p>
    <w:p w14:paraId="12432309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 = 0; i &lt; strlen(bufferInput); i++)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//copiere date in heap</w:t>
      </w:r>
    </w:p>
    <w:p w14:paraId="34A3D4D4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*(pGlobalMemory++) = bufferInput[i];</w:t>
      </w:r>
    </w:p>
    <w:p w14:paraId="0C28AA93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GlobalUnlock(hGlobalMemory);</w:t>
      </w:r>
    </w:p>
    <w:p w14:paraId="0F248FEA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OpenClipboard(hDialog);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//deschidere clipboard</w:t>
      </w:r>
    </w:p>
    <w:p w14:paraId="08B1B491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SetClipboardData(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CF_TEXT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hGlobalMemory);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//transmitere date</w:t>
      </w:r>
    </w:p>
    <w:p w14:paraId="2468C6C4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CloseClipboard();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//inchidere clipboard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</w:p>
    <w:p w14:paraId="629E077F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6392791D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else</w:t>
      </w:r>
    </w:p>
    <w:p w14:paraId="053D2F8C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1755B174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(hDialog,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"Nu am gasit Serverul!"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"Eroare"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4D856D55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12C02694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7094C74A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Receptionez rezultatul si il salvez in clipboard</w:t>
      </w:r>
    </w:p>
    <w:p w14:paraId="16AE65AF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(GET) data</w:t>
      </w:r>
    </w:p>
    <w:p w14:paraId="3B7FB188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bAvailable = IsClipboardFormatAvailable(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CF_TEXT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2CCA88C5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(bAvailable ==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 {</w:t>
      </w:r>
    </w:p>
    <w:p w14:paraId="70EDC9A7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//SetDlgItemText(hDialog, IDC_EDIT_REZULTAT, "Not available");</w:t>
      </w:r>
    </w:p>
    <w:p w14:paraId="6D5DEE92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0;</w:t>
      </w:r>
    </w:p>
    <w:p w14:paraId="47964E40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6C44C6C9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iMsg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== WM_GETFROMCLIP) {</w:t>
      </w:r>
    </w:p>
    <w:p w14:paraId="258B0F8C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OpenClipboard(hDialog);</w:t>
      </w:r>
    </w:p>
    <w:p w14:paraId="62E03185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//obtinere handle la memoria clipboard</w:t>
      </w:r>
    </w:p>
    <w:p w14:paraId="4DD895FB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hClipMemory = GetClipboardData(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CF_TEXT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08FE8FC9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//alocare dinamica de memorie (buffer)</w:t>
      </w:r>
    </w:p>
    <w:p w14:paraId="28DEBE14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pMyCopy = 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*)malloc(GlobalSize(hClipMemory));</w:t>
      </w:r>
    </w:p>
    <w:p w14:paraId="042ED79E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//obtinere pointer la memoria clipboard</w:t>
      </w:r>
    </w:p>
    <w:p w14:paraId="14126D6B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pClipMemory = 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*)GlobalLock(hClipMemory);</w:t>
      </w:r>
    </w:p>
    <w:p w14:paraId="21FC4B02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strcpy(pMyCopy, pClipMemory);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//copiere date</w:t>
      </w:r>
    </w:p>
    <w:p w14:paraId="66D65AD9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strcpy_s(bufferResponse, pMyCopy);</w:t>
      </w:r>
    </w:p>
    <w:p w14:paraId="48682FD7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SetDlgItemText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(hDialog,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IDC_EDIT_REZULTAT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bufferResponse);</w:t>
      </w:r>
    </w:p>
    <w:p w14:paraId="6000325B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GlobalUnlock(hClipMemory);</w:t>
      </w:r>
    </w:p>
    <w:p w14:paraId="0298B271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CloseClipboard();</w:t>
      </w:r>
    </w:p>
    <w:p w14:paraId="37024350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0;</w:t>
      </w:r>
    </w:p>
    <w:p w14:paraId="6CDD189F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79068451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A0F21AC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018B7BE9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IDC_CANCEL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: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operatii ce se executa la actiunea apasarii but. CANCEL</w:t>
      </w:r>
    </w:p>
    <w:p w14:paraId="5F1D4480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(hDialog,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"Abandon!"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"Ati selectat CANCEL"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00D9DED0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//dlgActive = FALSE;</w:t>
      </w:r>
    </w:p>
    <w:p w14:paraId="41457740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EndDialog(hDialog, 0);</w:t>
      </w:r>
    </w:p>
    <w:p w14:paraId="20FCBA1B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1A7C534F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2E94CBB3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//break;</w:t>
      </w:r>
    </w:p>
    <w:p w14:paraId="1D576F3E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3E534F80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1D1DC143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6FE6EE58" w14:textId="235F9C52" w:rsidR="00357D45" w:rsidRDefault="00357D45" w:rsidP="00357D45"/>
    <w:p w14:paraId="25FCB7E1" w14:textId="18DFBFA5" w:rsidR="00357D45" w:rsidRDefault="00357D45" w:rsidP="00357D45">
      <w:pPr>
        <w:pStyle w:val="Heading1"/>
        <w:rPr>
          <w:color w:val="auto"/>
        </w:rPr>
      </w:pPr>
      <w:r w:rsidRPr="00357D45">
        <w:rPr>
          <w:color w:val="auto"/>
        </w:rPr>
        <w:t>Server</w:t>
      </w:r>
    </w:p>
    <w:p w14:paraId="65B4F718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#undef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UNICODE</w:t>
      </w:r>
    </w:p>
    <w:p w14:paraId="6A7838B8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&lt;windows.h&gt;</w:t>
      </w:r>
    </w:p>
    <w:p w14:paraId="2124E55B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"resource.h"</w:t>
      </w:r>
    </w:p>
    <w:p w14:paraId="1F7F86DD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//#include &lt;atlstr.h&gt;</w:t>
      </w:r>
    </w:p>
    <w:p w14:paraId="7A65859A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3C3636D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LRESULT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CALLBACK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WndProc(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19CA1774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CALLBACK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DlgProc(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iMsg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</w:t>
      </w:r>
    </w:p>
    <w:p w14:paraId="78F28239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0A7AB0AF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1FD8D350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dlgActive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//variabila pentru caseta de dialog</w:t>
      </w:r>
    </w:p>
    <w:p w14:paraId="5C2F5E35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hwndMain;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//variabila handle a ferestrei principale</w:t>
      </w:r>
    </w:p>
    <w:p w14:paraId="203DEF4C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311FA80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Variabile pentru tema</w:t>
      </w:r>
    </w:p>
    <w:p w14:paraId="63C3A357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LPCTSTR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GetFromClip =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"GetFromClipboard"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635E2C34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hDialog;</w:t>
      </w:r>
    </w:p>
    <w:p w14:paraId="2ED2B171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HGLOBAL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hGlobalMemory;</w:t>
      </w:r>
    </w:p>
    <w:p w14:paraId="63EDFAC4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* pGlobalMemory;</w:t>
      </w:r>
    </w:p>
    <w:p w14:paraId="3BBA0C51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6B775478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5BF05FA7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WINAPI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WinMain(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hPrevInstance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</w:t>
      </w:r>
    </w:p>
    <w:p w14:paraId="2F925E6A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PSTR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szCmdLine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iCmdShow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1D3CCCB2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40858761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szAppName[] =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"Server"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5DA76F59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hwnd;</w:t>
      </w:r>
    </w:p>
    <w:p w14:paraId="7B67A4BC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MSG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msg;</w:t>
      </w:r>
    </w:p>
    <w:p w14:paraId="5227C6B8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WNDCLASSEX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wndclass;</w:t>
      </w:r>
    </w:p>
    <w:p w14:paraId="5AFF5596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1083460B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wndclass.cbSize =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(wndclass);</w:t>
      </w:r>
    </w:p>
    <w:p w14:paraId="1722D2B7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wndclass.style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CS_HREDRAW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CS_VREDRAW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 xml:space="preserve">//optiuni pentru stilul clasei </w:t>
      </w:r>
    </w:p>
    <w:p w14:paraId="2DFA6B3B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wndclass.lpfnWndProc = WndProc;</w:t>
      </w:r>
    </w:p>
    <w:p w14:paraId="7AF08B79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wndclass.cbClsExtra = 0;</w:t>
      </w:r>
    </w:p>
    <w:p w14:paraId="7923A760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wndclass.cbWndExtra = 0;</w:t>
      </w:r>
    </w:p>
    <w:p w14:paraId="67D908FB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lastRenderedPageBreak/>
        <w:tab/>
        <w:t xml:space="preserve">wndclass.hInstance 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0C3A6FCF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wndclass.hIcon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LoadIcon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IDI_APPLICATION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38E01DE2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incarca pictograma fisierelor de tip aplicatie</w:t>
      </w:r>
    </w:p>
    <w:p w14:paraId="08E73E19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wndclass.hCursor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LoadCursor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IDC_ARROW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 xml:space="preserve">// incarca cursorul sageata  </w:t>
      </w:r>
    </w:p>
    <w:p w14:paraId="2A45F423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wndclass.hbrBackground =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HBRUSH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)GetStockObject(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WHITE_BRUSH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58B3BF40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 xml:space="preserve">// fondul ferstrei de culoare alba     </w:t>
      </w:r>
    </w:p>
    <w:p w14:paraId="02BCE09B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wndclass.lpszMenuName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2301526F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wndclass.lpszClassName = szAppName;</w:t>
      </w:r>
    </w:p>
    <w:p w14:paraId="04C421AE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wndclass.hIconSm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LoadIcon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IDI_APPLICATION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734CC0E9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6291AD65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RegisterClassEx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(&amp;wndclass);</w:t>
      </w:r>
    </w:p>
    <w:p w14:paraId="09B5D42F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1F99D669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hwnd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CreateWindow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(szAppName,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//numele clasei inregistrat cu RegisterClass</w:t>
      </w:r>
    </w:p>
    <w:p w14:paraId="6BC32A9F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"Server"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text pentru bara de titlu a ferestrei</w:t>
      </w:r>
    </w:p>
    <w:p w14:paraId="3947039B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WS_OVERLAPPEDWINDOW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stilul ferestrei</w:t>
      </w:r>
    </w:p>
    <w:p w14:paraId="7462363C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CW_USEDEFAULT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pozitia orizontala implicit</w:t>
      </w:r>
      <w:r>
        <w:rPr>
          <w:rFonts w:ascii="Tahoma" w:hAnsi="Tahoma" w:cs="Tahoma"/>
          <w:color w:val="008000"/>
          <w:sz w:val="19"/>
          <w:szCs w:val="19"/>
          <w:lang w:val="ro-RO"/>
        </w:rPr>
        <w:t>�</w:t>
      </w:r>
    </w:p>
    <w:p w14:paraId="76C78F55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CW_USEDEFAULT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pozitia verticala implicita</w:t>
      </w:r>
    </w:p>
    <w:p w14:paraId="60D2B3AD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CW_USEDEFAULT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latimea implicita</w:t>
      </w:r>
    </w:p>
    <w:p w14:paraId="0E43E12C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CW_USEDEFAULT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inaltimea implicita</w:t>
      </w:r>
    </w:p>
    <w:p w14:paraId="5D2208FC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       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handle-ul ferestrei parinte</w:t>
      </w:r>
    </w:p>
    <w:p w14:paraId="7DBF87A1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       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handle-ul meniului ferestrei</w:t>
      </w:r>
    </w:p>
    <w:p w14:paraId="37C334C2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  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 xml:space="preserve">// proprietara ferestrei </w:t>
      </w:r>
    </w:p>
    <w:p w14:paraId="56CBC753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62AA949D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5144698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35E4FCDA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SetWindowPos(hwnd,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HWND_BOTTOM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0, 0, 0, 0,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SWP_NOACTIVATE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2CC5038C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schimba dimensiunea, pozitia si ordinea z a ferestrei copil, a ferestrei pop-up</w:t>
      </w:r>
    </w:p>
    <w:p w14:paraId="1D25EF39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ShowWindow(hwnd,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SW_HIDE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53571D9F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UpdateWindow(hwnd);</w:t>
      </w:r>
    </w:p>
    <w:p w14:paraId="50183447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hwndMain = hwnd;</w:t>
      </w:r>
    </w:p>
    <w:p w14:paraId="4B9A67A0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7D864B2D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3FEE653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GetMessage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(&amp;msg,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0, 0))</w:t>
      </w:r>
    </w:p>
    <w:p w14:paraId="04D6C410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3E2C5F59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TranslateMessage(&amp;msg);</w:t>
      </w:r>
    </w:p>
    <w:p w14:paraId="4752A263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DispatchMessage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(&amp;msg);</w:t>
      </w:r>
    </w:p>
    <w:p w14:paraId="482C8DA0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70420EE9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msg.wParam;</w:t>
      </w:r>
    </w:p>
    <w:p w14:paraId="3142EE0B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6FB2D6F6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3AED99B2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LRESULT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CALLBACK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WndProc(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iMsg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482E2518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2D51E4FC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Variabile tema</w:t>
      </w:r>
    </w:p>
    <w:p w14:paraId="39CA542A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hInstance;</w:t>
      </w:r>
    </w:p>
    <w:p w14:paraId="220BA713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WM_GETFROMCLIP;</w:t>
      </w:r>
    </w:p>
    <w:p w14:paraId="3415593F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320D9B75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iMsg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4F119B9D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718BB424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WM_CREATE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: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operatiile ce se executa la crearea ferestrei</w:t>
      </w:r>
    </w:p>
    <w:p w14:paraId="178ACEAE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se creaza caseta de dialog</w:t>
      </w:r>
    </w:p>
    <w:p w14:paraId="43279797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WM_GETFROMCLIP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RegisterWindowMessage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(GetFromClip);</w:t>
      </w:r>
    </w:p>
    <w:p w14:paraId="60EF6667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hInstance = ((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LPCREATESTRUCT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)-&gt;hInstance;</w:t>
      </w:r>
    </w:p>
    <w:p w14:paraId="5B38627F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(!dlgActive) {</w:t>
      </w:r>
    </w:p>
    <w:p w14:paraId="1D277D41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DialogBox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(hInstance,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MAKEINTRESOURCE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IDD_DIALOG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),</w:t>
      </w:r>
    </w:p>
    <w:p w14:paraId="0EFCD54C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DlgProc);</w:t>
      </w:r>
    </w:p>
    <w:p w14:paraId="148F7E4F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PostMessage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WM_CLOSE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0, 0);</w:t>
      </w:r>
    </w:p>
    <w:p w14:paraId="5FED4AEE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insereaza un nou mesaj nou in coada de asteptare</w:t>
      </w:r>
    </w:p>
    <w:p w14:paraId="2D606913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66ABC4DB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0;</w:t>
      </w:r>
    </w:p>
    <w:p w14:paraId="66AC0649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7079FA9B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WM_DESTROY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:</w:t>
      </w:r>
    </w:p>
    <w:p w14:paraId="128FEF38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PostQuitMessage(0);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 xml:space="preserve">// insereaza un mesaj de incheiere </w:t>
      </w:r>
    </w:p>
    <w:p w14:paraId="36D8E1D4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0;</w:t>
      </w:r>
    </w:p>
    <w:p w14:paraId="395C5B7B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272E52E1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372E495F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iMsg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== WM_GETFROMCLIP)</w:t>
      </w:r>
    </w:p>
    <w:p w14:paraId="05C18DDE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6D6C34A5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SendMessage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(hDialog, WM_GETFROMCLIP, 0, 0);</w:t>
      </w:r>
    </w:p>
    <w:p w14:paraId="6B2C8437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0;</w:t>
      </w:r>
    </w:p>
    <w:p w14:paraId="25D92FF0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1810CAB4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573D1DED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DefWindowProc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iMsg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5EB1F253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6BAA4333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7DE0EEB0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/////////////////////////////////////////////////////////////</w:t>
      </w:r>
    </w:p>
    <w:p w14:paraId="3931DD2F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Factorial(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yourVariable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48FF28AB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7FC804BB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result{ 1 };</w:t>
      </w:r>
    </w:p>
    <w:p w14:paraId="376A6741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 = 1; i &lt;=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yourVariable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 i++)</w:t>
      </w:r>
    </w:p>
    <w:p w14:paraId="0808030E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3669ECC7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result = result * i;</w:t>
      </w:r>
    </w:p>
    <w:p w14:paraId="18AD6D14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503E697D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result;</w:t>
      </w:r>
    </w:p>
    <w:p w14:paraId="0561B65B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109D81A6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58386D0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CALLBACK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DlgProc(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iMsg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 {</w:t>
      </w:r>
    </w:p>
    <w:p w14:paraId="21D7944F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66615DC2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Variabile tema - to send</w:t>
      </w:r>
    </w:p>
    <w:p w14:paraId="4056CB1F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text[100] =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"abcdefghijklmnopqrstuvwyz"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5CBB3076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bufferInput[100];</w:t>
      </w:r>
    </w:p>
    <w:p w14:paraId="143F14A8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num, factorial = 1, verif = 0;</w:t>
      </w:r>
    </w:p>
    <w:p w14:paraId="53083930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WM_GETFROMCLIP;</w:t>
      </w:r>
    </w:p>
    <w:p w14:paraId="7D86BD33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hwndReceive;</w:t>
      </w:r>
    </w:p>
    <w:p w14:paraId="35155AC5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F47FA2E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Variabile tema - to receive</w:t>
      </w:r>
    </w:p>
    <w:p w14:paraId="57557C8B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bAvailable;</w:t>
      </w:r>
    </w:p>
    <w:p w14:paraId="0597C56E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hClipMemory;</w:t>
      </w:r>
    </w:p>
    <w:p w14:paraId="2A7DB3C7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RECT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rect;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//obiect dreptunghi</w:t>
      </w:r>
    </w:p>
    <w:p w14:paraId="33669037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* pMyCopy, * pClipMemory;</w:t>
      </w:r>
    </w:p>
    <w:p w14:paraId="00B76D4B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bufferResponse[100];</w:t>
      </w:r>
    </w:p>
    <w:p w14:paraId="17E88B86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BufferSend[100];</w:t>
      </w:r>
    </w:p>
    <w:p w14:paraId="4F3D4CC7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7DB73D00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iMsg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 {</w:t>
      </w:r>
    </w:p>
    <w:p w14:paraId="79AC3543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5E844CBD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WM_INITDIALOG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:</w:t>
      </w:r>
    </w:p>
    <w:p w14:paraId="1480E32D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setari initiale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  <w:t xml:space="preserve">   </w:t>
      </w:r>
    </w:p>
    <w:p w14:paraId="2F97FA22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hDialog 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7463BA72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WM_GETFROMCLIP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RegisterWindowMessage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(GetFromClip);</w:t>
      </w:r>
    </w:p>
    <w:p w14:paraId="30F4AE49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35CEFE90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61089E32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WM_CLOSE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:</w:t>
      </w:r>
    </w:p>
    <w:p w14:paraId="22A9D3BC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//dlgActive = FALSE;</w:t>
      </w:r>
    </w:p>
    <w:p w14:paraId="682C9887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EndDialog(hDialog, 0);</w:t>
      </w:r>
    </w:p>
    <w:p w14:paraId="11E46CF4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0334946D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lastRenderedPageBreak/>
        <w:tab/>
        <w:t>}</w:t>
      </w:r>
    </w:p>
    <w:p w14:paraId="132ECD87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iMsg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== WM_GETFROMCLIP)</w:t>
      </w:r>
    </w:p>
    <w:p w14:paraId="058F62CE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68CE2A23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Verificam daca clipboardul este disponibil</w:t>
      </w:r>
    </w:p>
    <w:p w14:paraId="48336E7C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bAvailable = IsClipboardFormatAvailable(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CF_TEXT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782268DB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(!bAvailable)</w:t>
      </w:r>
    </w:p>
    <w:p w14:paraId="5B1D8348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16424663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0;</w:t>
      </w:r>
    </w:p>
    <w:p w14:paraId="079306A8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2E730179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D0C3968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(GET) Copiere date din zona de memorie clipboard in "bufferInput[]"</w:t>
      </w:r>
    </w:p>
    <w:p w14:paraId="2902F1F8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OpenClipboard(hDialog);</w:t>
      </w:r>
    </w:p>
    <w:p w14:paraId="710990DB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hClipMemory = GetClipboardData(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CF_TEXT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170712A1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56261B7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pMyCopy = 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*)(GlobalLock(hClipMemory));</w:t>
      </w:r>
    </w:p>
    <w:p w14:paraId="2A4B57F0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pClipMemory = 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*)GlobalLock(hClipMemory);</w:t>
      </w:r>
    </w:p>
    <w:p w14:paraId="27795D58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strcpy(pMyCopy, pClipMemory);</w:t>
      </w:r>
    </w:p>
    <w:p w14:paraId="75FEB38F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strcpy_s(bufferInput, pMyCopy);</w:t>
      </w:r>
    </w:p>
    <w:p w14:paraId="473B76CD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GlobalUnlock(hClipMemory);</w:t>
      </w:r>
    </w:p>
    <w:p w14:paraId="4F496812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CloseClipboard();</w:t>
      </w:r>
    </w:p>
    <w:p w14:paraId="4E2A4CF6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GetClientRect(hDialog, &amp;rect);</w:t>
      </w:r>
    </w:p>
    <w:p w14:paraId="47D74BB7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InvalidateRect(hDialog, &amp;rect,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298076DC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05CA56C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Afisare numar in edit control</w:t>
      </w:r>
    </w:p>
    <w:p w14:paraId="3D42EF5C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SetDlgItemText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(hDialog,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IDC_EDIT_REZULTAT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bufferInput);</w:t>
      </w:r>
    </w:p>
    <w:p w14:paraId="4BE56F11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3BE2C66D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Transformare numarul primit in integer</w:t>
      </w:r>
    </w:p>
    <w:p w14:paraId="05E328FB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num = atoi(bufferInput);</w:t>
      </w:r>
    </w:p>
    <w:p w14:paraId="76A7CF71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1ECE0CFA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(strcmp(bufferInput, text))</w:t>
      </w:r>
    </w:p>
    <w:p w14:paraId="61D48E16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325BD5D5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verif = 1;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daca nu s-a transmis un numar</w:t>
      </w:r>
    </w:p>
    <w:p w14:paraId="08271F2E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5FE3D02C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else</w:t>
      </w:r>
    </w:p>
    <w:p w14:paraId="41B6051F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7EEF47A1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(num &gt; 15 || num &lt; 0)</w:t>
      </w:r>
    </w:p>
    <w:p w14:paraId="3C9BF5BB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462EE5B8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verif = 2;</w:t>
      </w:r>
    </w:p>
    <w:p w14:paraId="102F9512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0C76831F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else</w:t>
      </w:r>
    </w:p>
    <w:p w14:paraId="3990FCDA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0A4100B4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(!strcmp(bufferInput,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))</w:t>
      </w:r>
    </w:p>
    <w:p w14:paraId="7AC4B422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673F65C6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verif = 3;</w:t>
      </w:r>
    </w:p>
    <w:p w14:paraId="06304CA7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05F94F7B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else</w:t>
      </w:r>
    </w:p>
    <w:p w14:paraId="486AC6A0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4352B0A8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factorial = Factorial(num);</w:t>
      </w:r>
    </w:p>
    <w:p w14:paraId="564FF047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sprintf_s(bufferResponse,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"%ld"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factorial);</w:t>
      </w:r>
    </w:p>
    <w:p w14:paraId="53C1A610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470C9E96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</w:p>
    <w:p w14:paraId="4A2CB41D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30068B49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061A45B1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(verif)</w:t>
      </w:r>
    </w:p>
    <w:p w14:paraId="38F0466E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74CACD76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1:</w:t>
      </w:r>
    </w:p>
    <w:p w14:paraId="23393077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strcpy(BufferSend,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"Nu am primit un numar valid"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6404FDCD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2:</w:t>
      </w:r>
    </w:p>
    <w:p w14:paraId="2E8980A2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strcpy(BufferSend,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"Am primit numar &gt; 15. Domeniul este [0,16)"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6C18948D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3:</w:t>
      </w:r>
    </w:p>
    <w:p w14:paraId="0607CCED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strcpy(BufferSend,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"Sir vid!"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744D628E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4:</w:t>
      </w:r>
    </w:p>
    <w:p w14:paraId="57CAE635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strcpy(BufferSend, text);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1DEE6C94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5EC81DC4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3E2AC44A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(SET) pune valoarea calculata in clipboard</w:t>
      </w:r>
    </w:p>
    <w:p w14:paraId="09B92DCB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hwndReceive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FindWindow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"Client"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"Client"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201E6F3C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(hwndReceive !=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4A9E03E6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2B0863C0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SendMessage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(hwndReceive, WM_GETFROMCLIP, 0, 0);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//notificare receive pt. preluare date</w:t>
      </w:r>
    </w:p>
    <w:p w14:paraId="7BE78461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hGlobalMemory = GlobalAlloc(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GHND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strlen(bufferResponse) + 1);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//alocare memorie in heap</w:t>
      </w:r>
    </w:p>
    <w:p w14:paraId="7BCE6FF3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pGlobalMemory = 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*)GlobalLock(hGlobalMemory);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//obtinerea unui pointer la memoria</w:t>
      </w:r>
    </w:p>
    <w:p w14:paraId="39A9C114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 = 0; i &lt; strlen(bufferResponse); i++)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//copiere date in heap</w:t>
      </w:r>
    </w:p>
    <w:p w14:paraId="4060E339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*(pGlobalMemory++) = bufferResponse[i];</w:t>
      </w:r>
    </w:p>
    <w:p w14:paraId="5FF9DC12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GlobalUnlock(hGlobalMemory);</w:t>
      </w:r>
    </w:p>
    <w:p w14:paraId="0F7C7AA1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OpenClipboard(hDialog);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//deschidere clipboard</w:t>
      </w:r>
    </w:p>
    <w:p w14:paraId="35792F08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SetClipboardData(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CF_TEXT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hGlobalMemory);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//transmitere date</w:t>
      </w:r>
    </w:p>
    <w:p w14:paraId="050E16C2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CloseClipboard();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//inchidere clipboard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</w:p>
    <w:p w14:paraId="088BC395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74DAD9F5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else</w:t>
      </w:r>
    </w:p>
    <w:p w14:paraId="0AE87A01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139D1E5B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"Nu am gasit Clientul!"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"Eroare"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0DA2400F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SetDlgItemText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(hDialog,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IDC_EDIT_REZULTAT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"Nu am gasit client"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24803F5D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670BAA4D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45912BCE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6D4A63E3" w14:textId="77777777" w:rsidR="00357D45" w:rsidRDefault="00357D45" w:rsidP="00357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5AC7E7DE" w14:textId="77777777" w:rsidR="00357D45" w:rsidRPr="00357D45" w:rsidRDefault="00357D45" w:rsidP="00357D45"/>
    <w:p w14:paraId="15E03C01" w14:textId="77777777" w:rsidR="00357D45" w:rsidRPr="00357D45" w:rsidRDefault="00357D45" w:rsidP="00357D45"/>
    <w:sectPr w:rsidR="00357D45" w:rsidRPr="00357D45">
      <w:footerReference w:type="default" r:id="rId9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CF266" w14:textId="77777777" w:rsidR="00B41CA0" w:rsidRDefault="00B41CA0">
      <w:pPr>
        <w:spacing w:after="0" w:line="240" w:lineRule="auto"/>
      </w:pPr>
      <w:r>
        <w:separator/>
      </w:r>
    </w:p>
  </w:endnote>
  <w:endnote w:type="continuationSeparator" w:id="0">
    <w:p w14:paraId="407B8301" w14:textId="77777777" w:rsidR="00B41CA0" w:rsidRDefault="00B41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DE8DB" w14:textId="77777777" w:rsidR="002A792A" w:rsidRDefault="00B41CA0">
    <w:pPr>
      <w:pStyle w:val="Footer"/>
    </w:pPr>
    <w:sdt>
      <w:sdtPr>
        <w:alias w:val="Enter Company Name:"/>
        <w:tag w:val="Enter Company Name:"/>
        <w:id w:val="-397664319"/>
        <w:placeholder>
          <w:docPart w:val="661420F644F04564A4B66A57A6CA6475"/>
        </w:placeholder>
        <w:temporary/>
        <w:showingPlcHdr/>
        <w15:appearance w15:val="hidden"/>
        <w:text/>
      </w:sdtPr>
      <w:sdtEndPr/>
      <w:sdtContent>
        <w:r w:rsidR="006D480F">
          <w:t>Company Name</w:t>
        </w:r>
      </w:sdtContent>
    </w:sdt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8F45D" w14:textId="77777777" w:rsidR="00B41CA0" w:rsidRDefault="00B41CA0">
      <w:pPr>
        <w:spacing w:after="0" w:line="240" w:lineRule="auto"/>
      </w:pPr>
      <w:r>
        <w:separator/>
      </w:r>
    </w:p>
  </w:footnote>
  <w:footnote w:type="continuationSeparator" w:id="0">
    <w:p w14:paraId="2EDCEEAF" w14:textId="77777777" w:rsidR="00B41CA0" w:rsidRDefault="00B41C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6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17"/>
  </w:num>
  <w:num w:numId="9">
    <w:abstractNumId w:val="10"/>
  </w:num>
  <w:num w:numId="10">
    <w:abstractNumId w:val="20"/>
  </w:num>
  <w:num w:numId="11">
    <w:abstractNumId w:val="23"/>
  </w:num>
  <w:num w:numId="12">
    <w:abstractNumId w:val="23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1"/>
  </w:num>
  <w:num w:numId="18">
    <w:abstractNumId w:val="21"/>
    <w:lvlOverride w:ilvl="0">
      <w:startOverride w:val="1"/>
    </w:lvlOverride>
  </w:num>
  <w:num w:numId="19">
    <w:abstractNumId w:val="23"/>
  </w:num>
  <w:num w:numId="20">
    <w:abstractNumId w:val="23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18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2"/>
  </w:num>
  <w:num w:numId="36">
    <w:abstractNumId w:val="19"/>
  </w:num>
  <w:num w:numId="37">
    <w:abstractNumId w:val="1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45"/>
    <w:rsid w:val="000303C2"/>
    <w:rsid w:val="00071A33"/>
    <w:rsid w:val="0008087C"/>
    <w:rsid w:val="000A0F81"/>
    <w:rsid w:val="000A696F"/>
    <w:rsid w:val="00102801"/>
    <w:rsid w:val="001E35FF"/>
    <w:rsid w:val="002A792A"/>
    <w:rsid w:val="00357D45"/>
    <w:rsid w:val="003638E9"/>
    <w:rsid w:val="00387081"/>
    <w:rsid w:val="004223A9"/>
    <w:rsid w:val="004548D6"/>
    <w:rsid w:val="004B5EAA"/>
    <w:rsid w:val="005B653B"/>
    <w:rsid w:val="005C17AF"/>
    <w:rsid w:val="005F6ACD"/>
    <w:rsid w:val="006205F4"/>
    <w:rsid w:val="006B4F2A"/>
    <w:rsid w:val="006D480F"/>
    <w:rsid w:val="006F07D7"/>
    <w:rsid w:val="00823C88"/>
    <w:rsid w:val="008B4B02"/>
    <w:rsid w:val="009A2858"/>
    <w:rsid w:val="00A32A28"/>
    <w:rsid w:val="00AB08ED"/>
    <w:rsid w:val="00AB17FC"/>
    <w:rsid w:val="00B41CA0"/>
    <w:rsid w:val="00BD4E5D"/>
    <w:rsid w:val="00BF2918"/>
    <w:rsid w:val="00C3688B"/>
    <w:rsid w:val="00C40E10"/>
    <w:rsid w:val="00C72B2A"/>
    <w:rsid w:val="00D34246"/>
    <w:rsid w:val="00E814A4"/>
    <w:rsid w:val="00F06BBE"/>
    <w:rsid w:val="00F801D7"/>
    <w:rsid w:val="00FE2CB2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5FE74"/>
  <w15:chartTrackingRefBased/>
  <w15:docId w15:val="{E9624046-4851-4EBC-870B-37923DC3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1E35FF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E35FF"/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zan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1420F644F04564A4B66A57A6CA6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C07CA-1E6E-477F-8512-E83A7D78699B}"/>
      </w:docPartPr>
      <w:docPartBody>
        <w:p w:rsidR="00AD6C41" w:rsidRDefault="000E34E9">
          <w:pPr>
            <w:pStyle w:val="661420F644F04564A4B66A57A6CA6475"/>
          </w:pPr>
          <w:r>
            <w:t>To replace any placeholder text (such as this) just tap it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E9"/>
    <w:rsid w:val="000E34E9"/>
    <w:rsid w:val="005C6730"/>
    <w:rsid w:val="00AD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661420F644F04564A4B66A57A6CA6475">
    <w:name w:val="661420F644F04564A4B66A57A6CA64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0</TotalTime>
  <Pages>9</Pages>
  <Words>1843</Words>
  <Characters>10693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Hezanin</dc:creator>
  <cp:keywords/>
  <dc:description/>
  <cp:lastModifiedBy>Radu Nicoleta</cp:lastModifiedBy>
  <cp:revision>2</cp:revision>
  <cp:lastPrinted>2012-12-03T18:15:00Z</cp:lastPrinted>
  <dcterms:created xsi:type="dcterms:W3CDTF">2022-10-16T15:08:00Z</dcterms:created>
  <dcterms:modified xsi:type="dcterms:W3CDTF">2022-10-16T15:30:00Z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