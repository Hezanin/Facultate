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6C6C" w14:textId="77777777" w:rsidR="002233C2" w:rsidRDefault="002233C2" w:rsidP="002233C2">
      <w:pPr>
        <w:pStyle w:val="Title"/>
      </w:pPr>
      <w:r>
        <w:t>Sisteme de Operare</w:t>
      </w:r>
    </w:p>
    <w:p w14:paraId="15DF685E" w14:textId="140AD2F0" w:rsidR="002233C2" w:rsidRDefault="002233C2" w:rsidP="002233C2">
      <w:pPr>
        <w:pStyle w:val="Subtitle"/>
        <w:jc w:val="left"/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 xml:space="preserve">Nicoleta Radu – Tema </w:t>
      </w:r>
      <w:r>
        <w:rPr>
          <w:rStyle w:val="Strong"/>
          <w:sz w:val="26"/>
          <w:szCs w:val="26"/>
        </w:rPr>
        <w:t>5</w:t>
      </w:r>
    </w:p>
    <w:p w14:paraId="7E4AEE97" w14:textId="1BB019E8" w:rsidR="002233C2" w:rsidRDefault="002233C2" w:rsidP="002233C2"/>
    <w:p w14:paraId="3A6589A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UNICODE</w:t>
      </w:r>
    </w:p>
    <w:p w14:paraId="645DA8B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&lt;windows.h&gt;</w:t>
      </w:r>
    </w:p>
    <w:p w14:paraId="781DB23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&lt;math.h&gt;</w:t>
      </w:r>
    </w:p>
    <w:p w14:paraId="264BDED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&lt;process.h&gt;</w:t>
      </w:r>
    </w:p>
    <w:p w14:paraId="47B0FB1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"resource.h"</w:t>
      </w:r>
    </w:p>
    <w:p w14:paraId="6B9D1CB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56341E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  10000</w:t>
      </w:r>
    </w:p>
    <w:p w14:paraId="4BE4991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BD183C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Oprire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0</w:t>
      </w:r>
    </w:p>
    <w:p w14:paraId="4FB88E1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STATUS_WORKING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1</w:t>
      </w:r>
    </w:p>
    <w:p w14:paraId="7630797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STATUS_DONE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2</w:t>
      </w:r>
    </w:p>
    <w:p w14:paraId="3CB104B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STATUS_NOTSTARTED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3</w:t>
      </w:r>
    </w:p>
    <w:p w14:paraId="6E0F317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7E91FD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WM_CALC_DONE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WM_USER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+ 0)</w:t>
      </w:r>
    </w:p>
    <w:p w14:paraId="25770F6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WM_CALC_ABORTED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WM_USER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+ 1)</w:t>
      </w:r>
    </w:p>
    <w:p w14:paraId="6397119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58B0E5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struct</w:t>
      </w:r>
    </w:p>
    <w:p w14:paraId="32B2382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A214FD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hwnd;</w:t>
      </w:r>
    </w:p>
    <w:p w14:paraId="6B00C7D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hEvent;</w:t>
      </w:r>
    </w:p>
    <w:p w14:paraId="180064B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contor;</w:t>
      </w:r>
    </w:p>
    <w:p w14:paraId="6223BA6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bPornit;</w:t>
      </w:r>
    </w:p>
    <w:p w14:paraId="0FB40FE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bStop;</w:t>
      </w:r>
    </w:p>
    <w:p w14:paraId="09D24FF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*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PPARAMS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452315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03B871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6BA1E7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D2FECB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6299CDE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417CD61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D2DC23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pentru caseta de dialog</w:t>
      </w:r>
    </w:p>
    <w:p w14:paraId="0F7F8E1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hwndMain;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handle a ferestrei principale</w:t>
      </w:r>
    </w:p>
    <w:p w14:paraId="2B7BF74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DCA4B9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WinMain(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64C2AFC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szCmdLine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iCmdShow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BDF446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F502A1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szAppName[]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"HelloWin"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16A915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hwnd;</w:t>
      </w:r>
    </w:p>
    <w:p w14:paraId="10557A5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msg;</w:t>
      </w:r>
    </w:p>
    <w:p w14:paraId="3A42172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wndclass;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obiectul instantiat din structura WNDCLASSEX</w:t>
      </w:r>
    </w:p>
    <w:p w14:paraId="147EB63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C222D2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wndclass.cbSize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(wndclass);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//Dimensiunea structurii</w:t>
      </w:r>
    </w:p>
    <w:p w14:paraId="262B400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wndclass.style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//Stilul ferestrei</w:t>
      </w:r>
    </w:p>
    <w:p w14:paraId="644541D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wndclass.lpfnWndProc = WndProc;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Procedura de fereastra care trateaza mesajele</w:t>
      </w:r>
    </w:p>
    <w:p w14:paraId="4FFB860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Doua c</w:t>
      </w:r>
      <w:r>
        <w:rPr>
          <w:rFonts w:ascii="Tahoma" w:hAnsi="Tahoma" w:cs="Tahoma"/>
          <w:color w:val="008000"/>
          <w:sz w:val="19"/>
          <w:szCs w:val="19"/>
          <w:lang w:val="ro-RO"/>
        </w:rPr>
        <w:t>�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mpuri care permit rezervarea de spatiu suplimentar in structura class, respectiv structura window.</w:t>
      </w:r>
    </w:p>
    <w:p w14:paraId="7F51D23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wndclass.cbClsExtra = 0;</w:t>
      </w:r>
    </w:p>
    <w:p w14:paraId="00F9BA9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wndclass.cbWndExtra = 0;</w:t>
      </w:r>
    </w:p>
    <w:p w14:paraId="0777A7B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wndclass.hInstance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//Identificatorul instantei ferestrei</w:t>
      </w:r>
    </w:p>
    <w:p w14:paraId="146908A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//Stabileste o pictograma pentru toate ferestrele create pe baza clasei window</w:t>
      </w:r>
    </w:p>
    <w:p w14:paraId="1C7E658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80975E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//Stabileste o pictograma pentru cursor</w:t>
      </w:r>
    </w:p>
    <w:p w14:paraId="5DFCBAD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wndclass.hCursor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4398371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//Specifica culoarea de fundal a ferestrei</w:t>
      </w:r>
    </w:p>
    <w:p w14:paraId="4185A87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wndclass.hbrBackground =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)GetStockObject(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WHITE_BRUSH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F9DECC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wndclass.lpszMenuName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Specifica meniul feresterei</w:t>
      </w:r>
    </w:p>
    <w:p w14:paraId="289048B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wndclass.lpszClassName = szAppName;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Specifica numele clasei feresterei</w:t>
      </w:r>
    </w:p>
    <w:p w14:paraId="4242221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wndclass.hIconSm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E23B4F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AE30A7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//Inregistrarea clasei de fereastra</w:t>
      </w:r>
    </w:p>
    <w:p w14:paraId="3314D4F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(&amp;wndclass);</w:t>
      </w:r>
    </w:p>
    <w:p w14:paraId="413BC76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D5C831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Crearea ferestrei pe baza clasei de fereastra</w:t>
      </w:r>
    </w:p>
    <w:p w14:paraId="511D112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hwnd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(szAppName,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window class name</w:t>
      </w:r>
    </w:p>
    <w:p w14:paraId="6328915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"Un program simplu"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window caption</w:t>
      </w:r>
    </w:p>
    <w:p w14:paraId="265C6D9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window style</w:t>
      </w:r>
    </w:p>
    <w:p w14:paraId="42E5933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initial x position</w:t>
      </w:r>
    </w:p>
    <w:p w14:paraId="7C4DC93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initial y position</w:t>
      </w:r>
    </w:p>
    <w:p w14:paraId="4F2D6F8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initial x size</w:t>
      </w:r>
    </w:p>
    <w:p w14:paraId="1D1CE74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initial y size</w:t>
      </w:r>
    </w:p>
    <w:p w14:paraId="78E0BEE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parent window handle</w:t>
      </w:r>
    </w:p>
    <w:p w14:paraId="6109257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window menu handle</w:t>
      </w:r>
    </w:p>
    <w:p w14:paraId="36EE6BC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program instance handle</w:t>
      </w:r>
    </w:p>
    <w:p w14:paraId="73AA1B5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creation parameters</w:t>
      </w:r>
    </w:p>
    <w:p w14:paraId="5FE8D01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183242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ShowWindow(hwnd,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iCmdShow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afiseaza fereastra pe ecran</w:t>
      </w:r>
    </w:p>
    <w:p w14:paraId="1F0F797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//transmite catre WndProc un mesaj de tip WM_PAINT, care are ca rezultat</w:t>
      </w:r>
    </w:p>
    <w:p w14:paraId="2FB376A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//redesenarea ferestrei, adica reactualizarea zonei client a ferestrei</w:t>
      </w:r>
    </w:p>
    <w:p w14:paraId="12DC321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UpdateWindow(hwnd);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</w:t>
      </w:r>
    </w:p>
    <w:p w14:paraId="247A3B6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046234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preia si distribuie mesaje pana se primeste WM_QUIT</w:t>
      </w:r>
    </w:p>
    <w:p w14:paraId="1DC4C4E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0))</w:t>
      </w:r>
    </w:p>
    <w:p w14:paraId="20C2D38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D38FCE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TranslateMessage(&amp;msg);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traduce mesajul</w:t>
      </w:r>
    </w:p>
    <w:p w14:paraId="3E4BF85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(&amp;msg);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transmite mesajul catre procedura de fereastra</w:t>
      </w:r>
    </w:p>
    <w:p w14:paraId="0383C50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1297A3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msg.wParam;</w:t>
      </w:r>
    </w:p>
    <w:p w14:paraId="5F41D14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B05F65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EC8633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Thread1(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893E9E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D8165D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i;</w:t>
      </w:r>
    </w:p>
    <w:p w14:paraId="282BB20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text[100];</w:t>
      </w:r>
    </w:p>
    <w:p w14:paraId="2F5AA69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hEvent;</w:t>
      </w:r>
    </w:p>
    <w:p w14:paraId="43B5D11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PPARAMS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pparams =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PPARAMS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12317D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A56DE6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619E4DC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11AFF5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WaitForSingleObject(pparams-&gt;hEvent,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3C2BF5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713252E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verificare daca bStop este TRUE, daca da se iese din while</w:t>
      </w:r>
    </w:p>
    <w:p w14:paraId="32A4396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(pparams-&gt;bStop ==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13AB5B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45A78D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verificare daca avem butonul Pornire activ</w:t>
      </w:r>
    </w:p>
    <w:p w14:paraId="3DDA828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(pparams-&gt;bPornit ==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2CE7E9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6DC136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daca da, setare eveniment</w:t>
      </w:r>
    </w:p>
    <w:p w14:paraId="03E0D2A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SetEvent(hEvent);</w:t>
      </w:r>
    </w:p>
    <w:p w14:paraId="62FEFE2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 = 0; i &lt;= 500 &amp;&amp; pparams-&gt;bPornit; i++) {</w:t>
      </w:r>
    </w:p>
    <w:p w14:paraId="6B6A018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5CCA6C1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wsprintf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(text,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i);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5CA0AD1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pparams-&gt;contor = i;</w:t>
      </w:r>
    </w:p>
    <w:p w14:paraId="1B1DB1F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D41EDD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54DE3B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5824B29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 asteapta dupa un eveniment semnalat</w:t>
      </w:r>
    </w:p>
    <w:p w14:paraId="12E390D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(pparams-&gt;contor &lt; 0)</w:t>
      </w:r>
    </w:p>
    <w:p w14:paraId="3F39317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02CAC5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pparams-&gt;contor = 0;</w:t>
      </w:r>
    </w:p>
    <w:p w14:paraId="1CDCE30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0FE06F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(pparams-&gt;contor == 500)</w:t>
      </w:r>
    </w:p>
    <w:p w14:paraId="0C5EFF6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3784CE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(pparams-&gt;hwnd, pparams-&gt;bStop, 0,500);</w:t>
      </w:r>
    </w:p>
    <w:p w14:paraId="292A64B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A66F94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suspendare 500ms</w:t>
      </w:r>
    </w:p>
    <w:p w14:paraId="3B75099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Sleep(500);</w:t>
      </w:r>
    </w:p>
    <w:p w14:paraId="13FE54B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//incrementare contor si afisare in caseta de text</w:t>
      </w:r>
    </w:p>
    <w:p w14:paraId="1F05401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779322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_endthread();</w:t>
      </w:r>
    </w:p>
    <w:p w14:paraId="6F862D6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0987BDF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78EF9B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30E53D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7B35D0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hInstance;</w:t>
      </w:r>
    </w:p>
    <w:p w14:paraId="1705EF4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9B8632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1C1E25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operatiile ce se executa la crearea ferestrei</w:t>
      </w:r>
    </w:p>
    <w:p w14:paraId="5615A68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 creaza caseta de dialog</w:t>
      </w:r>
    </w:p>
    <w:p w14:paraId="17A38C3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hInstance = ((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LPCREATESTRUCT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)-&gt;hInstance;</w:t>
      </w:r>
    </w:p>
    <w:p w14:paraId="7846489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(!dlgActive) {</w:t>
      </w:r>
    </w:p>
    <w:p w14:paraId="3B5C587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DialogBox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(hInstance,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IDD_DIALOG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),</w:t>
      </w:r>
    </w:p>
    <w:p w14:paraId="60BADEA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DLGPROC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)DlgProc);</w:t>
      </w:r>
    </w:p>
    <w:p w14:paraId="7BFD0F3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PostMessage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0);</w:t>
      </w:r>
    </w:p>
    <w:p w14:paraId="363EEEE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insereaza un nou mesaj nou in coada de asteptare</w:t>
      </w:r>
    </w:p>
    <w:p w14:paraId="275F057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3620E1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63C22F2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B973BD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63DE7C3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PostQuitMessage(0);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insereaza un mesaj de incheiere </w:t>
      </w:r>
    </w:p>
    <w:p w14:paraId="694F57A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23E2016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05B8EB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37E462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E568AA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911265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1F9C2D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45B53C2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4D2646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tema - to send</w:t>
      </w:r>
    </w:p>
    <w:p w14:paraId="2662F6B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hEditControl;</w:t>
      </w:r>
    </w:p>
    <w:p w14:paraId="3D9FE43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HFONT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hFont;</w:t>
      </w:r>
    </w:p>
    <w:p w14:paraId="3A03A12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hEvent;</w:t>
      </w:r>
    </w:p>
    <w:p w14:paraId="3849EFF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iStatus;</w:t>
      </w:r>
    </w:p>
    <w:p w14:paraId="0788BE2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3F4116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params;</w:t>
      </w:r>
    </w:p>
    <w:p w14:paraId="654C3C1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text[200]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8AAF80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1F9258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1E21FD8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908923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WM_INITDIALOG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78DF18B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setari initiale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 xml:space="preserve">   </w:t>
      </w:r>
    </w:p>
    <w:p w14:paraId="21C3BCD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D30129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hFont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CreateFont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(40, 0, 0, 0,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FW_BOLD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DEFAULT_CHARSET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684520B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OUT_OUTLINE_PRECIS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CLIP_DEFAULT_PRECIS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ANTIALIASED_QUALITY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3F03DBE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VARIABLE_PITCH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"Times New Roman"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));</w:t>
      </w:r>
    </w:p>
    <w:p w14:paraId="1216F55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5CF0A1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hEditControl = GetDlgItem(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42C1BA2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(hEditControl,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WM_SETFONT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)hFont,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MAKELPARAM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0));</w:t>
      </w:r>
    </w:p>
    <w:p w14:paraId="1D0FB97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,text);</w:t>
      </w:r>
    </w:p>
    <w:p w14:paraId="7F4C079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2CD010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params.hEvent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CreateEvent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DAC5DA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params.hwnd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891A4C9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params.bPornit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66B9A0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params.bStop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9018ED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BD15E5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iStatus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STATUS_NOTSTARTED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A1DFF95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BE2E340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EnableWindow(GetDlgItem(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Oprire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A34EC4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_beginthread(Thread1, 0, &amp;params);</w:t>
      </w:r>
    </w:p>
    <w:p w14:paraId="5B5984D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44ACBC2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477912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A08E13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51B580A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//dlgActive = FALSE;</w:t>
      </w:r>
    </w:p>
    <w:p w14:paraId="3B14856B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0);</w:t>
      </w:r>
    </w:p>
    <w:p w14:paraId="1D4F270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099D4A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87F9D4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42C07BE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 {</w:t>
      </w:r>
    </w:p>
    <w:p w14:paraId="6D5D9E6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B938D6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IDC_BUTTON_PORNIRE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26A5293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iStatus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STATUS_WORKING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92A4F8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params.bPornit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739211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params.bStop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5B75AA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SetEvent(hEvent);</w:t>
      </w:r>
    </w:p>
    <w:p w14:paraId="261D96B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InvalidateRect(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82B4FA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09BB8D3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10E337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IDC_BUTTON_OPRIRE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58DA557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params.bStop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B0EB21E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params.bPornit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DD3FF9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90123C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InvalidateRect(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BC5DCDC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0B6C8C6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F414081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IDC_CANCEL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55544FE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0);</w:t>
      </w:r>
    </w:p>
    <w:p w14:paraId="1E8A5638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C1A5B24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A2741C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F1356FF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3FD371A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437985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13DC2EC7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0FB54CD" w14:textId="77777777" w:rsidR="002233C2" w:rsidRDefault="002233C2" w:rsidP="0022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DDEA748" w14:textId="7F3DD8F7" w:rsidR="002233C2" w:rsidRPr="002233C2" w:rsidRDefault="002233C2" w:rsidP="002233C2">
      <w:r>
        <w:rPr>
          <w:noProof/>
        </w:rPr>
        <w:drawing>
          <wp:inline distT="0" distB="0" distL="0" distR="0" wp14:anchorId="02B977E4" wp14:editId="2039188F">
            <wp:extent cx="26384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5414" w14:textId="151BC709" w:rsidR="002A792A" w:rsidRPr="002233C2" w:rsidRDefault="002A792A" w:rsidP="002233C2"/>
    <w:sectPr w:rsidR="002A792A" w:rsidRPr="002233C2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76F7" w14:textId="77777777" w:rsidR="007343AC" w:rsidRDefault="007343AC">
      <w:pPr>
        <w:spacing w:after="0" w:line="240" w:lineRule="auto"/>
      </w:pPr>
      <w:r>
        <w:separator/>
      </w:r>
    </w:p>
  </w:endnote>
  <w:endnote w:type="continuationSeparator" w:id="0">
    <w:p w14:paraId="29C19A87" w14:textId="77777777" w:rsidR="007343AC" w:rsidRDefault="0073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474F" w14:textId="77777777" w:rsidR="002A792A" w:rsidRDefault="007343AC">
    <w:pPr>
      <w:pStyle w:val="Footer"/>
    </w:pPr>
    <w:sdt>
      <w:sdtPr>
        <w:alias w:val="Enter Company Name:"/>
        <w:tag w:val="Enter Company Name:"/>
        <w:id w:val="-397664319"/>
        <w:placeholder>
          <w:docPart w:val="C06C133E8ADD4C05970099A6CF6A515A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6266" w14:textId="77777777" w:rsidR="007343AC" w:rsidRDefault="007343AC">
      <w:pPr>
        <w:spacing w:after="0" w:line="240" w:lineRule="auto"/>
      </w:pPr>
      <w:r>
        <w:separator/>
      </w:r>
    </w:p>
  </w:footnote>
  <w:footnote w:type="continuationSeparator" w:id="0">
    <w:p w14:paraId="5F31EE67" w14:textId="77777777" w:rsidR="007343AC" w:rsidRDefault="0073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2"/>
    <w:rsid w:val="000303C2"/>
    <w:rsid w:val="00071A33"/>
    <w:rsid w:val="0008087C"/>
    <w:rsid w:val="000A0F81"/>
    <w:rsid w:val="000A696F"/>
    <w:rsid w:val="00102801"/>
    <w:rsid w:val="001E35FF"/>
    <w:rsid w:val="002233C2"/>
    <w:rsid w:val="002A792A"/>
    <w:rsid w:val="003638E9"/>
    <w:rsid w:val="00387081"/>
    <w:rsid w:val="004223A9"/>
    <w:rsid w:val="004548D6"/>
    <w:rsid w:val="004B5EAA"/>
    <w:rsid w:val="005B653B"/>
    <w:rsid w:val="005C17AF"/>
    <w:rsid w:val="005F6ACD"/>
    <w:rsid w:val="006205F4"/>
    <w:rsid w:val="006D480F"/>
    <w:rsid w:val="006F07D7"/>
    <w:rsid w:val="007343AC"/>
    <w:rsid w:val="00823C88"/>
    <w:rsid w:val="008B4B02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D34246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677C9"/>
  <w15:chartTrackingRefBased/>
  <w15:docId w15:val="{5347D972-66B8-4263-B05F-0FF2D5B5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6C133E8ADD4C05970099A6CF6A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159F4-A4C3-45F7-8F5D-14C31483D8A7}"/>
      </w:docPartPr>
      <w:docPartBody>
        <w:p w:rsidR="00000000" w:rsidRDefault="005179A4">
          <w:pPr>
            <w:pStyle w:val="C06C133E8ADD4C05970099A6CF6A515A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A4"/>
    <w:rsid w:val="005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A097EEB0704E1FBC959BD8E4CDD9C4">
    <w:name w:val="CCA097EEB0704E1FBC959BD8E4CDD9C4"/>
  </w:style>
  <w:style w:type="paragraph" w:customStyle="1" w:styleId="8B8E97B8E2AE4FAAACC9D3021FB18D7E">
    <w:name w:val="8B8E97B8E2AE4FAAACC9D3021FB18D7E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FF5C92466DAF4F2683628737F1690360">
    <w:name w:val="FF5C92466DAF4F2683628737F1690360"/>
  </w:style>
  <w:style w:type="paragraph" w:customStyle="1" w:styleId="306F7C01E4BC4F038506E652526D48D9">
    <w:name w:val="306F7C01E4BC4F038506E652526D48D9"/>
  </w:style>
  <w:style w:type="paragraph" w:customStyle="1" w:styleId="A09A81D45D334FC79FA6C8499E88EC5A">
    <w:name w:val="A09A81D45D334FC79FA6C8499E88EC5A"/>
  </w:style>
  <w:style w:type="paragraph" w:customStyle="1" w:styleId="B8B1019785614A3D990CF3D34D286493">
    <w:name w:val="B8B1019785614A3D990CF3D34D286493"/>
  </w:style>
  <w:style w:type="paragraph" w:customStyle="1" w:styleId="4D06EB5ECB5E43739F26CE0ACBE05080">
    <w:name w:val="4D06EB5ECB5E43739F26CE0ACBE05080"/>
  </w:style>
  <w:style w:type="paragraph" w:customStyle="1" w:styleId="DC95AFC50E914DA4BAED9882493436B1">
    <w:name w:val="DC95AFC50E914DA4BAED9882493436B1"/>
  </w:style>
  <w:style w:type="paragraph" w:customStyle="1" w:styleId="2C4949113CCF42E1BF80808DD393C994">
    <w:name w:val="2C4949113CCF42E1BF80808DD393C994"/>
  </w:style>
  <w:style w:type="paragraph" w:customStyle="1" w:styleId="229E2EBE167643EA94C5FA6CA1094A93">
    <w:name w:val="229E2EBE167643EA94C5FA6CA1094A93"/>
  </w:style>
  <w:style w:type="paragraph" w:customStyle="1" w:styleId="4E674A0035D9493FA899603816147D65">
    <w:name w:val="4E674A0035D9493FA899603816147D65"/>
  </w:style>
  <w:style w:type="paragraph" w:customStyle="1" w:styleId="77289BD934314E3B82EA6DD7CE79209B">
    <w:name w:val="77289BD934314E3B82EA6DD7CE79209B"/>
  </w:style>
  <w:style w:type="paragraph" w:customStyle="1" w:styleId="B5BE4644DE53452EA97F6DD33A138DB9">
    <w:name w:val="B5BE4644DE53452EA97F6DD33A138DB9"/>
  </w:style>
  <w:style w:type="paragraph" w:customStyle="1" w:styleId="2BA2947FEF464A72A47A16A8C5C167CF">
    <w:name w:val="2BA2947FEF464A72A47A16A8C5C167CF"/>
  </w:style>
  <w:style w:type="paragraph" w:customStyle="1" w:styleId="D045C07E424046CFBDBDD18CEEA1B01A">
    <w:name w:val="D045C07E424046CFBDBDD18CEEA1B01A"/>
  </w:style>
  <w:style w:type="paragraph" w:customStyle="1" w:styleId="7D72A649C7804AA39EFEB242776B4ADE">
    <w:name w:val="7D72A649C7804AA39EFEB242776B4ADE"/>
  </w:style>
  <w:style w:type="paragraph" w:customStyle="1" w:styleId="0428CC0E9C1F4AC7B71B8326AB27E760">
    <w:name w:val="0428CC0E9C1F4AC7B71B8326AB27E760"/>
  </w:style>
  <w:style w:type="paragraph" w:customStyle="1" w:styleId="C8445F3670244099A1AFD2A226611EDB">
    <w:name w:val="C8445F3670244099A1AFD2A226611EDB"/>
  </w:style>
  <w:style w:type="paragraph" w:customStyle="1" w:styleId="5897BA830A924939BDF5AB8D3581545B">
    <w:name w:val="5897BA830A924939BDF5AB8D3581545B"/>
  </w:style>
  <w:style w:type="paragraph" w:customStyle="1" w:styleId="C06C133E8ADD4C05970099A6CF6A515A">
    <w:name w:val="C06C133E8ADD4C05970099A6CF6A515A"/>
  </w:style>
  <w:style w:type="paragraph" w:customStyle="1" w:styleId="75DD37BB96604F318BFB44CCBCB52480">
    <w:name w:val="75DD37BB96604F318BFB44CCBCB52480"/>
  </w:style>
  <w:style w:type="paragraph" w:customStyle="1" w:styleId="9025C8CB61F54F22B6AD6B5DADF0A532">
    <w:name w:val="9025C8CB61F54F22B6AD6B5DADF0A532"/>
  </w:style>
  <w:style w:type="paragraph" w:customStyle="1" w:styleId="28B90344567A49B4ACC71688FCCDD203">
    <w:name w:val="28B90344567A49B4ACC71688FCCDD203"/>
  </w:style>
  <w:style w:type="paragraph" w:customStyle="1" w:styleId="486FFF4DD0D546AAAECA9CA03AC0FC2D">
    <w:name w:val="486FFF4DD0D546AAAECA9CA03AC0FC2D"/>
  </w:style>
  <w:style w:type="paragraph" w:customStyle="1" w:styleId="0FFD7339668544D0AA20DB9FF9C3D826">
    <w:name w:val="0FFD7339668544D0AA20DB9FF9C3D826"/>
  </w:style>
  <w:style w:type="paragraph" w:customStyle="1" w:styleId="AF13FFCD9F4D47CA90D2043C82E57E3B">
    <w:name w:val="AF13FFCD9F4D47CA90D2043C82E57E3B"/>
  </w:style>
  <w:style w:type="paragraph" w:customStyle="1" w:styleId="9AB76BD7579E4BA39C4F96613A2CDB94">
    <w:name w:val="9AB76BD7579E4BA39C4F96613A2CDB94"/>
  </w:style>
  <w:style w:type="paragraph" w:customStyle="1" w:styleId="404DD294787B43D5B907ACF83FF2A60A">
    <w:name w:val="404DD294787B43D5B907ACF83FF2A60A"/>
  </w:style>
  <w:style w:type="paragraph" w:customStyle="1" w:styleId="1CDBB35A0ACA4C8C83D0EC3684522041">
    <w:name w:val="1CDBB35A0ACA4C8C83D0EC3684522041"/>
  </w:style>
  <w:style w:type="paragraph" w:customStyle="1" w:styleId="DB78F62DBBED4A61B4D7C45F99D0495D">
    <w:name w:val="DB78F62DBBED4A61B4D7C45F99D0495D"/>
  </w:style>
  <w:style w:type="paragraph" w:customStyle="1" w:styleId="25C5DC5872CE4BD5965B88E396D7BB78">
    <w:name w:val="25C5DC5872CE4BD5965B88E396D7BB78"/>
  </w:style>
  <w:style w:type="paragraph" w:customStyle="1" w:styleId="366503531F9A471F9E86D0552613159A">
    <w:name w:val="366503531F9A471F9E86D0552613159A"/>
  </w:style>
  <w:style w:type="paragraph" w:customStyle="1" w:styleId="E611A25A93E44C9088E8EF27478756BF">
    <w:name w:val="E611A25A93E44C9088E8EF27478756BF"/>
  </w:style>
  <w:style w:type="paragraph" w:customStyle="1" w:styleId="39438D169D4545BDAC45B8AD1925D186">
    <w:name w:val="39438D169D4545BDAC45B8AD1925D186"/>
  </w:style>
  <w:style w:type="paragraph" w:customStyle="1" w:styleId="EC827D444FAF43478019F219233A99C3">
    <w:name w:val="EC827D444FAF43478019F219233A99C3"/>
  </w:style>
  <w:style w:type="paragraph" w:customStyle="1" w:styleId="24F78E6599CC4DEF92B6DD42E46C489E">
    <w:name w:val="24F78E6599CC4DEF92B6DD42E46C489E"/>
  </w:style>
  <w:style w:type="paragraph" w:customStyle="1" w:styleId="0BA9EEFF02334FB4BB5D2624172822D1">
    <w:name w:val="0BA9EEFF02334FB4BB5D2624172822D1"/>
  </w:style>
  <w:style w:type="paragraph" w:customStyle="1" w:styleId="86AF464A031A4F3CBED02A13439F7DFA">
    <w:name w:val="86AF464A031A4F3CBED02A13439F7DFA"/>
  </w:style>
  <w:style w:type="paragraph" w:customStyle="1" w:styleId="1D02D010390048D299694F932E729AE8">
    <w:name w:val="1D02D010390048D299694F932E729AE8"/>
  </w:style>
  <w:style w:type="paragraph" w:customStyle="1" w:styleId="C03563296EFB44B6875FED63520509FC">
    <w:name w:val="C03563296EFB44B6875FED63520509FC"/>
  </w:style>
  <w:style w:type="paragraph" w:customStyle="1" w:styleId="38FBDF10901A48D09B4DC933D7452162">
    <w:name w:val="38FBDF10901A48D09B4DC933D7452162"/>
  </w:style>
  <w:style w:type="paragraph" w:customStyle="1" w:styleId="57065218F4E44EBDAAC346565BC4D08B">
    <w:name w:val="57065218F4E44EBDAAC346565BC4D08B"/>
  </w:style>
  <w:style w:type="paragraph" w:customStyle="1" w:styleId="F50BB5FE9B9641E6ADB75B5DCAFAB0D6">
    <w:name w:val="F50BB5FE9B9641E6ADB75B5DCAFAB0D6"/>
  </w:style>
  <w:style w:type="paragraph" w:customStyle="1" w:styleId="36EF0A5135224323964DDEA1B87B5454">
    <w:name w:val="36EF0A5135224323964DDEA1B87B5454"/>
  </w:style>
  <w:style w:type="paragraph" w:customStyle="1" w:styleId="B598C7C30BFC48978A4B850606C6C620">
    <w:name w:val="B598C7C30BFC48978A4B850606C6C620"/>
  </w:style>
  <w:style w:type="paragraph" w:customStyle="1" w:styleId="1690BAE443C1404FA8FB359204D80E5F">
    <w:name w:val="1690BAE443C1404FA8FB359204D80E5F"/>
  </w:style>
  <w:style w:type="paragraph" w:customStyle="1" w:styleId="A1FB917E2CCF47349AE3B55F7FF2573C">
    <w:name w:val="A1FB917E2CCF47349AE3B55F7FF2573C"/>
  </w:style>
  <w:style w:type="paragraph" w:customStyle="1" w:styleId="3C371CC8DB1B40D9BFA4EA10C891C7BA">
    <w:name w:val="3C371CC8DB1B40D9BFA4EA10C891C7BA"/>
  </w:style>
  <w:style w:type="paragraph" w:customStyle="1" w:styleId="80DB28A9D716449FA6A90C830DA7C8DA">
    <w:name w:val="80DB28A9D716449FA6A90C830DA7C8DA"/>
  </w:style>
  <w:style w:type="paragraph" w:customStyle="1" w:styleId="5770F9491A4A4B7D955B2339D5944DD5">
    <w:name w:val="5770F9491A4A4B7D955B2339D5944DD5"/>
  </w:style>
  <w:style w:type="paragraph" w:customStyle="1" w:styleId="75A6A50E67E545028BB5B4D8D2C00980">
    <w:name w:val="75A6A50E67E545028BB5B4D8D2C00980"/>
  </w:style>
  <w:style w:type="paragraph" w:customStyle="1" w:styleId="481BE8D768464453A280AD17FE4E1CB7">
    <w:name w:val="481BE8D768464453A280AD17FE4E1CB7"/>
  </w:style>
  <w:style w:type="paragraph" w:customStyle="1" w:styleId="BB1777E22DE94C898B144D28D12AD855">
    <w:name w:val="BB1777E22DE94C898B144D28D12AD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5</Pages>
  <Words>880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</cp:revision>
  <cp:lastPrinted>2012-12-03T18:15:00Z</cp:lastPrinted>
  <dcterms:created xsi:type="dcterms:W3CDTF">2022-10-30T20:27:00Z</dcterms:created>
  <dcterms:modified xsi:type="dcterms:W3CDTF">2022-10-30T20:28:00Z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