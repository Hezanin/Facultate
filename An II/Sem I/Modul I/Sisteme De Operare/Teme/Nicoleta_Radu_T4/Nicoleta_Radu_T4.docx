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59D7" w14:textId="77777777" w:rsidR="006B154F" w:rsidRDefault="006B154F" w:rsidP="006B154F">
      <w:pPr>
        <w:pStyle w:val="Title"/>
      </w:pPr>
      <w:r>
        <w:t>Sisteme de Operare</w:t>
      </w:r>
    </w:p>
    <w:p w14:paraId="76456764" w14:textId="5F87A909" w:rsidR="006B154F" w:rsidRDefault="006B154F" w:rsidP="006B154F">
      <w:pPr>
        <w:pStyle w:val="Subtitle"/>
        <w:jc w:val="left"/>
        <w:rPr>
          <w:rStyle w:val="Strong"/>
          <w:sz w:val="26"/>
          <w:szCs w:val="26"/>
        </w:rPr>
      </w:pPr>
      <w:r w:rsidRPr="00744EB9">
        <w:rPr>
          <w:rStyle w:val="Strong"/>
          <w:sz w:val="26"/>
          <w:szCs w:val="26"/>
        </w:rPr>
        <w:t xml:space="preserve">Nicoleta Radu – Tema </w:t>
      </w:r>
      <w:r w:rsidR="0055636A">
        <w:rPr>
          <w:rStyle w:val="Strong"/>
          <w:sz w:val="26"/>
          <w:szCs w:val="26"/>
        </w:rPr>
        <w:t>4</w:t>
      </w:r>
    </w:p>
    <w:p w14:paraId="3D4A4FF9" w14:textId="66EAE04B" w:rsidR="006B154F" w:rsidRPr="006B154F" w:rsidRDefault="006B154F" w:rsidP="006B154F">
      <w:pPr>
        <w:rPr>
          <w:color w:val="auto"/>
        </w:rPr>
      </w:pPr>
    </w:p>
    <w:p w14:paraId="5BAB791B" w14:textId="6364BA43" w:rsidR="006B154F" w:rsidRDefault="006B154F" w:rsidP="006B154F">
      <w:pPr>
        <w:pStyle w:val="Heading1"/>
        <w:rPr>
          <w:color w:val="auto"/>
        </w:rPr>
      </w:pPr>
      <w:r w:rsidRPr="006B154F">
        <w:rPr>
          <w:color w:val="auto"/>
        </w:rPr>
        <w:t>Exercitiul 1</w:t>
      </w:r>
    </w:p>
    <w:p w14:paraId="503CE8D6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factorial(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BBD47D0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FE5BC58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copyN =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B773C43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tempCopy{0};</w:t>
      </w:r>
    </w:p>
    <w:p w14:paraId="484F83F9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//char temp[100];</w:t>
      </w:r>
    </w:p>
    <w:p w14:paraId="2D86B2B0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381CB80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(copyN == 1 || copyN == 0)</w:t>
      </w:r>
    </w:p>
    <w:p w14:paraId="4568C4DE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F554A8B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1;</w:t>
      </w:r>
    </w:p>
    <w:p w14:paraId="6619A4CA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0D3C19D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56B74A8C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0B3C4A3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copyN);</w:t>
      </w:r>
    </w:p>
    <w:p w14:paraId="1B8B761C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tempCopy = copyN - 1;</w:t>
      </w:r>
    </w:p>
    <w:p w14:paraId="503EE24B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copyN * factorial((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)tempCopy);</w:t>
      </w:r>
    </w:p>
    <w:p w14:paraId="177C3416" w14:textId="77777777" w:rsidR="00DA4D4B" w:rsidRDefault="00DA4D4B" w:rsidP="00DA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A4A93DA" w14:textId="05BA1B2D" w:rsidR="006B154F" w:rsidRDefault="00DA4D4B" w:rsidP="00DA4D4B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4FB14F6F" w14:textId="7F14A3BF" w:rsidR="00DA4D4B" w:rsidRDefault="00DA4D4B" w:rsidP="00DA4D4B">
      <w:pP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DD71AC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// nu am inteles cerinta legata de folosirea a mai multor threaduri pentru calculul recursiv al functiei factorial.</w:t>
      </w:r>
    </w:p>
    <w:p w14:paraId="55DADF81" w14:textId="3C083DFF" w:rsidR="008346E5" w:rsidRDefault="008346E5" w:rsidP="00DA4D4B">
      <w:pP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// Am efectuat o testare asupra functiei „factorial” iar functia este totusi corecta</w:t>
      </w:r>
    </w:p>
    <w:p w14:paraId="161EE98B" w14:textId="5777432D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DWORD  dExitCode[</w:t>
      </w:r>
      <w: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1</w:t>
      </w: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];</w:t>
      </w:r>
    </w:p>
    <w:p w14:paraId="7BD30EAA" w14:textId="77777777" w:rsid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</w:p>
    <w:p w14:paraId="2F108734" w14:textId="3AF24879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>int userInput{ 0 }, rezultat{0};</w:t>
      </w:r>
    </w:p>
    <w:p w14:paraId="281F9462" w14:textId="77777777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  <w:t>char buffer[100];</w:t>
      </w:r>
    </w:p>
    <w:p w14:paraId="5E8C39CF" w14:textId="0B425BA9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</w:r>
    </w:p>
    <w:p w14:paraId="44929B9B" w14:textId="77777777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  <w:t>printf("n = "); scanf_s("%d", &amp;userInput);</w:t>
      </w:r>
    </w:p>
    <w:p w14:paraId="4768683E" w14:textId="77777777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  <w:t>dExitCode[0] = factorial((LPVOID)userInput);</w:t>
      </w:r>
    </w:p>
    <w:p w14:paraId="0B73F1B0" w14:textId="77777777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  <w:t>sprintf_s(buffer, "%lu", (unsigned int)dExitCode[0]);</w:t>
      </w:r>
    </w:p>
    <w:p w14:paraId="7A0B9446" w14:textId="77777777" w:rsidR="008346E5" w:rsidRPr="008346E5" w:rsidRDefault="008346E5" w:rsidP="00834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  <w:t>rezultat = atoi(buffer);</w:t>
      </w:r>
    </w:p>
    <w:p w14:paraId="50B1750A" w14:textId="29442922" w:rsidR="008346E5" w:rsidRPr="008346E5" w:rsidRDefault="008346E5" w:rsidP="008346E5">
      <w:pP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 w:rsidRPr="008346E5"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  <w:tab/>
        <w:t>printf("%d\n", rezultat);</w:t>
      </w:r>
    </w:p>
    <w:p w14:paraId="1F7E7D2A" w14:textId="3E166503" w:rsidR="008346E5" w:rsidRPr="00DD71AC" w:rsidRDefault="008346E5" w:rsidP="00DA4D4B">
      <w:pPr>
        <w:rPr>
          <w:rFonts w:ascii="Cascadia Mono" w:hAnsi="Cascadia Mono" w:cs="Cascadia Mono"/>
          <w:color w:val="F24F4F" w:themeColor="accent1"/>
          <w:sz w:val="19"/>
          <w:szCs w:val="19"/>
          <w:lang w:val="ro-RO"/>
        </w:rPr>
      </w:pPr>
      <w:r>
        <w:rPr>
          <w:noProof/>
        </w:rPr>
        <w:drawing>
          <wp:inline distT="0" distB="0" distL="0" distR="0" wp14:anchorId="7C2DF29D" wp14:editId="09C158AA">
            <wp:extent cx="8001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322" w14:textId="77777777" w:rsidR="00DA4D4B" w:rsidRDefault="00DA4D4B" w:rsidP="00DA4D4B"/>
    <w:p w14:paraId="2AC919B2" w14:textId="0A7FA721" w:rsidR="006B154F" w:rsidRPr="006B154F" w:rsidRDefault="006B154F" w:rsidP="006B154F">
      <w:pPr>
        <w:pStyle w:val="Heading1"/>
        <w:rPr>
          <w:color w:val="auto"/>
        </w:rPr>
      </w:pPr>
      <w:r w:rsidRPr="006B154F">
        <w:rPr>
          <w:color w:val="auto"/>
        </w:rPr>
        <w:t>Exercitiul 2</w:t>
      </w:r>
    </w:p>
    <w:p w14:paraId="0F380CC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UNICODE</w:t>
      </w:r>
    </w:p>
    <w:p w14:paraId="744ED26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&lt;windows.h&gt;</w:t>
      </w:r>
    </w:p>
    <w:p w14:paraId="0EEACEC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"resource.h"</w:t>
      </w:r>
    </w:p>
    <w:p w14:paraId="610A760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&lt;stdio.h&gt;</w:t>
      </w:r>
    </w:p>
    <w:p w14:paraId="695F32C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42AD6C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_WIN32_WINNT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_WIN32_WINNT_WINXP</w:t>
      </w:r>
    </w:p>
    <w:p w14:paraId="7A7E60C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D531C3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86D474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735594C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539E33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pentru caseta de dialog</w:t>
      </w:r>
    </w:p>
    <w:p w14:paraId="08CED37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hwndMain;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handle a ferestrei principale</w:t>
      </w:r>
    </w:p>
    <w:p w14:paraId="0192E98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C149D9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ThreadProc(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DEF0F7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7300FA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MAX_THREADS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3 </w:t>
      </w:r>
    </w:p>
    <w:p w14:paraId="29D677C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3BEDB6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struct</w:t>
      </w:r>
    </w:p>
    <w:p w14:paraId="6BF3AF6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E9D942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Start, Final;</w:t>
      </w:r>
    </w:p>
    <w:p w14:paraId="7E48A45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idTh;</w:t>
      </w:r>
    </w:p>
    <w:p w14:paraId="43D6265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989345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infoTh[3];</w:t>
      </w:r>
    </w:p>
    <w:p w14:paraId="6FA8CC0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9A943F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hThreads[3];</w:t>
      </w:r>
    </w:p>
    <w:p w14:paraId="2DA1904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idT[3];</w:t>
      </w:r>
    </w:p>
    <w:p w14:paraId="2A28F86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dwExitCode[3];</w:t>
      </w:r>
    </w:p>
    <w:p w14:paraId="00CEE7A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waiter;</w:t>
      </w:r>
    </w:p>
    <w:p w14:paraId="1C9ACAA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ExitCodeTest[3];</w:t>
      </w:r>
    </w:p>
    <w:p w14:paraId="795CB38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460C92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ThreadFunc(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011C3B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48F437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suma=0;</w:t>
      </w:r>
    </w:p>
    <w:p w14:paraId="071CE8B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id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conversie id thread</w:t>
      </w:r>
    </w:p>
    <w:p w14:paraId="7B190AF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AC7DA4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infoTh[id].Start; i &lt;= infoTh[id].Final; i++)</w:t>
      </w:r>
    </w:p>
    <w:p w14:paraId="300D1F7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027D245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suma = suma + i;</w:t>
      </w:r>
    </w:p>
    <w:p w14:paraId="15E8377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08A373A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)suma;</w:t>
      </w:r>
    </w:p>
    <w:p w14:paraId="0198550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4C02264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983A25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APIENTRY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9F72D5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A93E8C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575609A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szCmdLine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ABC88E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DDD0C3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szAppName[]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"Dialog"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4297A7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hwnd;</w:t>
      </w:r>
    </w:p>
    <w:p w14:paraId="364BBF5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msg;</w:t>
      </w:r>
    </w:p>
    <w:p w14:paraId="12F8F2A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wndclass;</w:t>
      </w:r>
    </w:p>
    <w:p w14:paraId="7380EBE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3E68F2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wndclass.cbSize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(wndclass);</w:t>
      </w:r>
    </w:p>
    <w:p w14:paraId="2F0D9DD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wndclass.style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//optiuni pentru stilul clasei </w:t>
      </w:r>
    </w:p>
    <w:p w14:paraId="386DD59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wndclass.lpfnWndProc = WndProc;</w:t>
      </w:r>
    </w:p>
    <w:p w14:paraId="68A7E56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wndclass.cbClsExtra = 0;</w:t>
      </w:r>
    </w:p>
    <w:p w14:paraId="0C19BC8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wndclass.cbWndExtra = 0;</w:t>
      </w:r>
    </w:p>
    <w:p w14:paraId="52623B6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wndclass.hInstance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D8E507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7B0A6F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incarca pictograma fisierelor de tip aplicatie</w:t>
      </w:r>
    </w:p>
    <w:p w14:paraId="4F030AA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wndclass.hCursor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incarca cursorul sageata  </w:t>
      </w:r>
    </w:p>
    <w:p w14:paraId="42BBB0B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wndclass.hbrBackground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)GetStockObject(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WHITE_BRUSH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576F10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fondul ferstrei de culoare alba     </w:t>
      </w:r>
    </w:p>
    <w:p w14:paraId="2F08D11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wndclass.lpszMenuName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04A206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wndclass.lpszClassName = szAppName;</w:t>
      </w:r>
    </w:p>
    <w:p w14:paraId="36C98FA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wndclass.hIconSm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D98755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CD9C4D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(&amp;wndclass);</w:t>
      </w:r>
    </w:p>
    <w:p w14:paraId="19618EA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EA9692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(szAppName,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//numele clasei inregistrat cu RegisterClass</w:t>
      </w:r>
    </w:p>
    <w:p w14:paraId="54335BD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"Un program simplu"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text pentru bara de titlu a ferestrei</w:t>
      </w:r>
    </w:p>
    <w:p w14:paraId="51568E0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stilul ferestrei</w:t>
      </w:r>
    </w:p>
    <w:p w14:paraId="0092D33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orizontala implicit</w:t>
      </w:r>
      <w:r>
        <w:rPr>
          <w:rFonts w:ascii="Tahoma" w:hAnsi="Tahoma" w:cs="Tahoma"/>
          <w:color w:val="008000"/>
          <w:sz w:val="19"/>
          <w:szCs w:val="19"/>
          <w:lang w:val="ro-RO"/>
        </w:rPr>
        <w:t>�</w:t>
      </w:r>
    </w:p>
    <w:p w14:paraId="1BBCF14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verticala implicita</w:t>
      </w:r>
    </w:p>
    <w:p w14:paraId="3A8192B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latimea implicita</w:t>
      </w:r>
    </w:p>
    <w:p w14:paraId="17E5DB2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inaltimea implicita</w:t>
      </w:r>
    </w:p>
    <w:p w14:paraId="6815E59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ferestrei parinte</w:t>
      </w:r>
    </w:p>
    <w:p w14:paraId="2B16FF4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meniului ferestrei</w:t>
      </w:r>
    </w:p>
    <w:p w14:paraId="2C4BD33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proprietara ferestrei </w:t>
      </w:r>
    </w:p>
    <w:p w14:paraId="73F35E1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A6E7D0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BBECD4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1D714C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SetWindowPos(hwnd,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HWND_BOTTOM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0, 0, 0, 0,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34528A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schimba dimensiunea, pozitia si ordinea z a ferestrei copil, a ferestrei pop-up</w:t>
      </w:r>
    </w:p>
    <w:p w14:paraId="3F34788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ShowWindow(hwnd,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SW_HIDE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B00132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UpdateWindow(hwnd);</w:t>
      </w:r>
    </w:p>
    <w:p w14:paraId="2CEAB52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hwndMain = hwnd;</w:t>
      </w:r>
    </w:p>
    <w:p w14:paraId="43345CA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AD44BF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D72100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BDDAE3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0))</w:t>
      </w:r>
    </w:p>
    <w:p w14:paraId="72714D5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FB203B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TranslateMessage(&amp;msg);</w:t>
      </w:r>
    </w:p>
    <w:p w14:paraId="6B46356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(&amp;msg);</w:t>
      </w:r>
    </w:p>
    <w:p w14:paraId="7F7BEF8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0A228E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msg.wParam;</w:t>
      </w:r>
    </w:p>
    <w:p w14:paraId="7806F0D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D515AC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514E1B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D23ACE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1CADE7B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hInstance;</w:t>
      </w:r>
    </w:p>
    <w:p w14:paraId="569F861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0E6F63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77FA29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operatiile ce se executa la crearea ferestrei</w:t>
      </w:r>
    </w:p>
    <w:p w14:paraId="768D978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 creaza caseta de dialog</w:t>
      </w:r>
    </w:p>
    <w:p w14:paraId="30FB0F0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hInstance = ((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LPCREATESTRUCT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)-&gt;hInstance;</w:t>
      </w:r>
    </w:p>
    <w:p w14:paraId="2A7D4D0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(!dlgActive) {</w:t>
      </w:r>
    </w:p>
    <w:p w14:paraId="2401B1B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DialogBox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(hInstance,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IDD_DIALOG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),</w:t>
      </w:r>
    </w:p>
    <w:p w14:paraId="700B394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DLGPROC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)DlgProc);</w:t>
      </w:r>
    </w:p>
    <w:p w14:paraId="79A05DE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PostMessage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0);</w:t>
      </w:r>
    </w:p>
    <w:p w14:paraId="183F91A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insereaza un nou mesaj nou in coada de asteptare</w:t>
      </w:r>
    </w:p>
    <w:p w14:paraId="59C4988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61D38F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0A1FD44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21F21C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7F607AE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PostQuitMessage(0);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insereaza un mesaj de incheiere </w:t>
      </w:r>
    </w:p>
    <w:p w14:paraId="3358E4E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7452B78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456A92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BA510F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688C9F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8B8FAB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B76632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&gt;</w:t>
      </w:r>
    </w:p>
    <w:p w14:paraId="37C64C3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Swap(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)</w:t>
      </w:r>
    </w:p>
    <w:p w14:paraId="4D67E39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259284A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aux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0F8A78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E3EE4B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aux;</w:t>
      </w:r>
    </w:p>
    <w:p w14:paraId="2DD92D0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FA2389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D61F62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22C6B2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7D180AE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text[100], buffer[100], suma_thread_1[100], suma_thread_2[100], suma_thread_3[100];</w:t>
      </w:r>
    </w:p>
    <w:p w14:paraId="1E6798F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isReadyForExecution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764F48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706D2D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LPSECURITY_ATTRIBUTES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THREAD_ALL_ACCESS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BD3411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27612E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26BF530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4E0EEB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14338F2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setari initiale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</w:p>
    <w:p w14:paraId="19083B8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BE0EB9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EBA93C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46C46C2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875B76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570912A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21E5C3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1C4EDB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6ADF8A3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 {</w:t>
      </w:r>
    </w:p>
    <w:p w14:paraId="1CC68E4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IDC_CALCULATE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</w:p>
    <w:p w14:paraId="084C8D5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salvarea datelor in array</w:t>
      </w:r>
    </w:p>
    <w:p w14:paraId="7BD7E74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infoTh[0].idTh = 0;</w:t>
      </w:r>
    </w:p>
    <w:p w14:paraId="24D0550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IDC_EDIT_THREAD_1_1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text, 100);</w:t>
      </w:r>
    </w:p>
    <w:p w14:paraId="6759C27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infoTh[0].Start = atoi(text);</w:t>
      </w:r>
    </w:p>
    <w:p w14:paraId="7986CE9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IDC_EDIT_THREAD_1_2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text, 100);</w:t>
      </w:r>
    </w:p>
    <w:p w14:paraId="43B02B8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infoTh[0].Final = atoi(text);</w:t>
      </w:r>
    </w:p>
    <w:p w14:paraId="5882CE8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D3B08B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infoTh[1].idTh = 1;</w:t>
      </w:r>
    </w:p>
    <w:p w14:paraId="4CCAE46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IDC_EDIT_THREAD_2_1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text, 100);</w:t>
      </w:r>
    </w:p>
    <w:p w14:paraId="1EA8D73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infoTh[1].Start = atoi(text);</w:t>
      </w:r>
    </w:p>
    <w:p w14:paraId="4E54979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IDC_EDIT_THREAD_2_2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text, 100);</w:t>
      </w:r>
    </w:p>
    <w:p w14:paraId="1E477FE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infoTh[1].Final = atoi(text);</w:t>
      </w:r>
    </w:p>
    <w:p w14:paraId="3803704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6F8259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infoTh[2].idTh = 2;</w:t>
      </w:r>
    </w:p>
    <w:p w14:paraId="28C6259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IDC_EDIT_THREAD_3_1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text, 100);</w:t>
      </w:r>
    </w:p>
    <w:p w14:paraId="549CB35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infoTh[2].Start = atoi(text);</w:t>
      </w:r>
    </w:p>
    <w:p w14:paraId="1A993E9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IDC_EDIT_THREAD_3_2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text, 100);</w:t>
      </w:r>
    </w:p>
    <w:p w14:paraId="0402F7D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infoTh[2].Final = atoi(text);</w:t>
      </w:r>
    </w:p>
    <w:p w14:paraId="00EB4D9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E0CB38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verificare interval corect [0,10.000]</w:t>
      </w:r>
    </w:p>
    <w:p w14:paraId="2850572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(infoTh[0].Start &lt; 0 || infoTh[0].Final &gt; 10000)</w:t>
      </w:r>
    </w:p>
    <w:p w14:paraId="2D2C43F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637470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"Interval Gresit (Thread 1)!"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1AD70A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isReadyForExecution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5C8641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3B52FB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(infoTh[1].Start &lt; 0 || infoTh[1].Final &gt; 10000)</w:t>
      </w:r>
    </w:p>
    <w:p w14:paraId="58F3182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00F35AC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"Interval Gresit (Thread 1)!"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2ED60E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isReadyForExecution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7AA452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1A2B84A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(infoTh[2].Start &lt; 0 || infoTh[2].Final &gt; 10000)</w:t>
      </w:r>
    </w:p>
    <w:p w14:paraId="128BF11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DAD396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"Interval Gresit (Thread 1)!"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97FFEC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isReadyForExecution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E5E1AB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B34CDE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3CCF45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caz in care variabila "final" este mai mica decat cea "start"</w:t>
      </w:r>
    </w:p>
    <w:p w14:paraId="38C5542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vom inversa cele doua valori pentru a minimiza erorile in program</w:t>
      </w:r>
    </w:p>
    <w:p w14:paraId="053AA47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(infoTh[0].Start &gt; infoTh[0].Final)</w:t>
      </w:r>
    </w:p>
    <w:p w14:paraId="35C3BDC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3154214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Swap(infoTh[0].Start, infoTh[0].Final);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038DA48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BED423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(infoTh[1].Start &gt; infoTh[1].Final)</w:t>
      </w:r>
    </w:p>
    <w:p w14:paraId="0812A8F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EE8521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Swap(infoTh[1].Start, infoTh[1].Final);</w:t>
      </w:r>
    </w:p>
    <w:p w14:paraId="41A2E23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20CD8DA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(infoTh[2].Start &gt; infoTh[2].Final)</w:t>
      </w:r>
    </w:p>
    <w:p w14:paraId="08C1386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79DD2B5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Swap(infoTh[2].Start, infoTh[2].Final);</w:t>
      </w:r>
    </w:p>
    <w:p w14:paraId="7CA95D4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86CE3A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5467778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(isReadyForExecution)</w:t>
      </w:r>
    </w:p>
    <w:p w14:paraId="206176C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56163FA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//creare thread</w:t>
      </w:r>
    </w:p>
    <w:p w14:paraId="2E94CC9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hThreads[0] = CreateThread(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ThreadFunc,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)0,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&amp;idT[0]);</w:t>
      </w:r>
    </w:p>
    <w:p w14:paraId="1D78F44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hThreads[1] = CreateThread(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ThreadFunc,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)1,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&amp;idT[1]);</w:t>
      </w:r>
    </w:p>
    <w:p w14:paraId="443F14B7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hThreads[2] = CreateThread(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ThreadFunc,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)2,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&amp;idT[2]);</w:t>
      </w:r>
    </w:p>
    <w:p w14:paraId="430A85A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5B7057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asteptare</w:t>
      </w:r>
    </w:p>
    <w:p w14:paraId="595A0C0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waiter = WaitForMultipleObjects(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MAX_THREADS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hThreads,</w:t>
      </w:r>
    </w:p>
    <w:p w14:paraId="6E8C92A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1E210C4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8AA06C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get exit code</w:t>
      </w:r>
    </w:p>
    <w:p w14:paraId="2DD3808D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MAX_THREADS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</w:t>
      </w:r>
    </w:p>
    <w:p w14:paraId="25F75CC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1DAF9AB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GetExitCodeThread(hThreads[i],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)dwExitCode[i]);</w:t>
      </w:r>
    </w:p>
    <w:p w14:paraId="74CFE09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5E890F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260F55B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//inchidere</w:t>
      </w:r>
    </w:p>
    <w:p w14:paraId="35570C9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MAX_THREADS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 i++) {</w:t>
      </w:r>
    </w:p>
    <w:p w14:paraId="678BCE6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CloseHandle(hThreads[i]);</w:t>
      </w:r>
    </w:p>
    <w:p w14:paraId="797A50C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47A032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7D83B8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afisare rezultat final</w:t>
      </w:r>
    </w:p>
    <w:p w14:paraId="7D6F5DC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sprintf_s(buffer,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)dwExitCode[0] +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)dwExitCode[1] +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)dwExitCode[2]);</w:t>
      </w:r>
    </w:p>
    <w:p w14:paraId="346DE26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sprintf_s(suma_thread_1,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)dwExitCode[0]);</w:t>
      </w:r>
    </w:p>
    <w:p w14:paraId="76926E8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sprintf_s(suma_thread_2,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)dwExitCode[1]);</w:t>
      </w:r>
    </w:p>
    <w:p w14:paraId="6AA7930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sprintf_s(suma_thread_3,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"%lu"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)dwExitCode[2]);</w:t>
      </w:r>
    </w:p>
    <w:p w14:paraId="39C046C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06885A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IDC_EDIT_THREAD_1_SUMA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suma_thread_1);</w:t>
      </w:r>
    </w:p>
    <w:p w14:paraId="64DC4270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IDC_EDIT_THREAD_2_SUMA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suma_thread_2);</w:t>
      </w:r>
    </w:p>
    <w:p w14:paraId="70EDBCA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IDC_EDIT_THREAD_3_SUMA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suma_thread_3);</w:t>
      </w:r>
    </w:p>
    <w:p w14:paraId="6B6BE13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IDC_EDIT_SUMA_TOTALA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buffer);</w:t>
      </w:r>
    </w:p>
    <w:p w14:paraId="24AC910B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0B45092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27D9CF8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57FBDAF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740B2B5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programul nu poate fi executat</w:t>
      </w:r>
    </w:p>
    <w:p w14:paraId="6B8A6FA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"Programul nu poate executa!"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38E9A18C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5E74FE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45F114CE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CB7EC31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6ECE6F9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IDC_CANCEL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 ce se executa la actiunea apasarii but. CANCEL</w:t>
      </w:r>
    </w:p>
    <w:p w14:paraId="0965A9C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"Abandon!"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"Ati selectat CANCEL"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C2E665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B1A1DC2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73F46DBF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323232A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608AF9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6450993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618D3586" w14:textId="77777777" w:rsidR="006B154F" w:rsidRDefault="006B154F" w:rsidP="006B1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0A0A211" w14:textId="0DDF240F" w:rsidR="002A792A" w:rsidRDefault="006B154F" w:rsidP="006B154F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44770188" w14:textId="24828D15" w:rsidR="006B154F" w:rsidRDefault="006B154F" w:rsidP="006B154F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F6B2DD4" w14:textId="53283E26" w:rsidR="006B154F" w:rsidRDefault="006B154F" w:rsidP="006B154F">
      <w:r>
        <w:rPr>
          <w:noProof/>
        </w:rPr>
        <w:lastRenderedPageBreak/>
        <w:drawing>
          <wp:inline distT="0" distB="0" distL="0" distR="0" wp14:anchorId="6DAF340E" wp14:editId="756CF9B0">
            <wp:extent cx="41052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65D" w14:textId="3F2619BA" w:rsidR="006B154F" w:rsidRDefault="006B154F" w:rsidP="006B154F"/>
    <w:p w14:paraId="33B5CDBC" w14:textId="50449C77" w:rsidR="006B154F" w:rsidRDefault="006B154F" w:rsidP="006B154F">
      <w:r>
        <w:rPr>
          <w:noProof/>
        </w:rPr>
        <w:lastRenderedPageBreak/>
        <w:drawing>
          <wp:inline distT="0" distB="0" distL="0" distR="0" wp14:anchorId="77C71847" wp14:editId="2BFB45AB">
            <wp:extent cx="409575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 inversarea valorilor pentru minimalizarea erorilor in program</w:t>
      </w:r>
    </w:p>
    <w:p w14:paraId="73336DCC" w14:textId="5828A434" w:rsidR="006B154F" w:rsidRPr="006B154F" w:rsidRDefault="006B154F" w:rsidP="006B154F">
      <w:r>
        <w:rPr>
          <w:noProof/>
        </w:rPr>
        <w:lastRenderedPageBreak/>
        <w:drawing>
          <wp:inline distT="0" distB="0" distL="0" distR="0" wp14:anchorId="2A3036C8" wp14:editId="16B272F9">
            <wp:extent cx="479107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4F" w:rsidRPr="006B154F">
      <w:footerReference w:type="default" r:id="rId12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6F9F" w14:textId="77777777" w:rsidR="00A73DD0" w:rsidRDefault="00A73DD0">
      <w:pPr>
        <w:spacing w:after="0" w:line="240" w:lineRule="auto"/>
      </w:pPr>
      <w:r>
        <w:separator/>
      </w:r>
    </w:p>
  </w:endnote>
  <w:endnote w:type="continuationSeparator" w:id="0">
    <w:p w14:paraId="17FBD0C2" w14:textId="77777777" w:rsidR="00A73DD0" w:rsidRDefault="00A7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D4E85" w14:textId="77777777" w:rsidR="002A792A" w:rsidRDefault="00A73DD0">
    <w:pPr>
      <w:pStyle w:val="Footer"/>
    </w:pPr>
    <w:sdt>
      <w:sdtPr>
        <w:alias w:val="Enter Company Name:"/>
        <w:tag w:val="Enter Company Name:"/>
        <w:id w:val="-397664319"/>
        <w:placeholder>
          <w:docPart w:val="5B4FE683F644464B939F182BF40DF2BE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6861" w14:textId="77777777" w:rsidR="00A73DD0" w:rsidRDefault="00A73DD0">
      <w:pPr>
        <w:spacing w:after="0" w:line="240" w:lineRule="auto"/>
      </w:pPr>
      <w:r>
        <w:separator/>
      </w:r>
    </w:p>
  </w:footnote>
  <w:footnote w:type="continuationSeparator" w:id="0">
    <w:p w14:paraId="4725D986" w14:textId="77777777" w:rsidR="00A73DD0" w:rsidRDefault="00A73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F"/>
    <w:rsid w:val="000303C2"/>
    <w:rsid w:val="00071A33"/>
    <w:rsid w:val="0008087C"/>
    <w:rsid w:val="000A0F81"/>
    <w:rsid w:val="000A696F"/>
    <w:rsid w:val="00102801"/>
    <w:rsid w:val="001E35FF"/>
    <w:rsid w:val="002A792A"/>
    <w:rsid w:val="003638E9"/>
    <w:rsid w:val="00387081"/>
    <w:rsid w:val="004223A9"/>
    <w:rsid w:val="004548D6"/>
    <w:rsid w:val="004B5EAA"/>
    <w:rsid w:val="0055636A"/>
    <w:rsid w:val="005B653B"/>
    <w:rsid w:val="005C17AF"/>
    <w:rsid w:val="005F6ACD"/>
    <w:rsid w:val="006205F4"/>
    <w:rsid w:val="006B154F"/>
    <w:rsid w:val="006D480F"/>
    <w:rsid w:val="006F07D7"/>
    <w:rsid w:val="00823C88"/>
    <w:rsid w:val="008346E5"/>
    <w:rsid w:val="008B4B02"/>
    <w:rsid w:val="009A2858"/>
    <w:rsid w:val="00A32A28"/>
    <w:rsid w:val="00A73DD0"/>
    <w:rsid w:val="00AB08ED"/>
    <w:rsid w:val="00AB17FC"/>
    <w:rsid w:val="00B7205B"/>
    <w:rsid w:val="00BD4E5D"/>
    <w:rsid w:val="00BF2918"/>
    <w:rsid w:val="00C136DC"/>
    <w:rsid w:val="00C3688B"/>
    <w:rsid w:val="00C40E10"/>
    <w:rsid w:val="00C72B2A"/>
    <w:rsid w:val="00D34246"/>
    <w:rsid w:val="00DA4D4B"/>
    <w:rsid w:val="00DD71AC"/>
    <w:rsid w:val="00E814A4"/>
    <w:rsid w:val="00F06BBE"/>
    <w:rsid w:val="00F24867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6E91B"/>
  <w15:chartTrackingRefBased/>
  <w15:docId w15:val="{B653C0B7-440B-45D0-AE6E-BEEA267B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FE683F644464B939F182BF40DF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FF48A-85B1-44BC-9291-652FC062C536}"/>
      </w:docPartPr>
      <w:docPartBody>
        <w:p w:rsidR="007A5E4B" w:rsidRDefault="000B302B">
          <w:pPr>
            <w:pStyle w:val="5B4FE683F644464B939F182BF40DF2BE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2B"/>
    <w:rsid w:val="000B302B"/>
    <w:rsid w:val="007A5E4B"/>
    <w:rsid w:val="0084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5B4FE683F644464B939F182BF40DF2BE">
    <w:name w:val="5B4FE683F644464B939F182BF40DF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9</Pages>
  <Words>1172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8</cp:revision>
  <cp:lastPrinted>2012-12-03T18:15:00Z</cp:lastPrinted>
  <dcterms:created xsi:type="dcterms:W3CDTF">2022-10-27T18:48:00Z</dcterms:created>
  <dcterms:modified xsi:type="dcterms:W3CDTF">2022-10-27T19:45:00Z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