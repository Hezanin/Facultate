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DD2" w14:textId="64481024" w:rsidR="002A792A" w:rsidRDefault="00793C27" w:rsidP="00793C27">
      <w:pPr>
        <w:pStyle w:val="Title"/>
      </w:pPr>
      <w:r>
        <w:t>Nicoleta Radu</w:t>
      </w:r>
    </w:p>
    <w:p w14:paraId="3BA01E21" w14:textId="1022BEA8" w:rsidR="00793C27" w:rsidRDefault="00793C27" w:rsidP="00793C27">
      <w:r>
        <w:t>C++, Tema 7</w:t>
      </w:r>
    </w:p>
    <w:p w14:paraId="3D031208" w14:textId="2320E849" w:rsidR="00793C27" w:rsidRDefault="00793C27" w:rsidP="00793C27"/>
    <w:p w14:paraId="27998020" w14:textId="5E2373DC" w:rsidR="00793C27" w:rsidRDefault="00793C27" w:rsidP="00793C27">
      <w:pPr>
        <w:pStyle w:val="Heading1"/>
      </w:pPr>
      <w:r>
        <w:t>Clasa Pereche – Complex</w:t>
      </w:r>
    </w:p>
    <w:p w14:paraId="79D3CD33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#include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&lt;iostream&gt;</w:t>
      </w:r>
    </w:p>
    <w:p w14:paraId="4D7404B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using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namespace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std;</w:t>
      </w:r>
    </w:p>
    <w:p w14:paraId="76E54BDF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</w:p>
    <w:p w14:paraId="559CAC16" w14:textId="5F5DC4A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class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ereche</w:t>
      </w:r>
    </w:p>
    <w:p w14:paraId="7682AE6B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{</w:t>
      </w:r>
    </w:p>
    <w:p w14:paraId="0E6A245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protected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19005BE5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a, b;</w:t>
      </w:r>
    </w:p>
    <w:p w14:paraId="3DD22E91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public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43514A5D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pereche(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,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y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 :a(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), b(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y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 {}</w:t>
      </w:r>
    </w:p>
    <w:p w14:paraId="209EBBE3" w14:textId="3C129998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&amp; parte_re</w:t>
      </w:r>
      <w:r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ala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()</w:t>
      </w:r>
    </w:p>
    <w:p w14:paraId="049AAEBD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3D2E2FC6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a;</w:t>
      </w:r>
    </w:p>
    <w:p w14:paraId="2FEB91BA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7B425B64" w14:textId="781A407B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&amp; parte_im</w:t>
      </w:r>
      <w:r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aginara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()</w:t>
      </w:r>
    </w:p>
    <w:p w14:paraId="3BB90ED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457AAC76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b;</w:t>
      </w:r>
    </w:p>
    <w:p w14:paraId="0E3715B8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7248E811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};</w:t>
      </w:r>
    </w:p>
    <w:p w14:paraId="71FBC52A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</w:p>
    <w:p w14:paraId="62C7D929" w14:textId="0F39B728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class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: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ereche</w:t>
      </w:r>
    </w:p>
    <w:p w14:paraId="27E2F24E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{</w:t>
      </w:r>
    </w:p>
    <w:p w14:paraId="4876703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string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s;</w:t>
      </w:r>
    </w:p>
    <w:p w14:paraId="02BB5AE1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public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689A1100" w14:textId="5427AF70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complex(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const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char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*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= {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new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char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{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'\0'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} },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= 0,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y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= 1) :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ereche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,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y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),s(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</w:t>
      </w:r>
    </w:p>
    <w:p w14:paraId="798B0DBB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669AC2E1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5A332CFE" w14:textId="4A1E7B4B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friend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ostream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&amp;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operator&lt;&lt;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ostream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&amp;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, 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</w:t>
      </w:r>
    </w:p>
    <w:p w14:paraId="785204C1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7D8D634F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"Nr. complex "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.s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 este: ("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.a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','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.b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")\n"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3427D000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7663650A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5E28370D" w14:textId="7F81D9F1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void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operator=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ereche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&amp;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r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</w:t>
      </w:r>
    </w:p>
    <w:p w14:paraId="47D4E8D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4DF4F790" w14:textId="7A33803F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a =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r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.parte_re</w:t>
      </w:r>
      <w:r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ala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();</w:t>
      </w:r>
    </w:p>
    <w:p w14:paraId="49CA3464" w14:textId="04FB58AF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b =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r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.parte_im</w:t>
      </w:r>
      <w:r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aginara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();</w:t>
      </w:r>
    </w:p>
    <w:p w14:paraId="6D48BB70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1A4BB319" w14:textId="6DC22155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operator+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(</w:t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</w:t>
      </w:r>
    </w:p>
    <w:p w14:paraId="65227FDA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778FA9C1" w14:textId="63A27069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r;</w:t>
      </w:r>
    </w:p>
    <w:p w14:paraId="5D704FF7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r.a =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this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-&gt;a +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.a;</w:t>
      </w:r>
    </w:p>
    <w:p w14:paraId="38B8A480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r.b = </w:t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this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-&gt;b +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.b;</w:t>
      </w:r>
    </w:p>
    <w:p w14:paraId="1E8BA050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r.s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=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s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+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'+'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+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793C27">
        <w:rPr>
          <w:rFonts w:ascii="Consolas" w:eastAsia="Times New Roman" w:hAnsi="Consolas" w:cs="Times New Roman"/>
          <w:color w:val="808080"/>
          <w:sz w:val="19"/>
          <w:szCs w:val="19"/>
          <w:lang w:val="ro-RO" w:eastAsia="ro-RO"/>
        </w:rPr>
        <w:t>z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.s;</w:t>
      </w:r>
    </w:p>
    <w:p w14:paraId="6D91E06C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r;</w:t>
      </w:r>
    </w:p>
    <w:p w14:paraId="105B746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1F8CDC33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};</w:t>
      </w:r>
    </w:p>
    <w:p w14:paraId="79E84905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</w:p>
    <w:p w14:paraId="5F46435E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lastRenderedPageBreak/>
        <w:t>int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main()</w:t>
      </w:r>
    </w:p>
    <w:p w14:paraId="25936569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{</w:t>
      </w:r>
    </w:p>
    <w:p w14:paraId="22A63514" w14:textId="3243F99F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</w:p>
    <w:p w14:paraId="5D4F0220" w14:textId="1E76B456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="001E1364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z1(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"z1"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, 3, 4);</w:t>
      </w:r>
    </w:p>
    <w:p w14:paraId="1DFA953F" w14:textId="1E3BC390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="001E1364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z2(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"z2"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);</w:t>
      </w:r>
    </w:p>
    <w:p w14:paraId="313C45AA" w14:textId="69DD5115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="001E1364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P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ereche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t(5, -9);</w:t>
      </w:r>
    </w:p>
    <w:p w14:paraId="704951F0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z2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=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t;</w:t>
      </w:r>
    </w:p>
    <w:p w14:paraId="47D95375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</w:p>
    <w:p w14:paraId="3F1797F8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z1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z2;</w:t>
      </w:r>
    </w:p>
    <w:p w14:paraId="072DED9F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</w:p>
    <w:p w14:paraId="43A91C19" w14:textId="450BEA3A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="001E1364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C</w:t>
      </w:r>
      <w:r w:rsidRPr="00793C27">
        <w:rPr>
          <w:rFonts w:ascii="Consolas" w:eastAsia="Times New Roman" w:hAnsi="Consolas" w:cs="Times New Roman"/>
          <w:color w:val="2B91AF"/>
          <w:sz w:val="19"/>
          <w:szCs w:val="19"/>
          <w:lang w:val="ro-RO" w:eastAsia="ro-RO"/>
        </w:rPr>
        <w:t>omplex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s;</w:t>
      </w:r>
    </w:p>
    <w:p w14:paraId="49A7B603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s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=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z1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+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z2;</w:t>
      </w:r>
    </w:p>
    <w:p w14:paraId="41FE5D24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793C27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s;</w:t>
      </w:r>
    </w:p>
    <w:p w14:paraId="564815ED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</w:p>
    <w:p w14:paraId="267E1BDC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system(</w:t>
      </w:r>
      <w:r w:rsidRPr="00793C27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"pause"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);</w:t>
      </w:r>
    </w:p>
    <w:p w14:paraId="4EFF9CF0" w14:textId="77777777" w:rsidR="00793C27" w:rsidRPr="00793C27" w:rsidRDefault="00793C27" w:rsidP="00793C27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793C27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(0);</w:t>
      </w:r>
    </w:p>
    <w:p w14:paraId="3F34911C" w14:textId="77777777" w:rsidR="00793C27" w:rsidRPr="00793C27" w:rsidRDefault="00793C27" w:rsidP="00793C27">
      <w:pPr>
        <w:ind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793C27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}</w:t>
      </w:r>
    </w:p>
    <w:p w14:paraId="052852B4" w14:textId="77777777" w:rsidR="00793C27" w:rsidRPr="00793C27" w:rsidRDefault="00793C27" w:rsidP="00793C27"/>
    <w:sectPr w:rsidR="00793C27" w:rsidRPr="00793C27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EFD5" w14:textId="77777777" w:rsidR="00E74E4F" w:rsidRDefault="00E74E4F">
      <w:r>
        <w:separator/>
      </w:r>
    </w:p>
  </w:endnote>
  <w:endnote w:type="continuationSeparator" w:id="0">
    <w:p w14:paraId="5C8D170D" w14:textId="77777777" w:rsidR="00E74E4F" w:rsidRDefault="00E7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09FE" w14:textId="77777777" w:rsidR="002A792A" w:rsidRDefault="00E74E4F">
    <w:pPr>
      <w:pStyle w:val="Footer"/>
    </w:pPr>
    <w:sdt>
      <w:sdtPr>
        <w:alias w:val="Enter Company Name:"/>
        <w:tag w:val="Enter Company Name:"/>
        <w:id w:val="-397664319"/>
        <w:placeholder>
          <w:docPart w:val="EEAD2CF0413043719F070BDF0DD98B7B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AB5E" w14:textId="77777777" w:rsidR="00E74E4F" w:rsidRDefault="00E74E4F">
      <w:r>
        <w:separator/>
      </w:r>
    </w:p>
  </w:footnote>
  <w:footnote w:type="continuationSeparator" w:id="0">
    <w:p w14:paraId="140521AF" w14:textId="77777777" w:rsidR="00E74E4F" w:rsidRDefault="00E7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27"/>
    <w:rsid w:val="000303C2"/>
    <w:rsid w:val="00071A33"/>
    <w:rsid w:val="0008087C"/>
    <w:rsid w:val="000A0F81"/>
    <w:rsid w:val="000A696F"/>
    <w:rsid w:val="00102801"/>
    <w:rsid w:val="001E1364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F3943"/>
    <w:rsid w:val="005F6ACD"/>
    <w:rsid w:val="006205F4"/>
    <w:rsid w:val="006D480F"/>
    <w:rsid w:val="006F07D7"/>
    <w:rsid w:val="00751CB9"/>
    <w:rsid w:val="00793C27"/>
    <w:rsid w:val="00823C88"/>
    <w:rsid w:val="008B4B02"/>
    <w:rsid w:val="009A2858"/>
    <w:rsid w:val="009B515D"/>
    <w:rsid w:val="00A32A28"/>
    <w:rsid w:val="00AB08ED"/>
    <w:rsid w:val="00AB17FC"/>
    <w:rsid w:val="00BD4E5D"/>
    <w:rsid w:val="00BF2918"/>
    <w:rsid w:val="00C3688B"/>
    <w:rsid w:val="00C40E10"/>
    <w:rsid w:val="00C72B2A"/>
    <w:rsid w:val="00CE697A"/>
    <w:rsid w:val="00D34246"/>
    <w:rsid w:val="00E74C55"/>
    <w:rsid w:val="00E74E4F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C2AB"/>
  <w15:chartTrackingRefBased/>
  <w15:docId w15:val="{86BB6043-9237-44E1-83C2-40000778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C2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apple-tab-span">
    <w:name w:val="apple-tab-span"/>
    <w:basedOn w:val="DefaultParagraphFont"/>
    <w:rsid w:val="0079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AD2CF0413043719F070BDF0DD98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ABA5C-3A43-4B91-A75C-CD905C0F591F}"/>
      </w:docPartPr>
      <w:docPartBody>
        <w:p w:rsidR="00000000" w:rsidRDefault="00B92177">
          <w:pPr>
            <w:pStyle w:val="EEAD2CF0413043719F070BDF0DD98B7B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77"/>
    <w:rsid w:val="00B9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7E5F039B440559E5BE099865E8E0E">
    <w:name w:val="7F67E5F039B440559E5BE099865E8E0E"/>
  </w:style>
  <w:style w:type="paragraph" w:customStyle="1" w:styleId="6956C9AE15A14A1C85E97F8A9320D360">
    <w:name w:val="6956C9AE15A14A1C85E97F8A9320D360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915E1708DDA24A969A0CC845CCBD3628">
    <w:name w:val="915E1708DDA24A969A0CC845CCBD3628"/>
  </w:style>
  <w:style w:type="paragraph" w:customStyle="1" w:styleId="7C616D847AF64090805212B58CE82274">
    <w:name w:val="7C616D847AF64090805212B58CE82274"/>
  </w:style>
  <w:style w:type="paragraph" w:customStyle="1" w:styleId="E71F897B61FD48A49B14E2137F4163F4">
    <w:name w:val="E71F897B61FD48A49B14E2137F4163F4"/>
  </w:style>
  <w:style w:type="paragraph" w:customStyle="1" w:styleId="681CE6265D3F4949A766A645ADBF8632">
    <w:name w:val="681CE6265D3F4949A766A645ADBF8632"/>
  </w:style>
  <w:style w:type="paragraph" w:customStyle="1" w:styleId="9F88D9F38D8342358886BE2A61C5348F">
    <w:name w:val="9F88D9F38D8342358886BE2A61C5348F"/>
  </w:style>
  <w:style w:type="paragraph" w:customStyle="1" w:styleId="F35CC2EA01D545B9A03467F966654B82">
    <w:name w:val="F35CC2EA01D545B9A03467F966654B82"/>
  </w:style>
  <w:style w:type="paragraph" w:customStyle="1" w:styleId="6F08ACBE62D64818B80F84A0C6E1280F">
    <w:name w:val="6F08ACBE62D64818B80F84A0C6E1280F"/>
  </w:style>
  <w:style w:type="paragraph" w:customStyle="1" w:styleId="38C596B9DC344DB9B711F2D5A9FC0F0A">
    <w:name w:val="38C596B9DC344DB9B711F2D5A9FC0F0A"/>
  </w:style>
  <w:style w:type="paragraph" w:customStyle="1" w:styleId="10E311ABAC864CB38388BC2D3F5C2DD6">
    <w:name w:val="10E311ABAC864CB38388BC2D3F5C2DD6"/>
  </w:style>
  <w:style w:type="paragraph" w:customStyle="1" w:styleId="CB7B1C81F6BF4A1C90712A53BFF88D95">
    <w:name w:val="CB7B1C81F6BF4A1C90712A53BFF88D95"/>
  </w:style>
  <w:style w:type="paragraph" w:customStyle="1" w:styleId="D0A46E4E69D34331B0840320728C2803">
    <w:name w:val="D0A46E4E69D34331B0840320728C2803"/>
  </w:style>
  <w:style w:type="paragraph" w:customStyle="1" w:styleId="27F34A7A5A5A4FB1A2190D4BA49B4F44">
    <w:name w:val="27F34A7A5A5A4FB1A2190D4BA49B4F44"/>
  </w:style>
  <w:style w:type="paragraph" w:customStyle="1" w:styleId="0A9D532FE8E94FBE916F98BBB528CF01">
    <w:name w:val="0A9D532FE8E94FBE916F98BBB528CF01"/>
  </w:style>
  <w:style w:type="paragraph" w:customStyle="1" w:styleId="218F277A0C704E498C6F9E4CC761716B">
    <w:name w:val="218F277A0C704E498C6F9E4CC761716B"/>
  </w:style>
  <w:style w:type="paragraph" w:customStyle="1" w:styleId="B68F841A787041C7830421EBDC630287">
    <w:name w:val="B68F841A787041C7830421EBDC630287"/>
  </w:style>
  <w:style w:type="paragraph" w:customStyle="1" w:styleId="90D7EBA5889F4B809165D7A8753044C9">
    <w:name w:val="90D7EBA5889F4B809165D7A8753044C9"/>
  </w:style>
  <w:style w:type="paragraph" w:customStyle="1" w:styleId="18DAC08FF49E48239C439ED6B87D45CF">
    <w:name w:val="18DAC08FF49E48239C439ED6B87D45CF"/>
  </w:style>
  <w:style w:type="paragraph" w:customStyle="1" w:styleId="EEAD2CF0413043719F070BDF0DD98B7B">
    <w:name w:val="EEAD2CF0413043719F070BDF0DD98B7B"/>
  </w:style>
  <w:style w:type="paragraph" w:customStyle="1" w:styleId="12520401AF0F4D70A37D8A3463A94AD0">
    <w:name w:val="12520401AF0F4D70A37D8A3463A94AD0"/>
  </w:style>
  <w:style w:type="paragraph" w:customStyle="1" w:styleId="FD67B68BA17B486E9A4BF97761A01E34">
    <w:name w:val="FD67B68BA17B486E9A4BF97761A01E34"/>
  </w:style>
  <w:style w:type="paragraph" w:customStyle="1" w:styleId="1CA2920BDC2049F9A3F33F6D912321F5">
    <w:name w:val="1CA2920BDC2049F9A3F33F6D912321F5"/>
  </w:style>
  <w:style w:type="paragraph" w:customStyle="1" w:styleId="87DB072410114FBF9DDC1D1E165B7DE8">
    <w:name w:val="87DB072410114FBF9DDC1D1E165B7DE8"/>
  </w:style>
  <w:style w:type="paragraph" w:customStyle="1" w:styleId="9722B0B1D75D4BDE824EA396D969050F">
    <w:name w:val="9722B0B1D75D4BDE824EA396D969050F"/>
  </w:style>
  <w:style w:type="paragraph" w:customStyle="1" w:styleId="83BAE88A7B394034BD88F4A6EE26F4A2">
    <w:name w:val="83BAE88A7B394034BD88F4A6EE26F4A2"/>
  </w:style>
  <w:style w:type="paragraph" w:customStyle="1" w:styleId="72AC897F03A144179450ED74D02A4B85">
    <w:name w:val="72AC897F03A144179450ED74D02A4B85"/>
  </w:style>
  <w:style w:type="paragraph" w:customStyle="1" w:styleId="E37F29F7D3EB474DA53149EEDD209B97">
    <w:name w:val="E37F29F7D3EB474DA53149EEDD209B97"/>
  </w:style>
  <w:style w:type="paragraph" w:customStyle="1" w:styleId="59B5FB73B3A24558ACC671DACE7F9A7E">
    <w:name w:val="59B5FB73B3A24558ACC671DACE7F9A7E"/>
  </w:style>
  <w:style w:type="paragraph" w:customStyle="1" w:styleId="F570E6156ED945138F1F05E18A1C38DC">
    <w:name w:val="F570E6156ED945138F1F05E18A1C38DC"/>
  </w:style>
  <w:style w:type="paragraph" w:customStyle="1" w:styleId="3F48F52F84844F84A3494B2DA41C50B7">
    <w:name w:val="3F48F52F84844F84A3494B2DA41C50B7"/>
  </w:style>
  <w:style w:type="paragraph" w:customStyle="1" w:styleId="C959D09943354ADA8B53D799B1B652CC">
    <w:name w:val="C959D09943354ADA8B53D799B1B652CC"/>
  </w:style>
  <w:style w:type="paragraph" w:customStyle="1" w:styleId="60BDF91E68FA4A6297F70D47E4F5F457">
    <w:name w:val="60BDF91E68FA4A6297F70D47E4F5F457"/>
  </w:style>
  <w:style w:type="paragraph" w:customStyle="1" w:styleId="F4C4C5D239284590A354FC441F6D8BD2">
    <w:name w:val="F4C4C5D239284590A354FC441F6D8BD2"/>
  </w:style>
  <w:style w:type="paragraph" w:customStyle="1" w:styleId="9FD185F25DAB4243A7732AF8A3C18276">
    <w:name w:val="9FD185F25DAB4243A7732AF8A3C18276"/>
  </w:style>
  <w:style w:type="paragraph" w:customStyle="1" w:styleId="ACB4FDA744144A7ABFE7EEFE064D4C1B">
    <w:name w:val="ACB4FDA744144A7ABFE7EEFE064D4C1B"/>
  </w:style>
  <w:style w:type="paragraph" w:customStyle="1" w:styleId="C353114A5DA24BCC931C6DD907A245C4">
    <w:name w:val="C353114A5DA24BCC931C6DD907A245C4"/>
  </w:style>
  <w:style w:type="paragraph" w:customStyle="1" w:styleId="85577A2988604AA8836B55B33D6860FC">
    <w:name w:val="85577A2988604AA8836B55B33D6860FC"/>
  </w:style>
  <w:style w:type="paragraph" w:customStyle="1" w:styleId="8F8D9C44D9D54B2C87DF441A6921DB66">
    <w:name w:val="8F8D9C44D9D54B2C87DF441A6921DB66"/>
  </w:style>
  <w:style w:type="paragraph" w:customStyle="1" w:styleId="D519BCE3C8C6491990A77AEEB1D8F3A5">
    <w:name w:val="D519BCE3C8C6491990A77AEEB1D8F3A5"/>
  </w:style>
  <w:style w:type="paragraph" w:customStyle="1" w:styleId="B03CB1EC584F48F891D612C59347D78D">
    <w:name w:val="B03CB1EC584F48F891D612C59347D78D"/>
  </w:style>
  <w:style w:type="paragraph" w:customStyle="1" w:styleId="3ECD94FBA764462A80B3AAAE75F10B29">
    <w:name w:val="3ECD94FBA764462A80B3AAAE75F10B29"/>
  </w:style>
  <w:style w:type="paragraph" w:customStyle="1" w:styleId="C47E9AD31EA445A5B4C22A6C4C4B08CE">
    <w:name w:val="C47E9AD31EA445A5B4C22A6C4C4B08CE"/>
  </w:style>
  <w:style w:type="paragraph" w:customStyle="1" w:styleId="12D7E00EBC104E7492A75BDFE0FACF49">
    <w:name w:val="12D7E00EBC104E7492A75BDFE0FACF49"/>
  </w:style>
  <w:style w:type="paragraph" w:customStyle="1" w:styleId="6248952C96394582861CE71A6379D5BC">
    <w:name w:val="6248952C96394582861CE71A6379D5BC"/>
  </w:style>
  <w:style w:type="paragraph" w:customStyle="1" w:styleId="952D6C4A31A5431F8E847C95A6BED9DC">
    <w:name w:val="952D6C4A31A5431F8E847C95A6BED9DC"/>
  </w:style>
  <w:style w:type="paragraph" w:customStyle="1" w:styleId="F80EDFBEFBD44E268684B17D824E74BC">
    <w:name w:val="F80EDFBEFBD44E268684B17D824E74BC"/>
  </w:style>
  <w:style w:type="paragraph" w:customStyle="1" w:styleId="AF94853C4B6749A59AA59A5F4A77953E">
    <w:name w:val="AF94853C4B6749A59AA59A5F4A77953E"/>
  </w:style>
  <w:style w:type="paragraph" w:customStyle="1" w:styleId="CF5873900DF34DDC94DD1D918FE062F3">
    <w:name w:val="CF5873900DF34DDC94DD1D918FE062F3"/>
  </w:style>
  <w:style w:type="paragraph" w:customStyle="1" w:styleId="8B09F28EB3B54F7CA221EFB10B37A2FB">
    <w:name w:val="8B09F28EB3B54F7CA221EFB10B37A2FB"/>
  </w:style>
  <w:style w:type="paragraph" w:customStyle="1" w:styleId="9E724B66716E4AFE8575B9AD1263CD22">
    <w:name w:val="9E724B66716E4AFE8575B9AD1263CD22"/>
  </w:style>
  <w:style w:type="paragraph" w:customStyle="1" w:styleId="18946CED225F4C69809D639C476C4B83">
    <w:name w:val="18946CED225F4C69809D639C476C4B83"/>
  </w:style>
  <w:style w:type="paragraph" w:customStyle="1" w:styleId="776BF6B1A3E9489ABC66A44E37893F05">
    <w:name w:val="776BF6B1A3E9489ABC66A44E37893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137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</cp:revision>
  <cp:lastPrinted>2012-12-03T18:15:00Z</cp:lastPrinted>
  <dcterms:created xsi:type="dcterms:W3CDTF">2022-04-01T18:28:00Z</dcterms:created>
  <dcterms:modified xsi:type="dcterms:W3CDTF">2022-04-01T18:40:00Z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