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D0BF" w14:textId="6FCF9C5D" w:rsidR="002A792A" w:rsidRDefault="00F1517A" w:rsidP="00F1517A">
      <w:pPr>
        <w:pStyle w:val="Title"/>
      </w:pPr>
      <w:r>
        <w:t>Tema 1</w:t>
      </w:r>
    </w:p>
    <w:p w14:paraId="0AAEA103" w14:textId="2CBF49CC" w:rsidR="00F1517A" w:rsidRDefault="00F1517A" w:rsidP="00F1517A">
      <w:pPr>
        <w:pStyle w:val="Subtitle"/>
        <w:jc w:val="left"/>
      </w:pPr>
      <w:r>
        <w:t>NICOLETA RADU, OOP C++</w:t>
      </w:r>
    </w:p>
    <w:p w14:paraId="417EDAD8" w14:textId="3A9E721A" w:rsidR="00F1517A" w:rsidRDefault="00F1517A" w:rsidP="00F1517A"/>
    <w:p w14:paraId="6B8C1CEB" w14:textId="2D84EEA3" w:rsidR="00F1517A" w:rsidRDefault="0083751F" w:rsidP="0083751F">
      <w:pPr>
        <w:pStyle w:val="Heading1"/>
      </w:pPr>
      <w:r>
        <w:t>Problema 1</w:t>
      </w:r>
    </w:p>
    <w:p w14:paraId="1D195D2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Programare OOP.cpp : This file contains the 'main' function. Program execution begins and ends there.</w:t>
      </w:r>
    </w:p>
    <w:p w14:paraId="7117FD7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40634C3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C70BF2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4C62838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&lt;fstream&gt;</w:t>
      </w:r>
    </w:p>
    <w:p w14:paraId="7A5CA0A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&lt;vector&gt;</w:t>
      </w:r>
    </w:p>
    <w:p w14:paraId="4E8BA22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&lt;iomanip&gt;</w:t>
      </w:r>
    </w:p>
    <w:p w14:paraId="5DD94FB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74D4289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A265ED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</w:p>
    <w:p w14:paraId="7D11D95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0CBBA0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num;</w:t>
      </w:r>
    </w:p>
    <w:p w14:paraId="12AC1C6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palindrom;</w:t>
      </w:r>
    </w:p>
    <w:p w14:paraId="6FC9381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divizor;</w:t>
      </w:r>
    </w:p>
    <w:p w14:paraId="15797A1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704D6C9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54BCB7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</w:t>
      </w:r>
    </w:p>
    <w:p w14:paraId="27C8D88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count_elements(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dimensiune vector</w:t>
      </w:r>
    </w:p>
    <w:p w14:paraId="5F26FC5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5ABA53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start(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), end;</w:t>
      </w:r>
    </w:p>
    <w:p w14:paraId="54EF1D3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distance(start, end);</w:t>
      </w:r>
    </w:p>
    <w:p w14:paraId="744134E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4966A6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7D33D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//void findSize(int&amp; count)</w:t>
      </w:r>
    </w:p>
    <w:p w14:paraId="733B401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//{</w:t>
      </w:r>
    </w:p>
    <w:p w14:paraId="43174D0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ifstream inFile("numere.txt");</w:t>
      </w:r>
    </w:p>
    <w:p w14:paraId="6FF41F0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if (!inFile)</w:t>
      </w:r>
    </w:p>
    <w:p w14:paraId="03571C9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{</w:t>
      </w:r>
    </w:p>
    <w:p w14:paraId="3FEFDC6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"ERROR: couldn't open file " &lt;&lt; endl;</w:t>
      </w:r>
    </w:p>
    <w:p w14:paraId="6FE6A98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}</w:t>
      </w:r>
    </w:p>
    <w:p w14:paraId="7F0207D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int aux{};</w:t>
      </w:r>
    </w:p>
    <w:p w14:paraId="0BF3A9B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while (inFile &gt;&gt; aux)</w:t>
      </w:r>
    </w:p>
    <w:p w14:paraId="1DC16BA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{</w:t>
      </w:r>
    </w:p>
    <w:p w14:paraId="204CA22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inFile &gt;&gt; aux;</w:t>
      </w:r>
    </w:p>
    <w:p w14:paraId="36F608B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"AUX = " &lt;&lt; aux &lt;&lt; endl;</w:t>
      </w:r>
    </w:p>
    <w:p w14:paraId="17B8233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count = count + 1;</w:t>
      </w:r>
    </w:p>
    <w:p w14:paraId="0E2B3E8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}</w:t>
      </w:r>
    </w:p>
    <w:p w14:paraId="2C09D90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10D8505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cout &lt;&lt; "Count = " &lt;&lt; count &lt;&lt; endl;</w:t>
      </w:r>
    </w:p>
    <w:p w14:paraId="558EEF2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ab/>
        <w:t>inFile.close();</w:t>
      </w:r>
    </w:p>
    <w:p w14:paraId="677A557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//}</w:t>
      </w:r>
    </w:p>
    <w:p w14:paraId="5B2D479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321314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populateArray(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citire vector</w:t>
      </w:r>
    </w:p>
    <w:p w14:paraId="5B6BF8B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832280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736655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inFile)</w:t>
      </w:r>
    </w:p>
    <w:p w14:paraId="1CD9A6E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4E5850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couldn't open file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42E0AF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5680F1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167E0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m;</w:t>
      </w:r>
    </w:p>
    <w:p w14:paraId="6DEE9D2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(!inFile.eof())</w:t>
      </w:r>
    </w:p>
    <w:p w14:paraId="760EBDB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E92429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arraySize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C11A4F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BF1CF0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m.num;</w:t>
      </w:r>
    </w:p>
    <w:p w14:paraId="56A0F83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[i].num = m.num;</w:t>
      </w:r>
    </w:p>
    <w:p w14:paraId="785F55A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C65FBA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F74059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inFile.close();</w:t>
      </w:r>
    </w:p>
    <w:p w14:paraId="5108510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719FA5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AA5082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printArray1(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afiseaza vectorul</w:t>
      </w:r>
    </w:p>
    <w:p w14:paraId="3835F33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8C0704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array: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59A031D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1A46A4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B8E24F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72C3B3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[i].num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6E7BA7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2EA38A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E8B75E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73794C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printArray2(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afiseaza divizorii proprii</w:t>
      </w:r>
    </w:p>
    <w:p w14:paraId="0A52AEE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10C478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"Your array: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F21ED8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3A3015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1F76DBE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DDE94A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[i].divizor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EF9371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9C41DB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3B4C89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497F9A1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reverseNum(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aflam palindrom</w:t>
      </w:r>
    </w:p>
    <w:p w14:paraId="3F47A41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A6F25F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copyNum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50FD76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reverseNum{0};</w:t>
      </w:r>
    </w:p>
    <w:p w14:paraId="5BC8965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93C595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(copyNum != 0)</w:t>
      </w:r>
    </w:p>
    <w:p w14:paraId="5B3CB20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2878D3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reverseNum = reverseNum * 10 + (copyNum % 10);</w:t>
      </w:r>
    </w:p>
    <w:p w14:paraId="65405CE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copyNum = copyNum / 10;</w:t>
      </w:r>
    </w:p>
    <w:p w14:paraId="7139DEE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5429A9A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reverseNum;</w:t>
      </w:r>
    </w:p>
    <w:p w14:paraId="5D5E1BD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} </w:t>
      </w:r>
    </w:p>
    <w:p w14:paraId="7E5F25C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33A1EB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lowestPalindrome(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aflam cel mai mic palindrom mai mare decat numarul</w:t>
      </w:r>
    </w:p>
    <w:p w14:paraId="07B9F67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4317A8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notFound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7936E04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i{ 1 };</w:t>
      </w:r>
    </w:p>
    <w:p w14:paraId="49466C4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palindrome{};</w:t>
      </w:r>
    </w:p>
    <w:p w14:paraId="2DB4455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D5163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(notFound)</w:t>
      </w:r>
    </w:p>
    <w:p w14:paraId="44C2F0C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59B312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palindrome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+ i;</w:t>
      </w:r>
    </w:p>
    <w:p w14:paraId="2DB93D2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(reverseNum(palindrome) == palindrome)</w:t>
      </w:r>
    </w:p>
    <w:p w14:paraId="366B931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7F6298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notFound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9A4E46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palindrome;</w:t>
      </w:r>
    </w:p>
    <w:p w14:paraId="65DB4FF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998471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i++;</w:t>
      </w:r>
    </w:p>
    <w:p w14:paraId="51EC47A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086772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} </w:t>
      </w:r>
    </w:p>
    <w:p w14:paraId="71964C6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DFD72C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isPrim(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aflam numerele prime</w:t>
      </w:r>
    </w:p>
    <w:p w14:paraId="6F28AC5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6681EA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36BFA1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2 ||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0)</w:t>
      </w:r>
    </w:p>
    <w:p w14:paraId="40669BB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B6FFD3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525202F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F49A63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2; i &lt; sqrt(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 i++)</w:t>
      </w:r>
    </w:p>
    <w:p w14:paraId="377A3A9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726659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i != 0)</w:t>
      </w:r>
    </w:p>
    <w:p w14:paraId="4713DDD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03283B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CF3813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4B1A36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5DD680A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911950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prim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28E0C2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1E74DDE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471C76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BFC8FA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prim;</w:t>
      </w:r>
    </w:p>
    <w:p w14:paraId="431F67C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} </w:t>
      </w:r>
    </w:p>
    <w:p w14:paraId="26DC6DD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16FC92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divizorPropriu(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aflam divizorul propriu</w:t>
      </w:r>
    </w:p>
    <w:p w14:paraId="6885698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12F855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cmmdpc{};</w:t>
      </w:r>
    </w:p>
    <w:p w14:paraId="771C28A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E4FC59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(isPrim(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255CEE2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928368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2; i &lt; sqrt(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 i++)</w:t>
      </w:r>
    </w:p>
    <w:p w14:paraId="16C0273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4AD4AE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i == 0)</w:t>
      </w:r>
    </w:p>
    <w:p w14:paraId="671FB5F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695B9F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cmmdpc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i;</w:t>
      </w:r>
    </w:p>
    <w:p w14:paraId="790B6F9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cmmdpc;</w:t>
      </w:r>
    </w:p>
    <w:p w14:paraId="46C535F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6B5436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2E71F4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7A8D43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62E23CD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C45BFE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1;</w:t>
      </w:r>
    </w:p>
    <w:p w14:paraId="3AE0D88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EE0001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27184D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03302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populateArray2(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popularea campurilor divizor si palindrome</w:t>
      </w:r>
    </w:p>
    <w:p w14:paraId="5D5B63D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61326B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7C1505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inFile)</w:t>
      </w:r>
    </w:p>
    <w:p w14:paraId="4E33D7D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5ED5DC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couldn't open file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E32837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2EB2C1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307A54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75B973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FC4E25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[i].divizor = divizorPropriu(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[i].num);</w:t>
      </w:r>
    </w:p>
    <w:p w14:paraId="5F2BD06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[i].palindrom = lowestPalindrome(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[i].num);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2EE73DD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83B1D1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inFile.close();</w:t>
      </w:r>
    </w:p>
    <w:p w14:paraId="0ED7F4F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DDD7A1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4A11CA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sortArray(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[],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sortare prin selectie</w:t>
      </w:r>
    </w:p>
    <w:p w14:paraId="33D4B57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2417F2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aux{};</w:t>
      </w:r>
    </w:p>
    <w:p w14:paraId="25B8B3F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- 1; i++)</w:t>
      </w:r>
    </w:p>
    <w:p w14:paraId="39DDFE8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{ </w:t>
      </w:r>
    </w:p>
    <w:p w14:paraId="147A571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346AC85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95A9E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[j].divizor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[i].divizor)</w:t>
      </w:r>
    </w:p>
    <w:p w14:paraId="2BA397A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DFE877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[i].divizor;</w:t>
      </w:r>
    </w:p>
    <w:p w14:paraId="689F9BD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[i].divizor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[j].divizor;</w:t>
      </w:r>
    </w:p>
    <w:p w14:paraId="4E2BAA5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[j].divizor = aux;</w:t>
      </w:r>
    </w:p>
    <w:p w14:paraId="7C323D1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E5DAC3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AA56BC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723FC3F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A90BFA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E151712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0A23109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7E403ED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inFile;</w:t>
      </w:r>
    </w:p>
    <w:p w14:paraId="01B834C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12CD41E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inFile)</w:t>
      </w:r>
    </w:p>
    <w:p w14:paraId="6766410A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8DA12B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"Unable to open file"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10D00E0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AE757A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081AB06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 myVector;</w:t>
      </w:r>
    </w:p>
    <w:p w14:paraId="02EE609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myVectorSize{};</w:t>
      </w:r>
    </w:p>
    <w:p w14:paraId="0DFC86C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BCA644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myVectorSize = count_elements&lt;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&gt;(inFile);</w:t>
      </w:r>
    </w:p>
    <w:p w14:paraId="0E767B5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myVector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fly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[myVectorSize];</w:t>
      </w:r>
    </w:p>
    <w:p w14:paraId="7266C099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AF7A16B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populateArray(myVector, myVectorSize);</w:t>
      </w:r>
    </w:p>
    <w:p w14:paraId="38F87F2E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"Print Array: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3033E48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printArray1(myVector, myVectorSize);</w:t>
      </w:r>
    </w:p>
    <w:p w14:paraId="51D3AAB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049493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populateArray2(myVector, myVectorSize);</w:t>
      </w:r>
    </w:p>
    <w:p w14:paraId="568A5377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sortArray(myVector, myVectorSize);</w:t>
      </w:r>
    </w:p>
    <w:p w14:paraId="13B0D493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1D7C4CD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"Print Array divizor: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DA5A531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printArray2(myVector, myVectorSize);</w:t>
      </w:r>
    </w:p>
    <w:p w14:paraId="66BF35E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0839504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2F899D6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76328958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BCBF6AC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C2E825" w14:textId="77777777" w:rsidR="0083751F" w:rsidRDefault="0083751F" w:rsidP="0083751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FC3AA78" w14:textId="6854F58F" w:rsidR="0083751F" w:rsidRDefault="0083751F" w:rsidP="0083751F">
      <w:pPr>
        <w:pStyle w:val="Heading1"/>
      </w:pPr>
      <w:r>
        <w:t xml:space="preserve">Problema </w:t>
      </w:r>
      <w:r w:rsidR="00C07758">
        <w:t>3</w:t>
      </w:r>
    </w:p>
    <w:p w14:paraId="1A79AD9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Programare OOP.cpp : This file contains the 'main' function. Program execution begins and ends there.</w:t>
      </w:r>
    </w:p>
    <w:p w14:paraId="4904803F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4CB8D24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68662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6524D1D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&lt;fstream&gt;</w:t>
      </w:r>
    </w:p>
    <w:p w14:paraId="509425B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&lt;iomanip&gt;</w:t>
      </w:r>
    </w:p>
    <w:p w14:paraId="5E779ED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2E14A0C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67C40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</w:p>
    <w:p w14:paraId="6FD76DE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69FDCF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row;</w:t>
      </w:r>
    </w:p>
    <w:p w14:paraId="2DED6D8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column;</w:t>
      </w:r>
    </w:p>
    <w:p w14:paraId="088F1CC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** address;</w:t>
      </w:r>
    </w:p>
    <w:p w14:paraId="754EA34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64DAB71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5AF584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</w:t>
      </w:r>
    </w:p>
    <w:p w14:paraId="22D9A07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count_elements(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dimensiune vector</w:t>
      </w:r>
    </w:p>
    <w:p w14:paraId="11EDA97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58AB82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start(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), end;</w:t>
      </w:r>
    </w:p>
    <w:p w14:paraId="15C6C6E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distance(start, end);</w:t>
      </w:r>
    </w:p>
    <w:p w14:paraId="05C9112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DA4472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24AADA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populateMatrix(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35F4137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F9BA08F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inFile;</w:t>
      </w:r>
    </w:p>
    <w:p w14:paraId="406B701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</w:p>
    <w:p w14:paraId="74B893D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80CD61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inFile)</w:t>
      </w:r>
    </w:p>
    <w:p w14:paraId="4F7DACF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36212B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 not open file."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474E82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3FAC25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FE307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396FDA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28EE6F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F40252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7ADEB15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C475FA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692E6BD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4EC7BA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];</w:t>
      </w:r>
    </w:p>
    <w:p w14:paraId="6F4FF63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9A5087F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B43E7A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1A9A4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529D810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6B4D9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528CA39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86C12D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651BDD8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90D939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8E355F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4654CA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3B7D4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printMatrix(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E423DB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E45D04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7752E10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18F586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333E59E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A0AE20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E8D355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A439FD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F571FF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C7331E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6A4E7B0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FD1BA9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BF01BE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sumaMatrici(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yourMatrix_3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56B601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351E66F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802243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53511E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FFD7BC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A8344F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48FA456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445295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yourMatrix_3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[i][j];</w:t>
      </w:r>
    </w:p>
    <w:p w14:paraId="2C4F5C1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B8D0A1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CC8FA7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53E30B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6DDF322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6939DA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couldn't sum matrices. Rows and columns are not equal."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814761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4027F4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ED9D8D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660178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produsMatrici(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yourMatrix_3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F73801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D04E6D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01897D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A86668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"The number of columns in Matrix-1  must be equal to the number of rows in Matrix-2"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1191FB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BE1A31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else</w:t>
      </w:r>
    </w:p>
    <w:p w14:paraId="7A398DE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D04CE4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 {</w:t>
      </w:r>
    </w:p>
    <w:p w14:paraId="0C693B1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cols2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 {</w:t>
      </w:r>
    </w:p>
    <w:p w14:paraId="3C0D23B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yourMatrix_3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[i][j] = 0;</w:t>
      </w:r>
    </w:p>
    <w:p w14:paraId="5F202A6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008769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rows2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k++) {</w:t>
      </w:r>
    </w:p>
    <w:p w14:paraId="0FBAFE7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yourMatrix_3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+=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yourMatrix_1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[i][k] *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yourMatrix_2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[k][j];</w:t>
      </w:r>
    </w:p>
    <w:p w14:paraId="13BFD85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1DB70A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7D717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yourMatrix_3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5977927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5B39BE3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142EA3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F1F4C1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EB6021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77B04F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757B7FE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DE6B5E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6DC676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4077E57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2ABA4A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myMatrix_1;</w:t>
      </w:r>
    </w:p>
    <w:p w14:paraId="1DD990D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myMatrix_2;</w:t>
      </w:r>
    </w:p>
    <w:p w14:paraId="3E97261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myMatrix_3;</w:t>
      </w:r>
    </w:p>
    <w:p w14:paraId="479DC00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9DC03A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myMatrix_3_size;</w:t>
      </w:r>
    </w:p>
    <w:p w14:paraId="5884682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myMatrix_2_size;</w:t>
      </w:r>
    </w:p>
    <w:p w14:paraId="6A9D1F4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myMatrix_1_size;</w:t>
      </w:r>
    </w:p>
    <w:p w14:paraId="28C6931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65064D3F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inFile;</w:t>
      </w:r>
    </w:p>
    <w:p w14:paraId="3DCE4CF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2E6A985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inFile) </w:t>
      </w:r>
    </w:p>
    <w:p w14:paraId="4A62EC7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016672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 not open file."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0680E9F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} </w:t>
      </w:r>
    </w:p>
    <w:p w14:paraId="1A9B65B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5699186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myMatrix_1_size.row;</w:t>
      </w:r>
    </w:p>
    <w:p w14:paraId="4A4A373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myMatrix_1_size.column;</w:t>
      </w:r>
    </w:p>
    <w:p w14:paraId="1C34B58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2D2514F9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myMatrix_1.address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 [myMatrix_1_size.row];</w:t>
      </w:r>
    </w:p>
    <w:p w14:paraId="02A263E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ADE9D42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myMatrix_1_size.row; i++)</w:t>
      </w:r>
    </w:p>
    <w:p w14:paraId="3943C3BF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7B94DE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myMatrix_1.address[i]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[myMatrix_1_size.column];</w:t>
      </w:r>
    </w:p>
    <w:p w14:paraId="1AEE76C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94E89E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myMatrix_1_size.row; i++)</w:t>
      </w:r>
    </w:p>
    <w:p w14:paraId="650C465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2F2798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myMatrix_1_size.column; j++)</w:t>
      </w:r>
    </w:p>
    <w:p w14:paraId="4B2C08C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35A907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myMatrix_1.address[i][j];</w:t>
      </w:r>
    </w:p>
    <w:p w14:paraId="7465FA7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746157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6B29B0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CF112E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myMatrix_2_size.row;</w:t>
      </w:r>
    </w:p>
    <w:p w14:paraId="376E57A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myMatrix_2_size.column;</w:t>
      </w:r>
    </w:p>
    <w:p w14:paraId="1F2626B8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5A8346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myMatrix_2.address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 [myMatrix_2_size.row];</w:t>
      </w:r>
    </w:p>
    <w:p w14:paraId="70EEA81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EB4147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myMatrix_2_size.row; i++)</w:t>
      </w:r>
    </w:p>
    <w:p w14:paraId="2D81C810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6E4D57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myMatrix_2.address[i]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[myMatrix_2_size.column];</w:t>
      </w:r>
    </w:p>
    <w:p w14:paraId="73DD42C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A57369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myMatrix_2_size.row; i++)</w:t>
      </w:r>
    </w:p>
    <w:p w14:paraId="4ED518B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6022F01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0; j &lt; myMatrix_2_size.column; j++)</w:t>
      </w:r>
    </w:p>
    <w:p w14:paraId="3762602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540E926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myMatrix_2.address[i][j];</w:t>
      </w:r>
    </w:p>
    <w:p w14:paraId="4E144187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7A22C164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2262020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24F3B0C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myMatrix_3_size.row = myMatrix_2_size.row;</w:t>
      </w:r>
    </w:p>
    <w:p w14:paraId="33D0FEDC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myMatrix_3_size.column = myMatrix_1_size.column;</w:t>
      </w:r>
    </w:p>
    <w:p w14:paraId="73CE057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myMatrix_3.address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*[myMatrix_3_size.row];</w:t>
      </w:r>
    </w:p>
    <w:p w14:paraId="41B50511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myMatrix_3_size.row; i++)</w:t>
      </w:r>
    </w:p>
    <w:p w14:paraId="58903ECE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0C658A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myMatrix_3.address[i]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[myMatrix_3_size.column];</w:t>
      </w:r>
    </w:p>
    <w:p w14:paraId="4444B7A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B4603C5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</w:p>
    <w:p w14:paraId="680B5356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printMatrix(myMatrix_1.address, myMatrix_1_size.row, myMatrix_1_size.column);</w:t>
      </w:r>
    </w:p>
    <w:p w14:paraId="158901FB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printMatrix(myMatrix_2.address, myMatrix_2_size.row, myMatrix_2_size.column);</w:t>
      </w:r>
    </w:p>
    <w:p w14:paraId="441DB7B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produsMatrici(myMatrix_1.address, myMatrix_2.address, myMatrix_3.address,myMatrix_1_size.row, myMatrix_1_size.column, myMatrix_2_size.row, myMatrix_2_size.column);</w:t>
      </w:r>
    </w:p>
    <w:p w14:paraId="431D2CBD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printMatrix(myMatrix_3.address, myMatrix_3_size.row, myMatrix_3_size.column);</w:t>
      </w:r>
    </w:p>
    <w:p w14:paraId="514A18EA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   </w:t>
      </w:r>
    </w:p>
    <w:p w14:paraId="22AAA313" w14:textId="77777777" w:rsidR="00C07758" w:rsidRDefault="00C07758" w:rsidP="00C07758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5B848EE0" w14:textId="7D115C65" w:rsidR="0083751F" w:rsidRDefault="00C07758" w:rsidP="00C07758">
      <w:pPr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1E1284B5" w14:textId="4779CA87" w:rsidR="007E771E" w:rsidRPr="007E771E" w:rsidRDefault="007E771E" w:rsidP="007E771E"/>
    <w:p w14:paraId="265B6E6B" w14:textId="1CA7BC64" w:rsidR="007E771E" w:rsidRDefault="007E771E" w:rsidP="007E771E">
      <w:pPr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9F300AC" w14:textId="660A87BF" w:rsidR="007E771E" w:rsidRDefault="007E771E" w:rsidP="007E771E">
      <w:pPr>
        <w:pStyle w:val="Heading1"/>
      </w:pPr>
      <w:r>
        <w:t>Problema 4</w:t>
      </w:r>
    </w:p>
    <w:p w14:paraId="255D9DD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 Programare OOP.cpp : This file contains the 'main' function. Program execution begins and ends there.</w:t>
      </w:r>
    </w:p>
    <w:p w14:paraId="137D1D5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8000"/>
          <w:sz w:val="19"/>
          <w:szCs w:val="19"/>
          <w:lang w:val="ro-RO"/>
        </w:rPr>
        <w:t>//</w:t>
      </w:r>
    </w:p>
    <w:p w14:paraId="41DB837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D4E9B6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&lt;iostream&gt;</w:t>
      </w:r>
    </w:p>
    <w:p w14:paraId="6BABD8D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&lt;fstream&gt;</w:t>
      </w:r>
    </w:p>
    <w:p w14:paraId="3AA99814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808080"/>
          <w:sz w:val="19"/>
          <w:szCs w:val="19"/>
          <w:lang w:val="ro-RO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&lt;iomanip&gt;</w:t>
      </w:r>
    </w:p>
    <w:p w14:paraId="173BFC2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std;</w:t>
      </w:r>
    </w:p>
    <w:p w14:paraId="73442EB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9C018B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</w:p>
    <w:p w14:paraId="797FF06D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C37734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num;</w:t>
      </w:r>
    </w:p>
    <w:p w14:paraId="364EDB17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sumaCifre;</w:t>
      </w:r>
    </w:p>
    <w:p w14:paraId="0A37C8D7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};</w:t>
      </w:r>
    </w:p>
    <w:p w14:paraId="19209E86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36E39EC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typename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</w:t>
      </w:r>
    </w:p>
    <w:p w14:paraId="06B0D1E7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count_elements(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4871431D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3C289237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istream_iterator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&gt; start(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), end;</w:t>
      </w:r>
    </w:p>
    <w:p w14:paraId="7B7E2A4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distance(start, end);</w:t>
      </w:r>
    </w:p>
    <w:p w14:paraId="3229185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afla dimensiune fisier</w:t>
      </w:r>
    </w:p>
    <w:p w14:paraId="6D97E27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D83B7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populateArrayNums(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606EE3E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192914DE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inFile;</w:t>
      </w:r>
    </w:p>
    <w:p w14:paraId="5812523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deschidere fisier</w:t>
      </w:r>
    </w:p>
    <w:p w14:paraId="51E9632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inFile)</w:t>
      </w:r>
    </w:p>
    <w:p w14:paraId="018D67C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8D1D40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couldn't open file."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4C072AE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5FC438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9B79116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0245BE8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"Size: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48AB0A1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4AF3EBE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206F1D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F779CE4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[i].num = 0;</w:t>
      </w:r>
    </w:p>
    <w:p w14:paraId="3ACAB8FC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E27737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A846C0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65300D7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7F80B94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[i].num;</w:t>
      </w:r>
    </w:p>
    <w:p w14:paraId="085019E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3FF8A2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inFile.close();</w:t>
      </w:r>
    </w:p>
    <w:p w14:paraId="7D644AC4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0B95356C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62F193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printArrayNums(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7E760E6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27D0C3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24B018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285BC6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F99B60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6E7FE2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[i].num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1D0D39E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F739E8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31945BD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2393D13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8CE3F2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B5AF93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printArraySum(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0C1798A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0048518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16C827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"[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6AD68BBD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3BBBED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1494BDE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[i].sumaCifre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29454C0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6282D34E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"]"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</w:t>
      </w:r>
    </w:p>
    <w:p w14:paraId="4FF12F9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72BBFFBC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314EB28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3322C53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sumOfDigits(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57F4E4B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68F60AA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sum{};</w:t>
      </w:r>
    </w:p>
    <w:p w14:paraId="4202A266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!= 0)</w:t>
      </w:r>
    </w:p>
    <w:p w14:paraId="7A1CE9B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23ECFF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sum = sum +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% 10;</w:t>
      </w:r>
    </w:p>
    <w:p w14:paraId="7EBD49D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/ 10;</w:t>
      </w:r>
    </w:p>
    <w:p w14:paraId="3EC59FE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E945E2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sum;</w:t>
      </w:r>
    </w:p>
    <w:p w14:paraId="5CEBB91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5A292596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7793D11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populateArraySum(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7CC96B3E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56242E8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45198E0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006AFAC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[i].sumaCifre = sumOfDigits(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[i].num);</w:t>
      </w:r>
    </w:p>
    <w:p w14:paraId="2323D31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0665D5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6218CB1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C33C45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selectionSort(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)</w:t>
      </w:r>
    </w:p>
    <w:p w14:paraId="19007914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4231B9B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aux;</w:t>
      </w:r>
    </w:p>
    <w:p w14:paraId="08AED6A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i++)</w:t>
      </w:r>
    </w:p>
    <w:p w14:paraId="366DCCD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2D5722F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; j++)</w:t>
      </w:r>
    </w:p>
    <w:p w14:paraId="02E59B6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3D86817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[j].sumaCifre &lt;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[i].sumaCifre)</w:t>
      </w:r>
    </w:p>
    <w:p w14:paraId="6C20EED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4678C68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aux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[i].sumaCifre;</w:t>
      </w:r>
    </w:p>
    <w:p w14:paraId="22657AC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[i].sumaCifre = </w:t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[j].sumaCifre;</w:t>
      </w:r>
    </w:p>
    <w:p w14:paraId="2A239AD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808080"/>
          <w:sz w:val="19"/>
          <w:szCs w:val="19"/>
          <w:lang w:val="ro-RO"/>
        </w:rPr>
        <w:t>yourArray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[j].sumaCifre = aux;</w:t>
      </w:r>
    </w:p>
    <w:p w14:paraId="32F87B6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01A21E7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4376A59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39BBC28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p w14:paraId="7322F2E9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ECDB92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main()</w:t>
      </w:r>
    </w:p>
    <w:p w14:paraId="5543CA6E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>{</w:t>
      </w:r>
    </w:p>
    <w:p w14:paraId="24B9B494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2B91AF"/>
          <w:sz w:val="19"/>
          <w:szCs w:val="19"/>
          <w:lang w:val="ro-RO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inFile;</w:t>
      </w:r>
    </w:p>
    <w:p w14:paraId="03516AB6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inFile.open(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"numere.txt"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o-RO"/>
        </w:rPr>
        <w:t>// deschidere fisier</w:t>
      </w:r>
    </w:p>
    <w:p w14:paraId="65776C88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inFile)</w:t>
      </w:r>
    </w:p>
    <w:p w14:paraId="318B81E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{</w:t>
      </w:r>
    </w:p>
    <w:p w14:paraId="5002C23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o-RO"/>
        </w:rPr>
        <w:t>"ERROR: couldn't open file."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endl;</w:t>
      </w:r>
    </w:p>
    <w:p w14:paraId="14E0E51D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}</w:t>
      </w:r>
    </w:p>
    <w:p w14:paraId="12C2410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4146A6C7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* numere;</w:t>
      </w:r>
    </w:p>
    <w:p w14:paraId="4E79015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dim_numere{};</w:t>
      </w:r>
    </w:p>
    <w:p w14:paraId="1334AF9C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6741C112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  <w:lang w:val="ro-RO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dim_numere;</w:t>
      </w:r>
    </w:p>
    <w:p w14:paraId="6098C1B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 xml:space="preserve">numere =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o-RO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o-RO"/>
        </w:rPr>
        <w:t>terminator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>[dim_numere];</w:t>
      </w:r>
    </w:p>
    <w:p w14:paraId="5F4CF5E1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2681958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populateArrayNums(numere, dim_numere);</w:t>
      </w:r>
    </w:p>
    <w:p w14:paraId="54512465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printArrayNums(numere, dim_numere);</w:t>
      </w:r>
    </w:p>
    <w:p w14:paraId="47EE08D0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1D4F067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populateArraySum(numere, dim_numere);</w:t>
      </w:r>
    </w:p>
    <w:p w14:paraId="311754EB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printArraySum(numere, dim_numere);</w:t>
      </w:r>
    </w:p>
    <w:p w14:paraId="6721895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0C9FDEBA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selectionSort(numere, dim_numere);</w:t>
      </w:r>
    </w:p>
    <w:p w14:paraId="6C30378C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  <w:t>printArraySum(numere, dim_numere);</w:t>
      </w:r>
    </w:p>
    <w:p w14:paraId="10CFD59F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</w:p>
    <w:p w14:paraId="1042EDA3" w14:textId="77777777" w:rsidR="00FE2A4F" w:rsidRDefault="00FE2A4F" w:rsidP="00FE2A4F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lang w:val="ro-RO"/>
        </w:rPr>
      </w:pPr>
      <w:r>
        <w:rPr>
          <w:rFonts w:ascii="Consolas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hAnsi="Consolas" w:cs="Consolas"/>
          <w:color w:val="0000FF"/>
          <w:sz w:val="19"/>
          <w:szCs w:val="19"/>
          <w:lang w:val="ro-RO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o-RO"/>
        </w:rPr>
        <w:t xml:space="preserve"> 0;</w:t>
      </w:r>
    </w:p>
    <w:p w14:paraId="3D0688CC" w14:textId="72A33485" w:rsidR="007E771E" w:rsidRPr="007E771E" w:rsidRDefault="00FE2A4F" w:rsidP="00FE2A4F">
      <w:r>
        <w:rPr>
          <w:rFonts w:ascii="Consolas" w:hAnsi="Consolas" w:cs="Consolas"/>
          <w:color w:val="000000"/>
          <w:sz w:val="19"/>
          <w:szCs w:val="19"/>
          <w:lang w:val="ro-RO"/>
        </w:rPr>
        <w:t>}</w:t>
      </w:r>
    </w:p>
    <w:sectPr w:rsidR="007E771E" w:rsidRPr="007E771E">
      <w:footerReference w:type="default" r:id="rId8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2161" w14:textId="77777777" w:rsidR="006E6F5E" w:rsidRDefault="006E6F5E">
      <w:r>
        <w:separator/>
      </w:r>
    </w:p>
  </w:endnote>
  <w:endnote w:type="continuationSeparator" w:id="0">
    <w:p w14:paraId="101B3BEB" w14:textId="77777777" w:rsidR="006E6F5E" w:rsidRDefault="006E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AA68" w14:textId="77777777" w:rsidR="002A792A" w:rsidRDefault="006E6F5E">
    <w:pPr>
      <w:pStyle w:val="Footer"/>
    </w:pPr>
    <w:sdt>
      <w:sdtPr>
        <w:alias w:val="Enter Company Name:"/>
        <w:tag w:val="Enter Company Name:"/>
        <w:id w:val="-397664319"/>
        <w:placeholder>
          <w:docPart w:val="697F77724F694DF2886A1247AF30148D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BC29" w14:textId="77777777" w:rsidR="006E6F5E" w:rsidRDefault="006E6F5E">
      <w:r>
        <w:separator/>
      </w:r>
    </w:p>
  </w:footnote>
  <w:footnote w:type="continuationSeparator" w:id="0">
    <w:p w14:paraId="5F9652EC" w14:textId="77777777" w:rsidR="006E6F5E" w:rsidRDefault="006E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0"/>
  </w:num>
  <w:num w:numId="11">
    <w:abstractNumId w:val="23"/>
  </w:num>
  <w:num w:numId="12">
    <w:abstractNumId w:val="23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3"/>
  </w:num>
  <w:num w:numId="20">
    <w:abstractNumId w:val="2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2"/>
  </w:num>
  <w:num w:numId="36">
    <w:abstractNumId w:val="19"/>
  </w:num>
  <w:num w:numId="37">
    <w:abstractNumId w:val="1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7A"/>
    <w:rsid w:val="000303C2"/>
    <w:rsid w:val="00071A33"/>
    <w:rsid w:val="0008087C"/>
    <w:rsid w:val="000A0F81"/>
    <w:rsid w:val="000A696F"/>
    <w:rsid w:val="00102801"/>
    <w:rsid w:val="001E35FF"/>
    <w:rsid w:val="002A792A"/>
    <w:rsid w:val="003638E9"/>
    <w:rsid w:val="00387081"/>
    <w:rsid w:val="004223A9"/>
    <w:rsid w:val="004548D6"/>
    <w:rsid w:val="00472AF8"/>
    <w:rsid w:val="004B5EAA"/>
    <w:rsid w:val="005B653B"/>
    <w:rsid w:val="005C17AF"/>
    <w:rsid w:val="005F3943"/>
    <w:rsid w:val="005F6ACD"/>
    <w:rsid w:val="006205F4"/>
    <w:rsid w:val="006D480F"/>
    <w:rsid w:val="006E6F5E"/>
    <w:rsid w:val="006F07D7"/>
    <w:rsid w:val="00751CB9"/>
    <w:rsid w:val="007E771E"/>
    <w:rsid w:val="00823C88"/>
    <w:rsid w:val="0083751F"/>
    <w:rsid w:val="008B4B02"/>
    <w:rsid w:val="009A2858"/>
    <w:rsid w:val="009B515D"/>
    <w:rsid w:val="00A32A28"/>
    <w:rsid w:val="00AB08ED"/>
    <w:rsid w:val="00AB17FC"/>
    <w:rsid w:val="00B175B1"/>
    <w:rsid w:val="00BD4E5D"/>
    <w:rsid w:val="00BF2918"/>
    <w:rsid w:val="00C07758"/>
    <w:rsid w:val="00C3688B"/>
    <w:rsid w:val="00C40E10"/>
    <w:rsid w:val="00C72B2A"/>
    <w:rsid w:val="00CE697A"/>
    <w:rsid w:val="00D34246"/>
    <w:rsid w:val="00E74C55"/>
    <w:rsid w:val="00E814A4"/>
    <w:rsid w:val="00F06BBE"/>
    <w:rsid w:val="00F1517A"/>
    <w:rsid w:val="00F801D7"/>
    <w:rsid w:val="00FE2A4F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573C8"/>
  <w15:chartTrackingRefBased/>
  <w15:docId w15:val="{ABD5D1BE-13F7-42DB-9A68-FFA28A0F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7F77724F694DF2886A1247AF301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88F3B-9759-4F6B-B667-49631AC11D4F}"/>
      </w:docPartPr>
      <w:docPartBody>
        <w:p w:rsidR="00A56CB9" w:rsidRDefault="00AC1264">
          <w:pPr>
            <w:pStyle w:val="697F77724F694DF2886A1247AF30148D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64"/>
    <w:rsid w:val="00A56CB9"/>
    <w:rsid w:val="00AB2C23"/>
    <w:rsid w:val="00AC1264"/>
    <w:rsid w:val="00D5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697F77724F694DF2886A1247AF30148D">
    <w:name w:val="697F77724F694DF2886A1247AF301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1470</Words>
  <Characters>8529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4</cp:revision>
  <cp:lastPrinted>2012-12-03T18:15:00Z</cp:lastPrinted>
  <dcterms:created xsi:type="dcterms:W3CDTF">2022-02-23T14:51:00Z</dcterms:created>
  <dcterms:modified xsi:type="dcterms:W3CDTF">2022-02-25T14:40:00Z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