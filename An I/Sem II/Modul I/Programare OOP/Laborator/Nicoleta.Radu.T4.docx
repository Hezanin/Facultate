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3B9E1" w14:textId="485697DD" w:rsidR="002A792A" w:rsidRDefault="007D2D44" w:rsidP="007D2D44">
      <w:pPr>
        <w:pStyle w:val="Title"/>
      </w:pPr>
      <w:r>
        <w:t>Nicoleta.Radu.T4</w:t>
      </w:r>
    </w:p>
    <w:p w14:paraId="3D0CC45D" w14:textId="764EB0E3" w:rsidR="007D2D44" w:rsidRDefault="007D2D44" w:rsidP="007D2D44">
      <w:pPr>
        <w:pStyle w:val="Subtitle"/>
        <w:jc w:val="left"/>
      </w:pPr>
      <w:r>
        <w:t>Programare OOP – c++</w:t>
      </w:r>
    </w:p>
    <w:p w14:paraId="43E4D9EB" w14:textId="3D88E41D" w:rsidR="007D2D44" w:rsidRDefault="007D2D44" w:rsidP="007D2D44"/>
    <w:p w14:paraId="47A3FAE9" w14:textId="7075F081" w:rsidR="007D2D44" w:rsidRDefault="00C85F7F" w:rsidP="007D2D44">
      <w:pPr>
        <w:pStyle w:val="Heading1"/>
      </w:pPr>
      <w:r>
        <w:t>Polinom</w:t>
      </w:r>
    </w:p>
    <w:p w14:paraId="056B3401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&lt;iostream&gt;</w:t>
      </w:r>
    </w:p>
    <w:p w14:paraId="7CB6B106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&lt;vector&gt;</w:t>
      </w:r>
    </w:p>
    <w:p w14:paraId="07B228E5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std;</w:t>
      </w:r>
    </w:p>
    <w:p w14:paraId="58D79A74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24D35FF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Polinom</w:t>
      </w:r>
    </w:p>
    <w:p w14:paraId="471D5A04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4C133840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</w:t>
      </w:r>
    </w:p>
    <w:p w14:paraId="1861BF34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grad;</w:t>
      </w:r>
    </w:p>
    <w:p w14:paraId="78F0DA18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&gt; coeficient;</w:t>
      </w:r>
    </w:p>
    <w:p w14:paraId="4AEBD15D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</w:t>
      </w:r>
    </w:p>
    <w:p w14:paraId="53CBC65C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Polinom(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4B858EA3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~Polinom()</w:t>
      </w:r>
    </w:p>
    <w:p w14:paraId="5DBDED89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5A4E974E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40F72D1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2FB4697C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73F7E4F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citire();</w:t>
      </w:r>
    </w:p>
    <w:p w14:paraId="19DD6263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afisare();</w:t>
      </w:r>
    </w:p>
    <w:p w14:paraId="5D142098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dealocare();</w:t>
      </w:r>
    </w:p>
    <w:p w14:paraId="68333CA3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Polinom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operator+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Polinom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10AA15C1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calculPunct(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68114D1A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};</w:t>
      </w:r>
    </w:p>
    <w:p w14:paraId="7AC7BCED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BA7D22C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inline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Polinom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::Polinom(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5036C869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60B34999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grad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591B4A2C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//[x.grad + 1];</w:t>
      </w:r>
    </w:p>
    <w:p w14:paraId="06F960CA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802E0F4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grad + 1; i++)</w:t>
      </w:r>
    </w:p>
    <w:p w14:paraId="117CB3A1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7803E9CC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coeficient.push_back(0);</w:t>
      </w:r>
    </w:p>
    <w:p w14:paraId="492D2DCC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6542BA28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4BEC8292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B5A0669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Polinom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::dealocare()</w:t>
      </w:r>
    </w:p>
    <w:p w14:paraId="57B4CF26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4E7BB8F3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grad = 0;</w:t>
      </w:r>
    </w:p>
    <w:p w14:paraId="7B731B70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coeficient.clear();</w:t>
      </w:r>
    </w:p>
    <w:p w14:paraId="09F09DBD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6EE00D7C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472463C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Polinom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::citire()</w:t>
      </w:r>
    </w:p>
    <w:p w14:paraId="4EFD2CC2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61AAFAD2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"Introduceti coeficientii polinomului"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77653D27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grad; i++)</w:t>
      </w:r>
    </w:p>
    <w:p w14:paraId="01E7EC78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39676F44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"["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"]=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50245BF8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coeficient.at(i);</w:t>
      </w:r>
    </w:p>
    <w:p w14:paraId="1DE928E4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14D2669B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66B70F7D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7DA1DAE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Polinom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::afisare()</w:t>
      </w:r>
    </w:p>
    <w:p w14:paraId="25B16BF0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228693DB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coeficient.at(grad)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x^"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grad;</w:t>
      </w:r>
    </w:p>
    <w:p w14:paraId="1FE2FED8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257667B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grad - 1; i &gt;= 1 ; i--)</w:t>
      </w:r>
    </w:p>
    <w:p w14:paraId="4E03577F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714082AB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(coeficient.at(i) &gt; 0)</w:t>
      </w:r>
    </w:p>
    <w:p w14:paraId="52E1CAAA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3B28AF01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+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coeficient.at(i)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* x^"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22CE8BA3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68CFB09F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</w:p>
    <w:p w14:paraId="02B7BDC0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5DF71723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(coeficient.at(i) &lt; 0)</w:t>
      </w:r>
    </w:p>
    <w:p w14:paraId="6B3F6FE2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7BB41D98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coeficient.at(i)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* x^"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47E05105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03910FF3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6F1D9CAA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5E101939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(coeficient.at(0) &gt; 0)</w:t>
      </w:r>
    </w:p>
    <w:p w14:paraId="2AA4761A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0253877C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+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coeficient.at(0)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598150D3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51069202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</w:p>
    <w:p w14:paraId="041C4207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4B1DBE37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(coeficient.at(0) &lt; 0)</w:t>
      </w:r>
    </w:p>
    <w:p w14:paraId="4F171C3F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44A375AD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coeficient.at(0)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4DE6510D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17C04C72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47417A65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36014B62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6AB5CE82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BC03E3F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Polinom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Polinom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operator+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Polinom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7920DBBD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7C9ACE3A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</w:p>
    <w:p w14:paraId="59E68EEA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cazul 1 - Gradele sunt egale</w:t>
      </w:r>
    </w:p>
    <w:p w14:paraId="7D058CFB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(grad ==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.grad)</w:t>
      </w:r>
    </w:p>
    <w:p w14:paraId="58FE818D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36BCEE8B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Polinom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rezultat(grad);</w:t>
      </w:r>
    </w:p>
    <w:p w14:paraId="091808B1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rezultat.grad; i++)</w:t>
      </w:r>
    </w:p>
    <w:p w14:paraId="7A1218A2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2347F0BF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rezultat.coeficient.at(i) = coeficient.at(i) +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.coeficient.at(i);</w:t>
      </w:r>
    </w:p>
    <w:p w14:paraId="19EB8676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7B9223BF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30725025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2C797BBA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B8C51B5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cazul 2 - Gradul polinom. 1 este mai mare decat polinom 2</w:t>
      </w:r>
    </w:p>
    <w:p w14:paraId="61275D00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(grad &gt;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.grad)</w:t>
      </w:r>
    </w:p>
    <w:p w14:paraId="3E27B772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14B56037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Polinom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rezultat(grad);</w:t>
      </w:r>
    </w:p>
    <w:p w14:paraId="0D38E29E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.grad; i++)</w:t>
      </w:r>
    </w:p>
    <w:p w14:paraId="5A5A898F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5E5C1BB3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rezultat.coeficient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 coeficient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.coeficient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0E9F7952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16FE09B8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.grad + 1; i &lt;= rezultat.grad; i++)</w:t>
      </w:r>
    </w:p>
    <w:p w14:paraId="2AC7A3E6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47E7700B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rezultat.coeficient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 coeficient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14C22666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7747C6B5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179EFBAD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4929E14E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6B555C9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cazul 3 - Gradul polinom. 2 mai mare decat polinom 1</w:t>
      </w:r>
    </w:p>
    <w:p w14:paraId="55A8E1CD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.grad &gt; grad)</w:t>
      </w:r>
    </w:p>
    <w:p w14:paraId="4AEB50E3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408ADF05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Polinom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.grad);</w:t>
      </w:r>
    </w:p>
    <w:p w14:paraId="2A9A9264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grad; i++)</w:t>
      </w:r>
    </w:p>
    <w:p w14:paraId="06EEDC6D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148AE9C3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rezultat.coeficient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 coeficient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.coeficient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30369F1B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3A828A4D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grad + 1; i &lt;= rezultat.grad; i++)</w:t>
      </w:r>
    </w:p>
    <w:p w14:paraId="3D008E5B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5961FF7D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rezultat.coeficient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.coeficient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1F9354B9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72260FC6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39382594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3A0661FA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21E98B0A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787C298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Polinom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::calculPunct(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4E411164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314510CE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 = 0;</w:t>
      </w:r>
    </w:p>
    <w:p w14:paraId="41A282C1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grad; i++)</w:t>
      </w:r>
    </w:p>
    <w:p w14:paraId="127F10BD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2FB1E858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s = s + coeficient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* pow(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,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)i);</w:t>
      </w:r>
    </w:p>
    <w:p w14:paraId="572B4EF6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338108C9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s;</w:t>
      </w:r>
    </w:p>
    <w:p w14:paraId="77988896" w14:textId="4B1486F0" w:rsidR="00C85F7F" w:rsidRDefault="00C85F7F" w:rsidP="00C85F7F">
      <w:pPr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6D89835F" w14:textId="4F81B9B7" w:rsidR="00C85F7F" w:rsidRDefault="00C85F7F" w:rsidP="00C85F7F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EBE7207" w14:textId="6877EF85" w:rsidR="00C85F7F" w:rsidRDefault="00C85F7F" w:rsidP="00C85F7F">
      <w:pPr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APEL</w:t>
      </w:r>
    </w:p>
    <w:p w14:paraId="5C2CA019" w14:textId="3706D6AB" w:rsidR="00C85F7F" w:rsidRDefault="00C85F7F" w:rsidP="00C85F7F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60E159B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n;</w:t>
      </w:r>
    </w:p>
    <w:p w14:paraId="555F9C1F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"Dati gradul polinoamelor: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4FF52FAC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n;</w:t>
      </w:r>
    </w:p>
    <w:p w14:paraId="0C32AE3B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F52D19F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Polinom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a(n);</w:t>
      </w:r>
    </w:p>
    <w:p w14:paraId="77407F79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Polinom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b(n);</w:t>
      </w:r>
    </w:p>
    <w:p w14:paraId="00674670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505E55F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a.citire();</w:t>
      </w:r>
    </w:p>
    <w:p w14:paraId="1E3D2736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b.citire();</w:t>
      </w:r>
    </w:p>
    <w:p w14:paraId="2B15FF38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5ECC0AB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66A811DF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8C2893A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a.afisare();</w:t>
      </w:r>
    </w:p>
    <w:p w14:paraId="3A176185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b.afisare();</w:t>
      </w:r>
    </w:p>
    <w:p w14:paraId="2E04F0ED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E9B8420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Polinom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rez(4);</w:t>
      </w:r>
    </w:p>
    <w:p w14:paraId="7F2872CC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rez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b;</w:t>
      </w:r>
    </w:p>
    <w:p w14:paraId="4DC8FEA2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2DD76E0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"Suma dintre a si b"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75264A09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lastRenderedPageBreak/>
        <w:tab/>
        <w:t>rez.afisare();</w:t>
      </w:r>
    </w:p>
    <w:p w14:paraId="58F3333B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50130EF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"Valoarea polinomului intr-un punct"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19BEF3C7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"Dati punctul: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4D9AE08D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9A55119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x{};</w:t>
      </w:r>
    </w:p>
    <w:p w14:paraId="6624F7AF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x;</w:t>
      </w:r>
    </w:p>
    <w:p w14:paraId="333ED8FB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D16D7F3" w14:textId="77777777" w:rsidR="00C85F7F" w:rsidRDefault="00C85F7F" w:rsidP="00C85F7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"Valoarea lui a intr-un in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este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a.calculPunct(x)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1C663411" w14:textId="0475BEF3" w:rsidR="00C85F7F" w:rsidRDefault="00C85F7F" w:rsidP="00C85F7F">
      <w:pPr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342B2660" w14:textId="766C1041" w:rsidR="00C85F7F" w:rsidRDefault="00C85F7F" w:rsidP="00C85F7F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AB89695" w14:textId="0675AD78" w:rsidR="00C85F7F" w:rsidRDefault="00C85F7F" w:rsidP="00C85F7F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B8C982D" w14:textId="127415AE" w:rsidR="00C85F7F" w:rsidRDefault="00C85F7F" w:rsidP="00C85F7F">
      <w:pPr>
        <w:pStyle w:val="Heading1"/>
      </w:pPr>
      <w:r>
        <w:t>Stiva</w:t>
      </w:r>
    </w:p>
    <w:p w14:paraId="1CF3B435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&lt;iostream&gt;</w:t>
      </w:r>
    </w:p>
    <w:p w14:paraId="4C550429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std;</w:t>
      </w:r>
    </w:p>
    <w:p w14:paraId="748D677E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FC83B5D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Stiva</w:t>
      </w:r>
    </w:p>
    <w:p w14:paraId="6F9A62E2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10D05AEF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</w:t>
      </w:r>
    </w:p>
    <w:p w14:paraId="243D4CC8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dim{0};</w:t>
      </w:r>
    </w:p>
    <w:p w14:paraId="5EB752D8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limit{0};</w:t>
      </w:r>
    </w:p>
    <w:p w14:paraId="39F21F88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stiv[30];</w:t>
      </w:r>
    </w:p>
    <w:p w14:paraId="18B06FF0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</w:t>
      </w:r>
    </w:p>
    <w:p w14:paraId="43C30143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Stiva();</w:t>
      </w:r>
    </w:p>
    <w:p w14:paraId="2B142E39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isEmpty();</w:t>
      </w:r>
    </w:p>
    <w:p w14:paraId="403E141A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isFull();</w:t>
      </w:r>
    </w:p>
    <w:p w14:paraId="289609A8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push(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1EFD2E33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pop();</w:t>
      </w:r>
    </w:p>
    <w:p w14:paraId="71E22EE5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write();</w:t>
      </w:r>
    </w:p>
    <w:p w14:paraId="0D2DF544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};</w:t>
      </w:r>
    </w:p>
    <w:p w14:paraId="3726DEBC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93BB281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inline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Stiva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::Stiva(): limit(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(stiv) /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(stiv[0]))</w:t>
      </w:r>
    </w:p>
    <w:p w14:paraId="323BE165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3E42B410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</w:p>
    <w:p w14:paraId="20029185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1D956EA4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8C23C75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Stiva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::isEmpty()</w:t>
      </w:r>
    </w:p>
    <w:p w14:paraId="1E9614CB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7EA883BD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(dim == 0)</w:t>
      </w:r>
    </w:p>
    <w:p w14:paraId="21D2DB41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31320E2D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1;</w:t>
      </w:r>
    </w:p>
    <w:p w14:paraId="6856ABB6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60065D60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0;</w:t>
      </w:r>
    </w:p>
    <w:p w14:paraId="6F391A2B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7CADCBD8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27210C9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Stiva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::isFull()</w:t>
      </w:r>
    </w:p>
    <w:p w14:paraId="5CFAB779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195D8F9A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(isEmpty() == 1)</w:t>
      </w:r>
    </w:p>
    <w:p w14:paraId="355AB6FA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742A58DA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0;</w:t>
      </w:r>
    </w:p>
    <w:p w14:paraId="179FA0B4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61E4D675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1;</w:t>
      </w:r>
    </w:p>
    <w:p w14:paraId="230421C5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70903F2E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8D4C5E3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Stiva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::push(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45B8912C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54A61A8D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(isFull() == 1)</w:t>
      </w:r>
    </w:p>
    <w:p w14:paraId="03557DB3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01C3F3C7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"Stiva este plina"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556BD22A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246A69EE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stiv[dim++]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216EA3AF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2C8A2A58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B874D88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Stiva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::pop()</w:t>
      </w:r>
    </w:p>
    <w:p w14:paraId="20B632E6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08CB68E4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(isEmpty() == 1)</w:t>
      </w:r>
    </w:p>
    <w:p w14:paraId="7E83A34E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1B1CD52F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"Stiva este goala"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3C2B2AA4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5F0FA2C1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stiv[dim--];</w:t>
      </w:r>
    </w:p>
    <w:p w14:paraId="75E3A365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39005F5D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E574E6C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Stiva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::write()</w:t>
      </w:r>
    </w:p>
    <w:p w14:paraId="566864B1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7DEBC3DF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"stiva: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58C63F97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dim; i++)</w:t>
      </w:r>
    </w:p>
    <w:p w14:paraId="48826E2E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4EC9AAE2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stiv[i]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29AD8794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0A707A1F" w14:textId="77FDFC12" w:rsidR="00C85F7F" w:rsidRDefault="00E6470A" w:rsidP="00E6470A">
      <w:pPr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65BC324D" w14:textId="7FE2A63C" w:rsidR="00E6470A" w:rsidRDefault="00E6470A" w:rsidP="00E6470A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F3F3467" w14:textId="3FA6A7CB" w:rsidR="00E6470A" w:rsidRDefault="00E6470A" w:rsidP="00E6470A">
      <w:pPr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APEL</w:t>
      </w:r>
    </w:p>
    <w:p w14:paraId="777FE1D2" w14:textId="000735A5" w:rsidR="00E6470A" w:rsidRDefault="00E6470A" w:rsidP="00E6470A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B964402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Stiva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test;</w:t>
      </w:r>
    </w:p>
    <w:p w14:paraId="2EBBE369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test.isEmpty();</w:t>
      </w:r>
    </w:p>
    <w:p w14:paraId="790FEF16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test.push(5);</w:t>
      </w:r>
    </w:p>
    <w:p w14:paraId="735404D1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test.push(8);</w:t>
      </w:r>
    </w:p>
    <w:p w14:paraId="7949C06E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test.write();</w:t>
      </w:r>
    </w:p>
    <w:p w14:paraId="1D683B91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2C1EA0A" w14:textId="77777777" w:rsidR="00E6470A" w:rsidRDefault="00E6470A" w:rsidP="00E6470A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test.pop();</w:t>
      </w:r>
    </w:p>
    <w:p w14:paraId="2FA1B443" w14:textId="243C5C99" w:rsidR="00E6470A" w:rsidRDefault="00E6470A" w:rsidP="00E6470A">
      <w:pPr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test.write();</w:t>
      </w:r>
    </w:p>
    <w:p w14:paraId="11C7763A" w14:textId="37B1D7F4" w:rsidR="00E6470A" w:rsidRDefault="00E6470A" w:rsidP="00E6470A">
      <w:pPr>
        <w:rPr>
          <w:noProof/>
        </w:rPr>
      </w:pPr>
      <w:r>
        <w:rPr>
          <w:noProof/>
        </w:rPr>
        <w:drawing>
          <wp:inline distT="0" distB="0" distL="0" distR="0" wp14:anchorId="40551D07" wp14:editId="1C4770CF">
            <wp:extent cx="2286000" cy="79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6F27" w14:textId="3DD2F7E5" w:rsidR="003A21CC" w:rsidRPr="003A21CC" w:rsidRDefault="003A21CC" w:rsidP="003A21CC"/>
    <w:p w14:paraId="617CE607" w14:textId="0F919295" w:rsidR="003A21CC" w:rsidRDefault="003A21CC" w:rsidP="003A21CC">
      <w:pPr>
        <w:rPr>
          <w:noProof/>
        </w:rPr>
      </w:pPr>
    </w:p>
    <w:p w14:paraId="5EB11127" w14:textId="6D51842B" w:rsidR="003A21CC" w:rsidRDefault="003A21CC" w:rsidP="003A21CC">
      <w:pPr>
        <w:pStyle w:val="Heading1"/>
      </w:pPr>
      <w:r>
        <w:t>Numere rationale</w:t>
      </w:r>
    </w:p>
    <w:p w14:paraId="7D7650CF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&lt;iostream&gt;</w:t>
      </w:r>
    </w:p>
    <w:p w14:paraId="3F0704D8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std;</w:t>
      </w:r>
    </w:p>
    <w:p w14:paraId="0B519ED3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546BBA6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</w:p>
    <w:p w14:paraId="1599B596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44D7ECA5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</w:t>
      </w:r>
    </w:p>
    <w:p w14:paraId="2A9E55C7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partile unei fractii, numitor si numarator</w:t>
      </w:r>
    </w:p>
    <w:p w14:paraId="174D72FC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numitor, numarator;</w:t>
      </w:r>
    </w:p>
    <w:p w14:paraId="1140F029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</w:t>
      </w:r>
    </w:p>
    <w:p w14:paraId="034A1ABB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citire();</w:t>
      </w:r>
    </w:p>
    <w:p w14:paraId="4CF03680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scriere();</w:t>
      </w:r>
    </w:p>
    <w:p w14:paraId="366799AE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operator+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3F7F7623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operator-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17E3F2F6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operator*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1EEC7D78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operator/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71961D9D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operator^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26FAF2A5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</w:t>
      </w:r>
    </w:p>
    <w:p w14:paraId="043B58EB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inversa();</w:t>
      </w:r>
    </w:p>
    <w:p w14:paraId="73CEF2F4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};</w:t>
      </w:r>
    </w:p>
    <w:p w14:paraId="654B74B2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AC8CCD3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::citire()</w:t>
      </w:r>
    </w:p>
    <w:p w14:paraId="24666D4E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087C1B16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"Numitor: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1C27D4FD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numitor;</w:t>
      </w:r>
    </w:p>
    <w:p w14:paraId="3F22B804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"Numarator: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31FA3D95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numarator;</w:t>
      </w:r>
    </w:p>
    <w:p w14:paraId="68194595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2C8F57C5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226F6F6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::scriere()</w:t>
      </w:r>
    </w:p>
    <w:p w14:paraId="7BDCFF66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683EE98F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"Fractia este: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numarator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/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numitor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5092F661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3102C281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1EC8B7B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::inversa()</w:t>
      </w:r>
    </w:p>
    <w:p w14:paraId="7AAFC57F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443894D8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49B2F81D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rezultat.numitor = numarator;</w:t>
      </w:r>
    </w:p>
    <w:p w14:paraId="71E53B9C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rezultat.numarator = numitor;</w:t>
      </w:r>
    </w:p>
    <w:p w14:paraId="022CD007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0C3555DE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752BD766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DF36C44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operator+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6E8D3FF2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3BDB1F8D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605628C8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aux;</w:t>
      </w:r>
    </w:p>
    <w:p w14:paraId="64676236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D2F9E7C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(numitor &gt;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.numitor)</w:t>
      </w:r>
    </w:p>
    <w:p w14:paraId="56DFF853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69467CF7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aux = numitor /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.numitor;</w:t>
      </w:r>
    </w:p>
    <w:p w14:paraId="5034F063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rezultat.numitor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.numitor * aux;</w:t>
      </w:r>
    </w:p>
    <w:p w14:paraId="19F6EBF2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30C65E8F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(numitor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.numitor)</w:t>
      </w:r>
    </w:p>
    <w:p w14:paraId="45265DE7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6BED4B78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aux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.numitor / numitor;</w:t>
      </w:r>
    </w:p>
    <w:p w14:paraId="097531A9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rezultat.numitor = numitor * aux;</w:t>
      </w:r>
    </w:p>
    <w:p w14:paraId="6FFEC5A2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} </w:t>
      </w:r>
    </w:p>
    <w:p w14:paraId="1BF0BC42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rezultat.numarator = numarator +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.numarator;</w:t>
      </w:r>
    </w:p>
    <w:p w14:paraId="7D72F2BC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3DD7106E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7E9E28CB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48FF5F9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operator-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71DC1F9B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24B56875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5E7520C0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aux;</w:t>
      </w:r>
    </w:p>
    <w:p w14:paraId="4E765432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C88D1F7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(numitor &gt;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.numitor)</w:t>
      </w:r>
    </w:p>
    <w:p w14:paraId="17EBB55E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4899994F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aux = numitor /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.numitor;</w:t>
      </w:r>
    </w:p>
    <w:p w14:paraId="479B5473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rezultat.numitor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.numitor * aux;</w:t>
      </w:r>
    </w:p>
    <w:p w14:paraId="2D039712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7DC75877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(numitor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.numitor)</w:t>
      </w:r>
    </w:p>
    <w:p w14:paraId="6399BFA5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1C5A04DF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aux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.numitor / numitor;</w:t>
      </w:r>
    </w:p>
    <w:p w14:paraId="44799004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rezultat.numitor = numitor * aux;</w:t>
      </w:r>
    </w:p>
    <w:p w14:paraId="0696BB5B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5F9E33A0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rezultat.numarator = numarator -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.numarator;</w:t>
      </w:r>
    </w:p>
    <w:p w14:paraId="532F6959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5CE96E92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0243BED2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BFC215A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operator*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12987A34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7E94D4B5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2EB13052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rezultat.numarator = numarator *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.numarator;</w:t>
      </w:r>
    </w:p>
    <w:p w14:paraId="5E978A56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rezultat.numitor = numitor *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.numitor;</w:t>
      </w:r>
    </w:p>
    <w:p w14:paraId="76A2E932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62D908D7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3B350CAD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D342A40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operator/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5545DE8C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74778017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2779ED64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rezultat.numarator = numarator;</w:t>
      </w:r>
    </w:p>
    <w:p w14:paraId="0B94D2B3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rezultat.numitor = numitor;</w:t>
      </w:r>
    </w:p>
    <w:p w14:paraId="6763C76F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rezultat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.inversa();</w:t>
      </w:r>
    </w:p>
    <w:p w14:paraId="79E6E62E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2A197264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2D462D96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84FA35D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operator^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223B18C1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5031623A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11923B2B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rezultat.numitor = pow(numitor,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31F489E8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rezultat.numarator = pow(numarator,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0D5B6658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6B4844A1" w14:textId="4535E0E0" w:rsidR="003A21CC" w:rsidRDefault="00362423" w:rsidP="00362423">
      <w:pPr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3F00B9AE" w14:textId="19E02CEB" w:rsidR="00362423" w:rsidRDefault="00362423" w:rsidP="00362423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827EBA4" w14:textId="11E2C1EA" w:rsidR="00362423" w:rsidRPr="00362423" w:rsidRDefault="00362423" w:rsidP="00362423">
      <w:pPr>
        <w:rPr>
          <w:rFonts w:ascii="Consolas" w:hAnsi="Consolas" w:cs="Consolas"/>
          <w:b/>
          <w:bCs/>
          <w:color w:val="000000"/>
          <w:sz w:val="19"/>
          <w:szCs w:val="19"/>
          <w:lang w:val="ro-RO"/>
        </w:rPr>
      </w:pPr>
      <w:r w:rsidRPr="00362423">
        <w:rPr>
          <w:rFonts w:ascii="Consolas" w:hAnsi="Consolas" w:cs="Consolas"/>
          <w:b/>
          <w:bCs/>
          <w:color w:val="000000"/>
          <w:sz w:val="19"/>
          <w:szCs w:val="19"/>
          <w:lang w:val="ro-RO"/>
        </w:rPr>
        <w:t>APEL</w:t>
      </w:r>
    </w:p>
    <w:p w14:paraId="4335ED53" w14:textId="06DE4F4A" w:rsidR="00362423" w:rsidRDefault="00362423" w:rsidP="00362423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2E9F58E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a{}, b{}, rezultat{};</w:t>
      </w:r>
    </w:p>
    <w:p w14:paraId="047E0C40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a.citire();</w:t>
      </w:r>
    </w:p>
    <w:p w14:paraId="72A8A78C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b.citire();</w:t>
      </w:r>
    </w:p>
    <w:p w14:paraId="4B309DD2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32353CA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a.scriere();</w:t>
      </w:r>
    </w:p>
    <w:p w14:paraId="1D521F56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b.scriere();</w:t>
      </w:r>
    </w:p>
    <w:p w14:paraId="7288ED7F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A0C1761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"Adunare"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0CE989A2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rezultat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b;</w:t>
      </w:r>
    </w:p>
    <w:p w14:paraId="7651B176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rezultat.scriere();</w:t>
      </w:r>
    </w:p>
    <w:p w14:paraId="3712031D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</w:p>
    <w:p w14:paraId="490E4421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"Scadere"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4358829A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lastRenderedPageBreak/>
        <w:tab/>
        <w:t xml:space="preserve">rezultat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b;</w:t>
      </w:r>
    </w:p>
    <w:p w14:paraId="359714E7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rezultat.scriere();</w:t>
      </w:r>
    </w:p>
    <w:p w14:paraId="0009BC49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088F23F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"Inmultire"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70C2176D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rezultat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b;</w:t>
      </w:r>
    </w:p>
    <w:p w14:paraId="6109B576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rezultat.scriere();</w:t>
      </w:r>
    </w:p>
    <w:p w14:paraId="4C836A3A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88EFE4C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"Impartire"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50BE9189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rezultat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b;</w:t>
      </w:r>
    </w:p>
    <w:p w14:paraId="39E20C23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rezultat.scriere();</w:t>
      </w:r>
    </w:p>
    <w:p w14:paraId="2FF86C9D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86B8AF7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"Ridicare la putere cu 2"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00BF0DF6" w14:textId="77777777" w:rsidR="00362423" w:rsidRDefault="00362423" w:rsidP="0036242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rezultat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^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2;</w:t>
      </w:r>
    </w:p>
    <w:p w14:paraId="19947DF6" w14:textId="7AB005F3" w:rsidR="00362423" w:rsidRDefault="00362423" w:rsidP="00362423">
      <w:pPr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rezultat.scriere();</w:t>
      </w:r>
    </w:p>
    <w:p w14:paraId="4DE13E7A" w14:textId="5526AA42" w:rsidR="00362423" w:rsidRDefault="00362423" w:rsidP="00362423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75E7AF2" w14:textId="1B642602" w:rsidR="00362423" w:rsidRPr="003A21CC" w:rsidRDefault="00362423" w:rsidP="00362423">
      <w:r>
        <w:rPr>
          <w:noProof/>
        </w:rPr>
        <w:drawing>
          <wp:inline distT="0" distB="0" distL="0" distR="0" wp14:anchorId="6C12EAD3" wp14:editId="2CC78129">
            <wp:extent cx="2314575" cy="2790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423" w:rsidRPr="003A21CC">
      <w:footerReference w:type="default" r:id="rId10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913F7" w14:textId="77777777" w:rsidR="001A4E5F" w:rsidRDefault="001A4E5F">
      <w:r>
        <w:separator/>
      </w:r>
    </w:p>
  </w:endnote>
  <w:endnote w:type="continuationSeparator" w:id="0">
    <w:p w14:paraId="4CC3DD66" w14:textId="77777777" w:rsidR="001A4E5F" w:rsidRDefault="001A4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3F01F" w14:textId="77777777" w:rsidR="002A792A" w:rsidRDefault="001A4E5F">
    <w:pPr>
      <w:pStyle w:val="Footer"/>
    </w:pPr>
    <w:sdt>
      <w:sdtPr>
        <w:alias w:val="Enter Company Name:"/>
        <w:tag w:val="Enter Company Name:"/>
        <w:id w:val="-397664319"/>
        <w:placeholder>
          <w:docPart w:val="9B84AAF17B2B41F28ACAA4AE31FF0E8E"/>
        </w:placeholder>
        <w:temporary/>
        <w:showingPlcHdr/>
        <w15:appearance w15:val="hidden"/>
        <w:text/>
      </w:sdtPr>
      <w:sdtEndPr/>
      <w:sdtContent>
        <w:r w:rsidR="006D480F">
          <w:t>Company Name</w:t>
        </w:r>
      </w:sdtContent>
    </w:sdt>
    <w:r w:rsidR="004548D6">
      <w:ptab w:relativeTo="margin" w:alignment="right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3CDB9" w14:textId="77777777" w:rsidR="001A4E5F" w:rsidRDefault="001A4E5F">
      <w:r>
        <w:separator/>
      </w:r>
    </w:p>
  </w:footnote>
  <w:footnote w:type="continuationSeparator" w:id="0">
    <w:p w14:paraId="732BFF51" w14:textId="77777777" w:rsidR="001A4E5F" w:rsidRDefault="001A4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E25B1E"/>
    <w:multiLevelType w:val="hybridMultilevel"/>
    <w:tmpl w:val="0F6E6DD4"/>
    <w:lvl w:ilvl="0" w:tplc="1D324F7E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16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13"/>
  </w:num>
  <w:num w:numId="8">
    <w:abstractNumId w:val="17"/>
  </w:num>
  <w:num w:numId="9">
    <w:abstractNumId w:val="10"/>
  </w:num>
  <w:num w:numId="10">
    <w:abstractNumId w:val="20"/>
  </w:num>
  <w:num w:numId="11">
    <w:abstractNumId w:val="23"/>
  </w:num>
  <w:num w:numId="12">
    <w:abstractNumId w:val="23"/>
    <w:lvlOverride w:ilvl="0">
      <w:startOverride w:val="1"/>
    </w:lvlOverride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14"/>
  </w:num>
  <w:num w:numId="16">
    <w:abstractNumId w:val="14"/>
    <w:lvlOverride w:ilvl="0">
      <w:startOverride w:val="1"/>
    </w:lvlOverride>
  </w:num>
  <w:num w:numId="17">
    <w:abstractNumId w:val="21"/>
  </w:num>
  <w:num w:numId="18">
    <w:abstractNumId w:val="21"/>
    <w:lvlOverride w:ilvl="0">
      <w:startOverride w:val="1"/>
    </w:lvlOverride>
  </w:num>
  <w:num w:numId="19">
    <w:abstractNumId w:val="23"/>
  </w:num>
  <w:num w:numId="20">
    <w:abstractNumId w:val="23"/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23"/>
    <w:lvlOverride w:ilvl="0">
      <w:startOverride w:val="1"/>
    </w:lvlOverride>
  </w:num>
  <w:num w:numId="24">
    <w:abstractNumId w:val="18"/>
  </w:num>
  <w:num w:numId="25">
    <w:abstractNumId w:val="14"/>
    <w:lvlOverride w:ilvl="0">
      <w:startOverride w:val="1"/>
    </w:lvlOverride>
  </w:num>
  <w:num w:numId="26">
    <w:abstractNumId w:val="9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2"/>
  </w:num>
  <w:num w:numId="36">
    <w:abstractNumId w:val="19"/>
  </w:num>
  <w:num w:numId="37">
    <w:abstractNumId w:val="11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44"/>
    <w:rsid w:val="000303C2"/>
    <w:rsid w:val="00071A33"/>
    <w:rsid w:val="0008087C"/>
    <w:rsid w:val="000A0F81"/>
    <w:rsid w:val="000A696F"/>
    <w:rsid w:val="00102801"/>
    <w:rsid w:val="001A4E5F"/>
    <w:rsid w:val="001E35FF"/>
    <w:rsid w:val="002A792A"/>
    <w:rsid w:val="00362423"/>
    <w:rsid w:val="003638E9"/>
    <w:rsid w:val="00387081"/>
    <w:rsid w:val="003A21CC"/>
    <w:rsid w:val="004223A9"/>
    <w:rsid w:val="004548D6"/>
    <w:rsid w:val="004B5EAA"/>
    <w:rsid w:val="005B653B"/>
    <w:rsid w:val="005C17AF"/>
    <w:rsid w:val="005F3943"/>
    <w:rsid w:val="005F6ACD"/>
    <w:rsid w:val="006205F4"/>
    <w:rsid w:val="006D480F"/>
    <w:rsid w:val="006F07D7"/>
    <w:rsid w:val="00751CB9"/>
    <w:rsid w:val="007D2D44"/>
    <w:rsid w:val="00823C88"/>
    <w:rsid w:val="008B4B02"/>
    <w:rsid w:val="009A2858"/>
    <w:rsid w:val="009B515D"/>
    <w:rsid w:val="00A32A28"/>
    <w:rsid w:val="00AB08ED"/>
    <w:rsid w:val="00AB17FC"/>
    <w:rsid w:val="00BD4E5D"/>
    <w:rsid w:val="00BF2918"/>
    <w:rsid w:val="00C3688B"/>
    <w:rsid w:val="00C40E10"/>
    <w:rsid w:val="00C72B2A"/>
    <w:rsid w:val="00C85F7F"/>
    <w:rsid w:val="00CE697A"/>
    <w:rsid w:val="00D34246"/>
    <w:rsid w:val="00E6470A"/>
    <w:rsid w:val="00E74C55"/>
    <w:rsid w:val="00E814A4"/>
    <w:rsid w:val="00F06BBE"/>
    <w:rsid w:val="00F801D7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06ACF3"/>
  <w15:chartTrackingRefBased/>
  <w15:docId w15:val="{5ED4405B-75EC-459E-B766-3C1C6B4F2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EastAsia" w:hAnsi="Roboto" w:cstheme="minorBidi"/>
        <w:color w:val="4C483D" w:themeColor="text2"/>
        <w:sz w:val="22"/>
        <w:lang w:val="en-US" w:eastAsia="ja-JP" w:bidi="ar-SA"/>
      </w:rPr>
    </w:rPrDefault>
    <w:pPrDefault>
      <w:pPr>
        <w:ind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9B515D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eastAsiaTheme="majorEastAsia" w:cstheme="majorBidi"/>
      <w:color w:val="000000" w:themeColor="text1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/>
      <w:ind w:firstLine="357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B515D"/>
    <w:rPr>
      <w:rFonts w:eastAsiaTheme="majorEastAsia" w:cstheme="majorBidi"/>
      <w:color w:val="000000" w:themeColor="text1"/>
      <w:sz w:val="24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line="288" w:lineRule="auto"/>
    </w:pPr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</w:pPr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zan\AppData\Roaming\Microsoft\Templates\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84AAF17B2B41F28ACAA4AE31FF0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45799-D572-4A80-B6DC-EB17C8BF3843}"/>
      </w:docPartPr>
      <w:docPartBody>
        <w:p w:rsidR="00000000" w:rsidRDefault="001165D9">
          <w:pPr>
            <w:pStyle w:val="9B84AAF17B2B41F28ACAA4AE31FF0E8E"/>
          </w:pPr>
          <w:r>
            <w:t>To replace any placeholder text (such as this) just tap it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5D9"/>
    <w:rsid w:val="0011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D6B6595EF5497EBC9A6D2CB0F7F7A7">
    <w:name w:val="BDD6B6595EF5497EBC9A6D2CB0F7F7A7"/>
  </w:style>
  <w:style w:type="paragraph" w:customStyle="1" w:styleId="B3804DA0CC6147379CBC973740445E10">
    <w:name w:val="B3804DA0CC6147379CBC973740445E10"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133CD6C097074CD18A9ED3780F8D16B2">
    <w:name w:val="133CD6C097074CD18A9ED3780F8D16B2"/>
  </w:style>
  <w:style w:type="paragraph" w:customStyle="1" w:styleId="E81D470418CF4D67B9B8B8C6C9A4EE09">
    <w:name w:val="E81D470418CF4D67B9B8B8C6C9A4EE09"/>
  </w:style>
  <w:style w:type="paragraph" w:customStyle="1" w:styleId="BF438A9BA2A64D47B68F14BB65B6947D">
    <w:name w:val="BF438A9BA2A64D47B68F14BB65B6947D"/>
  </w:style>
  <w:style w:type="paragraph" w:customStyle="1" w:styleId="BD63620F31F34852AC4E8A9695E12DE5">
    <w:name w:val="BD63620F31F34852AC4E8A9695E12DE5"/>
  </w:style>
  <w:style w:type="paragraph" w:customStyle="1" w:styleId="4BBD86D65C084B1185D0A00F040DB297">
    <w:name w:val="4BBD86D65C084B1185D0A00F040DB297"/>
  </w:style>
  <w:style w:type="paragraph" w:customStyle="1" w:styleId="31AFD4B9017F4E5D8E85E4A77E5507B1">
    <w:name w:val="31AFD4B9017F4E5D8E85E4A77E5507B1"/>
  </w:style>
  <w:style w:type="paragraph" w:customStyle="1" w:styleId="28E01B8ADA244DE1B5FA123F919FB969">
    <w:name w:val="28E01B8ADA244DE1B5FA123F919FB969"/>
  </w:style>
  <w:style w:type="paragraph" w:customStyle="1" w:styleId="FEAA4C51FFC941D89148665A693B23B1">
    <w:name w:val="FEAA4C51FFC941D89148665A693B23B1"/>
  </w:style>
  <w:style w:type="paragraph" w:customStyle="1" w:styleId="F182D41170BD4258A577BA2B96034D35">
    <w:name w:val="F182D41170BD4258A577BA2B96034D35"/>
  </w:style>
  <w:style w:type="paragraph" w:customStyle="1" w:styleId="2186D2F052BB4C049E1FD3E3A4A2DAA6">
    <w:name w:val="2186D2F052BB4C049E1FD3E3A4A2DAA6"/>
  </w:style>
  <w:style w:type="paragraph" w:customStyle="1" w:styleId="A473B7CD7075437DAA3E9CEB8A9C5CF9">
    <w:name w:val="A473B7CD7075437DAA3E9CEB8A9C5CF9"/>
  </w:style>
  <w:style w:type="paragraph" w:customStyle="1" w:styleId="08680FC37D5B41F99BB86910D7B993FA">
    <w:name w:val="08680FC37D5B41F99BB86910D7B993FA"/>
  </w:style>
  <w:style w:type="paragraph" w:customStyle="1" w:styleId="5F36F3AFBBB344E4B662B17E66D669FF">
    <w:name w:val="5F36F3AFBBB344E4B662B17E66D669FF"/>
  </w:style>
  <w:style w:type="paragraph" w:customStyle="1" w:styleId="F9F6762784CE4DB4A1DF83B00DB0CB82">
    <w:name w:val="F9F6762784CE4DB4A1DF83B00DB0CB82"/>
  </w:style>
  <w:style w:type="paragraph" w:customStyle="1" w:styleId="D27336D67B044C7EB8B3AF1B33C05EFE">
    <w:name w:val="D27336D67B044C7EB8B3AF1B33C05EFE"/>
  </w:style>
  <w:style w:type="paragraph" w:customStyle="1" w:styleId="AA7FB0B8697A4E99A29661A336F933BD">
    <w:name w:val="AA7FB0B8697A4E99A29661A336F933BD"/>
  </w:style>
  <w:style w:type="paragraph" w:customStyle="1" w:styleId="95EFEE6665934673923536B02EB9B06B">
    <w:name w:val="95EFEE6665934673923536B02EB9B06B"/>
  </w:style>
  <w:style w:type="paragraph" w:customStyle="1" w:styleId="9B84AAF17B2B41F28ACAA4AE31FF0E8E">
    <w:name w:val="9B84AAF17B2B41F28ACAA4AE31FF0E8E"/>
  </w:style>
  <w:style w:type="paragraph" w:customStyle="1" w:styleId="61AED1C62E794EA4AF0AC06C15341ECD">
    <w:name w:val="61AED1C62E794EA4AF0AC06C15341ECD"/>
  </w:style>
  <w:style w:type="paragraph" w:customStyle="1" w:styleId="90BBF7B537914A609DAB4FD1EED3B8B2">
    <w:name w:val="90BBF7B537914A609DAB4FD1EED3B8B2"/>
  </w:style>
  <w:style w:type="paragraph" w:customStyle="1" w:styleId="1C8EC86CD284444AB7992C888993A7E9">
    <w:name w:val="1C8EC86CD284444AB7992C888993A7E9"/>
  </w:style>
  <w:style w:type="paragraph" w:customStyle="1" w:styleId="EA345EC586834345BAD53413A2B31C3B">
    <w:name w:val="EA345EC586834345BAD53413A2B31C3B"/>
  </w:style>
  <w:style w:type="paragraph" w:customStyle="1" w:styleId="32E1DD9F731E480C97D5CC4AAF9FAD06">
    <w:name w:val="32E1DD9F731E480C97D5CC4AAF9FAD06"/>
  </w:style>
  <w:style w:type="paragraph" w:customStyle="1" w:styleId="6162018EEA024FE584A7F749C61D09A7">
    <w:name w:val="6162018EEA024FE584A7F749C61D09A7"/>
  </w:style>
  <w:style w:type="paragraph" w:customStyle="1" w:styleId="9BD54CC9CD7C4EB08E6AC39C3044374D">
    <w:name w:val="9BD54CC9CD7C4EB08E6AC39C3044374D"/>
  </w:style>
  <w:style w:type="paragraph" w:customStyle="1" w:styleId="0F8321312D1948CB9F1FABC1989679AE">
    <w:name w:val="0F8321312D1948CB9F1FABC1989679AE"/>
  </w:style>
  <w:style w:type="paragraph" w:customStyle="1" w:styleId="2F55EF34BE3C46D0AE6FAF20BDD3B18B">
    <w:name w:val="2F55EF34BE3C46D0AE6FAF20BDD3B18B"/>
  </w:style>
  <w:style w:type="paragraph" w:customStyle="1" w:styleId="DB5DE2239A374D668936B9E29C85CEAE">
    <w:name w:val="DB5DE2239A374D668936B9E29C85CEAE"/>
  </w:style>
  <w:style w:type="paragraph" w:customStyle="1" w:styleId="BC3B42D732B048DB8585407FB891E156">
    <w:name w:val="BC3B42D732B048DB8585407FB891E156"/>
  </w:style>
  <w:style w:type="paragraph" w:customStyle="1" w:styleId="3539A647E32A428DB9706FE4B7F88F5B">
    <w:name w:val="3539A647E32A428DB9706FE4B7F88F5B"/>
  </w:style>
  <w:style w:type="paragraph" w:customStyle="1" w:styleId="1866CF14B82C4BAF9D92982676C9A209">
    <w:name w:val="1866CF14B82C4BAF9D92982676C9A209"/>
  </w:style>
  <w:style w:type="paragraph" w:customStyle="1" w:styleId="A8B2360B205547DAB2827FEEE4E8A1BD">
    <w:name w:val="A8B2360B205547DAB2827FEEE4E8A1BD"/>
  </w:style>
  <w:style w:type="paragraph" w:customStyle="1" w:styleId="8CE91BFB8CB843D88486A904B6311CA6">
    <w:name w:val="8CE91BFB8CB843D88486A904B6311CA6"/>
  </w:style>
  <w:style w:type="paragraph" w:customStyle="1" w:styleId="D87D02F40B2D4C7CAD444999382EBFE6">
    <w:name w:val="D87D02F40B2D4C7CAD444999382EBFE6"/>
  </w:style>
  <w:style w:type="paragraph" w:customStyle="1" w:styleId="38E57B5092C34BCC83B6F1BA4882A8F1">
    <w:name w:val="38E57B5092C34BCC83B6F1BA4882A8F1"/>
  </w:style>
  <w:style w:type="paragraph" w:customStyle="1" w:styleId="3749283ECF89471F837B423117DA77A4">
    <w:name w:val="3749283ECF89471F837B423117DA77A4"/>
  </w:style>
  <w:style w:type="paragraph" w:customStyle="1" w:styleId="04A094BDEF764BFAB72C6C2FEFF46114">
    <w:name w:val="04A094BDEF764BFAB72C6C2FEFF46114"/>
  </w:style>
  <w:style w:type="paragraph" w:customStyle="1" w:styleId="5A57AE8B7E35479F9BA3A6EF2D602056">
    <w:name w:val="5A57AE8B7E35479F9BA3A6EF2D602056"/>
  </w:style>
  <w:style w:type="paragraph" w:customStyle="1" w:styleId="5CBEB5AF609749E9BFC2EAE192E27CFF">
    <w:name w:val="5CBEB5AF609749E9BFC2EAE192E27CFF"/>
  </w:style>
  <w:style w:type="paragraph" w:customStyle="1" w:styleId="F545D15C0E104BB9B52923369C2A246A">
    <w:name w:val="F545D15C0E104BB9B52923369C2A246A"/>
  </w:style>
  <w:style w:type="paragraph" w:customStyle="1" w:styleId="5E72D03FFB124EC089543ACE8031B2E8">
    <w:name w:val="5E72D03FFB124EC089543ACE8031B2E8"/>
  </w:style>
  <w:style w:type="paragraph" w:customStyle="1" w:styleId="64C2A0ED7BF9452399584C306EDAEBBA">
    <w:name w:val="64C2A0ED7BF9452399584C306EDAEBBA"/>
  </w:style>
  <w:style w:type="paragraph" w:customStyle="1" w:styleId="8205819A7FCB44FFA1FE84C7CBE4E8BB">
    <w:name w:val="8205819A7FCB44FFA1FE84C7CBE4E8BB"/>
  </w:style>
  <w:style w:type="paragraph" w:customStyle="1" w:styleId="EAE034E8E7C440DDA7978B4C7126620D">
    <w:name w:val="EAE034E8E7C440DDA7978B4C7126620D"/>
  </w:style>
  <w:style w:type="paragraph" w:customStyle="1" w:styleId="831F66032FD14F1B8E7585176C53AEBC">
    <w:name w:val="831F66032FD14F1B8E7585176C53AEBC"/>
  </w:style>
  <w:style w:type="paragraph" w:customStyle="1" w:styleId="823C9BF4D69D46419A1DE24120DC5982">
    <w:name w:val="823C9BF4D69D46419A1DE24120DC5982"/>
  </w:style>
  <w:style w:type="paragraph" w:customStyle="1" w:styleId="9C50EB3DFEB24666938C875A6F880A85">
    <w:name w:val="9C50EB3DFEB24666938C875A6F880A85"/>
  </w:style>
  <w:style w:type="paragraph" w:customStyle="1" w:styleId="AEB19B428AAC4651BB7CC03F82B98C5A">
    <w:name w:val="AEB19B428AAC4651BB7CC03F82B98C5A"/>
  </w:style>
  <w:style w:type="paragraph" w:customStyle="1" w:styleId="23295ABB21D64C2E93E752A0FAA3BD74">
    <w:name w:val="23295ABB21D64C2E93E752A0FAA3BD74"/>
  </w:style>
  <w:style w:type="paragraph" w:customStyle="1" w:styleId="498EFCD0E7BF4CF682E3F01DFA441AF9">
    <w:name w:val="498EFCD0E7BF4CF682E3F01DFA441AF9"/>
  </w:style>
  <w:style w:type="paragraph" w:customStyle="1" w:styleId="B3875F9493D14454BAAA1948EA3D5683">
    <w:name w:val="B3875F9493D14454BAAA1948EA3D56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design).dotx</Template>
  <TotalTime>0</TotalTime>
  <Pages>8</Pages>
  <Words>877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Hezanin</dc:creator>
  <cp:keywords/>
  <dc:description/>
  <cp:lastModifiedBy>Radu Nicoleta</cp:lastModifiedBy>
  <cp:revision>3</cp:revision>
  <cp:lastPrinted>2012-12-03T18:15:00Z</cp:lastPrinted>
  <dcterms:created xsi:type="dcterms:W3CDTF">2022-03-09T14:14:00Z</dcterms:created>
  <dcterms:modified xsi:type="dcterms:W3CDTF">2022-03-09T17:51:00Z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