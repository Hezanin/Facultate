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6F84B" w14:textId="2BA6771F" w:rsidR="002A792A" w:rsidRDefault="00191148" w:rsidP="00191148">
      <w:pPr>
        <w:pStyle w:val="Title"/>
      </w:pPr>
      <w:r>
        <w:t>Nicoleta.Radu.T6</w:t>
      </w:r>
    </w:p>
    <w:p w14:paraId="2C34A559" w14:textId="28566991" w:rsidR="00191148" w:rsidRDefault="00191148" w:rsidP="00191148">
      <w:pPr>
        <w:pStyle w:val="Subtitle"/>
        <w:jc w:val="left"/>
      </w:pPr>
      <w:r>
        <w:t>C++</w:t>
      </w:r>
    </w:p>
    <w:p w14:paraId="161CB386" w14:textId="661FD8F8" w:rsidR="00191148" w:rsidRDefault="00191148" w:rsidP="00191148"/>
    <w:p w14:paraId="6ED39242" w14:textId="163B93D8" w:rsidR="00191148" w:rsidRDefault="00191148" w:rsidP="00191148">
      <w:pPr>
        <w:pStyle w:val="Heading1"/>
      </w:pPr>
      <w:r>
        <w:t>Matrici bidimensionale</w:t>
      </w:r>
    </w:p>
    <w:p w14:paraId="51C3BAE9" w14:textId="77777777" w:rsidR="00191148" w:rsidRDefault="00191148" w:rsidP="00191148">
      <w:r>
        <w:t>Aplicatia 1. Matricea bidimensionala prin utilizarea supraincarcarii operatorilor aritmetici si de I/O.</w:t>
      </w:r>
    </w:p>
    <w:p w14:paraId="5CE66F5C" w14:textId="77777777" w:rsidR="00191148" w:rsidRDefault="00191148" w:rsidP="00191148">
      <w:r>
        <w:t>#include&amp;lt;iostream&amp;gt;</w:t>
      </w:r>
    </w:p>
    <w:p w14:paraId="0F4AF9C9" w14:textId="77777777" w:rsidR="00191148" w:rsidRDefault="00191148" w:rsidP="00191148">
      <w:r>
        <w:t>#include&amp;lt;iomanip&amp;gt;</w:t>
      </w:r>
    </w:p>
    <w:p w14:paraId="4A5D53EF" w14:textId="77777777" w:rsidR="00191148" w:rsidRDefault="00191148" w:rsidP="00191148">
      <w:r>
        <w:t>using namespace std;</w:t>
      </w:r>
    </w:p>
    <w:p w14:paraId="7969CF56" w14:textId="77777777" w:rsidR="00191148" w:rsidRDefault="00191148" w:rsidP="00191148">
      <w:r>
        <w:t>class matrice</w:t>
      </w:r>
    </w:p>
    <w:p w14:paraId="6B441C70" w14:textId="77777777" w:rsidR="00191148" w:rsidRDefault="00191148" w:rsidP="00191148">
      <w:r>
        <w:t>{</w:t>
      </w:r>
    </w:p>
    <w:p w14:paraId="2F03DAD1" w14:textId="77777777" w:rsidR="00191148" w:rsidRDefault="00191148" w:rsidP="00191148">
      <w:r>
        <w:t>int** a;</w:t>
      </w:r>
    </w:p>
    <w:p w14:paraId="41EE4D95" w14:textId="77777777" w:rsidR="00191148" w:rsidRDefault="00191148" w:rsidP="00191148">
      <w:r>
        <w:t>int m, n; //m - linii, n - coloane</w:t>
      </w:r>
    </w:p>
    <w:p w14:paraId="6E2315CF" w14:textId="77777777" w:rsidR="00191148" w:rsidRDefault="00191148" w:rsidP="00191148">
      <w:r>
        <w:t>string s;</w:t>
      </w:r>
    </w:p>
    <w:p w14:paraId="53088761" w14:textId="77777777" w:rsidR="00191148" w:rsidRDefault="00191148" w:rsidP="00191148">
      <w:r>
        <w:t>public:</w:t>
      </w:r>
    </w:p>
    <w:p w14:paraId="093E84B6" w14:textId="77777777" w:rsidR="00191148" w:rsidRDefault="00191148" w:rsidP="00191148">
      <w:r>
        <w:t>matrice(int, int, const char*); //constructorul</w:t>
      </w:r>
    </w:p>
    <w:p w14:paraId="3E75DFE2" w14:textId="77777777" w:rsidR="00191148" w:rsidRDefault="00191148" w:rsidP="00191148">
      <w:r>
        <w:t>friend istream&amp;amp; operator&amp;gt;&amp;gt;(istream&amp;amp;, matrice&amp;amp;); //citirea unei matrice</w:t>
      </w:r>
    </w:p>
    <w:p w14:paraId="4B1AA98F" w14:textId="77777777" w:rsidR="00191148" w:rsidRDefault="00191148" w:rsidP="00191148">
      <w:r>
        <w:t>friend ostream&amp;amp; operator&amp;lt;&amp;lt;(ostream&amp;amp;, matrice); //afisarea unei matrice</w:t>
      </w:r>
    </w:p>
    <w:p w14:paraId="58E79F3A" w14:textId="77777777" w:rsidR="00191148" w:rsidRDefault="00191148" w:rsidP="00191148">
      <w:r>
        <w:t>matrice operator+(matrice); //adunarea a doua matrice</w:t>
      </w:r>
    </w:p>
    <w:p w14:paraId="48D44A76" w14:textId="77777777" w:rsidR="00191148" w:rsidRDefault="00191148" w:rsidP="00191148">
      <w:r>
        <w:t>matrice operator-(matrice); //diferenta intre doua matrice</w:t>
      </w:r>
    </w:p>
    <w:p w14:paraId="13397B45" w14:textId="77777777" w:rsidR="00191148" w:rsidRDefault="00191148" w:rsidP="00191148">
      <w:r>
        <w:t>matrice operator*(matrice); //inmultirea</w:t>
      </w:r>
    </w:p>
    <w:p w14:paraId="1F3AB6D9" w14:textId="77777777" w:rsidR="00191148" w:rsidRDefault="00191148" w:rsidP="00191148">
      <w:r>
        <w:t>matrice operator~(); //transpusa</w:t>
      </w:r>
    </w:p>
    <w:p w14:paraId="2A855FD3" w14:textId="77777777" w:rsidR="00191148" w:rsidRDefault="00191148" w:rsidP="00191148">
      <w:r>
        <w:t>int&amp;amp; linii(); //numarul de linii</w:t>
      </w:r>
    </w:p>
    <w:p w14:paraId="59B9F5F2" w14:textId="77777777" w:rsidR="00191148" w:rsidRDefault="00191148" w:rsidP="00191148">
      <w:r>
        <w:t>int&amp;amp; coloane(); //numarul de coloane</w:t>
      </w:r>
    </w:p>
    <w:p w14:paraId="4E1D2C04" w14:textId="77777777" w:rsidR="00191148" w:rsidRDefault="00191148" w:rsidP="00191148">
      <w:r>
        <w:t>private:</w:t>
      </w:r>
    </w:p>
    <w:p w14:paraId="502E6CE5" w14:textId="77777777" w:rsidR="00191148" w:rsidRDefault="00191148" w:rsidP="00191148">
      <w:r>
        <w:t>matrice operator-(); //opusa unei matrice</w:t>
      </w:r>
    </w:p>
    <w:p w14:paraId="2014660F" w14:textId="77777777" w:rsidR="00191148" w:rsidRDefault="00191148" w:rsidP="00191148">
      <w:r>
        <w:t>};</w:t>
      </w:r>
    </w:p>
    <w:p w14:paraId="499C1142" w14:textId="77777777" w:rsidR="00191148" w:rsidRDefault="00191148" w:rsidP="00191148">
      <w:r>
        <w:t>inline matrice::matrice(int m_, int n_, const char* s_) :m(m_), n(n_), s(s_)</w:t>
      </w:r>
    </w:p>
    <w:p w14:paraId="034EF995" w14:textId="77777777" w:rsidR="00191148" w:rsidRDefault="00191148" w:rsidP="00191148">
      <w:r>
        <w:t>{</w:t>
      </w:r>
    </w:p>
    <w:p w14:paraId="07C96C20" w14:textId="77777777" w:rsidR="00191148" w:rsidRDefault="00191148" w:rsidP="00191148">
      <w:r>
        <w:t>a = new int* [m];</w:t>
      </w:r>
    </w:p>
    <w:p w14:paraId="5545B46F" w14:textId="77777777" w:rsidR="00191148" w:rsidRDefault="00191148" w:rsidP="00191148">
      <w:r>
        <w:t>for (int i = 0; i &amp;lt; m; i++)</w:t>
      </w:r>
    </w:p>
    <w:p w14:paraId="6E27E89E" w14:textId="77777777" w:rsidR="00191148" w:rsidRDefault="00191148" w:rsidP="00191148">
      <w:r>
        <w:t>a[i] = new int[n];</w:t>
      </w:r>
    </w:p>
    <w:p w14:paraId="0C13F24F" w14:textId="77777777" w:rsidR="00191148" w:rsidRDefault="00191148" w:rsidP="00191148"/>
    <w:p w14:paraId="74436C61" w14:textId="77777777" w:rsidR="00191148" w:rsidRDefault="00191148" w:rsidP="00191148">
      <w:r>
        <w:t>}</w:t>
      </w:r>
    </w:p>
    <w:p w14:paraId="59A1C178" w14:textId="77777777" w:rsidR="00191148" w:rsidRDefault="00191148" w:rsidP="00191148">
      <w:r>
        <w:t>istream&amp;amp; operator&amp;gt;&amp;gt;(istream&amp;amp; x, matrice&amp;amp; mat)</w:t>
      </w:r>
    </w:p>
    <w:p w14:paraId="2D87F8BA" w14:textId="77777777" w:rsidR="00191148" w:rsidRDefault="00191148" w:rsidP="00191148">
      <w:r>
        <w:t>{</w:t>
      </w:r>
    </w:p>
    <w:p w14:paraId="545DD322" w14:textId="77777777" w:rsidR="00191148" w:rsidRDefault="00191148" w:rsidP="00191148">
      <w:r>
        <w:t>cout &amp;lt;&amp;lt; &amp;quot;Citim matricea &amp;quot; &amp;lt;&amp;lt; mat.s &amp;lt;&amp;lt; &amp;#39;\n&amp;#39;;</w:t>
      </w:r>
    </w:p>
    <w:p w14:paraId="2E7997D8" w14:textId="77777777" w:rsidR="00191148" w:rsidRDefault="00191148" w:rsidP="00191148">
      <w:r>
        <w:t>for (int i = 0; i &amp;lt; mat.m; i++)</w:t>
      </w:r>
    </w:p>
    <w:p w14:paraId="09C300CE" w14:textId="77777777" w:rsidR="00191148" w:rsidRDefault="00191148" w:rsidP="00191148">
      <w:r>
        <w:t>for (int j = 0; j &amp;lt; mat.n; j++)</w:t>
      </w:r>
    </w:p>
    <w:p w14:paraId="19028F51" w14:textId="77777777" w:rsidR="00191148" w:rsidRDefault="00191148" w:rsidP="00191148">
      <w:r>
        <w:t>{</w:t>
      </w:r>
    </w:p>
    <w:p w14:paraId="1240DDE9" w14:textId="77777777" w:rsidR="00191148" w:rsidRDefault="00191148" w:rsidP="00191148">
      <w:r>
        <w:t>cout &amp;lt;&amp;lt; &amp;quot;\telementul [&amp;quot; &amp;lt;&amp;lt; i + 1 &amp;lt;&amp;lt; &amp;#39;,&amp;#39; &amp;lt;&amp;lt; j + 1 &amp;lt;&amp;lt; &amp;quot;]= &amp;quot;;</w:t>
      </w:r>
    </w:p>
    <w:p w14:paraId="5D8DF20F" w14:textId="77777777" w:rsidR="00191148" w:rsidRDefault="00191148" w:rsidP="00191148">
      <w:r>
        <w:t>x &amp;gt;&amp;gt; mat.a[i][j];</w:t>
      </w:r>
    </w:p>
    <w:p w14:paraId="298C0F0E" w14:textId="77777777" w:rsidR="00191148" w:rsidRDefault="00191148" w:rsidP="00191148">
      <w:r>
        <w:t>}</w:t>
      </w:r>
    </w:p>
    <w:p w14:paraId="7D2A4B3F" w14:textId="77777777" w:rsidR="00191148" w:rsidRDefault="00191148" w:rsidP="00191148">
      <w:r>
        <w:t>return x;</w:t>
      </w:r>
    </w:p>
    <w:p w14:paraId="5A95B4CF" w14:textId="77777777" w:rsidR="00191148" w:rsidRDefault="00191148" w:rsidP="00191148">
      <w:r>
        <w:lastRenderedPageBreak/>
        <w:t>}</w:t>
      </w:r>
    </w:p>
    <w:p w14:paraId="3C464C08" w14:textId="77777777" w:rsidR="00191148" w:rsidRDefault="00191148" w:rsidP="00191148">
      <w:r>
        <w:t>ostream&amp;amp; operator&amp;lt;&amp;lt;(ostream&amp;amp; x, matrice mat)</w:t>
      </w:r>
    </w:p>
    <w:p w14:paraId="6FDF98C8" w14:textId="77777777" w:rsidR="00191148" w:rsidRDefault="00191148" w:rsidP="00191148">
      <w:r>
        <w:t>{</w:t>
      </w:r>
    </w:p>
    <w:p w14:paraId="6FF5349A" w14:textId="77777777" w:rsidR="00191148" w:rsidRDefault="00191148" w:rsidP="00191148">
      <w:r>
        <w:t>x &amp;lt;&amp;lt; &amp;quot;Matricea &amp;quot; &amp;lt;&amp;lt; mat.s &amp;lt;&amp;lt; &amp;quot; este:\n&amp;quot;;</w:t>
      </w:r>
    </w:p>
    <w:p w14:paraId="2CEFF334" w14:textId="77777777" w:rsidR="00191148" w:rsidRDefault="00191148" w:rsidP="00191148">
      <w:r>
        <w:t>for (int i = 0; i &amp;lt; mat.m; i++)</w:t>
      </w:r>
    </w:p>
    <w:p w14:paraId="0C51E417" w14:textId="77777777" w:rsidR="00191148" w:rsidRDefault="00191148" w:rsidP="00191148">
      <w:r>
        <w:t>{</w:t>
      </w:r>
    </w:p>
    <w:p w14:paraId="3CA803CC" w14:textId="77777777" w:rsidR="00191148" w:rsidRDefault="00191148" w:rsidP="00191148">
      <w:r>
        <w:t>for (int j = 0; j &amp;lt; mat.n; j++)</w:t>
      </w:r>
    </w:p>
    <w:p w14:paraId="14A680DA" w14:textId="77777777" w:rsidR="00191148" w:rsidRDefault="00191148" w:rsidP="00191148">
      <w:r>
        <w:t>x &amp;lt;&amp;lt; setw(5) &amp;lt;&amp;lt; mat.a[i][j];</w:t>
      </w:r>
    </w:p>
    <w:p w14:paraId="52A9F992" w14:textId="77777777" w:rsidR="00191148" w:rsidRDefault="00191148" w:rsidP="00191148">
      <w:r>
        <w:t>cout &amp;lt;&amp;lt; &amp;#39;\n&amp;#39;;</w:t>
      </w:r>
    </w:p>
    <w:p w14:paraId="5DD82FBA" w14:textId="77777777" w:rsidR="00191148" w:rsidRDefault="00191148" w:rsidP="00191148">
      <w:r>
        <w:t>}</w:t>
      </w:r>
    </w:p>
    <w:p w14:paraId="49ABDCAB" w14:textId="77777777" w:rsidR="00191148" w:rsidRDefault="00191148" w:rsidP="00191148">
      <w:r>
        <w:t>return x;</w:t>
      </w:r>
    </w:p>
    <w:p w14:paraId="613D6DC0" w14:textId="77777777" w:rsidR="00191148" w:rsidRDefault="00191148" w:rsidP="00191148"/>
    <w:p w14:paraId="0CA85298" w14:textId="77777777" w:rsidR="00191148" w:rsidRDefault="00191148" w:rsidP="00191148">
      <w:r>
        <w:t>}</w:t>
      </w:r>
    </w:p>
    <w:p w14:paraId="30753DA7" w14:textId="77777777" w:rsidR="00191148" w:rsidRDefault="00191148" w:rsidP="00191148">
      <w:r>
        <w:t>matrice matrice::operator+(matrice mat)</w:t>
      </w:r>
    </w:p>
    <w:p w14:paraId="1CCAFE7F" w14:textId="77777777" w:rsidR="00191148" w:rsidRDefault="00191148" w:rsidP="00191148">
      <w:r>
        <w:t>{</w:t>
      </w:r>
    </w:p>
    <w:p w14:paraId="329204E9" w14:textId="77777777" w:rsidR="00191148" w:rsidRDefault="00191148" w:rsidP="00191148">
      <w:r>
        <w:t>matrice rez(m, n, &amp;quot;&amp;quot;);</w:t>
      </w:r>
    </w:p>
    <w:p w14:paraId="26D33005" w14:textId="77777777" w:rsidR="00191148" w:rsidRDefault="00191148" w:rsidP="00191148">
      <w:r>
        <w:t>for (int i = 0; i &amp;lt; rez.m; i++)</w:t>
      </w:r>
    </w:p>
    <w:p w14:paraId="0EE5ED56" w14:textId="77777777" w:rsidR="00191148" w:rsidRDefault="00191148" w:rsidP="00191148">
      <w:r>
        <w:t>for (int j = 0; j &amp;lt; rez.n; j++)</w:t>
      </w:r>
    </w:p>
    <w:p w14:paraId="25CEB497" w14:textId="77777777" w:rsidR="00191148" w:rsidRDefault="00191148" w:rsidP="00191148">
      <w:r>
        <w:t>rez.a[i][j] = a[i][j] + mat.a[i][j];</w:t>
      </w:r>
    </w:p>
    <w:p w14:paraId="05F2CF1D" w14:textId="77777777" w:rsidR="00191148" w:rsidRDefault="00191148" w:rsidP="00191148"/>
    <w:p w14:paraId="4F003F3C" w14:textId="77777777" w:rsidR="00191148" w:rsidRDefault="00191148" w:rsidP="00191148">
      <w:r>
        <w:t>rez.s = s + &amp;#39;+&amp;#39; + mat.s;</w:t>
      </w:r>
    </w:p>
    <w:p w14:paraId="5786C75F" w14:textId="77777777" w:rsidR="00191148" w:rsidRDefault="00191148" w:rsidP="00191148">
      <w:r>
        <w:t>return rez;</w:t>
      </w:r>
    </w:p>
    <w:p w14:paraId="689B7AE6" w14:textId="77777777" w:rsidR="00191148" w:rsidRDefault="00191148" w:rsidP="00191148">
      <w:r>
        <w:t>}</w:t>
      </w:r>
    </w:p>
    <w:p w14:paraId="2FC6BF45" w14:textId="77777777" w:rsidR="00191148" w:rsidRDefault="00191148" w:rsidP="00191148">
      <w:r>
        <w:t>matrice matrice::operator-()</w:t>
      </w:r>
    </w:p>
    <w:p w14:paraId="76A47B40" w14:textId="77777777" w:rsidR="00191148" w:rsidRDefault="00191148" w:rsidP="00191148">
      <w:r>
        <w:t>{</w:t>
      </w:r>
    </w:p>
    <w:p w14:paraId="1F194781" w14:textId="77777777" w:rsidR="00191148" w:rsidRDefault="00191148" w:rsidP="00191148">
      <w:r>
        <w:t>matrice rez(m, n, &amp;quot;&amp;quot;);</w:t>
      </w:r>
    </w:p>
    <w:p w14:paraId="27D8E014" w14:textId="77777777" w:rsidR="00191148" w:rsidRDefault="00191148" w:rsidP="00191148">
      <w:r>
        <w:t>for (int i = 0; i &amp;lt; rez.m; i++)</w:t>
      </w:r>
    </w:p>
    <w:p w14:paraId="46192C4B" w14:textId="77777777" w:rsidR="00191148" w:rsidRDefault="00191148" w:rsidP="00191148">
      <w:r>
        <w:t>for (int j = 0; j &amp;lt; rez.n; j++)</w:t>
      </w:r>
    </w:p>
    <w:p w14:paraId="4EC50898" w14:textId="77777777" w:rsidR="00191148" w:rsidRDefault="00191148" w:rsidP="00191148">
      <w:r>
        <w:t>rez.a[i][j] = -a[i][j];</w:t>
      </w:r>
    </w:p>
    <w:p w14:paraId="77E796C4" w14:textId="77777777" w:rsidR="00191148" w:rsidRDefault="00191148" w:rsidP="00191148"/>
    <w:p w14:paraId="0A8FDE75" w14:textId="77777777" w:rsidR="00191148" w:rsidRDefault="00191148" w:rsidP="00191148">
      <w:r>
        <w:t>return rez;</w:t>
      </w:r>
    </w:p>
    <w:p w14:paraId="4C55EEB8" w14:textId="77777777" w:rsidR="00191148" w:rsidRDefault="00191148" w:rsidP="00191148">
      <w:r>
        <w:t>}</w:t>
      </w:r>
    </w:p>
    <w:p w14:paraId="17B3D5DF" w14:textId="77777777" w:rsidR="00191148" w:rsidRDefault="00191148" w:rsidP="00191148">
      <w:r>
        <w:t>matrice matrice::operator-(matrice mat)</w:t>
      </w:r>
    </w:p>
    <w:p w14:paraId="69209B5C" w14:textId="77777777" w:rsidR="00191148" w:rsidRDefault="00191148" w:rsidP="00191148">
      <w:r>
        <w:t>{</w:t>
      </w:r>
    </w:p>
    <w:p w14:paraId="22F4FFFA" w14:textId="77777777" w:rsidR="00191148" w:rsidRDefault="00191148" w:rsidP="00191148">
      <w:r>
        <w:t>matrice rez(m, n, &amp;quot;&amp;quot;);</w:t>
      </w:r>
    </w:p>
    <w:p w14:paraId="2C0CCE59" w14:textId="77777777" w:rsidR="00191148" w:rsidRDefault="00191148" w:rsidP="00191148">
      <w:r>
        <w:t>rez = (*this) + (-mat);</w:t>
      </w:r>
    </w:p>
    <w:p w14:paraId="0254EC7A" w14:textId="77777777" w:rsidR="00191148" w:rsidRDefault="00191148" w:rsidP="00191148">
      <w:r>
        <w:t>rez.s = s + &amp;#39;-&amp;#39; + mat.s;</w:t>
      </w:r>
    </w:p>
    <w:p w14:paraId="0F00A405" w14:textId="77777777" w:rsidR="00191148" w:rsidRDefault="00191148" w:rsidP="00191148">
      <w:r>
        <w:t>return rez;</w:t>
      </w:r>
    </w:p>
    <w:p w14:paraId="26A100ED" w14:textId="77777777" w:rsidR="00191148" w:rsidRDefault="00191148" w:rsidP="00191148">
      <w:r>
        <w:t>}</w:t>
      </w:r>
    </w:p>
    <w:p w14:paraId="09AD5BEB" w14:textId="77777777" w:rsidR="00191148" w:rsidRDefault="00191148" w:rsidP="00191148">
      <w:r>
        <w:t>matrice matrice::operator*(matrice mat)</w:t>
      </w:r>
    </w:p>
    <w:p w14:paraId="5AABF55A" w14:textId="77777777" w:rsidR="00191148" w:rsidRDefault="00191148" w:rsidP="00191148">
      <w:r>
        <w:t>{</w:t>
      </w:r>
    </w:p>
    <w:p w14:paraId="11F05344" w14:textId="77777777" w:rsidR="00191148" w:rsidRDefault="00191148" w:rsidP="00191148">
      <w:r>
        <w:t>matrice rez(m, mat.n, &amp;quot;&amp;quot;);</w:t>
      </w:r>
    </w:p>
    <w:p w14:paraId="4BB71BD0" w14:textId="77777777" w:rsidR="00191148" w:rsidRDefault="00191148" w:rsidP="00191148">
      <w:r>
        <w:t>for (int i = 0; i &amp;lt; m; i++)</w:t>
      </w:r>
    </w:p>
    <w:p w14:paraId="4AB2D8AC" w14:textId="77777777" w:rsidR="00191148" w:rsidRDefault="00191148" w:rsidP="00191148">
      <w:r>
        <w:t>for (int j = 0; j &amp;lt; n; j++)</w:t>
      </w:r>
    </w:p>
    <w:p w14:paraId="4A2F1DB8" w14:textId="77777777" w:rsidR="00191148" w:rsidRDefault="00191148" w:rsidP="00191148">
      <w:r>
        <w:t>{</w:t>
      </w:r>
    </w:p>
    <w:p w14:paraId="0C93F084" w14:textId="77777777" w:rsidR="00191148" w:rsidRDefault="00191148" w:rsidP="00191148">
      <w:r>
        <w:t>rez.a[i][j] = 0;</w:t>
      </w:r>
    </w:p>
    <w:p w14:paraId="227EB52C" w14:textId="77777777" w:rsidR="00191148" w:rsidRDefault="00191148" w:rsidP="00191148">
      <w:r>
        <w:t>for (int x = 0; x &amp;lt; rez.n; x++)</w:t>
      </w:r>
    </w:p>
    <w:p w14:paraId="71F91BD1" w14:textId="77777777" w:rsidR="00191148" w:rsidRDefault="00191148" w:rsidP="00191148">
      <w:r>
        <w:lastRenderedPageBreak/>
        <w:t>rez.a[i][j] += a[i][x] * mat.a[x][j];</w:t>
      </w:r>
    </w:p>
    <w:p w14:paraId="7CAD2206" w14:textId="77777777" w:rsidR="00191148" w:rsidRDefault="00191148" w:rsidP="00191148"/>
    <w:p w14:paraId="18FF3F30" w14:textId="77777777" w:rsidR="00191148" w:rsidRDefault="00191148" w:rsidP="00191148">
      <w:r>
        <w:t>}</w:t>
      </w:r>
    </w:p>
    <w:p w14:paraId="1327C36C" w14:textId="77777777" w:rsidR="00191148" w:rsidRDefault="00191148" w:rsidP="00191148">
      <w:r>
        <w:t>rez.s = s + &amp;#39;*&amp;#39; + mat.s;</w:t>
      </w:r>
    </w:p>
    <w:p w14:paraId="7780B570" w14:textId="77777777" w:rsidR="00191148" w:rsidRDefault="00191148" w:rsidP="00191148">
      <w:r>
        <w:t>return rez;</w:t>
      </w:r>
    </w:p>
    <w:p w14:paraId="1FBD742A" w14:textId="77777777" w:rsidR="00191148" w:rsidRDefault="00191148" w:rsidP="00191148">
      <w:r>
        <w:t>}</w:t>
      </w:r>
    </w:p>
    <w:p w14:paraId="421E2714" w14:textId="77777777" w:rsidR="00191148" w:rsidRDefault="00191148" w:rsidP="00191148">
      <w:r>
        <w:t>matrice matrice::operator~()</w:t>
      </w:r>
    </w:p>
    <w:p w14:paraId="19CE1078" w14:textId="77777777" w:rsidR="00191148" w:rsidRDefault="00191148" w:rsidP="00191148">
      <w:r>
        <w:t>{</w:t>
      </w:r>
    </w:p>
    <w:p w14:paraId="115A9C25" w14:textId="77777777" w:rsidR="00191148" w:rsidRDefault="00191148" w:rsidP="00191148">
      <w:r>
        <w:t>matrice rez(n, m, &amp;quot;&amp;quot;);</w:t>
      </w:r>
    </w:p>
    <w:p w14:paraId="5C24F508" w14:textId="77777777" w:rsidR="00191148" w:rsidRDefault="00191148" w:rsidP="00191148">
      <w:r>
        <w:t>for (int i = 0; i &amp;lt; rez.m; i++)</w:t>
      </w:r>
    </w:p>
    <w:p w14:paraId="10D91996" w14:textId="77777777" w:rsidR="00191148" w:rsidRDefault="00191148" w:rsidP="00191148">
      <w:r>
        <w:t>for (int j = 0; j &amp;lt; rez.n; j++)</w:t>
      </w:r>
    </w:p>
    <w:p w14:paraId="73B7559F" w14:textId="77777777" w:rsidR="00191148" w:rsidRDefault="00191148" w:rsidP="00191148">
      <w:r>
        <w:t>rez.a[i][j] = a[j][i];</w:t>
      </w:r>
    </w:p>
    <w:p w14:paraId="5B5CB590" w14:textId="77777777" w:rsidR="00191148" w:rsidRDefault="00191148" w:rsidP="00191148"/>
    <w:p w14:paraId="0EAE3872" w14:textId="77777777" w:rsidR="00191148" w:rsidRDefault="00191148" w:rsidP="00191148">
      <w:r>
        <w:t>rez.s = s+&amp;quot; Transpus&amp;quot;;</w:t>
      </w:r>
    </w:p>
    <w:p w14:paraId="4CB82CCE" w14:textId="77777777" w:rsidR="00191148" w:rsidRDefault="00191148" w:rsidP="00191148">
      <w:r>
        <w:t>return rez;</w:t>
      </w:r>
    </w:p>
    <w:p w14:paraId="509BA7F0" w14:textId="77777777" w:rsidR="00191148" w:rsidRDefault="00191148" w:rsidP="00191148">
      <w:r>
        <w:t>}</w:t>
      </w:r>
    </w:p>
    <w:p w14:paraId="7E867880" w14:textId="77777777" w:rsidR="00191148" w:rsidRDefault="00191148" w:rsidP="00191148">
      <w:r>
        <w:t>int&amp;amp; matrice::linii()</w:t>
      </w:r>
    </w:p>
    <w:p w14:paraId="07C9D04C" w14:textId="77777777" w:rsidR="00191148" w:rsidRDefault="00191148" w:rsidP="00191148">
      <w:r>
        <w:t>{</w:t>
      </w:r>
    </w:p>
    <w:p w14:paraId="6448A895" w14:textId="77777777" w:rsidR="00191148" w:rsidRDefault="00191148" w:rsidP="00191148">
      <w:r>
        <w:t>return m;</w:t>
      </w:r>
    </w:p>
    <w:p w14:paraId="52784614" w14:textId="77777777" w:rsidR="00191148" w:rsidRDefault="00191148" w:rsidP="00191148">
      <w:r>
        <w:t>}</w:t>
      </w:r>
    </w:p>
    <w:p w14:paraId="6B2540F5" w14:textId="77777777" w:rsidR="00191148" w:rsidRDefault="00191148" w:rsidP="00191148"/>
    <w:p w14:paraId="0F39F317" w14:textId="77777777" w:rsidR="00191148" w:rsidRDefault="00191148" w:rsidP="00191148">
      <w:r>
        <w:t>int&amp;amp; matrice::coloane()</w:t>
      </w:r>
    </w:p>
    <w:p w14:paraId="3D2F650A" w14:textId="77777777" w:rsidR="00191148" w:rsidRDefault="00191148" w:rsidP="00191148">
      <w:r>
        <w:t>{</w:t>
      </w:r>
    </w:p>
    <w:p w14:paraId="5E440680" w14:textId="77777777" w:rsidR="00191148" w:rsidRDefault="00191148" w:rsidP="00191148">
      <w:r>
        <w:t>return n;</w:t>
      </w:r>
    </w:p>
    <w:p w14:paraId="72BA3C7B" w14:textId="77777777" w:rsidR="00191148" w:rsidRDefault="00191148" w:rsidP="00191148">
      <w:r>
        <w:t>}</w:t>
      </w:r>
    </w:p>
    <w:p w14:paraId="6DAF2EAC" w14:textId="77777777" w:rsidR="00191148" w:rsidRDefault="00191148" w:rsidP="00191148">
      <w:r>
        <w:t>*****************************************************************************</w:t>
      </w:r>
    </w:p>
    <w:p w14:paraId="749E5D37" w14:textId="77777777" w:rsidR="00191148" w:rsidRDefault="00191148" w:rsidP="00191148">
      <w:r>
        <w:t>#include&amp;quot;Header.h&amp;quot;</w:t>
      </w:r>
    </w:p>
    <w:p w14:paraId="7A6AF3FF" w14:textId="77777777" w:rsidR="00191148" w:rsidRDefault="00191148" w:rsidP="00191148">
      <w:r>
        <w:t>int main()</w:t>
      </w:r>
    </w:p>
    <w:p w14:paraId="741F88ED" w14:textId="77777777" w:rsidR="00191148" w:rsidRDefault="00191148" w:rsidP="00191148">
      <w:r>
        <w:t>{</w:t>
      </w:r>
    </w:p>
    <w:p w14:paraId="78D4DFB5" w14:textId="77777777" w:rsidR="00191148" w:rsidRDefault="00191148" w:rsidP="00191148">
      <w:r>
        <w:t>matrice a(2, 2, &amp;quot;A&amp;quot;);</w:t>
      </w:r>
    </w:p>
    <w:p w14:paraId="19972D73" w14:textId="77777777" w:rsidR="00191148" w:rsidRDefault="00191148" w:rsidP="00191148">
      <w:r>
        <w:t>matrice b(2, 2, &amp;quot;B&amp;quot;);</w:t>
      </w:r>
    </w:p>
    <w:p w14:paraId="57B750A5" w14:textId="77777777" w:rsidR="00191148" w:rsidRDefault="00191148" w:rsidP="00191148">
      <w:r>
        <w:t>cin &amp;gt;&amp;gt; a;</w:t>
      </w:r>
    </w:p>
    <w:p w14:paraId="2E9DA8CD" w14:textId="77777777" w:rsidR="00191148" w:rsidRDefault="00191148" w:rsidP="00191148">
      <w:r>
        <w:t>cin &amp;gt;&amp;gt; b;</w:t>
      </w:r>
    </w:p>
    <w:p w14:paraId="716198A9" w14:textId="77777777" w:rsidR="00191148" w:rsidRDefault="00191148" w:rsidP="00191148">
      <w:r>
        <w:t>cin.get();</w:t>
      </w:r>
    </w:p>
    <w:p w14:paraId="482A8394" w14:textId="77777777" w:rsidR="00191148" w:rsidRDefault="00191148" w:rsidP="00191148">
      <w:r>
        <w:t>system(&amp;quot;cls&amp;quot;);</w:t>
      </w:r>
    </w:p>
    <w:p w14:paraId="2206AC18" w14:textId="77777777" w:rsidR="00191148" w:rsidRDefault="00191148" w:rsidP="00191148">
      <w:r>
        <w:t>cout &amp;lt;&amp;lt; a &amp;lt;&amp;lt; b;</w:t>
      </w:r>
    </w:p>
    <w:p w14:paraId="7504DAB3" w14:textId="77777777" w:rsidR="00191148" w:rsidRDefault="00191148" w:rsidP="00191148">
      <w:r>
        <w:t>//suma si diferenta matricelor</w:t>
      </w:r>
    </w:p>
    <w:p w14:paraId="5646F7E4" w14:textId="77777777" w:rsidR="00191148" w:rsidRDefault="00191148" w:rsidP="00191148">
      <w:r>
        <w:t>if ((a.linii() == b.linii()) and (a.coloane() == b.coloane()))</w:t>
      </w:r>
    </w:p>
    <w:p w14:paraId="7BA0D132" w14:textId="77777777" w:rsidR="00191148" w:rsidRDefault="00191148" w:rsidP="00191148">
      <w:r>
        <w:t>{</w:t>
      </w:r>
    </w:p>
    <w:p w14:paraId="63867687" w14:textId="77777777" w:rsidR="00191148" w:rsidRDefault="00191148" w:rsidP="00191148">
      <w:r>
        <w:t>cout &amp;lt;&amp;lt; a + b;</w:t>
      </w:r>
    </w:p>
    <w:p w14:paraId="387E138D" w14:textId="77777777" w:rsidR="00191148" w:rsidRDefault="00191148" w:rsidP="00191148">
      <w:r>
        <w:t>cout &amp;lt;&amp;lt; a - b;</w:t>
      </w:r>
    </w:p>
    <w:p w14:paraId="57C0E163" w14:textId="77777777" w:rsidR="00191148" w:rsidRDefault="00191148" w:rsidP="00191148">
      <w:r>
        <w:t>cout &amp;lt;&amp;lt; b - a;</w:t>
      </w:r>
    </w:p>
    <w:p w14:paraId="1D9372A7" w14:textId="77777777" w:rsidR="00191148" w:rsidRDefault="00191148" w:rsidP="00191148">
      <w:r>
        <w:t>}</w:t>
      </w:r>
    </w:p>
    <w:p w14:paraId="3CA2226C" w14:textId="77777777" w:rsidR="00191148" w:rsidRDefault="00191148" w:rsidP="00191148">
      <w:r>
        <w:t>//inmultirea matricelor</w:t>
      </w:r>
    </w:p>
    <w:p w14:paraId="330F5417" w14:textId="77777777" w:rsidR="00191148" w:rsidRDefault="00191148" w:rsidP="00191148">
      <w:r>
        <w:t>if (a.coloane() == b.linii())</w:t>
      </w:r>
    </w:p>
    <w:p w14:paraId="6E19BB70" w14:textId="77777777" w:rsidR="00191148" w:rsidRDefault="00191148" w:rsidP="00191148">
      <w:r>
        <w:t>cout &amp;lt;&amp;lt; a * b;</w:t>
      </w:r>
    </w:p>
    <w:p w14:paraId="6C38A3A8" w14:textId="77777777" w:rsidR="00191148" w:rsidRDefault="00191148" w:rsidP="00191148">
      <w:r>
        <w:t>//transpusa matricei</w:t>
      </w:r>
    </w:p>
    <w:p w14:paraId="53EB5A7E" w14:textId="77777777" w:rsidR="00191148" w:rsidRDefault="00191148" w:rsidP="00191148">
      <w:r>
        <w:lastRenderedPageBreak/>
        <w:t>cout &amp;lt;&amp;lt; ~a;</w:t>
      </w:r>
    </w:p>
    <w:p w14:paraId="06FB745C" w14:textId="77777777" w:rsidR="00191148" w:rsidRDefault="00191148" w:rsidP="00191148">
      <w:r>
        <w:t>cout &amp;lt;&amp;lt; ~b;</w:t>
      </w:r>
    </w:p>
    <w:p w14:paraId="77ABA611" w14:textId="77777777" w:rsidR="00191148" w:rsidRDefault="00191148" w:rsidP="00191148">
      <w:r>
        <w:t>system(&amp;quot;pause&amp;quot;);</w:t>
      </w:r>
    </w:p>
    <w:p w14:paraId="06A3817D" w14:textId="43F439FE" w:rsidR="00191148" w:rsidRDefault="00191148" w:rsidP="00191148">
      <w:r>
        <w:t>return 0;</w:t>
      </w:r>
    </w:p>
    <w:p w14:paraId="0B618DF5" w14:textId="388FAAD3" w:rsidR="00191148" w:rsidRDefault="00191148" w:rsidP="00191148"/>
    <w:p w14:paraId="7A992AAE" w14:textId="365F3363" w:rsidR="00191148" w:rsidRDefault="00191148" w:rsidP="00191148">
      <w:pPr>
        <w:pStyle w:val="Heading1"/>
      </w:pPr>
      <w:r>
        <w:t>Vectorul de numere</w:t>
      </w:r>
    </w:p>
    <w:p w14:paraId="0923666C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&lt;iostream&gt;</w:t>
      </w:r>
    </w:p>
    <w:p w14:paraId="2E1CFF53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std;</w:t>
      </w:r>
    </w:p>
    <w:p w14:paraId="297BCE92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DB09274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</w:p>
    <w:p w14:paraId="49EF36B2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79121A3C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: </w:t>
      </w:r>
    </w:p>
    <w:p w14:paraId="46856C41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Extrem</w:t>
      </w:r>
    </w:p>
    <w:p w14:paraId="0796C838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3E8BAE36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minimum, maximum;</w:t>
      </w:r>
    </w:p>
    <w:p w14:paraId="0FA72B5B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};</w:t>
      </w:r>
    </w:p>
    <w:p w14:paraId="1B36FE74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</w:t>
      </w:r>
    </w:p>
    <w:p w14:paraId="27CC6B0E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arr[100]{};;</w:t>
      </w:r>
    </w:p>
    <w:p w14:paraId="6833B36D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sizeOfArray{0};</w:t>
      </w:r>
    </w:p>
    <w:p w14:paraId="22775768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</w:t>
      </w:r>
    </w:p>
    <w:p w14:paraId="5760FF74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Vector(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3F34FAB4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Vector(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&amp;);</w:t>
      </w:r>
    </w:p>
    <w:p w14:paraId="6E82A501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500FA7F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istream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operator&gt;&gt;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istream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&amp;,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&amp;);</w:t>
      </w:r>
    </w:p>
    <w:p w14:paraId="3196999A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ostream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operator&lt;&lt;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ostream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&amp;,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798F7D03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0BBD4A7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//overloaded operators methods</w:t>
      </w:r>
    </w:p>
    <w:p w14:paraId="10D9C830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operator[]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0DE191C9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operator+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();</w:t>
      </w:r>
    </w:p>
    <w:p w14:paraId="21A29647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operator*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();</w:t>
      </w:r>
    </w:p>
    <w:p w14:paraId="756BD57E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operator-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();</w:t>
      </w:r>
    </w:p>
    <w:p w14:paraId="44EA295A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operator*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66412ECB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operator*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6DAD1E6D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operator*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25751F08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Extrem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operator!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();</w:t>
      </w:r>
    </w:p>
    <w:p w14:paraId="19342AE2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15DE3B1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//special operators</w:t>
      </w:r>
    </w:p>
    <w:p w14:paraId="09F4AAA3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operator==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0A42DE93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operator=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42616496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operator,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2D5CB303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operator()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();</w:t>
      </w:r>
    </w:p>
    <w:p w14:paraId="584C3415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operator()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7E76FA18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operator()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35655D36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</w:p>
    <w:p w14:paraId="0CB5A914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</w:t>
      </w:r>
    </w:p>
    <w:p w14:paraId="30240A2E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isPrim(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71A75D1A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swap(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3CAB98D8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};</w:t>
      </w:r>
    </w:p>
    <w:p w14:paraId="1E136D9D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A60DD06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inline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::Vector(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 : sizeOfArray{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210C29D7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6AADDDD7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B247EE9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lastRenderedPageBreak/>
        <w:t>}</w:t>
      </w:r>
    </w:p>
    <w:p w14:paraId="32258983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inline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::Vector(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arrAux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 : sizeOfArray{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arrAux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.sizeOfArray}</w:t>
      </w:r>
    </w:p>
    <w:p w14:paraId="65192A66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</w:p>
    <w:p w14:paraId="117C73A8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i{0};</w:t>
      </w:r>
    </w:p>
    <w:p w14:paraId="6E6DBD62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(i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arrAux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.sizeOfArray)</w:t>
      </w:r>
    </w:p>
    <w:p w14:paraId="03075224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4AE6D42B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arr[i++] 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arrAux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.arr[i];</w:t>
      </w:r>
    </w:p>
    <w:p w14:paraId="14664C18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3381F05D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1AEEE9BE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A89DC36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operator[]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75D1FAAD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138AB0BE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arr[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];</w:t>
      </w:r>
    </w:p>
    <w:p w14:paraId="4AAB2018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21FB25F7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AEC4820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2B91AF"/>
          <w:sz w:val="19"/>
          <w:szCs w:val="19"/>
          <w:lang w:val="ro-RO"/>
        </w:rPr>
        <w:t>istream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operator&gt;&gt;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istream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arrAux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1597D3D6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7CA674E8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"Introduceti valorile pentru array:"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18DFE304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014D84F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arrAux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.sizeOfArray; i++)</w:t>
      </w:r>
    </w:p>
    <w:p w14:paraId="1ABB2FF5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1A2B9B01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"["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"]=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15E63667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808080"/>
          <w:sz w:val="19"/>
          <w:szCs w:val="19"/>
          <w:lang w:val="ro-RO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arrAux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3BC1DA5F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16E336E5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25BDB481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79C26D03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2B91AF"/>
          <w:sz w:val="19"/>
          <w:szCs w:val="19"/>
          <w:lang w:val="ro-RO"/>
        </w:rPr>
        <w:t>ostream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operator&lt;&lt;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ostream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arrAux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32DCF61D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61DA9146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808080"/>
          <w:sz w:val="19"/>
          <w:szCs w:val="19"/>
          <w:lang w:val="ro-RO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"Printing array"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190402FF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"[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49F3BEF0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arrAux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.sizeOfArray; i++)</w:t>
      </w:r>
    </w:p>
    <w:p w14:paraId="26F0CFE9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7F64E57F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808080"/>
          <w:sz w:val="19"/>
          <w:szCs w:val="19"/>
          <w:lang w:val="ro-RO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arrAux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5CC540C1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165223A0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"]"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682D8019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34982A28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4C9609A9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2FD7D06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operator+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()</w:t>
      </w:r>
    </w:p>
    <w:p w14:paraId="41B226D9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6A891A3D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rezultat{0};</w:t>
      </w:r>
    </w:p>
    <w:p w14:paraId="28C073F9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sizeOfArray; i++)</w:t>
      </w:r>
    </w:p>
    <w:p w14:paraId="7A2DDAD0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4C306914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rezultat = rezultat + arr[i];</w:t>
      </w:r>
    </w:p>
    <w:p w14:paraId="783C067E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31D214FF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637C52FA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33882094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856ACDA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operator*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()</w:t>
      </w:r>
    </w:p>
    <w:p w14:paraId="0031EDEF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168188EC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rezultat{ 1 };</w:t>
      </w:r>
    </w:p>
    <w:p w14:paraId="026E87D4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sizeOfArray; i++)</w:t>
      </w:r>
    </w:p>
    <w:p w14:paraId="655D7370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4D226E28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rezultat = rezultat * arr[i];</w:t>
      </w:r>
    </w:p>
    <w:p w14:paraId="3CE8C8C0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496A4DE2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0E3AB2AB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lastRenderedPageBreak/>
        <w:t>}</w:t>
      </w:r>
    </w:p>
    <w:p w14:paraId="7CE4FC3F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7ADEA94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operator-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()</w:t>
      </w:r>
    </w:p>
    <w:p w14:paraId="660D2CF8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22831404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(*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 /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)sizeOfArray;</w:t>
      </w:r>
    </w:p>
    <w:p w14:paraId="19A3A2D7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35AACD3A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48FE99B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operator*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scalar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5001E0B6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73167444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rezultat(sizeOfArray);</w:t>
      </w:r>
    </w:p>
    <w:p w14:paraId="3F773FDA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sizeOfArray; i++)</w:t>
      </w:r>
    </w:p>
    <w:p w14:paraId="5CD95E71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1A09037F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rezultat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= rezultat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scalar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66D7EEEF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04F631D3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73E22DD0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47046D50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FE26D82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operator*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auxArr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7C8FC6BA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32C7B7BF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rezultat{ 0 };</w:t>
      </w:r>
    </w:p>
    <w:p w14:paraId="32E0DCB3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sizeOfArray; i++)</w:t>
      </w:r>
    </w:p>
    <w:p w14:paraId="777F8F59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73AB3EBE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rezultat +=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static_cast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&gt;(arr[i]) *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auxArr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0B92F125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1F39BE22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053FDFD8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7E7B0B80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17529E1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operator*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scalar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auxArr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16D48AA9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72D83AC6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auxArr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scalar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6C53C5C6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64D722E8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C63005D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operator,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auxArr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6D11C0B5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5D1AC02F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rezultat(sizeOfArray);</w:t>
      </w:r>
    </w:p>
    <w:p w14:paraId="664BC295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sizeOfArray; i++)</w:t>
      </w:r>
    </w:p>
    <w:p w14:paraId="0374C378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317B974E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rezultat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= arr[i];</w:t>
      </w:r>
    </w:p>
    <w:p w14:paraId="6D685477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567D3DDC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1DBAF8AA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28E26022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F8ED20B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::swap(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751CB3BA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6927EE90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* aux{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};</w:t>
      </w:r>
    </w:p>
    <w:p w14:paraId="3BF7FE3A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aux = &amp;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33E0D0D6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52B86C72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808080"/>
          <w:sz w:val="19"/>
          <w:szCs w:val="19"/>
          <w:lang w:val="ro-RO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= *aux;</w:t>
      </w:r>
    </w:p>
    <w:p w14:paraId="08252EEE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158607F3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::isPrim(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obiect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51EBC48D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5CE035CE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prim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207CFED9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obiect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== 0)</w:t>
      </w:r>
    </w:p>
    <w:p w14:paraId="76498A98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7E56D928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prim;</w:t>
      </w:r>
    </w:p>
    <w:p w14:paraId="64D5E21E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7C508C36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obiect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== 1 ||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obiect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== 2)</w:t>
      </w:r>
    </w:p>
    <w:p w14:paraId="391FE25D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173BCF3F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prim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6C8A65F9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prim;</w:t>
      </w:r>
    </w:p>
    <w:p w14:paraId="1476E33E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2FF876A6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3; i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obiect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/ 2; i = i + 2)</w:t>
      </w:r>
    </w:p>
    <w:p w14:paraId="69EC8FD3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33568378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obiect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% i == 0)</w:t>
      </w:r>
    </w:p>
    <w:p w14:paraId="18FE6910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731155D0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prim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7B1605F1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prim;</w:t>
      </w:r>
    </w:p>
    <w:p w14:paraId="16EEF8A5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68C5A2C9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0102F8DA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prim;</w:t>
      </w:r>
    </w:p>
    <w:p w14:paraId="6A117206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3A503E2D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36E1C2A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operator==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auxArr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223B4C9A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57F68583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isEqual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276CDD11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sizeOfArray; i++)</w:t>
      </w:r>
    </w:p>
    <w:p w14:paraId="16698CED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6A5018F7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(arr[i] !=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auxArr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.arr[i])</w:t>
      </w:r>
    </w:p>
    <w:p w14:paraId="1DDAB6C4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6AA23A6B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isEqual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6CA80411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isEqual;</w:t>
      </w:r>
    </w:p>
    <w:p w14:paraId="04B10148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158AD970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0AC44C99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isEqual;</w:t>
      </w:r>
    </w:p>
    <w:p w14:paraId="27BB31D2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53730D85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operator=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auxArr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7FDA850C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7D2F267A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sizeOfArray; i++)</w:t>
      </w:r>
    </w:p>
    <w:p w14:paraId="14E3FFBF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09D70BBF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auxArr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.arr[i] = arr[i];</w:t>
      </w:r>
    </w:p>
    <w:p w14:paraId="19EA4B32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4C538877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auxArr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3BA72C20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17549AE0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operator()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()</w:t>
      </w:r>
    </w:p>
    <w:p w14:paraId="23C62F49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0510C7EF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sizeOfArray - 1; i++)</w:t>
      </w:r>
    </w:p>
    <w:p w14:paraId="6FD2C914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0478F962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j = i + 1; j &lt; sizeOfArray; j++)</w:t>
      </w:r>
    </w:p>
    <w:p w14:paraId="3003D47B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1DFB4F26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(arr[j] &lt; arr[i])</w:t>
      </w:r>
    </w:p>
    <w:p w14:paraId="4D181DD3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313D0A42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swap(arr[i], arr[j]);</w:t>
      </w:r>
    </w:p>
    <w:p w14:paraId="0DBF6151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02052404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1A435ACA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24FEA6BE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84F89B5" w14:textId="32EACB11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} </w:t>
      </w:r>
    </w:p>
    <w:p w14:paraId="7E62D7EA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operator()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obiect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3102332E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3C723943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sizeOfArray; i++)</w:t>
      </w:r>
    </w:p>
    <w:p w14:paraId="050B991C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28FD6B84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(arr[i] ==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obiect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1D125E1A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64B0D94B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i;</w:t>
      </w:r>
    </w:p>
    <w:p w14:paraId="6F8D07E2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107449B0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583B9DA8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0;</w:t>
      </w:r>
    </w:p>
    <w:p w14:paraId="021C2322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0C7C6E73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operator()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auxArr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1CA5F3DE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25895E10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nrPrime{ 0 };</w:t>
      </w:r>
    </w:p>
    <w:p w14:paraId="21EA4EEA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auxArr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.sizeOfArray; i++)</w:t>
      </w:r>
    </w:p>
    <w:p w14:paraId="34E22097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62091E2D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(isPrim(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auxArr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))</w:t>
      </w:r>
    </w:p>
    <w:p w14:paraId="12D79A53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74482895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nrPrime++;</w:t>
      </w:r>
    </w:p>
    <w:p w14:paraId="0F49D272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1E1B0BB3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0E9C92EB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nrPrime;</w:t>
      </w:r>
    </w:p>
    <w:p w14:paraId="27BD0063" w14:textId="77777777" w:rsidR="00A4342D" w:rsidRDefault="00A4342D" w:rsidP="00A434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7D433BD3" w14:textId="77777777" w:rsidR="00191148" w:rsidRPr="00191148" w:rsidRDefault="00191148" w:rsidP="00191148"/>
    <w:sectPr w:rsidR="00191148" w:rsidRPr="00191148">
      <w:footerReference w:type="default" r:id="rId8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A3ED2" w14:textId="77777777" w:rsidR="00CD4054" w:rsidRDefault="00CD4054">
      <w:r>
        <w:separator/>
      </w:r>
    </w:p>
  </w:endnote>
  <w:endnote w:type="continuationSeparator" w:id="0">
    <w:p w14:paraId="6D2009C5" w14:textId="77777777" w:rsidR="00CD4054" w:rsidRDefault="00CD4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E60F4" w14:textId="77777777" w:rsidR="002A792A" w:rsidRDefault="00CD4054">
    <w:pPr>
      <w:pStyle w:val="Footer"/>
    </w:pPr>
    <w:sdt>
      <w:sdtPr>
        <w:alias w:val="Enter Company Name:"/>
        <w:tag w:val="Enter Company Name:"/>
        <w:id w:val="-397664319"/>
        <w:placeholder>
          <w:docPart w:val="0F4B3478F30845FBBDF334A288029FFA"/>
        </w:placeholder>
        <w:temporary/>
        <w:showingPlcHdr/>
        <w15:appearance w15:val="hidden"/>
        <w:text/>
      </w:sdtPr>
      <w:sdtEndPr/>
      <w:sdtContent>
        <w:r w:rsidR="006D480F">
          <w:t>Company Name</w:t>
        </w:r>
      </w:sdtContent>
    </w:sdt>
    <w:r w:rsidR="004548D6">
      <w:ptab w:relativeTo="margin" w:alignment="right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58DFE" w14:textId="77777777" w:rsidR="00CD4054" w:rsidRDefault="00CD4054">
      <w:r>
        <w:separator/>
      </w:r>
    </w:p>
  </w:footnote>
  <w:footnote w:type="continuationSeparator" w:id="0">
    <w:p w14:paraId="5D251701" w14:textId="77777777" w:rsidR="00CD4054" w:rsidRDefault="00CD40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E25B1E"/>
    <w:multiLevelType w:val="hybridMultilevel"/>
    <w:tmpl w:val="0F6E6DD4"/>
    <w:lvl w:ilvl="0" w:tplc="1D324F7E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16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13"/>
  </w:num>
  <w:num w:numId="8">
    <w:abstractNumId w:val="17"/>
  </w:num>
  <w:num w:numId="9">
    <w:abstractNumId w:val="10"/>
  </w:num>
  <w:num w:numId="10">
    <w:abstractNumId w:val="20"/>
  </w:num>
  <w:num w:numId="11">
    <w:abstractNumId w:val="23"/>
  </w:num>
  <w:num w:numId="12">
    <w:abstractNumId w:val="23"/>
    <w:lvlOverride w:ilvl="0">
      <w:startOverride w:val="1"/>
    </w:lvlOverride>
  </w:num>
  <w:num w:numId="13">
    <w:abstractNumId w:val="12"/>
  </w:num>
  <w:num w:numId="14">
    <w:abstractNumId w:val="12"/>
    <w:lvlOverride w:ilvl="0">
      <w:startOverride w:val="1"/>
    </w:lvlOverride>
  </w:num>
  <w:num w:numId="15">
    <w:abstractNumId w:val="14"/>
  </w:num>
  <w:num w:numId="16">
    <w:abstractNumId w:val="14"/>
    <w:lvlOverride w:ilvl="0">
      <w:startOverride w:val="1"/>
    </w:lvlOverride>
  </w:num>
  <w:num w:numId="17">
    <w:abstractNumId w:val="21"/>
  </w:num>
  <w:num w:numId="18">
    <w:abstractNumId w:val="21"/>
    <w:lvlOverride w:ilvl="0">
      <w:startOverride w:val="1"/>
    </w:lvlOverride>
  </w:num>
  <w:num w:numId="19">
    <w:abstractNumId w:val="23"/>
  </w:num>
  <w:num w:numId="20">
    <w:abstractNumId w:val="23"/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23"/>
    <w:lvlOverride w:ilvl="0">
      <w:startOverride w:val="1"/>
    </w:lvlOverride>
  </w:num>
  <w:num w:numId="24">
    <w:abstractNumId w:val="18"/>
  </w:num>
  <w:num w:numId="25">
    <w:abstractNumId w:val="14"/>
    <w:lvlOverride w:ilvl="0">
      <w:startOverride w:val="1"/>
    </w:lvlOverride>
  </w:num>
  <w:num w:numId="26">
    <w:abstractNumId w:val="9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2"/>
  </w:num>
  <w:num w:numId="36">
    <w:abstractNumId w:val="19"/>
  </w:num>
  <w:num w:numId="37">
    <w:abstractNumId w:val="11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148"/>
    <w:rsid w:val="000303C2"/>
    <w:rsid w:val="00071A33"/>
    <w:rsid w:val="0008087C"/>
    <w:rsid w:val="000A0F81"/>
    <w:rsid w:val="000A696F"/>
    <w:rsid w:val="00102801"/>
    <w:rsid w:val="00191148"/>
    <w:rsid w:val="001E35FF"/>
    <w:rsid w:val="002A792A"/>
    <w:rsid w:val="003638E9"/>
    <w:rsid w:val="00387081"/>
    <w:rsid w:val="004223A9"/>
    <w:rsid w:val="004548D6"/>
    <w:rsid w:val="004B5EAA"/>
    <w:rsid w:val="005B653B"/>
    <w:rsid w:val="005C17AF"/>
    <w:rsid w:val="005E3750"/>
    <w:rsid w:val="005F3943"/>
    <w:rsid w:val="005F6ACD"/>
    <w:rsid w:val="006205F4"/>
    <w:rsid w:val="00675FB5"/>
    <w:rsid w:val="006D480F"/>
    <w:rsid w:val="006F07D7"/>
    <w:rsid w:val="00751CB9"/>
    <w:rsid w:val="00823C88"/>
    <w:rsid w:val="008B4B02"/>
    <w:rsid w:val="009A2858"/>
    <w:rsid w:val="009B515D"/>
    <w:rsid w:val="00A32A28"/>
    <w:rsid w:val="00A4342D"/>
    <w:rsid w:val="00AB08ED"/>
    <w:rsid w:val="00AB17FC"/>
    <w:rsid w:val="00BD4E5D"/>
    <w:rsid w:val="00BF2918"/>
    <w:rsid w:val="00C3688B"/>
    <w:rsid w:val="00C40E10"/>
    <w:rsid w:val="00C72B2A"/>
    <w:rsid w:val="00CD4054"/>
    <w:rsid w:val="00CE697A"/>
    <w:rsid w:val="00D34246"/>
    <w:rsid w:val="00E74C55"/>
    <w:rsid w:val="00E814A4"/>
    <w:rsid w:val="00F06BBE"/>
    <w:rsid w:val="00F801D7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B89A82"/>
  <w15:chartTrackingRefBased/>
  <w15:docId w15:val="{381C69A3-8474-45A6-A778-8BA180222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EastAsia" w:hAnsi="Roboto" w:cstheme="minorBidi"/>
        <w:color w:val="4C483D" w:themeColor="text2"/>
        <w:sz w:val="22"/>
        <w:lang w:val="en-US" w:eastAsia="ja-JP" w:bidi="ar-SA"/>
      </w:rPr>
    </w:rPrDefault>
    <w:pPrDefault>
      <w:pPr>
        <w:ind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9B515D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eastAsiaTheme="majorEastAsia" w:cstheme="majorBidi"/>
      <w:color w:val="000000" w:themeColor="text1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/>
      <w:ind w:firstLine="357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B515D"/>
    <w:rPr>
      <w:rFonts w:eastAsiaTheme="majorEastAsia" w:cstheme="majorBidi"/>
      <w:color w:val="000000" w:themeColor="text1"/>
      <w:sz w:val="24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11"/>
      </w:numPr>
      <w:spacing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24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15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line="288" w:lineRule="auto"/>
    </w:pPr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</w:pPr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zan\AppData\Roaming\Microsoft\Templates\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4B3478F30845FBBDF334A288029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4E70E-74D7-4695-9549-0AEA9633A2A9}"/>
      </w:docPartPr>
      <w:docPartBody>
        <w:p w:rsidR="00AE6A58" w:rsidRDefault="005C7839">
          <w:pPr>
            <w:pStyle w:val="0F4B3478F30845FBBDF334A288029FFA"/>
          </w:pPr>
          <w:r>
            <w:t>To replace any placeholder text (such as this) just tap it and start typing.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39"/>
    <w:rsid w:val="00235468"/>
    <w:rsid w:val="005C7839"/>
    <w:rsid w:val="00AE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0F4B3478F30845FBBDF334A288029FFA">
    <w:name w:val="0F4B3478F30845FBBDF334A288029F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design).dotx</Template>
  <TotalTime>0</TotalTime>
  <Pages>8</Pages>
  <Words>1038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Hezanin</dc:creator>
  <cp:keywords/>
  <dc:description/>
  <cp:lastModifiedBy>Radu Nicoleta</cp:lastModifiedBy>
  <cp:revision>2</cp:revision>
  <cp:lastPrinted>2012-12-03T18:15:00Z</cp:lastPrinted>
  <dcterms:created xsi:type="dcterms:W3CDTF">2022-03-26T09:41:00Z</dcterms:created>
  <dcterms:modified xsi:type="dcterms:W3CDTF">2022-03-30T17:25:00Z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