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2737" w14:textId="71A9F5BE" w:rsidR="002A792A" w:rsidRDefault="00250B9C" w:rsidP="00250B9C">
      <w:pPr>
        <w:pStyle w:val="Title"/>
      </w:pPr>
      <w:r>
        <w:t>NICOLETA RADU T3</w:t>
      </w:r>
    </w:p>
    <w:p w14:paraId="20455CEE" w14:textId="027F572F" w:rsidR="00250B9C" w:rsidRDefault="00250B9C" w:rsidP="00250B9C">
      <w:pPr>
        <w:pStyle w:val="Subtitle"/>
        <w:jc w:val="left"/>
      </w:pPr>
      <w:r>
        <w:t>Programare OOP /  c++</w:t>
      </w:r>
    </w:p>
    <w:p w14:paraId="6A405CFF" w14:textId="423C81F3" w:rsidR="00250B9C" w:rsidRDefault="00250B9C" w:rsidP="00250B9C"/>
    <w:p w14:paraId="2652138E" w14:textId="588E255E" w:rsidR="00250B9C" w:rsidRDefault="001E2F45" w:rsidP="00B42AD5">
      <w:pPr>
        <w:pStyle w:val="Heading1"/>
        <w:numPr>
          <w:ilvl w:val="0"/>
          <w:numId w:val="40"/>
        </w:numPr>
      </w:pPr>
      <w:r>
        <w:t>Numere Complexe</w:t>
      </w:r>
    </w:p>
    <w:p w14:paraId="3D1E569C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4FED6148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60B9F35A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B9A89F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</w:p>
    <w:p w14:paraId="6586CF4D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FCB9A4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40E9B549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real and imaginary parts, a(real) and b(imaginary)</w:t>
      </w:r>
    </w:p>
    <w:p w14:paraId="60DC8D28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= 0, b = 0;</w:t>
      </w:r>
    </w:p>
    <w:p w14:paraId="082016FE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521ED17C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// constructori </w:t>
      </w:r>
    </w:p>
    <w:p w14:paraId="03575944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complex(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90849AA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complex();</w:t>
      </w:r>
    </w:p>
    <w:p w14:paraId="5DFECEEE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complex(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*);</w:t>
      </w:r>
    </w:p>
    <w:p w14:paraId="135567F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complex(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&amp;);</w:t>
      </w:r>
    </w:p>
    <w:p w14:paraId="4E81361B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~complex()</w:t>
      </w:r>
    </w:p>
    <w:p w14:paraId="4E05946E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71C2C02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"Dealocare memorie"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ED11FB8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7BAAB43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F4905E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F7348BB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subtract(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4B9E60F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multiply(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ABB82CD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divide(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695B289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47EF1739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negativ();</w:t>
      </w:r>
    </w:p>
    <w:p w14:paraId="3A5ABD4D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conjugate();</w:t>
      </w:r>
    </w:p>
    <w:p w14:paraId="461CF369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absolute();</w:t>
      </w:r>
    </w:p>
    <w:p w14:paraId="5FB2E513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6D0AF340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22C6EC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::complex(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): a(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),b(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936427F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1A1D828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8EE3E16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6D0BDBD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"Initializare prin parametri"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10BDD4A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F3553B8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BD9B326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::complex()</w:t>
      </w:r>
    </w:p>
    <w:p w14:paraId="19BABC02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BCB4E4D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"Initializare fara parametri"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187B4F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E355AA4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FE31E4C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::complex(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70DFF7B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F0F0287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-&gt;a;</w:t>
      </w:r>
    </w:p>
    <w:p w14:paraId="1DE0BDA7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-&gt;b;</w:t>
      </w:r>
    </w:p>
    <w:p w14:paraId="51D86385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56EB377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2E7C76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::complex(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0D8A47E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22B177F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.a;</w:t>
      </w:r>
    </w:p>
    <w:p w14:paraId="1A310C93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.b;</w:t>
      </w:r>
    </w:p>
    <w:p w14:paraId="66BC3389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D1205F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77AD7C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::sum(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EB3BB7D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02C82FA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6A97F1F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rezultat.a = a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.a;</w:t>
      </w:r>
    </w:p>
    <w:p w14:paraId="1F7E9AFC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rezultat.b = b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.b;</w:t>
      </w:r>
    </w:p>
    <w:p w14:paraId="570C7D67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533B9AE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C66F2D7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47F2FDF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::negativ()</w:t>
      </w:r>
    </w:p>
    <w:p w14:paraId="6E5C4AF6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5B4AE1C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rezultat{};</w:t>
      </w:r>
    </w:p>
    <w:p w14:paraId="5F8853FE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rezultat.a = -a;</w:t>
      </w:r>
    </w:p>
    <w:p w14:paraId="0C0B1FBA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rezultat.b = -b;</w:t>
      </w:r>
    </w:p>
    <w:p w14:paraId="21CCDDFE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4B6D0E53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1CB50B5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FE3FF53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::subtract(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8C70F9C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7AEA233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rezultat{};</w:t>
      </w:r>
    </w:p>
    <w:p w14:paraId="21913FCB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.negativ());</w:t>
      </w:r>
    </w:p>
    <w:p w14:paraId="5C490A3D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791AA88A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EC0A2EF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37546A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::multiply(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8AE12B7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910D6C4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rezultat{};</w:t>
      </w:r>
    </w:p>
    <w:p w14:paraId="060BE058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rezultat.a = a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 - b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.b;</w:t>
      </w:r>
    </w:p>
    <w:p w14:paraId="10AA39DB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rezultat.b = a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.b - b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.a;</w:t>
      </w:r>
    </w:p>
    <w:p w14:paraId="6D7A4EA3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827B96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6FF82F2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34F6D68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::absolute()</w:t>
      </w:r>
    </w:p>
    <w:p w14:paraId="59251369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E667ACF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sqrt(a * a + b * b);</w:t>
      </w:r>
    </w:p>
    <w:p w14:paraId="3C8244F8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C9CBBFA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3E45683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::conjugate()</w:t>
      </w:r>
    </w:p>
    <w:p w14:paraId="79D7C09E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5057637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D950FE6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rezultat.a = a;</w:t>
      </w:r>
    </w:p>
    <w:p w14:paraId="7A8F9DF4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rezultat.b = -b;</w:t>
      </w:r>
    </w:p>
    <w:p w14:paraId="72AB8AB4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9F51F57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BC0218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D1FD9F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::divide(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6FB9999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D405E71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974096B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439A04B8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6B3DF30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multiply(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.conjugate());</w:t>
      </w:r>
    </w:p>
    <w:p w14:paraId="3D85EDD5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rezultat.a = n.a / pow(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.absolute(), 2);</w:t>
      </w:r>
    </w:p>
    <w:p w14:paraId="5601E376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rezultat.b = n.b / pow(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.absolute(), 2);</w:t>
      </w:r>
    </w:p>
    <w:p w14:paraId="218012F7" w14:textId="77777777" w:rsidR="001E2F45" w:rsidRDefault="001E2F45" w:rsidP="001E2F4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7E7D7649" w14:textId="49645330" w:rsidR="001E2F45" w:rsidRPr="001E2F45" w:rsidRDefault="001E2F45" w:rsidP="001E2F45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61EFBA3" w14:textId="6A4E1A4C" w:rsidR="001E2F45" w:rsidRDefault="001E2F45" w:rsidP="001E2F45"/>
    <w:p w14:paraId="5153C687" w14:textId="317B760D" w:rsidR="001E2F45" w:rsidRPr="005759C3" w:rsidRDefault="005759C3" w:rsidP="001E2F45">
      <w:pPr>
        <w:rPr>
          <w:b/>
          <w:bCs/>
        </w:rPr>
      </w:pPr>
      <w:r w:rsidRPr="005759C3">
        <w:rPr>
          <w:b/>
          <w:bCs/>
        </w:rPr>
        <w:t xml:space="preserve">APEL </w:t>
      </w:r>
    </w:p>
    <w:p w14:paraId="686C9461" w14:textId="28854E44" w:rsidR="005759C3" w:rsidRDefault="005759C3" w:rsidP="001E2F45"/>
    <w:p w14:paraId="7457F0FD" w14:textId="33C4E7AF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ab/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a(8), b(7);</w:t>
      </w:r>
    </w:p>
    <w:p w14:paraId="6CC503EE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5D34C290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C18E6F4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a.write();</w:t>
      </w:r>
    </w:p>
    <w:p w14:paraId="7260F3E8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b.write();</w:t>
      </w:r>
    </w:p>
    <w:p w14:paraId="0C7A003F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F683931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a.sum(b);</w:t>
      </w:r>
    </w:p>
    <w:p w14:paraId="1C66F182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"Suma: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44BC080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rezultat.write();</w:t>
      </w:r>
    </w:p>
    <w:p w14:paraId="5924B1C9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FC54A34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a.divide(b);</w:t>
      </w:r>
    </w:p>
    <w:p w14:paraId="7EBC9317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"Diferenta: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363D045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rezultat.write();</w:t>
      </w:r>
    </w:p>
    <w:p w14:paraId="4739A4BB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9718695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a.multiply(b);</w:t>
      </w:r>
    </w:p>
    <w:p w14:paraId="6344C424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"Inmultire: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02573E4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rezultat.write();</w:t>
      </w:r>
    </w:p>
    <w:p w14:paraId="17DBD15D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6FBA6F6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a.divide(b);</w:t>
      </w:r>
    </w:p>
    <w:p w14:paraId="5F4124D3" w14:textId="77777777" w:rsidR="005759C3" w:rsidRDefault="005759C3" w:rsidP="005759C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"Impartire: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D18584D" w14:textId="06466148" w:rsidR="005759C3" w:rsidRDefault="005759C3" w:rsidP="005759C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rezultat.write();</w:t>
      </w:r>
    </w:p>
    <w:p w14:paraId="550EBC5B" w14:textId="315CC78D" w:rsidR="00985FB0" w:rsidRDefault="00985FB0" w:rsidP="005759C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F60338E" w14:textId="5E1449A7" w:rsidR="00985FB0" w:rsidRDefault="00B42AD5" w:rsidP="00B42AD5">
      <w:pPr>
        <w:pStyle w:val="Heading1"/>
        <w:numPr>
          <w:ilvl w:val="0"/>
          <w:numId w:val="40"/>
        </w:numPr>
      </w:pPr>
      <w:r>
        <w:t xml:space="preserve"> </w:t>
      </w:r>
      <w:r w:rsidR="00985FB0">
        <w:t>Polinom</w:t>
      </w:r>
    </w:p>
    <w:p w14:paraId="3D11650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5F5DD0D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&lt;vector&gt;</w:t>
      </w:r>
    </w:p>
    <w:p w14:paraId="2D22191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102904F6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B00C0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</w:p>
    <w:p w14:paraId="4CCA97B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32B87F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080C274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grad;</w:t>
      </w:r>
    </w:p>
    <w:p w14:paraId="554BEE77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coeficient;</w:t>
      </w:r>
    </w:p>
    <w:p w14:paraId="5D0827F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1CF3102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Polinom(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3C013B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~Polinom()</w:t>
      </w:r>
    </w:p>
    <w:p w14:paraId="6AC23CD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8A59FC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4EFB00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A408D07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96F1DE2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citire();</w:t>
      </w:r>
    </w:p>
    <w:p w14:paraId="16DA46DD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afisare();</w:t>
      </w:r>
    </w:p>
    <w:p w14:paraId="4EDD4501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dealocare();</w:t>
      </w:r>
    </w:p>
    <w:p w14:paraId="19AD2476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25C885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calculPunct(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2E6C09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7977B5B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0837BFD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::Polinom(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F383D1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B8CDE0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grad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62E476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//[x.grad + 1];</w:t>
      </w:r>
    </w:p>
    <w:p w14:paraId="5874F462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9D02A8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grad + 1; i++)</w:t>
      </w:r>
    </w:p>
    <w:p w14:paraId="61FBFEC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B6985DD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coeficient.push_back(0);</w:t>
      </w:r>
    </w:p>
    <w:p w14:paraId="3A412EE6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1B10F8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0AED14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D9F025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::dealocare()</w:t>
      </w:r>
    </w:p>
    <w:p w14:paraId="18294E8C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3B7184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grad = 0;</w:t>
      </w:r>
    </w:p>
    <w:p w14:paraId="222AC68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coeficient.clear();</w:t>
      </w:r>
    </w:p>
    <w:p w14:paraId="5E0E795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C50D737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45D3B0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::citire()</w:t>
      </w:r>
    </w:p>
    <w:p w14:paraId="37AFA5D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878DDAC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coeficientii polinomului"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FDD09C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grad; i++)</w:t>
      </w:r>
    </w:p>
    <w:p w14:paraId="5DCC8ED3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B9020C7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34629E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coeficient.at(i);</w:t>
      </w:r>
    </w:p>
    <w:p w14:paraId="25C1E121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9E6658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6D21B9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579ACD3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::afisare()</w:t>
      </w:r>
    </w:p>
    <w:p w14:paraId="17E7F83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92B10F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coeficient.at(grad)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x^"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grad;</w:t>
      </w:r>
    </w:p>
    <w:p w14:paraId="44373856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5791C3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grad - 1; i &gt;= 1 ; i--)</w:t>
      </w:r>
    </w:p>
    <w:p w14:paraId="623BAC03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642E6F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(coeficient.at(i) &gt; 0)</w:t>
      </w:r>
    </w:p>
    <w:p w14:paraId="6FA3D04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A79E3E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+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* x^"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128B9B6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26935C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1941427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7A00FB8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(coeficient.at(i) &lt; 0)</w:t>
      </w:r>
    </w:p>
    <w:p w14:paraId="52880F0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8B5BC96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* x^"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F10AB0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D7EBC0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201570D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875722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(coeficient.at(0) &gt; 0)</w:t>
      </w:r>
    </w:p>
    <w:p w14:paraId="5CA81EB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8B07F8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+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coeficient.at(0)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618EE0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56F6A4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E4D6F1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BACFB1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(coeficient.at(0) &lt; 0)</w:t>
      </w:r>
    </w:p>
    <w:p w14:paraId="36295A87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B82B74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coeficient.at(0)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0BEB8AD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FBF853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166439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B3B7262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2A00FE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18F56A7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::suma(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2FC2BEC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F2DBBC1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6888855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cazul 1 - Gradele sunt egale</w:t>
      </w:r>
    </w:p>
    <w:p w14:paraId="5871786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(grad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.grad)</w:t>
      </w:r>
    </w:p>
    <w:p w14:paraId="14261BE2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508739D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rezultat(grad);</w:t>
      </w:r>
    </w:p>
    <w:p w14:paraId="0047FE98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rezultat.grad; i++)</w:t>
      </w:r>
    </w:p>
    <w:p w14:paraId="64FEB54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A7E51F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rezultat.coeficient.at(i) = coeficient.at(i)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.coeficient.at(i);</w:t>
      </w:r>
    </w:p>
    <w:p w14:paraId="7B1C71A2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D40576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7866C8E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A377EF3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E0DE92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cazul 2 - Gradul polinom. 1 este mai mare decat polinom 2</w:t>
      </w:r>
    </w:p>
    <w:p w14:paraId="56B62B7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(grad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.grad)</w:t>
      </w:r>
    </w:p>
    <w:p w14:paraId="25AEA48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7EB04F8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rezultat(grad);</w:t>
      </w:r>
    </w:p>
    <w:p w14:paraId="4E2A78D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.grad; i++)</w:t>
      </w:r>
    </w:p>
    <w:p w14:paraId="4E6A5BF2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1562136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0450DB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42B7A3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 + 1; i &lt;= rezultat.grad; i++)</w:t>
      </w:r>
    </w:p>
    <w:p w14:paraId="02FDA426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78EF07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1AAE018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363B65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355DA61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FA7815F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81AF3F3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cazul 3 - Gradul polinom. 2 mai mare decat polinom 1</w:t>
      </w:r>
    </w:p>
    <w:p w14:paraId="7D0D945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 &gt; grad)</w:t>
      </w:r>
    </w:p>
    <w:p w14:paraId="0D005FA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262CE0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.grad);</w:t>
      </w:r>
    </w:p>
    <w:p w14:paraId="0387CC0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grad; i++)</w:t>
      </w:r>
    </w:p>
    <w:p w14:paraId="0BA9D878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DE23D7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B5D288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FE9315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grad + 1; i &lt;= rezultat.grad; i++)</w:t>
      </w:r>
    </w:p>
    <w:p w14:paraId="3015BB9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CC9FDCC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C1A5D9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A84511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127382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8A2A38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268976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1856C6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::calculPunct(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69CED1C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D411368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 = 0;</w:t>
      </w:r>
    </w:p>
    <w:p w14:paraId="14923428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grad; i++)</w:t>
      </w:r>
    </w:p>
    <w:p w14:paraId="47E79EEC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BC8AD03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 = s + 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pow(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)i);</w:t>
      </w:r>
    </w:p>
    <w:p w14:paraId="7CA2076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F0401C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s;</w:t>
      </w:r>
    </w:p>
    <w:p w14:paraId="67C3C3B5" w14:textId="60163583" w:rsidR="00985FB0" w:rsidRDefault="0068395A" w:rsidP="0068395A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F0FC532" w14:textId="2B0CEA81" w:rsidR="0068395A" w:rsidRDefault="0068395A" w:rsidP="0068395A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8D1A73" w14:textId="548A9C6E" w:rsidR="0068395A" w:rsidRDefault="0068395A" w:rsidP="0068395A">
      <w:pPr>
        <w:rPr>
          <w:rFonts w:ascii="Consolas" w:hAnsi="Consolas" w:cs="Consolas"/>
          <w:b/>
          <w:bCs/>
          <w:color w:val="000000"/>
          <w:sz w:val="19"/>
          <w:szCs w:val="19"/>
          <w:lang w:val="ro-RO"/>
        </w:rPr>
      </w:pPr>
      <w:r w:rsidRPr="0068395A">
        <w:rPr>
          <w:rFonts w:ascii="Consolas" w:hAnsi="Consolas" w:cs="Consolas"/>
          <w:b/>
          <w:bCs/>
          <w:color w:val="000000"/>
          <w:sz w:val="19"/>
          <w:szCs w:val="19"/>
          <w:lang w:val="ro-RO"/>
        </w:rPr>
        <w:t>APEL</w:t>
      </w:r>
    </w:p>
    <w:p w14:paraId="64A01C06" w14:textId="6D5FF9E1" w:rsidR="0068395A" w:rsidRDefault="0068395A" w:rsidP="0068395A">
      <w:pPr>
        <w:rPr>
          <w:rFonts w:ascii="Consolas" w:hAnsi="Consolas" w:cs="Consolas"/>
          <w:b/>
          <w:bCs/>
          <w:color w:val="000000"/>
          <w:sz w:val="19"/>
          <w:szCs w:val="19"/>
          <w:lang w:val="ro-RO"/>
        </w:rPr>
      </w:pPr>
    </w:p>
    <w:p w14:paraId="6340D975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49E35683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"Dati gradul polinoamelor: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17AC6D8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4E2B0B7C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6464A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a(n);</w:t>
      </w:r>
    </w:p>
    <w:p w14:paraId="7A76DF0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b(n);</w:t>
      </w:r>
    </w:p>
    <w:p w14:paraId="3D578A8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26B303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a.citire();</w:t>
      </w:r>
    </w:p>
    <w:p w14:paraId="45269F6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b.citire();</w:t>
      </w:r>
    </w:p>
    <w:p w14:paraId="75BD1271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17980D1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D4FD73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B0084F1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a.afisare();</w:t>
      </w:r>
    </w:p>
    <w:p w14:paraId="3DF8E638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b.afisare();</w:t>
      </w:r>
    </w:p>
    <w:p w14:paraId="10A4D5ED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EAFA7F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rez(4);</w:t>
      </w:r>
    </w:p>
    <w:p w14:paraId="53CA5690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a.suma(b);</w:t>
      </w:r>
    </w:p>
    <w:p w14:paraId="1467AAE1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813480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"Suma dintre a si b"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6BF7A5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rez.afisare();</w:t>
      </w:r>
    </w:p>
    <w:p w14:paraId="3AC5BCEA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EED3E4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"Valoarea polinomului intr-un punct"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E7A87B2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"Dati punctul: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DB4C56E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B06D9E9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x{};</w:t>
      </w:r>
    </w:p>
    <w:p w14:paraId="30E2AE6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x;</w:t>
      </w:r>
    </w:p>
    <w:p w14:paraId="0348F7A4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15102BB" w14:textId="77777777" w:rsidR="0068395A" w:rsidRDefault="0068395A" w:rsidP="0068395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"Valoarea lui a intr-un in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este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a.calculPunct(x)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6021591" w14:textId="7E232CE1" w:rsidR="0068395A" w:rsidRDefault="0068395A" w:rsidP="0068395A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67DAC60" w14:textId="3E4AA36F" w:rsidR="0068395A" w:rsidRDefault="0068395A" w:rsidP="0068395A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06CBAE1" w14:textId="764A369B" w:rsidR="0068395A" w:rsidRDefault="0068395A" w:rsidP="0068395A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81DD597" w14:textId="33E28029" w:rsidR="0068395A" w:rsidRPr="0068395A" w:rsidRDefault="0068395A" w:rsidP="0068395A">
      <w:r>
        <w:rPr>
          <w:noProof/>
        </w:rPr>
        <w:drawing>
          <wp:inline distT="0" distB="0" distL="0" distR="0" wp14:anchorId="135B7A51" wp14:editId="151858BC">
            <wp:extent cx="2451998" cy="24286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385" cy="24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95A" w:rsidRPr="0068395A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465A" w14:textId="77777777" w:rsidR="00FA14C3" w:rsidRDefault="00FA14C3">
      <w:r>
        <w:separator/>
      </w:r>
    </w:p>
  </w:endnote>
  <w:endnote w:type="continuationSeparator" w:id="0">
    <w:p w14:paraId="3213BD17" w14:textId="77777777" w:rsidR="00FA14C3" w:rsidRDefault="00FA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062F" w14:textId="77777777" w:rsidR="002A792A" w:rsidRDefault="00FA14C3">
    <w:pPr>
      <w:pStyle w:val="Footer"/>
    </w:pPr>
    <w:sdt>
      <w:sdtPr>
        <w:alias w:val="Enter Company Name:"/>
        <w:tag w:val="Enter Company Name:"/>
        <w:id w:val="-397664319"/>
        <w:placeholder>
          <w:docPart w:val="3179221793EF4072AA3120E9E2A04745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873B" w14:textId="77777777" w:rsidR="00FA14C3" w:rsidRDefault="00FA14C3">
      <w:r>
        <w:separator/>
      </w:r>
    </w:p>
  </w:footnote>
  <w:footnote w:type="continuationSeparator" w:id="0">
    <w:p w14:paraId="74EDFB6E" w14:textId="77777777" w:rsidR="00FA14C3" w:rsidRDefault="00FA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B3A74"/>
    <w:multiLevelType w:val="hybridMultilevel"/>
    <w:tmpl w:val="0D329A8E"/>
    <w:lvl w:ilvl="0" w:tplc="B84CAE1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603B06FA"/>
    <w:multiLevelType w:val="hybridMultilevel"/>
    <w:tmpl w:val="A216AC3A"/>
    <w:lvl w:ilvl="0" w:tplc="C84C8E1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97" w:hanging="360"/>
      </w:pPr>
    </w:lvl>
    <w:lvl w:ilvl="2" w:tplc="0418001B" w:tentative="1">
      <w:start w:val="1"/>
      <w:numFmt w:val="lowerRoman"/>
      <w:lvlText w:val="%3."/>
      <w:lvlJc w:val="right"/>
      <w:pPr>
        <w:ind w:left="2517" w:hanging="180"/>
      </w:pPr>
    </w:lvl>
    <w:lvl w:ilvl="3" w:tplc="0418000F" w:tentative="1">
      <w:start w:val="1"/>
      <w:numFmt w:val="decimal"/>
      <w:lvlText w:val="%4."/>
      <w:lvlJc w:val="left"/>
      <w:pPr>
        <w:ind w:left="3237" w:hanging="360"/>
      </w:pPr>
    </w:lvl>
    <w:lvl w:ilvl="4" w:tplc="04180019" w:tentative="1">
      <w:start w:val="1"/>
      <w:numFmt w:val="lowerLetter"/>
      <w:lvlText w:val="%5."/>
      <w:lvlJc w:val="left"/>
      <w:pPr>
        <w:ind w:left="3957" w:hanging="360"/>
      </w:pPr>
    </w:lvl>
    <w:lvl w:ilvl="5" w:tplc="0418001B" w:tentative="1">
      <w:start w:val="1"/>
      <w:numFmt w:val="lowerRoman"/>
      <w:lvlText w:val="%6."/>
      <w:lvlJc w:val="right"/>
      <w:pPr>
        <w:ind w:left="4677" w:hanging="180"/>
      </w:pPr>
    </w:lvl>
    <w:lvl w:ilvl="6" w:tplc="0418000F" w:tentative="1">
      <w:start w:val="1"/>
      <w:numFmt w:val="decimal"/>
      <w:lvlText w:val="%7."/>
      <w:lvlJc w:val="left"/>
      <w:pPr>
        <w:ind w:left="5397" w:hanging="360"/>
      </w:pPr>
    </w:lvl>
    <w:lvl w:ilvl="7" w:tplc="04180019" w:tentative="1">
      <w:start w:val="1"/>
      <w:numFmt w:val="lowerLetter"/>
      <w:lvlText w:val="%8."/>
      <w:lvlJc w:val="left"/>
      <w:pPr>
        <w:ind w:left="6117" w:hanging="360"/>
      </w:pPr>
    </w:lvl>
    <w:lvl w:ilvl="8" w:tplc="0418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2"/>
  </w:num>
  <w:num w:numId="11">
    <w:abstractNumId w:val="25"/>
  </w:num>
  <w:num w:numId="12">
    <w:abstractNumId w:val="25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3"/>
  </w:num>
  <w:num w:numId="18">
    <w:abstractNumId w:val="23"/>
    <w:lvlOverride w:ilvl="0">
      <w:startOverride w:val="1"/>
    </w:lvlOverride>
  </w:num>
  <w:num w:numId="19">
    <w:abstractNumId w:val="25"/>
  </w:num>
  <w:num w:numId="20">
    <w:abstractNumId w:val="25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4"/>
  </w:num>
  <w:num w:numId="36">
    <w:abstractNumId w:val="19"/>
  </w:num>
  <w:num w:numId="37">
    <w:abstractNumId w:val="11"/>
  </w:num>
  <w:num w:numId="38">
    <w:abstractNumId w:val="15"/>
  </w:num>
  <w:num w:numId="39">
    <w:abstractNumId w:val="2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9C"/>
    <w:rsid w:val="000303C2"/>
    <w:rsid w:val="00071A33"/>
    <w:rsid w:val="0008087C"/>
    <w:rsid w:val="000A0F81"/>
    <w:rsid w:val="000A696F"/>
    <w:rsid w:val="00102801"/>
    <w:rsid w:val="001E2F45"/>
    <w:rsid w:val="001E35FF"/>
    <w:rsid w:val="00250B9C"/>
    <w:rsid w:val="002A792A"/>
    <w:rsid w:val="003638E9"/>
    <w:rsid w:val="00387081"/>
    <w:rsid w:val="004223A9"/>
    <w:rsid w:val="004548D6"/>
    <w:rsid w:val="004B5EAA"/>
    <w:rsid w:val="004E3F5B"/>
    <w:rsid w:val="005759C3"/>
    <w:rsid w:val="005B653B"/>
    <w:rsid w:val="005C17AF"/>
    <w:rsid w:val="005F3943"/>
    <w:rsid w:val="005F6ACD"/>
    <w:rsid w:val="006205F4"/>
    <w:rsid w:val="0068395A"/>
    <w:rsid w:val="006D480F"/>
    <w:rsid w:val="006F07D7"/>
    <w:rsid w:val="00751CB9"/>
    <w:rsid w:val="00823C88"/>
    <w:rsid w:val="008B4B02"/>
    <w:rsid w:val="00940023"/>
    <w:rsid w:val="00985FB0"/>
    <w:rsid w:val="009A2858"/>
    <w:rsid w:val="009B515D"/>
    <w:rsid w:val="00A32A28"/>
    <w:rsid w:val="00AB08ED"/>
    <w:rsid w:val="00AB17FC"/>
    <w:rsid w:val="00B42AD5"/>
    <w:rsid w:val="00BD4E5D"/>
    <w:rsid w:val="00BF2918"/>
    <w:rsid w:val="00C3688B"/>
    <w:rsid w:val="00C40E10"/>
    <w:rsid w:val="00C72B2A"/>
    <w:rsid w:val="00CE697A"/>
    <w:rsid w:val="00D34246"/>
    <w:rsid w:val="00E74C55"/>
    <w:rsid w:val="00E814A4"/>
    <w:rsid w:val="00F06BBE"/>
    <w:rsid w:val="00F801D7"/>
    <w:rsid w:val="00FA14C3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C9F97"/>
  <w15:chartTrackingRefBased/>
  <w15:docId w15:val="{71E5FCC2-3BA6-4A80-A343-A7970F4E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E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79221793EF4072AA3120E9E2A04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9F0B-4386-4902-BE44-E10F11B251FE}"/>
      </w:docPartPr>
      <w:docPartBody>
        <w:p w:rsidR="003E210F" w:rsidRDefault="009625CD">
          <w:pPr>
            <w:pStyle w:val="3179221793EF4072AA3120E9E2A04745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CD"/>
    <w:rsid w:val="003E210F"/>
    <w:rsid w:val="0049423E"/>
    <w:rsid w:val="0096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3179221793EF4072AA3120E9E2A04745">
    <w:name w:val="3179221793EF4072AA3120E9E2A04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709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4</cp:revision>
  <cp:lastPrinted>2012-12-03T18:15:00Z</cp:lastPrinted>
  <dcterms:created xsi:type="dcterms:W3CDTF">2022-03-03T18:34:00Z</dcterms:created>
  <dcterms:modified xsi:type="dcterms:W3CDTF">2022-03-08T18:35:00Z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