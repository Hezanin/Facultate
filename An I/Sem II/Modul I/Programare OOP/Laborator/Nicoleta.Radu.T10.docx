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EF8E9" w14:textId="5B5B6BD9" w:rsidR="002A792A" w:rsidRDefault="000842EF" w:rsidP="000842EF">
      <w:pPr>
        <w:pStyle w:val="Title"/>
      </w:pPr>
      <w:r>
        <w:t>Nicoleta Radu, Tema c++</w:t>
      </w:r>
    </w:p>
    <w:p w14:paraId="5D454802" w14:textId="0B4B49C8" w:rsidR="000842EF" w:rsidRDefault="000842EF" w:rsidP="000842EF">
      <w:pPr>
        <w:pStyle w:val="Subtitle"/>
        <w:jc w:val="left"/>
      </w:pPr>
      <w:r>
        <w:t>TEMA 9 – POLIMORFISM</w:t>
      </w:r>
    </w:p>
    <w:p w14:paraId="0A55C70E" w14:textId="625A3C5F" w:rsidR="000842EF" w:rsidRDefault="000842EF" w:rsidP="000842EF"/>
    <w:p w14:paraId="3ACAE3A0" w14:textId="78728AF8" w:rsidR="000842EF" w:rsidRDefault="000842EF" w:rsidP="000842EF">
      <w:pPr>
        <w:pStyle w:val="Heading1"/>
      </w:pPr>
      <w:r>
        <w:t xml:space="preserve">1 </w:t>
      </w:r>
    </w:p>
    <w:p w14:paraId="73DB1082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once</w:t>
      </w:r>
    </w:p>
    <w:p w14:paraId="36154BE1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&lt;iostream&gt;</w:t>
      </w:r>
    </w:p>
    <w:p w14:paraId="6A0CCBEE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7F85776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Pereche</w:t>
      </w:r>
    </w:p>
    <w:p w14:paraId="5D3FEFDB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78E181EB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</w:t>
      </w:r>
    </w:p>
    <w:p w14:paraId="7E41FAA5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Protected Variables</w:t>
      </w:r>
    </w:p>
    <w:p w14:paraId="443989E5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firstOperand{}, secondOperand{};</w:t>
      </w:r>
    </w:p>
    <w:p w14:paraId="6E6BFD11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FD85E13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Protected Functions</w:t>
      </w:r>
    </w:p>
    <w:p w14:paraId="6A9DE421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getOperands(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&amp;,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&amp;);</w:t>
      </w:r>
    </w:p>
    <w:p w14:paraId="4645AF0A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setOperands(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7A58DF6E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E808622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</w:t>
      </w:r>
    </w:p>
    <w:p w14:paraId="63A693E7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Private functions</w:t>
      </w:r>
    </w:p>
    <w:p w14:paraId="0884DEB0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initVariables();</w:t>
      </w:r>
    </w:p>
    <w:p w14:paraId="6C5FAA46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D14434E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</w:t>
      </w:r>
    </w:p>
    <w:p w14:paraId="7D66D52F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Constructors &amp; Destructor</w:t>
      </w:r>
    </w:p>
    <w:p w14:paraId="6D0D61B6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Pereche();</w:t>
      </w:r>
    </w:p>
    <w:p w14:paraId="356A63DA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Pereche(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4D8568DA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Pereche(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Pereche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&amp;);</w:t>
      </w:r>
    </w:p>
    <w:p w14:paraId="1214580D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~Pereche();</w:t>
      </w:r>
    </w:p>
    <w:p w14:paraId="3182B0EF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DCA7BDD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Functions</w:t>
      </w:r>
    </w:p>
    <w:p w14:paraId="5BFED295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display();</w:t>
      </w:r>
    </w:p>
    <w:p w14:paraId="5D4A3464" w14:textId="2C2CE20B" w:rsidR="000842EF" w:rsidRDefault="000842EF" w:rsidP="000842EF">
      <w:pPr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};</w:t>
      </w:r>
    </w:p>
    <w:p w14:paraId="50E89ABC" w14:textId="0684F6DE" w:rsidR="000842EF" w:rsidRDefault="000842EF" w:rsidP="000842EF">
      <w:pPr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5FF4A96" w14:textId="1DDD2F37" w:rsidR="000842EF" w:rsidRDefault="000842EF" w:rsidP="000842EF">
      <w:pPr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7AFAD1F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"Pereche.h"</w:t>
      </w:r>
    </w:p>
    <w:p w14:paraId="19914BE4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6192432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Pereche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::getOperands(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_firstOp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_secondOp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3D8E7F1C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1EAF3336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808080"/>
          <w:sz w:val="19"/>
          <w:szCs w:val="19"/>
          <w:lang w:val="ro-RO"/>
        </w:rPr>
        <w:t>_firstOp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= firstOperand;</w:t>
      </w:r>
    </w:p>
    <w:p w14:paraId="424C5085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808080"/>
          <w:sz w:val="19"/>
          <w:szCs w:val="19"/>
          <w:lang w:val="ro-RO"/>
        </w:rPr>
        <w:t>_secondOp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= secondOperand;</w:t>
      </w:r>
    </w:p>
    <w:p w14:paraId="04B9D71C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687E0A03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465301D0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Pereche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::setOperands(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_firstOp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_secondOp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7979518A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3E3A1830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firstOperand 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_firstOp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55BEC96B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secondOperand 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_secondOp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134201DD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664E35A7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16D349D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Pereche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::initVariables()</w:t>
      </w:r>
    </w:p>
    <w:p w14:paraId="358848EC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48625010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firstOperand = 0.0;</w:t>
      </w:r>
    </w:p>
    <w:p w14:paraId="7EA656D7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lastRenderedPageBreak/>
        <w:tab/>
        <w:t>secondOperand = 0.0;</w:t>
      </w:r>
    </w:p>
    <w:p w14:paraId="4E5E7EED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1A3817A7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4F01511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2B91AF"/>
          <w:sz w:val="19"/>
          <w:szCs w:val="19"/>
          <w:lang w:val="ro-RO"/>
        </w:rPr>
        <w:t>Pereche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::Pereche()</w:t>
      </w:r>
    </w:p>
    <w:p w14:paraId="39651E3E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77460E1B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initVariables();</w:t>
      </w:r>
    </w:p>
    <w:p w14:paraId="55981CFD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479D076D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E32C18D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2B91AF"/>
          <w:sz w:val="19"/>
          <w:szCs w:val="19"/>
          <w:lang w:val="ro-RO"/>
        </w:rPr>
        <w:t>Pereche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::Pereche(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_firstOperand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_secondOperand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): firstOperand(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_firstOperand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), secondOperand(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_secondOperand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2C384013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04FEEA81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427702EC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AB7EA14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2B91AF"/>
          <w:sz w:val="19"/>
          <w:szCs w:val="19"/>
          <w:lang w:val="ro-RO"/>
        </w:rPr>
        <w:t>Pereche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::Pereche(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Pereche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aux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2C9BF302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75C66339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aux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.firstOperand = firstOperand;</w:t>
      </w:r>
    </w:p>
    <w:p w14:paraId="56D97732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aux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.secondOperand = secondOperand;</w:t>
      </w:r>
    </w:p>
    <w:p w14:paraId="6FBE8BCF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7C066B72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D55004F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2B91AF"/>
          <w:sz w:val="19"/>
          <w:szCs w:val="19"/>
          <w:lang w:val="ro-RO"/>
        </w:rPr>
        <w:t>Pereche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::~Pereche()</w:t>
      </w:r>
    </w:p>
    <w:p w14:paraId="60F98EF8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60EEA9BE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3EF2BC35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12B2376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Pereche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::display()</w:t>
      </w:r>
    </w:p>
    <w:p w14:paraId="6EFC100D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5700A6AD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/*</w:t>
      </w:r>
    </w:p>
    <w:p w14:paraId="4F072C10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ab/>
        <w:t>Display Complex numbers</w:t>
      </w:r>
    </w:p>
    <w:p w14:paraId="61324D42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ab/>
        <w:t>Prints firstOperand and secondOperand</w:t>
      </w:r>
    </w:p>
    <w:p w14:paraId="61CAC8F2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ab/>
        <w:t>*/</w:t>
      </w:r>
    </w:p>
    <w:p w14:paraId="3B8BE24D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0757D84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firstOperand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","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secondOperand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std::endl;</w:t>
      </w:r>
    </w:p>
    <w:p w14:paraId="365CE6C1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496918D6" w14:textId="4F13243F" w:rsidR="000842EF" w:rsidRDefault="000842EF" w:rsidP="000842EF"/>
    <w:p w14:paraId="2C626C37" w14:textId="56DE3FF6" w:rsidR="000842EF" w:rsidRDefault="000842EF" w:rsidP="000842EF"/>
    <w:p w14:paraId="2748B33C" w14:textId="0B600EBA" w:rsidR="000842EF" w:rsidRDefault="000842EF" w:rsidP="000842EF">
      <w:r>
        <w:t>INHERITED</w:t>
      </w:r>
    </w:p>
    <w:p w14:paraId="7F21A1B3" w14:textId="48454FB4" w:rsidR="000842EF" w:rsidRDefault="000842EF" w:rsidP="000842EF"/>
    <w:p w14:paraId="314FB77F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once</w:t>
      </w:r>
    </w:p>
    <w:p w14:paraId="5A3F4B24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"Pereche.h"</w:t>
      </w:r>
    </w:p>
    <w:p w14:paraId="49329345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448AD30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Pereche</w:t>
      </w:r>
    </w:p>
    <w:p w14:paraId="6328CC39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2F2F92FB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</w:t>
      </w:r>
    </w:p>
    <w:p w14:paraId="4F266CB7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Private functions</w:t>
      </w:r>
    </w:p>
    <w:p w14:paraId="102597E7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negativ();</w:t>
      </w:r>
    </w:p>
    <w:p w14:paraId="0D413038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conjugat();</w:t>
      </w:r>
    </w:p>
    <w:p w14:paraId="18E389C5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absolut();</w:t>
      </w:r>
    </w:p>
    <w:p w14:paraId="6C291199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</w:p>
    <w:p w14:paraId="7E94FBE9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</w:t>
      </w:r>
    </w:p>
    <w:p w14:paraId="3491180D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Constructors and Destructor</w:t>
      </w:r>
    </w:p>
    <w:p w14:paraId="3D546EAF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Complex();</w:t>
      </w:r>
    </w:p>
    <w:p w14:paraId="6B26FFBF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Complex(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522E29DD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~Complex();</w:t>
      </w:r>
    </w:p>
    <w:p w14:paraId="5008D747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E37B061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Functions</w:t>
      </w:r>
    </w:p>
    <w:p w14:paraId="39768787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</w:p>
    <w:p w14:paraId="133A1D7D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operator+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3789F6EA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operator-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42D232D1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operator*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14F46487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operator/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,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7EC15865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};</w:t>
      </w:r>
    </w:p>
    <w:p w14:paraId="5A691439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60F9A03" w14:textId="55019BCF" w:rsidR="000842EF" w:rsidRDefault="000842EF" w:rsidP="000842EF"/>
    <w:p w14:paraId="39C32738" w14:textId="0EC47314" w:rsidR="000842EF" w:rsidRDefault="000842EF" w:rsidP="000842EF"/>
    <w:p w14:paraId="7B16EB35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"Complex.h"</w:t>
      </w:r>
    </w:p>
    <w:p w14:paraId="394A4A3D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&lt;cmath&gt;</w:t>
      </w:r>
    </w:p>
    <w:p w14:paraId="720ED4E8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E0AC4D0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::Complex() :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Pereche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()</w:t>
      </w:r>
    </w:p>
    <w:p w14:paraId="3E2D3535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675EFD54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No args constructor</w:t>
      </w:r>
    </w:p>
    <w:p w14:paraId="42297FDE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4D1B4742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::Complex(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_firstOp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_secondOp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Pereche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_firstOp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_secondOp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2A898020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78051A99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Overloaded constructor</w:t>
      </w:r>
    </w:p>
    <w:p w14:paraId="76DA4AA7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2F6ED83D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::~Complex()</w:t>
      </w:r>
    </w:p>
    <w:p w14:paraId="4A6A6178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6E2A131B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Destructor</w:t>
      </w:r>
    </w:p>
    <w:p w14:paraId="5F2BDCD5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30C3B21E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E950176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::negativ()</w:t>
      </w:r>
    </w:p>
    <w:p w14:paraId="15660089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052F3422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/*</w:t>
      </w:r>
    </w:p>
    <w:p w14:paraId="7EEF9DD7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ab/>
        <w:t>Makes operands negative numbers</w:t>
      </w:r>
    </w:p>
    <w:p w14:paraId="498748BA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ab/>
        <w:t>Returns@ Complex number</w:t>
      </w:r>
    </w:p>
    <w:p w14:paraId="65FDD8B7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ab/>
        <w:t>*/</w:t>
      </w:r>
    </w:p>
    <w:p w14:paraId="566FD9D1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C041200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63335321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rezultat.firstOperand = -firstOperand;</w:t>
      </w:r>
    </w:p>
    <w:p w14:paraId="4308FD9E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rezultat.secondOperand = -secondOperand;</w:t>
      </w:r>
    </w:p>
    <w:p w14:paraId="4AF66E10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6AE94995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12B8B6F1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34EFEE9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::conjugat()</w:t>
      </w:r>
    </w:p>
    <w:p w14:paraId="189615CD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50CF1531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/*</w:t>
      </w:r>
    </w:p>
    <w:p w14:paraId="336CC9B9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ab/>
        <w:t>Makes conjugate for both operands</w:t>
      </w:r>
    </w:p>
    <w:p w14:paraId="6F839EA3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ab/>
        <w:t>Returns@ Complex number</w:t>
      </w:r>
    </w:p>
    <w:p w14:paraId="2769CAA7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ab/>
        <w:t>*/</w:t>
      </w:r>
    </w:p>
    <w:p w14:paraId="209030D3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6ADE56B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684720BF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rezultat.firstOperand = firstOperand;</w:t>
      </w:r>
    </w:p>
    <w:p w14:paraId="0BC0284A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rezultat.secondOperand = -secondOperand;</w:t>
      </w:r>
    </w:p>
    <w:p w14:paraId="65D65DBF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6BD7516F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3E5C027D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AD8564A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::absolut()</w:t>
      </w:r>
    </w:p>
    <w:p w14:paraId="08734FC5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4AC7E7D9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/*</w:t>
      </w:r>
    </w:p>
    <w:p w14:paraId="72163AE8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ab/>
        <w:t>Makes the absolute values of the two operands</w:t>
      </w:r>
    </w:p>
    <w:p w14:paraId="59DED6A2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ab/>
        <w:t>Returns@ Complex number</w:t>
      </w:r>
    </w:p>
    <w:p w14:paraId="54DCE489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ab/>
        <w:t>*/</w:t>
      </w:r>
    </w:p>
    <w:p w14:paraId="393833E3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C2B5652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sqrt((firstOperand * firstOperand) + (secondOperand * secondOperand));</w:t>
      </w:r>
    </w:p>
    <w:p w14:paraId="659B4CDF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11E0F2FD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DD67D91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operator+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289C2395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090DC102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/*</w:t>
      </w:r>
    </w:p>
    <w:p w14:paraId="6FB20DD7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ab/>
        <w:t>Overloaded '+' operator calculates sum of two</w:t>
      </w:r>
    </w:p>
    <w:p w14:paraId="1CC9E014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ab/>
        <w:t>Complex numbers</w:t>
      </w:r>
    </w:p>
    <w:p w14:paraId="07A61332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ab/>
        <w:t>Returns@ Complex number</w:t>
      </w:r>
    </w:p>
    <w:p w14:paraId="093B13EC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ab/>
        <w:t>*/</w:t>
      </w:r>
    </w:p>
    <w:p w14:paraId="3A780566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973EA88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5EF91A07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rezultat.firstOperand 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.firstOperand +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.firstOperand;</w:t>
      </w:r>
    </w:p>
    <w:p w14:paraId="15686858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rezultat.secondOperand 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.secondOperand +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.secondOperand;</w:t>
      </w:r>
    </w:p>
    <w:p w14:paraId="6177BDBA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49B66688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758840B3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727164E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operator-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018F6ACF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76012AB6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/*</w:t>
      </w:r>
    </w:p>
    <w:p w14:paraId="25D08C12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ab/>
        <w:t>Overloaded '-' operator calculates difference of two</w:t>
      </w:r>
    </w:p>
    <w:p w14:paraId="4C9A489C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ab/>
        <w:t>Complex numbers</w:t>
      </w:r>
    </w:p>
    <w:p w14:paraId="55E059BE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ab/>
        <w:t>Returns@ Complex number</w:t>
      </w:r>
    </w:p>
    <w:p w14:paraId="1ADFBC65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ab/>
        <w:t>*/</w:t>
      </w:r>
    </w:p>
    <w:p w14:paraId="144B3786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49DD870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56850279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rezultat.firstOperand 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.firstOperand + (-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.firstOperand);</w:t>
      </w:r>
    </w:p>
    <w:p w14:paraId="47BCC83A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rezultat.secondOperand 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.secondOperand + (-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.secondOperand);</w:t>
      </w:r>
    </w:p>
    <w:p w14:paraId="305A44F8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1214A727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3D5D3A77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C98C305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operator*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4B7E5DD9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49E32F2A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/*</w:t>
      </w:r>
    </w:p>
    <w:p w14:paraId="2B95363A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ab/>
        <w:t>Overloaded '*' operator calculates the multiplications of two</w:t>
      </w:r>
    </w:p>
    <w:p w14:paraId="164E0BFD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ab/>
        <w:t>Complex numbers</w:t>
      </w:r>
    </w:p>
    <w:p w14:paraId="4B2EB63C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ab/>
        <w:t>Returns@ Complex number</w:t>
      </w:r>
    </w:p>
    <w:p w14:paraId="5A120705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ab/>
        <w:t>*/</w:t>
      </w:r>
    </w:p>
    <w:p w14:paraId="00A421E3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3B4B77D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36F00ED4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rezultat.firstOperand 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.firstOperand *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.firstOperand -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.secondOperand *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.secondOperand;</w:t>
      </w:r>
    </w:p>
    <w:p w14:paraId="3275A6E2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rezultat.secondOperand 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.firstOperand *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.secondOperand -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.secondOperand *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.firstOperand;</w:t>
      </w:r>
    </w:p>
    <w:p w14:paraId="668FEF63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3ADF8726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2C50A302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C8A5447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operator/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(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51CFE562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2F9FC648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/*</w:t>
      </w:r>
    </w:p>
    <w:p w14:paraId="1F867E4B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ab/>
        <w:t>Overloaded '/' operator calculates the division of</w:t>
      </w:r>
    </w:p>
    <w:p w14:paraId="05A7B753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ab/>
        <w:t>two Complex numbers</w:t>
      </w:r>
    </w:p>
    <w:p w14:paraId="0E30A7D9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ab/>
        <w:t>Returns@ Complex number</w:t>
      </w:r>
    </w:p>
    <w:p w14:paraId="7BA3E840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ab/>
        <w:t>*/</w:t>
      </w:r>
    </w:p>
    <w:p w14:paraId="5A11D6D6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96BA5AF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31C01187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n;</w:t>
      </w:r>
    </w:p>
    <w:p w14:paraId="306D31B3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81868B5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rezultat.firstOperand = n.firstOperand / pow(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.absolut(), 2);</w:t>
      </w:r>
    </w:p>
    <w:p w14:paraId="0B75C8F0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rezultat.firstOperand = n.secondOperand / pow(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.absolut(), 2);</w:t>
      </w:r>
    </w:p>
    <w:p w14:paraId="40AA6938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64934E80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02377772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4EDF5F5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8016B8E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4988163B" w14:textId="391C149E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INHERITED</w:t>
      </w:r>
    </w:p>
    <w:p w14:paraId="054FBC7C" w14:textId="5EFE8550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49CA0219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once</w:t>
      </w:r>
    </w:p>
    <w:p w14:paraId="65BF43A2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"Pereche.h"</w:t>
      </w:r>
    </w:p>
    <w:p w14:paraId="759293C9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&lt;iostream&gt;</w:t>
      </w:r>
    </w:p>
    <w:p w14:paraId="133C827A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36650EC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Pereche</w:t>
      </w:r>
    </w:p>
    <w:p w14:paraId="573B35F7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15922278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</w:t>
      </w:r>
    </w:p>
    <w:p w14:paraId="224111FD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Private functions</w:t>
      </w:r>
    </w:p>
    <w:p w14:paraId="355BD9D2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inversa();</w:t>
      </w:r>
    </w:p>
    <w:p w14:paraId="1FC02EFF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</w:t>
      </w:r>
    </w:p>
    <w:p w14:paraId="2AD7C115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Constructors &amp; Destructor</w:t>
      </w:r>
    </w:p>
    <w:p w14:paraId="3217114E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Fractie();</w:t>
      </w:r>
    </w:p>
    <w:p w14:paraId="39FFAC89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Fractie(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&amp;);</w:t>
      </w:r>
    </w:p>
    <w:p w14:paraId="208ADD63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Fractie(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0A5BDBBC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~Fractie();</w:t>
      </w:r>
    </w:p>
    <w:p w14:paraId="01097AB1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3B47F09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Functions</w:t>
      </w:r>
    </w:p>
    <w:p w14:paraId="1E7A78F4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operator+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5B7EF12B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operator-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2FF6F83B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operator*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309DC1B5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operator/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2F1D012A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operator^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06C27BE2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};</w:t>
      </w:r>
    </w:p>
    <w:p w14:paraId="6E17357C" w14:textId="321BC834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EDC30B4" w14:textId="104563FA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1192797" w14:textId="356B1A2F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Cpp </w:t>
      </w:r>
    </w:p>
    <w:p w14:paraId="68D83C3D" w14:textId="4A8BCEB8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0864B86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ECB70D1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"Fractie.h"</w:t>
      </w:r>
    </w:p>
    <w:p w14:paraId="4DB3D984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&lt;iostream&gt;</w:t>
      </w:r>
    </w:p>
    <w:p w14:paraId="07AC83C2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047650C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::Fractie():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Pereche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()</w:t>
      </w:r>
    </w:p>
    <w:p w14:paraId="4DFC4058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613D58A5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97E90A8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578020EC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97BD7CC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::Fractie(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4F1293B0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16B893F7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42113A14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29EDF8D1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96F44D1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::~Fractie()</w:t>
      </w:r>
    </w:p>
    <w:p w14:paraId="2CAFC611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6E4E403B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4B031144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4FBA4507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7F709E4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2B91AF"/>
          <w:sz w:val="19"/>
          <w:szCs w:val="19"/>
          <w:lang w:val="ro-RO"/>
        </w:rPr>
        <w:lastRenderedPageBreak/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::Fractie(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1B433C55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7D6E4DCF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firstOperand 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.firstOperand;</w:t>
      </w:r>
    </w:p>
    <w:p w14:paraId="0BAC029A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secondOperand 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.secondOperand;</w:t>
      </w:r>
    </w:p>
    <w:p w14:paraId="60EC7FEC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6BF4607E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926A0DC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::inversa()</w:t>
      </w:r>
    </w:p>
    <w:p w14:paraId="79F5DEBA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686E785C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710C45C0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rezultat.secondOperand = firstOperand;</w:t>
      </w:r>
    </w:p>
    <w:p w14:paraId="7EDCB8E7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rezultat.firstOperand = secondOperand;</w:t>
      </w:r>
    </w:p>
    <w:p w14:paraId="74AE7452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63B1581C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258E20C9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88C8719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operator+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2227C03F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6A06F585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2805D7D8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aux;</w:t>
      </w:r>
    </w:p>
    <w:p w14:paraId="03363BDC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2A317D9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(secondOperand &gt;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.secondOperand)</w:t>
      </w:r>
    </w:p>
    <w:p w14:paraId="55D6D120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2D219BAF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aux = secondOperand /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.secondOperand;</w:t>
      </w:r>
    </w:p>
    <w:p w14:paraId="7D5E40FE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rezultat.secondOperand 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.secondOperand * aux;</w:t>
      </w:r>
    </w:p>
    <w:p w14:paraId="23F047DC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540198DD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(secondOperand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.secondOperand)</w:t>
      </w:r>
    </w:p>
    <w:p w14:paraId="5C523D3C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5A0416AA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aux 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.secondOperand / secondOperand;</w:t>
      </w:r>
    </w:p>
    <w:p w14:paraId="69E658DD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rezultat.secondOperand = secondOperand * aux;</w:t>
      </w:r>
    </w:p>
    <w:p w14:paraId="44EBFFB6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2CBDB266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rezultat.firstOperand = firstOperand +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.firstOperand;</w:t>
      </w:r>
    </w:p>
    <w:p w14:paraId="0471BF43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1AC31667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493F3593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8F71F2C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operator-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5B739B7F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7D214008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7FA27E7E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aux;</w:t>
      </w:r>
    </w:p>
    <w:p w14:paraId="17DBB744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312592F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(secondOperand &gt;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.secondOperand)</w:t>
      </w:r>
    </w:p>
    <w:p w14:paraId="51F443BA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22D726BD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aux = secondOperand /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.secondOperand;</w:t>
      </w:r>
    </w:p>
    <w:p w14:paraId="32F5F747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rezultat.secondOperand 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.secondOperand * aux;</w:t>
      </w:r>
    </w:p>
    <w:p w14:paraId="211C37BC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5292F213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(secondOperand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.secondOperand)</w:t>
      </w:r>
    </w:p>
    <w:p w14:paraId="6A5DA761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25EB2455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aux 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.secondOperand / secondOperand;</w:t>
      </w:r>
    </w:p>
    <w:p w14:paraId="48DDA087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rezultat.secondOperand = secondOperand * aux;</w:t>
      </w:r>
    </w:p>
    <w:p w14:paraId="7964381A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14C92E37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rezultat.firstOperand = firstOperand -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.firstOperand;</w:t>
      </w:r>
    </w:p>
    <w:p w14:paraId="04FEB5B2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3A8D2C9B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54F4FFF6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60C6F69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operator*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361AF054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4282908C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25F01005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rezultat.firstOperand = firstOperand *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.firstOperand;</w:t>
      </w:r>
    </w:p>
    <w:p w14:paraId="05A35C66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lastRenderedPageBreak/>
        <w:tab/>
        <w:t xml:space="preserve">rezultat.secondOperand = secondOperand *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.secondOperand;</w:t>
      </w:r>
    </w:p>
    <w:p w14:paraId="671C5A97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45CC5322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4A9E17FE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E0B408B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operator/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00B7E31A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298FFE51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141C20CD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rezultat.firstOperand = firstOperand;</w:t>
      </w:r>
    </w:p>
    <w:p w14:paraId="1623205F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rezultat.secondOperand = secondOperand;</w:t>
      </w:r>
    </w:p>
    <w:p w14:paraId="5C9D87B5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rezultat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.inversa();</w:t>
      </w:r>
    </w:p>
    <w:p w14:paraId="226C0CE0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2636AE91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1AD3A534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44757C08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::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operator^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power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6A2404F6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02DF4B34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Fractie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4B54CAB4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rezultat.secondOperand = pow(secondOperand,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power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0EF139CE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rezultat.firstOperand = pow(firstOperand,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power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57435938" w14:textId="77777777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rezultat;</w:t>
      </w:r>
    </w:p>
    <w:p w14:paraId="654D249A" w14:textId="4DC29AD3" w:rsidR="000842EF" w:rsidRDefault="000842EF" w:rsidP="000842E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217F70AD" w14:textId="77777777" w:rsidR="000842EF" w:rsidRPr="000842EF" w:rsidRDefault="000842EF" w:rsidP="000842EF"/>
    <w:sectPr w:rsidR="000842EF" w:rsidRPr="000842EF">
      <w:footerReference w:type="default" r:id="rId8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8DD2D" w14:textId="77777777" w:rsidR="00FB16E5" w:rsidRDefault="00FB16E5">
      <w:r>
        <w:separator/>
      </w:r>
    </w:p>
  </w:endnote>
  <w:endnote w:type="continuationSeparator" w:id="0">
    <w:p w14:paraId="109991AF" w14:textId="77777777" w:rsidR="00FB16E5" w:rsidRDefault="00FB1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50856" w14:textId="77777777" w:rsidR="002A792A" w:rsidRDefault="00FB16E5">
    <w:pPr>
      <w:pStyle w:val="Footer"/>
    </w:pPr>
    <w:sdt>
      <w:sdtPr>
        <w:alias w:val="Enter Company Name:"/>
        <w:tag w:val="Enter Company Name:"/>
        <w:id w:val="-397664319"/>
        <w:placeholder>
          <w:docPart w:val="9CA2B728F0F74FE0B732ADC53577C38A"/>
        </w:placeholder>
        <w:temporary/>
        <w:showingPlcHdr/>
        <w15:appearance w15:val="hidden"/>
        <w:text/>
      </w:sdtPr>
      <w:sdtEndPr/>
      <w:sdtContent>
        <w:r w:rsidR="006D480F">
          <w:t>Company Name</w:t>
        </w:r>
      </w:sdtContent>
    </w:sdt>
    <w:r w:rsidR="004548D6">
      <w:ptab w:relativeTo="margin" w:alignment="right" w:leader="none"/>
    </w:r>
    <w:r w:rsidR="004548D6">
      <w:fldChar w:fldCharType="begin"/>
    </w:r>
    <w:r w:rsidR="004548D6">
      <w:instrText xml:space="preserve"> PAGE   \* MERGEFORMAT </w:instrText>
    </w:r>
    <w:r w:rsidR="004548D6">
      <w:fldChar w:fldCharType="separate"/>
    </w:r>
    <w:r w:rsidR="00BD4E5D">
      <w:rPr>
        <w:noProof/>
      </w:rPr>
      <w:t>1</w:t>
    </w:r>
    <w:r w:rsidR="004548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23310" w14:textId="77777777" w:rsidR="00FB16E5" w:rsidRDefault="00FB16E5">
      <w:r>
        <w:separator/>
      </w:r>
    </w:p>
  </w:footnote>
  <w:footnote w:type="continuationSeparator" w:id="0">
    <w:p w14:paraId="316ECC62" w14:textId="77777777" w:rsidR="00FB16E5" w:rsidRDefault="00FB16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775D7"/>
    <w:multiLevelType w:val="hybridMultilevel"/>
    <w:tmpl w:val="C7185C2C"/>
    <w:lvl w:ilvl="0" w:tplc="D2187D1A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E25B1E"/>
    <w:multiLevelType w:val="hybridMultilevel"/>
    <w:tmpl w:val="0F6E6DD4"/>
    <w:lvl w:ilvl="0" w:tplc="1D324F7E">
      <w:start w:val="1"/>
      <w:numFmt w:val="bullet"/>
      <w:pStyle w:val="OffTrack"/>
      <w:lvlText w:val=""/>
      <w:lvlJc w:val="left"/>
      <w:pPr>
        <w:ind w:left="360" w:hanging="360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</w:num>
  <w:num w:numId="3">
    <w:abstractNumId w:val="7"/>
    <w:lvlOverride w:ilvl="0">
      <w:startOverride w:val="1"/>
    </w:lvlOverride>
  </w:num>
  <w:num w:numId="4">
    <w:abstractNumId w:val="16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13"/>
  </w:num>
  <w:num w:numId="8">
    <w:abstractNumId w:val="17"/>
  </w:num>
  <w:num w:numId="9">
    <w:abstractNumId w:val="10"/>
  </w:num>
  <w:num w:numId="10">
    <w:abstractNumId w:val="20"/>
  </w:num>
  <w:num w:numId="11">
    <w:abstractNumId w:val="23"/>
  </w:num>
  <w:num w:numId="12">
    <w:abstractNumId w:val="23"/>
    <w:lvlOverride w:ilvl="0">
      <w:startOverride w:val="1"/>
    </w:lvlOverride>
  </w:num>
  <w:num w:numId="13">
    <w:abstractNumId w:val="12"/>
  </w:num>
  <w:num w:numId="14">
    <w:abstractNumId w:val="12"/>
    <w:lvlOverride w:ilvl="0">
      <w:startOverride w:val="1"/>
    </w:lvlOverride>
  </w:num>
  <w:num w:numId="15">
    <w:abstractNumId w:val="14"/>
  </w:num>
  <w:num w:numId="16">
    <w:abstractNumId w:val="14"/>
    <w:lvlOverride w:ilvl="0">
      <w:startOverride w:val="1"/>
    </w:lvlOverride>
  </w:num>
  <w:num w:numId="17">
    <w:abstractNumId w:val="21"/>
  </w:num>
  <w:num w:numId="18">
    <w:abstractNumId w:val="21"/>
    <w:lvlOverride w:ilvl="0">
      <w:startOverride w:val="1"/>
    </w:lvlOverride>
  </w:num>
  <w:num w:numId="19">
    <w:abstractNumId w:val="23"/>
  </w:num>
  <w:num w:numId="20">
    <w:abstractNumId w:val="23"/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23"/>
    <w:lvlOverride w:ilvl="0">
      <w:startOverride w:val="1"/>
    </w:lvlOverride>
  </w:num>
  <w:num w:numId="24">
    <w:abstractNumId w:val="18"/>
  </w:num>
  <w:num w:numId="25">
    <w:abstractNumId w:val="14"/>
    <w:lvlOverride w:ilvl="0">
      <w:startOverride w:val="1"/>
    </w:lvlOverride>
  </w:num>
  <w:num w:numId="26">
    <w:abstractNumId w:val="9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2"/>
  </w:num>
  <w:num w:numId="36">
    <w:abstractNumId w:val="19"/>
  </w:num>
  <w:num w:numId="37">
    <w:abstractNumId w:val="11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EF"/>
    <w:rsid w:val="000303C2"/>
    <w:rsid w:val="00071A33"/>
    <w:rsid w:val="0008087C"/>
    <w:rsid w:val="000842EF"/>
    <w:rsid w:val="000A0F81"/>
    <w:rsid w:val="000A696F"/>
    <w:rsid w:val="00102801"/>
    <w:rsid w:val="001E35FF"/>
    <w:rsid w:val="002A792A"/>
    <w:rsid w:val="003638E9"/>
    <w:rsid w:val="00387081"/>
    <w:rsid w:val="004223A9"/>
    <w:rsid w:val="004548D6"/>
    <w:rsid w:val="004B5EAA"/>
    <w:rsid w:val="005B653B"/>
    <w:rsid w:val="005C17AF"/>
    <w:rsid w:val="005F3943"/>
    <w:rsid w:val="005F6ACD"/>
    <w:rsid w:val="006205F4"/>
    <w:rsid w:val="006D480F"/>
    <w:rsid w:val="006F07D7"/>
    <w:rsid w:val="00751CB9"/>
    <w:rsid w:val="00823C88"/>
    <w:rsid w:val="008B4B02"/>
    <w:rsid w:val="009A2858"/>
    <w:rsid w:val="009B515D"/>
    <w:rsid w:val="00A32A28"/>
    <w:rsid w:val="00AB08ED"/>
    <w:rsid w:val="00AB17FC"/>
    <w:rsid w:val="00BD4E5D"/>
    <w:rsid w:val="00BF2918"/>
    <w:rsid w:val="00C3688B"/>
    <w:rsid w:val="00C40E10"/>
    <w:rsid w:val="00C72B2A"/>
    <w:rsid w:val="00CE697A"/>
    <w:rsid w:val="00D34246"/>
    <w:rsid w:val="00E74C55"/>
    <w:rsid w:val="00E814A4"/>
    <w:rsid w:val="00F06BBE"/>
    <w:rsid w:val="00F801D7"/>
    <w:rsid w:val="00FB16E5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FD7F27"/>
  <w15:chartTrackingRefBased/>
  <w15:docId w15:val="{9D34CE14-DB4F-4C0B-AB25-94DAED9D3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EastAsia" w:hAnsi="Roboto" w:cstheme="minorBidi"/>
        <w:color w:val="4C483D" w:themeColor="text2"/>
        <w:sz w:val="22"/>
        <w:lang w:val="en-US" w:eastAsia="ja-JP" w:bidi="ar-SA"/>
      </w:rPr>
    </w:rPrDefault>
    <w:pPrDefault>
      <w:pPr>
        <w:ind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9B515D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eastAsiaTheme="majorEastAsia" w:cstheme="majorBidi"/>
      <w:color w:val="000000" w:themeColor="text1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08087C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/>
      <w:ind w:firstLine="357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08087C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B515D"/>
    <w:rPr>
      <w:rFonts w:eastAsiaTheme="majorEastAsia" w:cstheme="majorBidi"/>
      <w:color w:val="000000" w:themeColor="text1"/>
      <w:sz w:val="24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08087C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087C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/>
    </w:pPr>
    <w:rPr>
      <w:rFonts w:asciiTheme="majorHAnsi" w:eastAsiaTheme="majorEastAsia" w:hAnsiTheme="majorHAnsi" w:cstheme="majorBidi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5"/>
    <w:qFormat/>
    <w:rsid w:val="001E35FF"/>
    <w:pPr>
      <w:numPr>
        <w:numId w:val="11"/>
      </w:numPr>
      <w:spacing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1E35FF"/>
    <w:pPr>
      <w:numPr>
        <w:numId w:val="24"/>
      </w:numPr>
    </w:pPr>
  </w:style>
  <w:style w:type="paragraph" w:customStyle="1" w:styleId="HighRisk">
    <w:name w:val="High Risk"/>
    <w:basedOn w:val="OnTrack"/>
    <w:uiPriority w:val="6"/>
    <w:qFormat/>
    <w:rsid w:val="001E35FF"/>
    <w:pPr>
      <w:numPr>
        <w:numId w:val="15"/>
      </w:numPr>
    </w:pPr>
  </w:style>
  <w:style w:type="paragraph" w:customStyle="1" w:styleId="OffTrack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line="288" w:lineRule="auto"/>
    </w:pPr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E35FF"/>
    <w:pPr>
      <w:tabs>
        <w:tab w:val="center" w:pos="4680"/>
        <w:tab w:val="right" w:pos="9360"/>
      </w:tabs>
    </w:pPr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E35FF"/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F"/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F"/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F"/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F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F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zan\AppData\Roaming\Microsoft\Templates\Project%20status%20report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CA2B728F0F74FE0B732ADC53577C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EB89B-AD39-4A44-98DA-2C1845B0FFE9}"/>
      </w:docPartPr>
      <w:docPartBody>
        <w:p w:rsidR="00000000" w:rsidRDefault="00755861">
          <w:pPr>
            <w:pStyle w:val="9CA2B728F0F74FE0B732ADC53577C38A"/>
          </w:pPr>
          <w:r>
            <w:t>To replace any placeholder text (such as this) just tap it and start typing.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861"/>
    <w:rsid w:val="0075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2966840EEC4FBB9DC47EA201DC14F9">
    <w:name w:val="812966840EEC4FBB9DC47EA201DC14F9"/>
  </w:style>
  <w:style w:type="paragraph" w:customStyle="1" w:styleId="C320CF3D3ACE4DEBA2A96E0EC1689C9C">
    <w:name w:val="C320CF3D3ACE4DEBA2A96E0EC1689C9C"/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customStyle="1" w:styleId="309088D637004D57BC2EFDA22348DA0A">
    <w:name w:val="309088D637004D57BC2EFDA22348DA0A"/>
  </w:style>
  <w:style w:type="paragraph" w:customStyle="1" w:styleId="6F7A1320482F4B85B1657C1E47D8754A">
    <w:name w:val="6F7A1320482F4B85B1657C1E47D8754A"/>
  </w:style>
  <w:style w:type="paragraph" w:customStyle="1" w:styleId="33D70DC9C2BA436C8D3C10B54D2D4D76">
    <w:name w:val="33D70DC9C2BA436C8D3C10B54D2D4D76"/>
  </w:style>
  <w:style w:type="paragraph" w:customStyle="1" w:styleId="1F2086AD57644C0B93053AE4A84F83FF">
    <w:name w:val="1F2086AD57644C0B93053AE4A84F83FF"/>
  </w:style>
  <w:style w:type="paragraph" w:customStyle="1" w:styleId="FBD720174483474686059A1594FE2385">
    <w:name w:val="FBD720174483474686059A1594FE2385"/>
  </w:style>
  <w:style w:type="paragraph" w:customStyle="1" w:styleId="1A9B1D2055F149F4986F09599252C1A1">
    <w:name w:val="1A9B1D2055F149F4986F09599252C1A1"/>
  </w:style>
  <w:style w:type="paragraph" w:customStyle="1" w:styleId="A7EEDCC4759D4DE0AD2CB16747AE76F2">
    <w:name w:val="A7EEDCC4759D4DE0AD2CB16747AE76F2"/>
  </w:style>
  <w:style w:type="paragraph" w:customStyle="1" w:styleId="A8A5A2E4A47C48C6BB63861F5A37D4A2">
    <w:name w:val="A8A5A2E4A47C48C6BB63861F5A37D4A2"/>
  </w:style>
  <w:style w:type="paragraph" w:customStyle="1" w:styleId="79D5C6D3DDB8492B950F4BDBAF051967">
    <w:name w:val="79D5C6D3DDB8492B950F4BDBAF051967"/>
  </w:style>
  <w:style w:type="paragraph" w:customStyle="1" w:styleId="6222A08632CA44DA91FD49C3BC67948D">
    <w:name w:val="6222A08632CA44DA91FD49C3BC67948D"/>
  </w:style>
  <w:style w:type="paragraph" w:customStyle="1" w:styleId="E78D0DDCC4834669B4BBE11B7E842011">
    <w:name w:val="E78D0DDCC4834669B4BBE11B7E842011"/>
  </w:style>
  <w:style w:type="paragraph" w:customStyle="1" w:styleId="809DF02A4F244CADA7796F0780351045">
    <w:name w:val="809DF02A4F244CADA7796F0780351045"/>
  </w:style>
  <w:style w:type="paragraph" w:customStyle="1" w:styleId="01DE20BBC3804507A5A92FDB859E09C9">
    <w:name w:val="01DE20BBC3804507A5A92FDB859E09C9"/>
  </w:style>
  <w:style w:type="paragraph" w:customStyle="1" w:styleId="E03E7B7763E84B13A7BAEF1966B5B529">
    <w:name w:val="E03E7B7763E84B13A7BAEF1966B5B529"/>
  </w:style>
  <w:style w:type="paragraph" w:customStyle="1" w:styleId="646703E307CB462DAB74690DA546C221">
    <w:name w:val="646703E307CB462DAB74690DA546C221"/>
  </w:style>
  <w:style w:type="paragraph" w:customStyle="1" w:styleId="10A50B860271486A9512FA8E981EE238">
    <w:name w:val="10A50B860271486A9512FA8E981EE238"/>
  </w:style>
  <w:style w:type="paragraph" w:customStyle="1" w:styleId="4907DB48DE244BE69946F8B6C9A6EFFB">
    <w:name w:val="4907DB48DE244BE69946F8B6C9A6EFFB"/>
  </w:style>
  <w:style w:type="paragraph" w:customStyle="1" w:styleId="9CA2B728F0F74FE0B732ADC53577C38A">
    <w:name w:val="9CA2B728F0F74FE0B732ADC53577C38A"/>
  </w:style>
  <w:style w:type="paragraph" w:customStyle="1" w:styleId="053B27868F854F1BA380D1FB17C55656">
    <w:name w:val="053B27868F854F1BA380D1FB17C55656"/>
  </w:style>
  <w:style w:type="paragraph" w:customStyle="1" w:styleId="5FCDF4CEFDF542539609613FA9B0B862">
    <w:name w:val="5FCDF4CEFDF542539609613FA9B0B862"/>
  </w:style>
  <w:style w:type="paragraph" w:customStyle="1" w:styleId="715F6CB03BEA417681E7EF6361BB5C5B">
    <w:name w:val="715F6CB03BEA417681E7EF6361BB5C5B"/>
  </w:style>
  <w:style w:type="paragraph" w:customStyle="1" w:styleId="E95DAB69C5BB4B0F971D304BD2E6A04C">
    <w:name w:val="E95DAB69C5BB4B0F971D304BD2E6A04C"/>
  </w:style>
  <w:style w:type="paragraph" w:customStyle="1" w:styleId="F5ABB9BC306A45F3A717440044ABDA59">
    <w:name w:val="F5ABB9BC306A45F3A717440044ABDA59"/>
  </w:style>
  <w:style w:type="paragraph" w:customStyle="1" w:styleId="ECDC5044FAC54E48900C67395543BD3C">
    <w:name w:val="ECDC5044FAC54E48900C67395543BD3C"/>
  </w:style>
  <w:style w:type="paragraph" w:customStyle="1" w:styleId="E6DBC347F75E4F519B389394CEB35B17">
    <w:name w:val="E6DBC347F75E4F519B389394CEB35B17"/>
  </w:style>
  <w:style w:type="paragraph" w:customStyle="1" w:styleId="D6B561F01E83461F9C45F3C7B73E0783">
    <w:name w:val="D6B561F01E83461F9C45F3C7B73E0783"/>
  </w:style>
  <w:style w:type="paragraph" w:customStyle="1" w:styleId="FD126A1F4F49476BA04ED47B9BAA0202">
    <w:name w:val="FD126A1F4F49476BA04ED47B9BAA0202"/>
  </w:style>
  <w:style w:type="paragraph" w:customStyle="1" w:styleId="CD76DD8DDE41448095F5A3CA4533D496">
    <w:name w:val="CD76DD8DDE41448095F5A3CA4533D496"/>
  </w:style>
  <w:style w:type="paragraph" w:customStyle="1" w:styleId="EF12A993AF30442C92C3DF49A0FAA1CB">
    <w:name w:val="EF12A993AF30442C92C3DF49A0FAA1CB"/>
  </w:style>
  <w:style w:type="paragraph" w:customStyle="1" w:styleId="611FB283237640E9869B512A3E70DD7A">
    <w:name w:val="611FB283237640E9869B512A3E70DD7A"/>
  </w:style>
  <w:style w:type="paragraph" w:customStyle="1" w:styleId="0F70F591384448949C475FD97C9A1369">
    <w:name w:val="0F70F591384448949C475FD97C9A1369"/>
  </w:style>
  <w:style w:type="paragraph" w:customStyle="1" w:styleId="D26406DCCD5549FA8D954A1F8E2A2F22">
    <w:name w:val="D26406DCCD5549FA8D954A1F8E2A2F22"/>
  </w:style>
  <w:style w:type="paragraph" w:customStyle="1" w:styleId="9036AE02962C4AD5994486701C66567E">
    <w:name w:val="9036AE02962C4AD5994486701C66567E"/>
  </w:style>
  <w:style w:type="paragraph" w:customStyle="1" w:styleId="2AFCCC167BBD4177A151443F97C0425C">
    <w:name w:val="2AFCCC167BBD4177A151443F97C0425C"/>
  </w:style>
  <w:style w:type="paragraph" w:customStyle="1" w:styleId="542F3AECAF2349A5B1887DC211D5D05A">
    <w:name w:val="542F3AECAF2349A5B1887DC211D5D05A"/>
  </w:style>
  <w:style w:type="paragraph" w:customStyle="1" w:styleId="6CA7B4F61947421594D7E927DDC6A664">
    <w:name w:val="6CA7B4F61947421594D7E927DDC6A664"/>
  </w:style>
  <w:style w:type="paragraph" w:customStyle="1" w:styleId="21449A72F73A4D12856984D228183DD2">
    <w:name w:val="21449A72F73A4D12856984D228183DD2"/>
  </w:style>
  <w:style w:type="paragraph" w:customStyle="1" w:styleId="25867AC761064280A82E6B3B04E2A75A">
    <w:name w:val="25867AC761064280A82E6B3B04E2A75A"/>
  </w:style>
  <w:style w:type="paragraph" w:customStyle="1" w:styleId="B42C68D3B82A4F0396C92BFA599422F3">
    <w:name w:val="B42C68D3B82A4F0396C92BFA599422F3"/>
  </w:style>
  <w:style w:type="paragraph" w:customStyle="1" w:styleId="178A3C59513748AB99FE2E15397AD2F6">
    <w:name w:val="178A3C59513748AB99FE2E15397AD2F6"/>
  </w:style>
  <w:style w:type="paragraph" w:customStyle="1" w:styleId="CD2DDE49AE16464482C7AAD01591399C">
    <w:name w:val="CD2DDE49AE16464482C7AAD01591399C"/>
  </w:style>
  <w:style w:type="paragraph" w:customStyle="1" w:styleId="EFA5925E02024439AC1097E4CF3E7DBA">
    <w:name w:val="EFA5925E02024439AC1097E4CF3E7DBA"/>
  </w:style>
  <w:style w:type="paragraph" w:customStyle="1" w:styleId="9B4B106FDEAC40979FBB2720BA5AD649">
    <w:name w:val="9B4B106FDEAC40979FBB2720BA5AD649"/>
  </w:style>
  <w:style w:type="paragraph" w:customStyle="1" w:styleId="AE40B7D5FA2B468C974B9C39F8C11F4A">
    <w:name w:val="AE40B7D5FA2B468C974B9C39F8C11F4A"/>
  </w:style>
  <w:style w:type="paragraph" w:customStyle="1" w:styleId="8DEEDC6EE2F44D25B0E372B01875C86C">
    <w:name w:val="8DEEDC6EE2F44D25B0E372B01875C86C"/>
  </w:style>
  <w:style w:type="paragraph" w:customStyle="1" w:styleId="AB4DE205CDF542A1A8AE8850766EA354">
    <w:name w:val="AB4DE205CDF542A1A8AE8850766EA354"/>
  </w:style>
  <w:style w:type="paragraph" w:customStyle="1" w:styleId="4E87511A1E5349C18C8E7C22BD838CF0">
    <w:name w:val="4E87511A1E5349C18C8E7C22BD838CF0"/>
  </w:style>
  <w:style w:type="paragraph" w:customStyle="1" w:styleId="2B28DB83CA3A4F048FA2C2493474236B">
    <w:name w:val="2B28DB83CA3A4F048FA2C2493474236B"/>
  </w:style>
  <w:style w:type="paragraph" w:customStyle="1" w:styleId="8062F3657DD04E6ABE6E14CD9826EE46">
    <w:name w:val="8062F3657DD04E6ABE6E14CD9826EE46"/>
  </w:style>
  <w:style w:type="paragraph" w:customStyle="1" w:styleId="714A723184A44FC09C10A8A73A80A4C0">
    <w:name w:val="714A723184A44FC09C10A8A73A80A4C0"/>
  </w:style>
  <w:style w:type="paragraph" w:customStyle="1" w:styleId="50184EC9A72D4B01B457E1286B89EFBA">
    <w:name w:val="50184EC9A72D4B01B457E1286B89EF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design).dotx</Template>
  <TotalTime>0</TotalTime>
  <Pages>7</Pages>
  <Words>929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Hezanin</dc:creator>
  <cp:keywords/>
  <dc:description/>
  <cp:lastModifiedBy>Radu Nicoleta</cp:lastModifiedBy>
  <cp:revision>1</cp:revision>
  <cp:lastPrinted>2012-12-03T18:15:00Z</cp:lastPrinted>
  <dcterms:created xsi:type="dcterms:W3CDTF">2022-04-06T16:32:00Z</dcterms:created>
  <dcterms:modified xsi:type="dcterms:W3CDTF">2022-04-06T16:38:00Z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