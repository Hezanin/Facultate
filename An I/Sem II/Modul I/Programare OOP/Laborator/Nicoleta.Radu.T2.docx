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1BA2" w14:textId="5AE3681E" w:rsidR="002A792A" w:rsidRDefault="002A04BE" w:rsidP="002A04BE">
      <w:pPr>
        <w:pStyle w:val="Title"/>
      </w:pPr>
      <w:r>
        <w:t>Tema 2</w:t>
      </w:r>
    </w:p>
    <w:p w14:paraId="611E351E" w14:textId="7C689BC8" w:rsidR="002A04BE" w:rsidRDefault="002A04BE" w:rsidP="002A04BE">
      <w:pPr>
        <w:pStyle w:val="Subtitle"/>
        <w:jc w:val="left"/>
      </w:pPr>
      <w:r>
        <w:t>NICOLETA RADU – OOP C++</w:t>
      </w:r>
    </w:p>
    <w:p w14:paraId="542D478F" w14:textId="681F152F" w:rsidR="002A04BE" w:rsidRDefault="002A04BE" w:rsidP="002A04BE"/>
    <w:p w14:paraId="0B7C9CEB" w14:textId="7A5CAC84" w:rsidR="002A04BE" w:rsidRDefault="002A04BE" w:rsidP="002A04BE">
      <w:pPr>
        <w:pStyle w:val="Heading1"/>
        <w:numPr>
          <w:ilvl w:val="0"/>
          <w:numId w:val="39"/>
        </w:numPr>
      </w:pPr>
      <w:r>
        <w:t>Completarea Aplicatiei cu numere complexe</w:t>
      </w:r>
    </w:p>
    <w:p w14:paraId="5053498D" w14:textId="26397AF8" w:rsidR="002A04BE" w:rsidRDefault="002A04BE" w:rsidP="002A04BE">
      <w:pPr>
        <w:rPr>
          <w:rFonts w:eastAsiaTheme="majorEastAsia" w:cstheme="majorBidi"/>
          <w:color w:val="000000" w:themeColor="text1"/>
          <w:sz w:val="24"/>
          <w:szCs w:val="22"/>
        </w:rPr>
      </w:pPr>
    </w:p>
    <w:p w14:paraId="4823183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0565F5EB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3397E15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4AD479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</w:p>
    <w:p w14:paraId="66A1068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A858273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7EEA623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real and imaginary parts, a(real) and b(imaginary)</w:t>
      </w:r>
    </w:p>
    <w:p w14:paraId="00C61200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a, b;</w:t>
      </w:r>
    </w:p>
    <w:p w14:paraId="49AD4AF6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1821ABB8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complex number operations</w:t>
      </w:r>
    </w:p>
    <w:p w14:paraId="5EC5637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read();</w:t>
      </w:r>
    </w:p>
    <w:p w14:paraId="5584EFB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write();</w:t>
      </w:r>
    </w:p>
    <w:p w14:paraId="67EC4CFD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6F52712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subtract(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8CAFC6B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multiply(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E427169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divide(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605892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5D6ABBD6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negativ();</w:t>
      </w:r>
    </w:p>
    <w:p w14:paraId="62B4DC7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conjugate();</w:t>
      </w:r>
    </w:p>
    <w:p w14:paraId="4F7A349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absolute();</w:t>
      </w:r>
    </w:p>
    <w:p w14:paraId="1E3F842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05BCBD9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4C1BD9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::read()</w:t>
      </w:r>
    </w:p>
    <w:p w14:paraId="0792459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18534A9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"Real part of the numer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E41F9B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0415651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"Imaginary part of the number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3D37F5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23C8121B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D6B5AD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A87E8EE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::write()</w:t>
      </w:r>
    </w:p>
    <w:p w14:paraId="3AFFC69B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173017A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"Complex number is: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40C5EA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99791B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6BD300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::sum(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2E80396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9DE6E2D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4535A8A3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rezultat.a = a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.a;</w:t>
      </w:r>
    </w:p>
    <w:p w14:paraId="36934B7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rezultat.b = b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.b;</w:t>
      </w:r>
    </w:p>
    <w:p w14:paraId="4BC2A3F7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05191A1E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F0BAD2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DFE196A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::negativ()</w:t>
      </w:r>
    </w:p>
    <w:p w14:paraId="4821E17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6D31959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rezultat{};</w:t>
      </w:r>
    </w:p>
    <w:p w14:paraId="7B804EF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rezultat.a = -a;</w:t>
      </w:r>
    </w:p>
    <w:p w14:paraId="046309B8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rezultat.b = -b;</w:t>
      </w:r>
    </w:p>
    <w:p w14:paraId="6678882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390CDFE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DF61AD9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570DBB0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::subtract(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5A8B52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43A2DD9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rezultat{};</w:t>
      </w:r>
    </w:p>
    <w:p w14:paraId="26FDBCC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.negativ());</w:t>
      </w:r>
    </w:p>
    <w:p w14:paraId="6F3F8A5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73ABDF7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3A97FD3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8998B28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::multiply(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57C5EA3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F477CA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rezultat{};</w:t>
      </w:r>
    </w:p>
    <w:p w14:paraId="348568E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rezultat.a = a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.a - b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.b;</w:t>
      </w:r>
    </w:p>
    <w:p w14:paraId="7D176BFE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rezultat.b = a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.b - b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.a;</w:t>
      </w:r>
    </w:p>
    <w:p w14:paraId="0696E0F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5404628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DD046BE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36DB89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::absolute()</w:t>
      </w:r>
    </w:p>
    <w:p w14:paraId="559101FE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7064457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sqrt(a * a + b * b);</w:t>
      </w:r>
    </w:p>
    <w:p w14:paraId="067899F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BB87DB0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FBAAFAA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::conjugate()</w:t>
      </w:r>
    </w:p>
    <w:p w14:paraId="47F1E7B8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6536B5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948C45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rezultat.a = a;</w:t>
      </w:r>
    </w:p>
    <w:p w14:paraId="27A1F7A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rezultat.b = -b;</w:t>
      </w:r>
    </w:p>
    <w:p w14:paraId="0BA5BF2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70A2B83E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D831F8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A5C70CE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::divide(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760599D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65AC083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129851B0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78827638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FFE45C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multiply(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.conjugate());</w:t>
      </w:r>
    </w:p>
    <w:p w14:paraId="18C7611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rezultat.a = n.a / pow(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.absolute(), 2);</w:t>
      </w:r>
    </w:p>
    <w:p w14:paraId="33E5B1D6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rezultat.b = n.b / pow(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.absolute(), 2);</w:t>
      </w:r>
    </w:p>
    <w:p w14:paraId="0DE434D7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062F4048" w14:textId="6EBD513F" w:rsidR="002A04BE" w:rsidRDefault="002A04BE" w:rsidP="002A04BE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FE2C1B0" w14:textId="692D7B0A" w:rsidR="008878FD" w:rsidRDefault="008878FD" w:rsidP="002A04BE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0D62373" w14:textId="021AAD13" w:rsidR="008878FD" w:rsidRDefault="008878FD" w:rsidP="002A04BE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8878FD">
        <w:rPr>
          <w:b/>
          <w:bCs/>
        </w:rPr>
        <w:t>APEL</w:t>
      </w:r>
    </w:p>
    <w:p w14:paraId="797EB19F" w14:textId="0C711714" w:rsidR="002A04BE" w:rsidRDefault="002A04BE" w:rsidP="002A04BE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DBC216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/*complex a, b;</w:t>
      </w:r>
    </w:p>
    <w:p w14:paraId="7CB18CC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a.read();</w:t>
      </w:r>
    </w:p>
    <w:p w14:paraId="427360E6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b.read();</w:t>
      </w:r>
    </w:p>
    <w:p w14:paraId="5F593BE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D5B2F4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a.write();</w:t>
      </w:r>
    </w:p>
    <w:p w14:paraId="2E30CEDE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b.write();</w:t>
      </w:r>
    </w:p>
    <w:p w14:paraId="217CF70A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21DECA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complex rezultat;</w:t>
      </w:r>
    </w:p>
    <w:p w14:paraId="610DDC4D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BC950E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lastRenderedPageBreak/>
        <w:tab/>
        <w:t>rezultat = a.sum(b);</w:t>
      </w:r>
    </w:p>
    <w:p w14:paraId="2532CE4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cout &lt;&lt; "Suma: " &lt;&lt; endl;</w:t>
      </w:r>
    </w:p>
    <w:p w14:paraId="2920FB9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rezultat.write();</w:t>
      </w:r>
    </w:p>
    <w:p w14:paraId="7161DD9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27E2FE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rezultat = a.divide(b);</w:t>
      </w:r>
    </w:p>
    <w:p w14:paraId="4E01D47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cout &lt;&lt; "Diferenta: " &lt;&lt; endl;</w:t>
      </w:r>
    </w:p>
    <w:p w14:paraId="373FCD1E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rezultat.write();</w:t>
      </w:r>
    </w:p>
    <w:p w14:paraId="25ACB81D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E1FFD8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rezultat = a.multiply(b);</w:t>
      </w:r>
    </w:p>
    <w:p w14:paraId="5C4F4CA9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cout &lt;&lt; "Inmultire: " &lt;&lt; endl;</w:t>
      </w:r>
    </w:p>
    <w:p w14:paraId="693CD70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rezultat.write();</w:t>
      </w:r>
    </w:p>
    <w:p w14:paraId="5E11BCA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97FF4DD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rezultat = a.divide(b);</w:t>
      </w:r>
    </w:p>
    <w:p w14:paraId="6CE1AF1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cout &lt;&lt; "Impartire: " &lt;&lt; endl;</w:t>
      </w:r>
    </w:p>
    <w:p w14:paraId="698F068C" w14:textId="5990E738" w:rsidR="002A04BE" w:rsidRDefault="002A04BE" w:rsidP="002A04BE">
      <w:pPr>
        <w:rPr>
          <w:rFonts w:ascii="Consolas" w:hAnsi="Consolas" w:cs="Consolas"/>
          <w:color w:val="008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rezultat.write();*/</w:t>
      </w:r>
    </w:p>
    <w:p w14:paraId="27032DE8" w14:textId="4004D999" w:rsidR="002A04BE" w:rsidRDefault="002A04BE" w:rsidP="002A04BE">
      <w:pPr>
        <w:rPr>
          <w:rFonts w:ascii="Consolas" w:hAnsi="Consolas" w:cs="Consolas"/>
          <w:color w:val="008000"/>
          <w:sz w:val="19"/>
          <w:szCs w:val="19"/>
          <w:lang w:val="ro-RO"/>
        </w:rPr>
      </w:pPr>
    </w:p>
    <w:p w14:paraId="151CA4E4" w14:textId="2A2ACDE5" w:rsidR="002A04BE" w:rsidRDefault="002A04BE" w:rsidP="002A04BE">
      <w:pPr>
        <w:pStyle w:val="Heading1"/>
        <w:numPr>
          <w:ilvl w:val="0"/>
          <w:numId w:val="39"/>
        </w:numPr>
      </w:pPr>
      <w:r>
        <w:t>Aplicatie cu fractii</w:t>
      </w:r>
    </w:p>
    <w:p w14:paraId="14707C2B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3A58404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66A7E380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1CF864E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</w:p>
    <w:p w14:paraId="2160524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7403B0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4624D328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partile unei fractii, numitor si numarator</w:t>
      </w:r>
    </w:p>
    <w:p w14:paraId="0DC5830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numitor, numarator;</w:t>
      </w:r>
    </w:p>
    <w:p w14:paraId="6D410AD8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7349F61A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citire();</w:t>
      </w:r>
    </w:p>
    <w:p w14:paraId="77734A8A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scriere();</w:t>
      </w:r>
    </w:p>
    <w:p w14:paraId="1CFF7D28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adunare(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0712619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scadere(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FCF5A4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inmultire(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0C67343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impartire(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840B0A6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putere(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4C5ABF0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5E621C0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inversa();</w:t>
      </w:r>
    </w:p>
    <w:p w14:paraId="74D96273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52A2BAEE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7EA1EB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::citire()</w:t>
      </w:r>
    </w:p>
    <w:p w14:paraId="7BA84B28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2583C17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"Numitor: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E05E9E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numitor;</w:t>
      </w:r>
    </w:p>
    <w:p w14:paraId="13EA97C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"Numarator: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9CCECB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numarator;</w:t>
      </w:r>
    </w:p>
    <w:p w14:paraId="35A19F9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4733FEA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467BD5D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::scriere()</w:t>
      </w:r>
    </w:p>
    <w:p w14:paraId="3AD86BF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BB2614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"Fractia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numarator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/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numitor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54BDC3B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A4C96AD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73D637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::inversa()</w:t>
      </w:r>
    </w:p>
    <w:p w14:paraId="291E507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B016C2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509DD660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  <w:t>rezultat.numitor = numarator;</w:t>
      </w:r>
    </w:p>
    <w:p w14:paraId="5235F70B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rezultat.numarator = numitor;</w:t>
      </w:r>
    </w:p>
    <w:p w14:paraId="7B53367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425E3CEA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453BF3D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BDC6606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::adunare(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142A60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4E76C8D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0D3C1E30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aux;</w:t>
      </w:r>
    </w:p>
    <w:p w14:paraId="565EDD6B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06144BD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(numitor 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.numitor)</w:t>
      </w:r>
    </w:p>
    <w:p w14:paraId="7E96CB97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A0D6440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numitor /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.numitor;</w:t>
      </w:r>
    </w:p>
    <w:p w14:paraId="6ECBE9F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rezultat.numitor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 * aux;</w:t>
      </w:r>
    </w:p>
    <w:p w14:paraId="1FDB157A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2D3A916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(numitor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.numitor)</w:t>
      </w:r>
    </w:p>
    <w:p w14:paraId="7D0A7A9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60D1B1E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 / numitor;</w:t>
      </w:r>
    </w:p>
    <w:p w14:paraId="0FD60CEB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rezultat.numitor = numitor * aux;</w:t>
      </w:r>
    </w:p>
    <w:p w14:paraId="21BA3DA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} </w:t>
      </w:r>
    </w:p>
    <w:p w14:paraId="00DB346A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rezultat.numarator = numarator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.numarator;</w:t>
      </w:r>
    </w:p>
    <w:p w14:paraId="747681B3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015A9CE7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C420617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BF04E5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::scadere(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CFB18F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7FAAA48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2663561D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aux;</w:t>
      </w:r>
    </w:p>
    <w:p w14:paraId="4BEB54BA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E1E344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(numitor 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.numitor)</w:t>
      </w:r>
    </w:p>
    <w:p w14:paraId="07C80699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FB1D2A8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numitor /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.numitor;</w:t>
      </w:r>
    </w:p>
    <w:p w14:paraId="03EB3DEB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rezultat.numitor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 * aux;</w:t>
      </w:r>
    </w:p>
    <w:p w14:paraId="72B30D66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A1608A0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(numitor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.numitor)</w:t>
      </w:r>
    </w:p>
    <w:p w14:paraId="1A55C4A9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7663566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 / numitor;</w:t>
      </w:r>
    </w:p>
    <w:p w14:paraId="571B7820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rezultat.numitor = numitor * aux;</w:t>
      </w:r>
    </w:p>
    <w:p w14:paraId="53DC36F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234BB27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rezultat.numarator = numarator -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.numarator;</w:t>
      </w:r>
    </w:p>
    <w:p w14:paraId="7BFCADD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27A52549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5942CD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088632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::inmultire(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B51D552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D717D0F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05D7933A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rezultat.numarator = numarator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.numarator;</w:t>
      </w:r>
    </w:p>
    <w:p w14:paraId="3A37C567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rezultat.numitor = numitor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.numitor;</w:t>
      </w:r>
    </w:p>
    <w:p w14:paraId="089CD62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03CFCEC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63BE4B5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2C1D3B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::impartire(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0E4C749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3BE1C4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7F4EB04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inmultire(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.inversa());</w:t>
      </w:r>
    </w:p>
    <w:p w14:paraId="08CD2BEC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421AC318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>}</w:t>
      </w:r>
    </w:p>
    <w:p w14:paraId="17BB38B4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47B01B9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::putere(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DFDCFC0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D17E5C6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8D69B7E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rezultat.numitor = pow(numitor,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C182451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rezultat.numarator = pow(numarator,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535EE5A" w14:textId="77777777" w:rsidR="002A04BE" w:rsidRDefault="002A04BE" w:rsidP="002A04BE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17A1BA66" w14:textId="5105ABA4" w:rsidR="002A04BE" w:rsidRPr="002A04BE" w:rsidRDefault="002A04BE" w:rsidP="002A04BE"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F863D45" w14:textId="172CD83A" w:rsidR="002A04BE" w:rsidRDefault="002A04BE" w:rsidP="002A04BE"/>
    <w:p w14:paraId="2E6FE504" w14:textId="77777777" w:rsidR="008878FD" w:rsidRDefault="008878FD" w:rsidP="002A04BE"/>
    <w:p w14:paraId="5CB411CB" w14:textId="2673C0D9" w:rsidR="008878FD" w:rsidRPr="008878FD" w:rsidRDefault="008878FD" w:rsidP="002A04BE">
      <w:pPr>
        <w:rPr>
          <w:b/>
          <w:bCs/>
        </w:rPr>
      </w:pPr>
      <w:r w:rsidRPr="008878FD">
        <w:rPr>
          <w:b/>
          <w:bCs/>
        </w:rPr>
        <w:t xml:space="preserve">APEL </w:t>
      </w:r>
    </w:p>
    <w:p w14:paraId="41B9FD07" w14:textId="77777777" w:rsidR="008878FD" w:rsidRDefault="008878FD" w:rsidP="002A04BE"/>
    <w:p w14:paraId="1A5B71C9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a{}, b{}, rezultat{};</w:t>
      </w:r>
    </w:p>
    <w:p w14:paraId="4128F84C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a.citire();</w:t>
      </w:r>
    </w:p>
    <w:p w14:paraId="5BCA5200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b.citire();</w:t>
      </w:r>
    </w:p>
    <w:p w14:paraId="7BB8B465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7ED8431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a.scriere();</w:t>
      </w:r>
    </w:p>
    <w:p w14:paraId="6DF55597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b.scriere();</w:t>
      </w:r>
    </w:p>
    <w:p w14:paraId="77E1838E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180C89D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"Adunare"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49CE368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a.adunare(b);</w:t>
      </w:r>
    </w:p>
    <w:p w14:paraId="71CD0BB5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rezultat.scriere();</w:t>
      </w:r>
    </w:p>
    <w:p w14:paraId="6247136A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5BC0C2AA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"Scadere"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CF8E8F3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a.scadere(b);</w:t>
      </w:r>
    </w:p>
    <w:p w14:paraId="440D690D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rezultat.scriere();</w:t>
      </w:r>
    </w:p>
    <w:p w14:paraId="5183E918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C922199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"Inmultire"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D1FC94B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a.inmultire(b);</w:t>
      </w:r>
    </w:p>
    <w:p w14:paraId="677A0C7F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rezultat.scriere();</w:t>
      </w:r>
    </w:p>
    <w:p w14:paraId="503E6490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4A4CEE5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"Impartire"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1A1CDDB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a.impartire(b);</w:t>
      </w:r>
    </w:p>
    <w:p w14:paraId="776319E8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rezultat.scriere();</w:t>
      </w:r>
    </w:p>
    <w:p w14:paraId="2FE5C0D5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C23866B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"Ridicare la putere cu 2"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9E884F3" w14:textId="77777777" w:rsidR="008878FD" w:rsidRDefault="008878FD" w:rsidP="008878F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a.putere(2);</w:t>
      </w:r>
    </w:p>
    <w:p w14:paraId="51047F46" w14:textId="546E7184" w:rsidR="008878FD" w:rsidRDefault="008878FD" w:rsidP="008878FD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rezultat.scriere();</w:t>
      </w:r>
    </w:p>
    <w:p w14:paraId="2C05B6F7" w14:textId="7248DC52" w:rsidR="008878FD" w:rsidRDefault="008878FD" w:rsidP="008878FD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03937A3" w14:textId="2D0235CC" w:rsidR="008878FD" w:rsidRPr="002A04BE" w:rsidRDefault="008878FD" w:rsidP="008878FD">
      <w:r>
        <w:rPr>
          <w:noProof/>
        </w:rPr>
        <w:lastRenderedPageBreak/>
        <w:drawing>
          <wp:inline distT="0" distB="0" distL="0" distR="0" wp14:anchorId="48D6A6E1" wp14:editId="6DCCE26C">
            <wp:extent cx="23526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8FD" w:rsidRPr="002A04BE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55B4" w14:textId="77777777" w:rsidR="00101CC6" w:rsidRDefault="00101CC6">
      <w:r>
        <w:separator/>
      </w:r>
    </w:p>
  </w:endnote>
  <w:endnote w:type="continuationSeparator" w:id="0">
    <w:p w14:paraId="4363E3ED" w14:textId="77777777" w:rsidR="00101CC6" w:rsidRDefault="0010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E7823" w14:textId="77777777" w:rsidR="002A792A" w:rsidRDefault="00101CC6">
    <w:pPr>
      <w:pStyle w:val="Footer"/>
    </w:pPr>
    <w:sdt>
      <w:sdtPr>
        <w:alias w:val="Enter Company Name:"/>
        <w:tag w:val="Enter Company Name:"/>
        <w:id w:val="-397664319"/>
        <w:placeholder>
          <w:docPart w:val="A3ACDB2E9434461E90B944FA8A5559EC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BA03" w14:textId="77777777" w:rsidR="00101CC6" w:rsidRDefault="00101CC6">
      <w:r>
        <w:separator/>
      </w:r>
    </w:p>
  </w:footnote>
  <w:footnote w:type="continuationSeparator" w:id="0">
    <w:p w14:paraId="7A8171CC" w14:textId="77777777" w:rsidR="00101CC6" w:rsidRDefault="0010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65419"/>
    <w:multiLevelType w:val="hybridMultilevel"/>
    <w:tmpl w:val="8BCA3688"/>
    <w:lvl w:ilvl="0" w:tplc="A8E85D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8"/>
  </w:num>
  <w:num w:numId="9">
    <w:abstractNumId w:val="10"/>
  </w:num>
  <w:num w:numId="10">
    <w:abstractNumId w:val="21"/>
  </w:num>
  <w:num w:numId="11">
    <w:abstractNumId w:val="24"/>
  </w:num>
  <w:num w:numId="12">
    <w:abstractNumId w:val="24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4"/>
  </w:num>
  <w:num w:numId="20">
    <w:abstractNumId w:val="24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4"/>
    <w:lvlOverride w:ilvl="0">
      <w:startOverride w:val="1"/>
    </w:lvlOverride>
  </w:num>
  <w:num w:numId="24">
    <w:abstractNumId w:val="19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3"/>
  </w:num>
  <w:num w:numId="36">
    <w:abstractNumId w:val="20"/>
  </w:num>
  <w:num w:numId="37">
    <w:abstractNumId w:val="11"/>
  </w:num>
  <w:num w:numId="38">
    <w:abstractNumId w:val="15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BE"/>
    <w:rsid w:val="000303C2"/>
    <w:rsid w:val="00071A33"/>
    <w:rsid w:val="0008087C"/>
    <w:rsid w:val="000A0F81"/>
    <w:rsid w:val="000A696F"/>
    <w:rsid w:val="00101CC6"/>
    <w:rsid w:val="00102801"/>
    <w:rsid w:val="001E35FF"/>
    <w:rsid w:val="002A04BE"/>
    <w:rsid w:val="002A792A"/>
    <w:rsid w:val="003638E9"/>
    <w:rsid w:val="00387081"/>
    <w:rsid w:val="004223A9"/>
    <w:rsid w:val="004548D6"/>
    <w:rsid w:val="004B5EAA"/>
    <w:rsid w:val="005B653B"/>
    <w:rsid w:val="005C17AF"/>
    <w:rsid w:val="005F3943"/>
    <w:rsid w:val="005F6ACD"/>
    <w:rsid w:val="006205F4"/>
    <w:rsid w:val="006D480F"/>
    <w:rsid w:val="006F07D7"/>
    <w:rsid w:val="00751CB9"/>
    <w:rsid w:val="00823C88"/>
    <w:rsid w:val="008878FD"/>
    <w:rsid w:val="008B4B02"/>
    <w:rsid w:val="009A2858"/>
    <w:rsid w:val="009B515D"/>
    <w:rsid w:val="00A32A28"/>
    <w:rsid w:val="00AB08ED"/>
    <w:rsid w:val="00AB17FC"/>
    <w:rsid w:val="00BD4E5D"/>
    <w:rsid w:val="00BF2918"/>
    <w:rsid w:val="00C3688B"/>
    <w:rsid w:val="00C40E10"/>
    <w:rsid w:val="00C72B2A"/>
    <w:rsid w:val="00CE697A"/>
    <w:rsid w:val="00D34246"/>
    <w:rsid w:val="00E74C55"/>
    <w:rsid w:val="00E814A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BBD16"/>
  <w15:chartTrackingRefBased/>
  <w15:docId w15:val="{3991DAF0-5E74-4CF8-AE77-0B721798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A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ACDB2E9434461E90B944FA8A55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AEC52-1B9A-44F8-BC9A-C80E0A895E80}"/>
      </w:docPartPr>
      <w:docPartBody>
        <w:p w:rsidR="00000000" w:rsidRDefault="002B3120">
          <w:pPr>
            <w:pStyle w:val="A3ACDB2E9434461E90B944FA8A5559EC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20"/>
    <w:rsid w:val="002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621A0A95C14EE5B9957F21672505AF">
    <w:name w:val="EF621A0A95C14EE5B9957F21672505AF"/>
  </w:style>
  <w:style w:type="paragraph" w:customStyle="1" w:styleId="80A7F86E1E284118863CA32E5E319336">
    <w:name w:val="80A7F86E1E284118863CA32E5E319336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299A9B4F3DC84373B96171F2A809EA3E">
    <w:name w:val="299A9B4F3DC84373B96171F2A809EA3E"/>
  </w:style>
  <w:style w:type="paragraph" w:customStyle="1" w:styleId="5E8729CE0B4C4E84B1BA5E1A7159F446">
    <w:name w:val="5E8729CE0B4C4E84B1BA5E1A7159F446"/>
  </w:style>
  <w:style w:type="paragraph" w:customStyle="1" w:styleId="8B5805E5C0B245CD91330433C8E9E735">
    <w:name w:val="8B5805E5C0B245CD91330433C8E9E735"/>
  </w:style>
  <w:style w:type="paragraph" w:customStyle="1" w:styleId="514A12C746D64985B1CFDA0A1F9D4D34">
    <w:name w:val="514A12C746D64985B1CFDA0A1F9D4D34"/>
  </w:style>
  <w:style w:type="paragraph" w:customStyle="1" w:styleId="F825CBBBB3294847A0CA9C1B72291D5D">
    <w:name w:val="F825CBBBB3294847A0CA9C1B72291D5D"/>
  </w:style>
  <w:style w:type="paragraph" w:customStyle="1" w:styleId="D9B0A2B48A484CAB91CC9228DB4AA3F2">
    <w:name w:val="D9B0A2B48A484CAB91CC9228DB4AA3F2"/>
  </w:style>
  <w:style w:type="paragraph" w:customStyle="1" w:styleId="20D8CC57BADC48DEBD3F01122EA167BA">
    <w:name w:val="20D8CC57BADC48DEBD3F01122EA167BA"/>
  </w:style>
  <w:style w:type="paragraph" w:customStyle="1" w:styleId="21EF65BFD4644234A284309698932804">
    <w:name w:val="21EF65BFD4644234A284309698932804"/>
  </w:style>
  <w:style w:type="paragraph" w:customStyle="1" w:styleId="74D6FA5554704334B1E724B3183B3298">
    <w:name w:val="74D6FA5554704334B1E724B3183B3298"/>
  </w:style>
  <w:style w:type="paragraph" w:customStyle="1" w:styleId="39BB28A994AD4AE98D6036992EBE72FD">
    <w:name w:val="39BB28A994AD4AE98D6036992EBE72FD"/>
  </w:style>
  <w:style w:type="paragraph" w:customStyle="1" w:styleId="2E64B7376AC643DFB8E5F1A0ED577B52">
    <w:name w:val="2E64B7376AC643DFB8E5F1A0ED577B52"/>
  </w:style>
  <w:style w:type="paragraph" w:customStyle="1" w:styleId="233B1E823D394F4CA5CD81643A013D4F">
    <w:name w:val="233B1E823D394F4CA5CD81643A013D4F"/>
  </w:style>
  <w:style w:type="paragraph" w:customStyle="1" w:styleId="E95BDB6FC57A416D8A7D565212ACC572">
    <w:name w:val="E95BDB6FC57A416D8A7D565212ACC572"/>
  </w:style>
  <w:style w:type="paragraph" w:customStyle="1" w:styleId="C7B1541ED6E84B57AD9CD32985E2CB72">
    <w:name w:val="C7B1541ED6E84B57AD9CD32985E2CB72"/>
  </w:style>
  <w:style w:type="paragraph" w:customStyle="1" w:styleId="764A408227754452A9963DED29A0A671">
    <w:name w:val="764A408227754452A9963DED29A0A671"/>
  </w:style>
  <w:style w:type="paragraph" w:customStyle="1" w:styleId="F6F3CFD816AC4A2F9B649D672574F715">
    <w:name w:val="F6F3CFD816AC4A2F9B649D672574F715"/>
  </w:style>
  <w:style w:type="paragraph" w:customStyle="1" w:styleId="823F1DF8B0774976BF114D9F41CDC1BF">
    <w:name w:val="823F1DF8B0774976BF114D9F41CDC1BF"/>
  </w:style>
  <w:style w:type="paragraph" w:customStyle="1" w:styleId="A3ACDB2E9434461E90B944FA8A5559EC">
    <w:name w:val="A3ACDB2E9434461E90B944FA8A5559EC"/>
  </w:style>
  <w:style w:type="paragraph" w:customStyle="1" w:styleId="437234F654934E0A8AC55F1BDA0AA42A">
    <w:name w:val="437234F654934E0A8AC55F1BDA0AA42A"/>
  </w:style>
  <w:style w:type="paragraph" w:customStyle="1" w:styleId="7F391A0D975548BDB97743DF9B90C352">
    <w:name w:val="7F391A0D975548BDB97743DF9B90C352"/>
  </w:style>
  <w:style w:type="paragraph" w:customStyle="1" w:styleId="257471142B1D49C7A15D31FDFFB419F6">
    <w:name w:val="257471142B1D49C7A15D31FDFFB419F6"/>
  </w:style>
  <w:style w:type="paragraph" w:customStyle="1" w:styleId="53A1B85040F243C9B35AA97417CBD9EF">
    <w:name w:val="53A1B85040F243C9B35AA97417CBD9EF"/>
  </w:style>
  <w:style w:type="paragraph" w:customStyle="1" w:styleId="EF8350DB827E43A1AAE9DC077B482C57">
    <w:name w:val="EF8350DB827E43A1AAE9DC077B482C57"/>
  </w:style>
  <w:style w:type="paragraph" w:customStyle="1" w:styleId="EEF818D089A54734A17A17035041F975">
    <w:name w:val="EEF818D089A54734A17A17035041F975"/>
  </w:style>
  <w:style w:type="paragraph" w:customStyle="1" w:styleId="DED5C7DBDAEB47AA85CFE755B25F4AE6">
    <w:name w:val="DED5C7DBDAEB47AA85CFE755B25F4AE6"/>
  </w:style>
  <w:style w:type="paragraph" w:customStyle="1" w:styleId="5745358C20F142F6AA30FF0F46EDA45B">
    <w:name w:val="5745358C20F142F6AA30FF0F46EDA45B"/>
  </w:style>
  <w:style w:type="paragraph" w:customStyle="1" w:styleId="6BA33080C905484B8C4ED83413CDC620">
    <w:name w:val="6BA33080C905484B8C4ED83413CDC620"/>
  </w:style>
  <w:style w:type="paragraph" w:customStyle="1" w:styleId="3BF95A411F3442C5AD8F64FBEC6A9536">
    <w:name w:val="3BF95A411F3442C5AD8F64FBEC6A9536"/>
  </w:style>
  <w:style w:type="paragraph" w:customStyle="1" w:styleId="39A8D8A3877A468D9D930B9F5134AACC">
    <w:name w:val="39A8D8A3877A468D9D930B9F5134AACC"/>
  </w:style>
  <w:style w:type="paragraph" w:customStyle="1" w:styleId="B933AD92D54C4E788A71FEF02144FFA4">
    <w:name w:val="B933AD92D54C4E788A71FEF02144FFA4"/>
  </w:style>
  <w:style w:type="paragraph" w:customStyle="1" w:styleId="7B61916A666340C9A34253620E05E6A6">
    <w:name w:val="7B61916A666340C9A34253620E05E6A6"/>
  </w:style>
  <w:style w:type="paragraph" w:customStyle="1" w:styleId="8932053174894E47A83B79873C048B39">
    <w:name w:val="8932053174894E47A83B79873C048B39"/>
  </w:style>
  <w:style w:type="paragraph" w:customStyle="1" w:styleId="7DF2E0F25A8A478BA950C0A513D4C2EE">
    <w:name w:val="7DF2E0F25A8A478BA950C0A513D4C2EE"/>
  </w:style>
  <w:style w:type="paragraph" w:customStyle="1" w:styleId="5CFCD1C2248F4011B5DE7C61406048D3">
    <w:name w:val="5CFCD1C2248F4011B5DE7C61406048D3"/>
  </w:style>
  <w:style w:type="paragraph" w:customStyle="1" w:styleId="EC0EF7E10C1A4894B53542E9DB3312A4">
    <w:name w:val="EC0EF7E10C1A4894B53542E9DB3312A4"/>
  </w:style>
  <w:style w:type="paragraph" w:customStyle="1" w:styleId="7DE06795CE6F45BC8780253579618459">
    <w:name w:val="7DE06795CE6F45BC8780253579618459"/>
  </w:style>
  <w:style w:type="paragraph" w:customStyle="1" w:styleId="8C9B99C8BF7A4E82BF934B90ED73E9DD">
    <w:name w:val="8C9B99C8BF7A4E82BF934B90ED73E9DD"/>
  </w:style>
  <w:style w:type="paragraph" w:customStyle="1" w:styleId="E4E7B1B1633A4849872F6D9757BC3786">
    <w:name w:val="E4E7B1B1633A4849872F6D9757BC3786"/>
  </w:style>
  <w:style w:type="paragraph" w:customStyle="1" w:styleId="569319F8151341FE880DCDC26BB30A16">
    <w:name w:val="569319F8151341FE880DCDC26BB30A16"/>
  </w:style>
  <w:style w:type="paragraph" w:customStyle="1" w:styleId="EED8290C599E4DC681321D8754CDCD60">
    <w:name w:val="EED8290C599E4DC681321D8754CDCD60"/>
  </w:style>
  <w:style w:type="paragraph" w:customStyle="1" w:styleId="E58C7D98D14F4FEC8798A56449C3890B">
    <w:name w:val="E58C7D98D14F4FEC8798A56449C3890B"/>
  </w:style>
  <w:style w:type="paragraph" w:customStyle="1" w:styleId="14ED6A6751DC4A8791D27935E0F8365E">
    <w:name w:val="14ED6A6751DC4A8791D27935E0F8365E"/>
  </w:style>
  <w:style w:type="paragraph" w:customStyle="1" w:styleId="2683C7EB426540E89122138B1A4E8CB4">
    <w:name w:val="2683C7EB426540E89122138B1A4E8CB4"/>
  </w:style>
  <w:style w:type="paragraph" w:customStyle="1" w:styleId="76012E1505BC42D2BE2EF52F8B6F53D6">
    <w:name w:val="76012E1505BC42D2BE2EF52F8B6F53D6"/>
  </w:style>
  <w:style w:type="paragraph" w:customStyle="1" w:styleId="40F185390B964A0FB79A84420F163D16">
    <w:name w:val="40F185390B964A0FB79A84420F163D16"/>
  </w:style>
  <w:style w:type="paragraph" w:customStyle="1" w:styleId="7152173282EB47138B9591F330A50B41">
    <w:name w:val="7152173282EB47138B9591F330A50B41"/>
  </w:style>
  <w:style w:type="paragraph" w:customStyle="1" w:styleId="1EC4C6A0A673413DBC19E776D016F835">
    <w:name w:val="1EC4C6A0A673413DBC19E776D016F835"/>
  </w:style>
  <w:style w:type="paragraph" w:customStyle="1" w:styleId="5017FD19B7AB4295A4D9994377CD414B">
    <w:name w:val="5017FD19B7AB4295A4D9994377CD414B"/>
  </w:style>
  <w:style w:type="paragraph" w:customStyle="1" w:styleId="27FA31B56290459C8C688597C4C66791">
    <w:name w:val="27FA31B56290459C8C688597C4C66791"/>
  </w:style>
  <w:style w:type="paragraph" w:customStyle="1" w:styleId="BC3658FADE8A45FFAAEA94052655C508">
    <w:name w:val="BC3658FADE8A45FFAAEA94052655C508"/>
  </w:style>
  <w:style w:type="paragraph" w:customStyle="1" w:styleId="7378EFDA25AE4EA7817FE1EE4968F4C8">
    <w:name w:val="7378EFDA25AE4EA7817FE1EE4968F4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6</Pages>
  <Words>624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2</cp:revision>
  <cp:lastPrinted>2012-12-03T18:15:00Z</cp:lastPrinted>
  <dcterms:created xsi:type="dcterms:W3CDTF">2022-02-28T17:52:00Z</dcterms:created>
  <dcterms:modified xsi:type="dcterms:W3CDTF">2022-02-28T17:56:00Z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