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A4595" w14:textId="77777777" w:rsidR="00FE6CE5" w:rsidRDefault="00FE6CE5" w:rsidP="00FE6CE5">
      <w:pPr>
        <w:pStyle w:val="Title"/>
      </w:pPr>
      <w:r>
        <w:t>Nicoleta Radu</w:t>
      </w:r>
    </w:p>
    <w:p w14:paraId="6AE6A521" w14:textId="6DB0A4F9" w:rsidR="00FE6CE5" w:rsidRDefault="00FE6CE5" w:rsidP="00FE6CE5">
      <w:pPr>
        <w:pStyle w:val="Subtitle"/>
        <w:jc w:val="left"/>
      </w:pPr>
      <w:r>
        <w:t xml:space="preserve">Gr.2,Sgr.4, </w:t>
      </w:r>
      <w:r>
        <w:t>Proiect c++</w:t>
      </w:r>
    </w:p>
    <w:p w14:paraId="19A3F0ED" w14:textId="2CB5E988" w:rsidR="00FE6CE5" w:rsidRDefault="00FE6CE5" w:rsidP="00FE6CE5">
      <w:pPr>
        <w:pStyle w:val="Title"/>
      </w:pPr>
    </w:p>
    <w:p w14:paraId="59CCD0A9" w14:textId="53BAC667" w:rsidR="00FE6CE5" w:rsidRDefault="00FE6CE5" w:rsidP="00FE6CE5">
      <w:pPr>
        <w:pStyle w:val="Heading1"/>
      </w:pPr>
      <w:r>
        <w:t>Header “Vehicle.h”</w:t>
      </w:r>
    </w:p>
    <w:p w14:paraId="36345C47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once</w:t>
      </w:r>
    </w:p>
    <w:p w14:paraId="11C4ED88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&lt;iostream&gt;</w:t>
      </w:r>
    </w:p>
    <w:p w14:paraId="4AD936CC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&lt;vector&gt;</w:t>
      </w:r>
    </w:p>
    <w:p w14:paraId="0A181963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&lt;string&gt;</w:t>
      </w:r>
    </w:p>
    <w:p w14:paraId="5992A64F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A02F924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Vehicle</w:t>
      </w:r>
    </w:p>
    <w:p w14:paraId="0F1CCF1F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5F428119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</w:t>
      </w:r>
    </w:p>
    <w:p w14:paraId="155F75B3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Variables</w:t>
      </w:r>
    </w:p>
    <w:p w14:paraId="0A3310CC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seats;</w:t>
      </w:r>
    </w:p>
    <w:p w14:paraId="6418217F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horsePower;</w:t>
      </w:r>
    </w:p>
    <w:p w14:paraId="0CC9F89B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registrationNumber;</w:t>
      </w:r>
    </w:p>
    <w:p w14:paraId="3B530243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nature;</w:t>
      </w:r>
    </w:p>
    <w:p w14:paraId="7A8AA7C4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fuel;</w:t>
      </w:r>
    </w:p>
    <w:p w14:paraId="34530BD5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brand;</w:t>
      </w:r>
    </w:p>
    <w:p w14:paraId="70F9A725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brandClass;</w:t>
      </w:r>
    </w:p>
    <w:p w14:paraId="348E1C32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</w:t>
      </w:r>
    </w:p>
    <w:p w14:paraId="4ADC776A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Private Variables</w:t>
      </w:r>
    </w:p>
    <w:p w14:paraId="06DE01C4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initVariables();</w:t>
      </w:r>
    </w:p>
    <w:p w14:paraId="0DF67108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</w:t>
      </w:r>
    </w:p>
    <w:p w14:paraId="425AF58E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Constructor &amp; Destructor</w:t>
      </w:r>
    </w:p>
    <w:p w14:paraId="368B2486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Vehicle();</w:t>
      </w:r>
    </w:p>
    <w:p w14:paraId="1304FDA7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~Vehicle();</w:t>
      </w:r>
    </w:p>
    <w:p w14:paraId="4183A265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};</w:t>
      </w:r>
    </w:p>
    <w:p w14:paraId="71F9D567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87CD305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Mercedes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Vehicle</w:t>
      </w:r>
    </w:p>
    <w:p w14:paraId="07B83160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404AD916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</w:t>
      </w:r>
    </w:p>
    <w:p w14:paraId="1276F717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Variables</w:t>
      </w:r>
    </w:p>
    <w:p w14:paraId="78F1D584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Vehicle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&gt; mercedes;</w:t>
      </w:r>
    </w:p>
    <w:p w14:paraId="70991094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parkSize;</w:t>
      </w:r>
    </w:p>
    <w:p w14:paraId="3B1DDFB3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41B9918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Private Functions</w:t>
      </w:r>
    </w:p>
    <w:p w14:paraId="31CCD0A3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initVariables(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196CC96B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</w:t>
      </w:r>
    </w:p>
    <w:p w14:paraId="7D77DD4B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Variables</w:t>
      </w:r>
    </w:p>
    <w:p w14:paraId="7A7174C3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D995A0B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Functions</w:t>
      </w:r>
    </w:p>
    <w:p w14:paraId="2F2045EB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addMercedes();</w:t>
      </w:r>
    </w:p>
    <w:p w14:paraId="04270DD5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deleteMercedes(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694A6677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replaceMercedes(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6649C503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setNumberOfSeats(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3717DF81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setHorsePower(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29E6226B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setRegistrationNumber(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, std::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7CC33271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setNature(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, std::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67731581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setBrand(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, std::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450CEAD4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setBrandClass(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, std::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1B998F40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printCar(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6D19419F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CF75384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Constructors &amp; Destructors</w:t>
      </w:r>
    </w:p>
    <w:p w14:paraId="374BD861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Mercedes(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73B8CA97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~Mercedes();</w:t>
      </w:r>
    </w:p>
    <w:p w14:paraId="1340FC64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};</w:t>
      </w:r>
    </w:p>
    <w:p w14:paraId="3F1F53C8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FDDF620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137F4A0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014EC69" w14:textId="0F30E55F" w:rsidR="00FE6CE5" w:rsidRDefault="00FE6CE5" w:rsidP="00FE6CE5">
      <w:pPr>
        <w:pStyle w:val="Heading1"/>
      </w:pPr>
      <w:r>
        <w:t>CPP “Vehicle.cpp”</w:t>
      </w:r>
    </w:p>
    <w:p w14:paraId="2BB8B012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"Vehicle.h"</w:t>
      </w:r>
    </w:p>
    <w:p w14:paraId="67476EBD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A703E73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Vehicle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::initVariables()</w:t>
      </w:r>
    </w:p>
    <w:p w14:paraId="7F1889EE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6B706C97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seats = 4;</w:t>
      </w:r>
    </w:p>
    <w:p w14:paraId="5302C3E2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horsePower = 120.0;</w:t>
      </w:r>
    </w:p>
    <w:p w14:paraId="2C2185A7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registrationNumber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"0000 CITY 0"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D111543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nature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"Berlin"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3696AA8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brandClass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"S"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E2D7529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brand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"Mercedes"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0F4A6B2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24ABDDCC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Mercedes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::initVariables(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numberOfCars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70689A7F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77FBED99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mercedes.resize(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numberOfCars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16D70357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51A7E4B7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0FE1E97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>// Functions</w:t>
      </w:r>
    </w:p>
    <w:p w14:paraId="1FE86617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Mercedes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::addMercedes()</w:t>
      </w:r>
    </w:p>
    <w:p w14:paraId="31A15507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1547AAC3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Vehicle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carToPush;</w:t>
      </w:r>
    </w:p>
    <w:p w14:paraId="796EBDAC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mercedes.push_back(carToPush);</w:t>
      </w:r>
    </w:p>
    <w:p w14:paraId="286F7096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563F0322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A68049F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Mercedes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::deleteMercedes(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1386165D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1A14B605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mercedes.erase(mercedes.begin()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27979531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7D433531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65C8214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Mercedes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::replaceMercedes(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75F6F4AE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1E15B8FD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Vehicle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carToPush;</w:t>
      </w:r>
    </w:p>
    <w:p w14:paraId="42668C77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mercedes.insert(mercedes.begin()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, carToPush);</w:t>
      </w:r>
    </w:p>
    <w:p w14:paraId="732780CD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4D8534EE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A4C5D10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Mercedes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::setNumberOfSeats(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mercedesIndex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mercedesSeats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2E9AF70B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0A043EBC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mercedes.at(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mercedesIndex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).seats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mercedesSeats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FE76EB0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4C8E3F36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81BDC54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Mercedes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::setHorsePower(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mercedesIndex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mercedesHorsePower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2FE03099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>{</w:t>
      </w:r>
    </w:p>
    <w:p w14:paraId="46B52C42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mercedes.at(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mercedesIndex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).horsePower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mercedesHorsePower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F6FAF2D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6AA02AF6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D9D0280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Mercedes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::setRegistrationNumber(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mercedesIndex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, std::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mercedesRegistrationNum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2B75A7E4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5BB6A2EE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mercedes.at(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mercedesIndex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).registrationNumber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mercedesRegistrationNum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8955AC8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64C867B9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73FFF77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Mercedes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::setNature(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mercedesIndex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, std::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mercedesNature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6D388192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2BCFBC4B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mercedes.at(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mercedesIndex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).nature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mercedesNature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B7765A2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0E82D045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B7CA76E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Mercedes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::setBrand(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mercedesIndex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, std::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mercedesBrand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083001ED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34C6A835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mercedes.at(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mercedesIndex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).brand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mercedesBrand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42FBB31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762D1AA4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B640F99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Mercedes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::setBrandClass(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mercedesIndex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, std::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mercedesClass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08B72A8A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75E7AE52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mercedes.at(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mercedesIndex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).brandClass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mercedesClass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41776D9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233754CD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CBCFA84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Mercedes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::printCar(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mercedesIndex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18E35CB8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6568AC40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"Car brand: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mercedes.at(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mercedesIndex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).brand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std::endl;</w:t>
      </w:r>
    </w:p>
    <w:p w14:paraId="7BA4EFEF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"Car brand class: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mercedes.at(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mercedesIndex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).brandClass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std::endl;</w:t>
      </w:r>
    </w:p>
    <w:p w14:paraId="0195981E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"Car horse power: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mercedes.at(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mercedesIndex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).horsePower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std::endl;</w:t>
      </w:r>
    </w:p>
    <w:p w14:paraId="62F966C7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"Car Number of seats: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mercedes.at(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mercedesIndex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).seats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std::endl;</w:t>
      </w:r>
    </w:p>
    <w:p w14:paraId="14E8BCC2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"Car nature: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mercedes.at(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mercedesIndex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).nature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std::endl;</w:t>
      </w:r>
    </w:p>
    <w:p w14:paraId="3F9E22F6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"Car registration number: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mercedes.at(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mercedesIndex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).registrationNumber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std::endl;</w:t>
      </w:r>
    </w:p>
    <w:p w14:paraId="30B011F5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6DADAEA1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B115365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>// Constructors &amp; Destructors</w:t>
      </w:r>
    </w:p>
    <w:p w14:paraId="22B91BBD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Vehicle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::Vehicle()</w:t>
      </w:r>
    </w:p>
    <w:p w14:paraId="3269F787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2649D607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initVariables();</w:t>
      </w:r>
    </w:p>
    <w:p w14:paraId="79A4982A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3A6E8A5B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Vehicle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::~Vehicle()</w:t>
      </w:r>
    </w:p>
    <w:p w14:paraId="3DBE8BB7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5202D055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50FF3973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Mercedes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::Mercedes(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numberOfCars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):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Vehicle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()</w:t>
      </w:r>
    </w:p>
    <w:p w14:paraId="6A4BD22F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79CB3401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initVariables(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numberOfCars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03970FE4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55494550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Mercedes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::~Mercedes()</w:t>
      </w:r>
    </w:p>
    <w:p w14:paraId="76F503B2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309BCA9C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63A9A749" w14:textId="69521B13" w:rsidR="00FE6CE5" w:rsidRDefault="00FE6CE5" w:rsidP="00FE6CE5"/>
    <w:p w14:paraId="0DE5905B" w14:textId="3ADFAE7A" w:rsidR="00FE6CE5" w:rsidRDefault="00FE6CE5" w:rsidP="00FE6CE5"/>
    <w:p w14:paraId="323559BC" w14:textId="699A71A7" w:rsidR="00FE6CE5" w:rsidRDefault="00FE6CE5" w:rsidP="00FE6CE5">
      <w:pPr>
        <w:pStyle w:val="Heading1"/>
      </w:pPr>
      <w:r>
        <w:lastRenderedPageBreak/>
        <w:t>Main “Parc Automobile”</w:t>
      </w:r>
    </w:p>
    <w:p w14:paraId="74CD4A97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>// Parc Automobile.cpp : This file contains the 'main' function. Program execution begins and ends there.</w:t>
      </w:r>
    </w:p>
    <w:p w14:paraId="02B377E6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>//</w:t>
      </w:r>
    </w:p>
    <w:p w14:paraId="3A0B5B8B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"Vehicle.h"</w:t>
      </w:r>
    </w:p>
    <w:p w14:paraId="60C3A4AF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&lt;iostream&gt;</w:t>
      </w:r>
    </w:p>
    <w:p w14:paraId="4C91BF77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&lt;vector&gt;</w:t>
      </w:r>
    </w:p>
    <w:p w14:paraId="0E6B15AB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D2B0801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std;</w:t>
      </w:r>
    </w:p>
    <w:p w14:paraId="36DEE1C2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F87AFB0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main()</w:t>
      </w:r>
    </w:p>
    <w:p w14:paraId="336BAF1B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4529732E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Mercedes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myMercedesPark(10);</w:t>
      </w:r>
    </w:p>
    <w:p w14:paraId="6234736A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myMercedesPark.addMercedes();</w:t>
      </w:r>
    </w:p>
    <w:p w14:paraId="113CA332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myMercedesPark.setBrand(0,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"Lighting"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5E4D680A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myMercedesPark.setBrandClass(0,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"S"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5A9D2E49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myMercedesPark.setHorsePower(0, 2000);</w:t>
      </w:r>
    </w:p>
    <w:p w14:paraId="5B057A83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myMercedesPark.setNature(0,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"Berlin"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7C39E52E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myMercedesPark.setNumberOfSeats(0, 5);</w:t>
      </w:r>
    </w:p>
    <w:p w14:paraId="5419FDA3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myMercedesPark.setRegistrationNumber(0,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"44432 NY 7"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04242DA9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myMercedesPark.printCar(0);</w:t>
      </w:r>
    </w:p>
    <w:p w14:paraId="7AF85EE5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255D615E" w14:textId="77777777" w:rsidR="00FE6CE5" w:rsidRDefault="00FE6CE5" w:rsidP="00FE6CE5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5070C3A" w14:textId="52903044" w:rsidR="00FE6CE5" w:rsidRDefault="00FE6CE5" w:rsidP="00FE6CE5"/>
    <w:p w14:paraId="009875D3" w14:textId="73ECE050" w:rsidR="003F20A3" w:rsidRDefault="003F20A3" w:rsidP="00FE6CE5"/>
    <w:p w14:paraId="616653E6" w14:textId="619919EE" w:rsidR="003F20A3" w:rsidRPr="00FE6CE5" w:rsidRDefault="003F20A3" w:rsidP="00FE6CE5">
      <w:r>
        <w:rPr>
          <w:noProof/>
        </w:rPr>
        <w:drawing>
          <wp:inline distT="0" distB="0" distL="0" distR="0" wp14:anchorId="4984B27A" wp14:editId="7A6AC80F">
            <wp:extent cx="5588529" cy="170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4842" cy="170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0A3" w:rsidRPr="00FE6CE5">
      <w:footerReference w:type="default" r:id="rId9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59806" w14:textId="77777777" w:rsidR="00AE2871" w:rsidRDefault="00AE2871">
      <w:r>
        <w:separator/>
      </w:r>
    </w:p>
  </w:endnote>
  <w:endnote w:type="continuationSeparator" w:id="0">
    <w:p w14:paraId="6C7443ED" w14:textId="77777777" w:rsidR="00AE2871" w:rsidRDefault="00AE2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F845E" w14:textId="77777777" w:rsidR="002A792A" w:rsidRDefault="00AE2871">
    <w:pPr>
      <w:pStyle w:val="Footer"/>
    </w:pPr>
    <w:sdt>
      <w:sdtPr>
        <w:alias w:val="Enter Company Name:"/>
        <w:tag w:val="Enter Company Name:"/>
        <w:id w:val="-397664319"/>
        <w:placeholder>
          <w:docPart w:val="3654329B296045B5ADA29795D9FBC7E8"/>
        </w:placeholder>
        <w:temporary/>
        <w:showingPlcHdr/>
        <w15:appearance w15:val="hidden"/>
        <w:text/>
      </w:sdtPr>
      <w:sdtEndPr/>
      <w:sdtContent>
        <w:r w:rsidR="006D480F">
          <w:t>Company Name</w:t>
        </w:r>
      </w:sdtContent>
    </w:sdt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EC60B" w14:textId="77777777" w:rsidR="00AE2871" w:rsidRDefault="00AE2871">
      <w:r>
        <w:separator/>
      </w:r>
    </w:p>
  </w:footnote>
  <w:footnote w:type="continuationSeparator" w:id="0">
    <w:p w14:paraId="4C20B668" w14:textId="77777777" w:rsidR="00AE2871" w:rsidRDefault="00AE2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6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7"/>
  </w:num>
  <w:num w:numId="9">
    <w:abstractNumId w:val="10"/>
  </w:num>
  <w:num w:numId="10">
    <w:abstractNumId w:val="20"/>
  </w:num>
  <w:num w:numId="11">
    <w:abstractNumId w:val="23"/>
  </w:num>
  <w:num w:numId="12">
    <w:abstractNumId w:val="23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1"/>
  </w:num>
  <w:num w:numId="18">
    <w:abstractNumId w:val="21"/>
    <w:lvlOverride w:ilvl="0">
      <w:startOverride w:val="1"/>
    </w:lvlOverride>
  </w:num>
  <w:num w:numId="19">
    <w:abstractNumId w:val="23"/>
  </w:num>
  <w:num w:numId="20">
    <w:abstractNumId w:val="23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18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2"/>
  </w:num>
  <w:num w:numId="36">
    <w:abstractNumId w:val="19"/>
  </w:num>
  <w:num w:numId="37">
    <w:abstractNumId w:val="1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E5"/>
    <w:rsid w:val="000303C2"/>
    <w:rsid w:val="00071A33"/>
    <w:rsid w:val="0008087C"/>
    <w:rsid w:val="000A0F81"/>
    <w:rsid w:val="000A696F"/>
    <w:rsid w:val="00102801"/>
    <w:rsid w:val="001E35FF"/>
    <w:rsid w:val="002A792A"/>
    <w:rsid w:val="003638E9"/>
    <w:rsid w:val="00387081"/>
    <w:rsid w:val="003F20A3"/>
    <w:rsid w:val="004223A9"/>
    <w:rsid w:val="004548D6"/>
    <w:rsid w:val="004B5EAA"/>
    <w:rsid w:val="005B653B"/>
    <w:rsid w:val="005C17AF"/>
    <w:rsid w:val="005F3943"/>
    <w:rsid w:val="005F6ACD"/>
    <w:rsid w:val="006205F4"/>
    <w:rsid w:val="006D480F"/>
    <w:rsid w:val="006F07D7"/>
    <w:rsid w:val="00751CB9"/>
    <w:rsid w:val="00823C88"/>
    <w:rsid w:val="008B4B02"/>
    <w:rsid w:val="009A2858"/>
    <w:rsid w:val="009B515D"/>
    <w:rsid w:val="00A32A28"/>
    <w:rsid w:val="00AB08ED"/>
    <w:rsid w:val="00AB17FC"/>
    <w:rsid w:val="00AE2871"/>
    <w:rsid w:val="00BD4E5D"/>
    <w:rsid w:val="00BF2918"/>
    <w:rsid w:val="00C3688B"/>
    <w:rsid w:val="00C40E10"/>
    <w:rsid w:val="00C412FF"/>
    <w:rsid w:val="00C72B2A"/>
    <w:rsid w:val="00CE697A"/>
    <w:rsid w:val="00D34246"/>
    <w:rsid w:val="00E74C55"/>
    <w:rsid w:val="00E814A4"/>
    <w:rsid w:val="00F06BBE"/>
    <w:rsid w:val="00F801D7"/>
    <w:rsid w:val="00FE6CE5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F89BAC"/>
  <w15:chartTrackingRefBased/>
  <w15:docId w15:val="{18B97C8C-626D-4F3F-9BA3-4BBC28CF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EastAsia" w:hAnsi="Roboto" w:cstheme="minorBidi"/>
        <w:color w:val="4C483D" w:themeColor="text2"/>
        <w:sz w:val="22"/>
        <w:lang w:val="en-US" w:eastAsia="ja-JP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9B515D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eastAsiaTheme="majorEastAsia" w:cstheme="majorBidi"/>
      <w:color w:val="000000" w:themeColor="text1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/>
      <w:ind w:firstLine="357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B515D"/>
    <w:rPr>
      <w:rFonts w:eastAsiaTheme="majorEastAsia" w:cstheme="majorBidi"/>
      <w:color w:val="000000" w:themeColor="text1"/>
      <w:sz w:val="24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zan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54329B296045B5ADA29795D9FBC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A4DC1-E902-4238-9131-A0C2A94CD836}"/>
      </w:docPartPr>
      <w:docPartBody>
        <w:p w:rsidR="00000000" w:rsidRDefault="005E2572">
          <w:pPr>
            <w:pStyle w:val="3654329B296045B5ADA29795D9FBC7E8"/>
          </w:pPr>
          <w:r>
            <w:t>To replace any placeholder text (such as this) just tap it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72"/>
    <w:rsid w:val="005E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7EB32581A547CC95460F44CAA007FB">
    <w:name w:val="037EB32581A547CC95460F44CAA007FB"/>
  </w:style>
  <w:style w:type="paragraph" w:customStyle="1" w:styleId="5DBCA0F9AEA345EFB6F6AAB13D880E9C">
    <w:name w:val="5DBCA0F9AEA345EFB6F6AAB13D880E9C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55B2D44B7493466F8F8D77AF12529273">
    <w:name w:val="55B2D44B7493466F8F8D77AF12529273"/>
  </w:style>
  <w:style w:type="paragraph" w:customStyle="1" w:styleId="52A6D1C2E24443B2808A67731F84B3DA">
    <w:name w:val="52A6D1C2E24443B2808A67731F84B3DA"/>
  </w:style>
  <w:style w:type="paragraph" w:customStyle="1" w:styleId="07037CD1E1534E36A4C215F2C1A2E565">
    <w:name w:val="07037CD1E1534E36A4C215F2C1A2E565"/>
  </w:style>
  <w:style w:type="paragraph" w:customStyle="1" w:styleId="9665BFB66C6F47568F1A7B99765B2FD5">
    <w:name w:val="9665BFB66C6F47568F1A7B99765B2FD5"/>
  </w:style>
  <w:style w:type="paragraph" w:customStyle="1" w:styleId="2A94987615F34AAF8E4AF5532311BD8C">
    <w:name w:val="2A94987615F34AAF8E4AF5532311BD8C"/>
  </w:style>
  <w:style w:type="paragraph" w:customStyle="1" w:styleId="AEE0FBD56B524097AB7D7A6355F02621">
    <w:name w:val="AEE0FBD56B524097AB7D7A6355F02621"/>
  </w:style>
  <w:style w:type="paragraph" w:customStyle="1" w:styleId="FF507E24147B4FD89AE2CB49F96AFF6C">
    <w:name w:val="FF507E24147B4FD89AE2CB49F96AFF6C"/>
  </w:style>
  <w:style w:type="paragraph" w:customStyle="1" w:styleId="1F3DE24AA8B84FBCA215D06E9132316A">
    <w:name w:val="1F3DE24AA8B84FBCA215D06E9132316A"/>
  </w:style>
  <w:style w:type="paragraph" w:customStyle="1" w:styleId="D5CD641E59C74647BCDC5F4FF8B269C2">
    <w:name w:val="D5CD641E59C74647BCDC5F4FF8B269C2"/>
  </w:style>
  <w:style w:type="paragraph" w:customStyle="1" w:styleId="49F7750D94AE4579ACA31C4C7F74B34D">
    <w:name w:val="49F7750D94AE4579ACA31C4C7F74B34D"/>
  </w:style>
  <w:style w:type="paragraph" w:customStyle="1" w:styleId="AE46C2D8092549EC8DA24CC4713F5B18">
    <w:name w:val="AE46C2D8092549EC8DA24CC4713F5B18"/>
  </w:style>
  <w:style w:type="paragraph" w:customStyle="1" w:styleId="EC2A2AC841164F2984876656DD62195D">
    <w:name w:val="EC2A2AC841164F2984876656DD62195D"/>
  </w:style>
  <w:style w:type="paragraph" w:customStyle="1" w:styleId="A374270A75E94E87883B6107C37DA181">
    <w:name w:val="A374270A75E94E87883B6107C37DA181"/>
  </w:style>
  <w:style w:type="paragraph" w:customStyle="1" w:styleId="BB620410D524475186E09BC93C696403">
    <w:name w:val="BB620410D524475186E09BC93C696403"/>
  </w:style>
  <w:style w:type="paragraph" w:customStyle="1" w:styleId="12674B0AC2D14E1A88E3E951E7E147F2">
    <w:name w:val="12674B0AC2D14E1A88E3E951E7E147F2"/>
  </w:style>
  <w:style w:type="paragraph" w:customStyle="1" w:styleId="8542243AAAB844A39414D78376B0304C">
    <w:name w:val="8542243AAAB844A39414D78376B0304C"/>
  </w:style>
  <w:style w:type="paragraph" w:customStyle="1" w:styleId="0F24FAD1592046C584F8A1FE8112875E">
    <w:name w:val="0F24FAD1592046C584F8A1FE8112875E"/>
  </w:style>
  <w:style w:type="paragraph" w:customStyle="1" w:styleId="3654329B296045B5ADA29795D9FBC7E8">
    <w:name w:val="3654329B296045B5ADA29795D9FBC7E8"/>
  </w:style>
  <w:style w:type="paragraph" w:customStyle="1" w:styleId="FDA3E6E38EDE4A53AA3406D5332F2BA0">
    <w:name w:val="FDA3E6E38EDE4A53AA3406D5332F2BA0"/>
  </w:style>
  <w:style w:type="paragraph" w:customStyle="1" w:styleId="555B4FBA4EC14CE5B8728889AA77FE42">
    <w:name w:val="555B4FBA4EC14CE5B8728889AA77FE42"/>
  </w:style>
  <w:style w:type="paragraph" w:customStyle="1" w:styleId="2B29CB4D08D84271B900062AF415B5E8">
    <w:name w:val="2B29CB4D08D84271B900062AF415B5E8"/>
  </w:style>
  <w:style w:type="paragraph" w:customStyle="1" w:styleId="7553F846BE98465998F68FF5DA0C4A42">
    <w:name w:val="7553F846BE98465998F68FF5DA0C4A42"/>
  </w:style>
  <w:style w:type="paragraph" w:customStyle="1" w:styleId="FEE43B06A1B5440AAFC4FDEACA56F6F6">
    <w:name w:val="FEE43B06A1B5440AAFC4FDEACA56F6F6"/>
  </w:style>
  <w:style w:type="paragraph" w:customStyle="1" w:styleId="052A6211E1D14590A7E00DF61F7945C7">
    <w:name w:val="052A6211E1D14590A7E00DF61F7945C7"/>
  </w:style>
  <w:style w:type="paragraph" w:customStyle="1" w:styleId="85A18882A20D46F3B52C6E81D6673B05">
    <w:name w:val="85A18882A20D46F3B52C6E81D6673B05"/>
  </w:style>
  <w:style w:type="paragraph" w:customStyle="1" w:styleId="7AE4D5DDC66D42A08D2EBB7A480ACF2B">
    <w:name w:val="7AE4D5DDC66D42A08D2EBB7A480ACF2B"/>
  </w:style>
  <w:style w:type="paragraph" w:customStyle="1" w:styleId="2C6E393DB0A54D4780367097BC8E3FDF">
    <w:name w:val="2C6E393DB0A54D4780367097BC8E3FDF"/>
  </w:style>
  <w:style w:type="paragraph" w:customStyle="1" w:styleId="A18EB23A37424FF08A727634E4081DF0">
    <w:name w:val="A18EB23A37424FF08A727634E4081DF0"/>
  </w:style>
  <w:style w:type="paragraph" w:customStyle="1" w:styleId="EFECF3F8038243ABB1700B3D60BA8A82">
    <w:name w:val="EFECF3F8038243ABB1700B3D60BA8A82"/>
  </w:style>
  <w:style w:type="paragraph" w:customStyle="1" w:styleId="72D25B1067FD4B2A9C0E20EFC5D12DB7">
    <w:name w:val="72D25B1067FD4B2A9C0E20EFC5D12DB7"/>
  </w:style>
  <w:style w:type="paragraph" w:customStyle="1" w:styleId="F0C3C81808EE421D80862E96CAC73F9F">
    <w:name w:val="F0C3C81808EE421D80862E96CAC73F9F"/>
  </w:style>
  <w:style w:type="paragraph" w:customStyle="1" w:styleId="36F29320EEA34EAC822946D2ED8983F4">
    <w:name w:val="36F29320EEA34EAC822946D2ED8983F4"/>
  </w:style>
  <w:style w:type="paragraph" w:customStyle="1" w:styleId="7CD8DC825DA74B7A8330953F80645EB5">
    <w:name w:val="7CD8DC825DA74B7A8330953F80645EB5"/>
  </w:style>
  <w:style w:type="paragraph" w:customStyle="1" w:styleId="42EDC317E4124FE1884D5F01C50320BA">
    <w:name w:val="42EDC317E4124FE1884D5F01C50320BA"/>
  </w:style>
  <w:style w:type="paragraph" w:customStyle="1" w:styleId="2CEFC33D00444C2BB275A5FAE4CF913F">
    <w:name w:val="2CEFC33D00444C2BB275A5FAE4CF913F"/>
  </w:style>
  <w:style w:type="paragraph" w:customStyle="1" w:styleId="EEEE3ED0195E425DB1B514210710AE4D">
    <w:name w:val="EEEE3ED0195E425DB1B514210710AE4D"/>
  </w:style>
  <w:style w:type="paragraph" w:customStyle="1" w:styleId="37E11C8CBF9C49F8B3DE46B9B3219013">
    <w:name w:val="37E11C8CBF9C49F8B3DE46B9B3219013"/>
  </w:style>
  <w:style w:type="paragraph" w:customStyle="1" w:styleId="6A800ADA54E541269D22D9D197376D68">
    <w:name w:val="6A800ADA54E541269D22D9D197376D68"/>
  </w:style>
  <w:style w:type="paragraph" w:customStyle="1" w:styleId="2F8FBE25CB6545CE84F788C515E07FDF">
    <w:name w:val="2F8FBE25CB6545CE84F788C515E07FDF"/>
  </w:style>
  <w:style w:type="paragraph" w:customStyle="1" w:styleId="DD3EAA736FA14E57B95D5D45FBAF73E2">
    <w:name w:val="DD3EAA736FA14E57B95D5D45FBAF73E2"/>
  </w:style>
  <w:style w:type="paragraph" w:customStyle="1" w:styleId="0BD6C68C5BAD46A990504A5D69BFCB6E">
    <w:name w:val="0BD6C68C5BAD46A990504A5D69BFCB6E"/>
  </w:style>
  <w:style w:type="paragraph" w:customStyle="1" w:styleId="551EE66606554D1791AFC9BFDC580487">
    <w:name w:val="551EE66606554D1791AFC9BFDC580487"/>
  </w:style>
  <w:style w:type="paragraph" w:customStyle="1" w:styleId="CE4ED11DA22E42ECAFCB028261BF46E2">
    <w:name w:val="CE4ED11DA22E42ECAFCB028261BF46E2"/>
  </w:style>
  <w:style w:type="paragraph" w:customStyle="1" w:styleId="8545224C0DF547CE942C9B4678BDA40F">
    <w:name w:val="8545224C0DF547CE942C9B4678BDA40F"/>
  </w:style>
  <w:style w:type="paragraph" w:customStyle="1" w:styleId="ABBA2EB3BC1E4704ACD8B3829F9EF970">
    <w:name w:val="ABBA2EB3BC1E4704ACD8B3829F9EF970"/>
  </w:style>
  <w:style w:type="paragraph" w:customStyle="1" w:styleId="95159C8441394918A432CFDAEF3BCF88">
    <w:name w:val="95159C8441394918A432CFDAEF3BCF88"/>
  </w:style>
  <w:style w:type="paragraph" w:customStyle="1" w:styleId="26542A432E8C41D6B545732C0163C74C">
    <w:name w:val="26542A432E8C41D6B545732C0163C74C"/>
  </w:style>
  <w:style w:type="paragraph" w:customStyle="1" w:styleId="F35368CF59B043F2988E034342FE3876">
    <w:name w:val="F35368CF59B043F2988E034342FE3876"/>
  </w:style>
  <w:style w:type="paragraph" w:customStyle="1" w:styleId="F42B2BFDCDA24DCD9C10E765C9E9F0CC">
    <w:name w:val="F42B2BFDCDA24DCD9C10E765C9E9F0CC"/>
  </w:style>
  <w:style w:type="paragraph" w:customStyle="1" w:styleId="91D127FCDDE0403D8775382FEF78611A">
    <w:name w:val="91D127FCDDE0403D8775382FEF78611A"/>
  </w:style>
  <w:style w:type="paragraph" w:customStyle="1" w:styleId="748EAF10074D4AE2B3FDBC905C2A6697">
    <w:name w:val="748EAF10074D4AE2B3FDBC905C2A66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0</TotalTime>
  <Pages>4</Pages>
  <Words>561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Hezanin</dc:creator>
  <cp:keywords/>
  <dc:description/>
  <cp:lastModifiedBy>Radu Nicoleta</cp:lastModifiedBy>
  <cp:revision>3</cp:revision>
  <cp:lastPrinted>2012-12-03T18:15:00Z</cp:lastPrinted>
  <dcterms:created xsi:type="dcterms:W3CDTF">2022-04-05T14:39:00Z</dcterms:created>
  <dcterms:modified xsi:type="dcterms:W3CDTF">2022-04-05T14:46:00Z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