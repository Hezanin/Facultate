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47E1" w14:textId="4C8441E3" w:rsidR="002A792A" w:rsidRDefault="00AC0C11" w:rsidP="00AC0C11">
      <w:pPr>
        <w:pStyle w:val="Title"/>
      </w:pPr>
      <w:r>
        <w:t>Nicoleta Radu</w:t>
      </w:r>
    </w:p>
    <w:p w14:paraId="08E080DA" w14:textId="49E2EA29" w:rsidR="00AC0C11" w:rsidRDefault="00AC0C11" w:rsidP="00AC0C11">
      <w:pPr>
        <w:pStyle w:val="Subtitle"/>
        <w:jc w:val="left"/>
      </w:pPr>
      <w:r>
        <w:t>Matlab, tema</w:t>
      </w:r>
    </w:p>
    <w:p w14:paraId="213DF7D2" w14:textId="6158ED5B" w:rsidR="00AC0C11" w:rsidRDefault="00AC0C11" w:rsidP="00AC0C11"/>
    <w:p w14:paraId="2B96B37F" w14:textId="14802D6B" w:rsidR="00AC0C11" w:rsidRDefault="00AC0C11" w:rsidP="00AC0C11">
      <w:pPr>
        <w:pStyle w:val="Heading1"/>
      </w:pPr>
      <w:r>
        <w:t>Desen</w:t>
      </w:r>
    </w:p>
    <w:p w14:paraId="145B1B92" w14:textId="1DDC0B5B" w:rsidR="00AC0C11" w:rsidRDefault="00AC0C11" w:rsidP="00AC0C11">
      <w:pPr>
        <w:rPr>
          <w:noProof/>
        </w:rPr>
      </w:pPr>
      <w:r>
        <w:rPr>
          <w:noProof/>
        </w:rPr>
        <w:drawing>
          <wp:inline distT="0" distB="0" distL="0" distR="0" wp14:anchorId="2B479B4E" wp14:editId="751DBAE7">
            <wp:extent cx="537210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68A5" w14:textId="1846C9A4" w:rsidR="00AC0C11" w:rsidRPr="00AC0C11" w:rsidRDefault="00AC0C11" w:rsidP="00AC0C11"/>
    <w:p w14:paraId="6EB265FA" w14:textId="4CFF1A03" w:rsidR="00AC0C11" w:rsidRPr="00AC0C11" w:rsidRDefault="00AC0C11" w:rsidP="00AC0C11"/>
    <w:p w14:paraId="7195B808" w14:textId="17C20E09" w:rsidR="00AC0C11" w:rsidRDefault="00AC0C11" w:rsidP="00AC0C11">
      <w:pPr>
        <w:rPr>
          <w:noProof/>
        </w:rPr>
      </w:pPr>
    </w:p>
    <w:p w14:paraId="0AA11DF4" w14:textId="01275FE7" w:rsidR="00AC0C11" w:rsidRDefault="00AC0C11" w:rsidP="00AC0C11">
      <w:pPr>
        <w:pStyle w:val="Heading1"/>
      </w:pPr>
      <w:r>
        <w:t>Functii</w:t>
      </w:r>
    </w:p>
    <w:p w14:paraId="20817794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function 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[newCoordonates] = scale(coordonates, scaleAmountXAxis, scaleAmountYAxis)</w:t>
      </w:r>
    </w:p>
    <w:p w14:paraId="21D52CF4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Input argument represents a 2x5 matrix containing X and Y coordinates</w:t>
      </w:r>
    </w:p>
    <w:p w14:paraId="0A2A4B5C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lastRenderedPageBreak/>
        <w:t>% Second input argument represents the value by which the polygon will be</w:t>
      </w:r>
    </w:p>
    <w:p w14:paraId="1399BD2D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scaled up to</w:t>
      </w:r>
    </w:p>
    <w:p w14:paraId="0BFB1608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A88EA9A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transform = [scaleAmountXAxis 0 ; 0 scaleAmountYAxis];</w:t>
      </w:r>
    </w:p>
    <w:p w14:paraId="319CEA8A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newCoordonates = transform * coordonates;</w:t>
      </w:r>
    </w:p>
    <w:p w14:paraId="6BDE8CBE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3CA4258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plotting of the newly scaled polygon</w:t>
      </w:r>
    </w:p>
    <w:p w14:paraId="11600469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hold on</w:t>
      </w:r>
    </w:p>
    <w:p w14:paraId="2B95ECD7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plot(newCoordonates(1,:),newCoordonates(2,:),"k")</w:t>
      </w:r>
    </w:p>
    <w:p w14:paraId="31ABAC87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axis([0,10,0,10])</w:t>
      </w:r>
    </w:p>
    <w:p w14:paraId="22068844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>end</w:t>
      </w:r>
    </w:p>
    <w:p w14:paraId="5E96E0AE" w14:textId="287C98D9" w:rsidR="00AC0C11" w:rsidRDefault="00AC0C11" w:rsidP="00AC0C11"/>
    <w:p w14:paraId="4F008583" w14:textId="620ED3C5" w:rsidR="00AC0C11" w:rsidRDefault="00AC0C11" w:rsidP="00AC0C11"/>
    <w:p w14:paraId="6DDF1CF5" w14:textId="2366CE87" w:rsidR="00AC0C11" w:rsidRDefault="00AC0C11" w:rsidP="00AC0C11"/>
    <w:p w14:paraId="27F04C89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function 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[newCoordonates] = rotate(coordonates,degree)</w:t>
      </w:r>
    </w:p>
    <w:p w14:paraId="48B4F7EA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Input argument represent a 2x5 matrix containing the coordonates</w:t>
      </w:r>
    </w:p>
    <w:p w14:paraId="6197A52C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The polygon will be rotated based on the given degree value</w:t>
      </w:r>
    </w:p>
    <w:p w14:paraId="11A868AC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4C4403E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 = coordonates(1,:) * cos(degree) - coordonates(2,:) * sin(degree);</w:t>
      </w:r>
    </w:p>
    <w:p w14:paraId="77E12F03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 = coordonates(1,:) * sin(degree) + coordonates(2,:) * cos(degree);</w:t>
      </w:r>
    </w:p>
    <w:p w14:paraId="14D5718A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newCoordonates = [x ; y];</w:t>
      </w:r>
    </w:p>
    <w:p w14:paraId="5B7180E4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C6A88CA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hold on</w:t>
      </w:r>
    </w:p>
    <w:p w14:paraId="0E0E7EAF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plot(x,y,"k")</w:t>
      </w:r>
    </w:p>
    <w:p w14:paraId="5D1EB61F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axis([0,10,0,10])</w:t>
      </w:r>
    </w:p>
    <w:p w14:paraId="7E3DA617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>end</w:t>
      </w:r>
    </w:p>
    <w:p w14:paraId="3A0DDDB2" w14:textId="3056F52F" w:rsidR="00AC0C11" w:rsidRDefault="00AC0C11" w:rsidP="00AC0C11"/>
    <w:p w14:paraId="1308CEFD" w14:textId="53F97B41" w:rsidR="00AC0C11" w:rsidRDefault="00AC0C11" w:rsidP="00AC0C11"/>
    <w:p w14:paraId="24FA410F" w14:textId="2F9EAB20" w:rsidR="00AC0C11" w:rsidRDefault="00AC0C11" w:rsidP="00AC0C11"/>
    <w:p w14:paraId="04027F7C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function 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[newCoordonates] = translation(coordonates, translateValueX,translateValueY)</w:t>
      </w:r>
    </w:p>
    <w:p w14:paraId="6EE16A2C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Input argument represents a 2x5 matrix containing the coordonates</w:t>
      </w:r>
    </w:p>
    <w:p w14:paraId="58B307AE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Output represents the new coordonates matrix after translation</w:t>
      </w:r>
    </w:p>
    <w:p w14:paraId="673A750D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8A96191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transform = [translateValueX ; translateValueY];</w:t>
      </w:r>
    </w:p>
    <w:p w14:paraId="2510DC75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newCoordonates = transform + coordonates;</w:t>
      </w:r>
    </w:p>
    <w:p w14:paraId="12E633BF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45BE58E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on</w:t>
      </w:r>
    </w:p>
    <w:p w14:paraId="748230C7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plot(newCoordonates(1,:),newCoordonates(2,:),"k")</w:t>
      </w:r>
    </w:p>
    <w:p w14:paraId="41964B56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axis([0,10,0,10])</w:t>
      </w:r>
    </w:p>
    <w:p w14:paraId="3DD504A0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>end</w:t>
      </w:r>
    </w:p>
    <w:p w14:paraId="7517B9D2" w14:textId="29914721" w:rsidR="00AC0C11" w:rsidRDefault="00AC0C11" w:rsidP="00AC0C11"/>
    <w:p w14:paraId="456276E8" w14:textId="6277382E" w:rsidR="00AC0C11" w:rsidRDefault="00AC0C11" w:rsidP="00AC0C11">
      <w:pPr>
        <w:pStyle w:val="Heading1"/>
      </w:pPr>
      <w:r>
        <w:lastRenderedPageBreak/>
        <w:t>Programul Principal</w:t>
      </w:r>
    </w:p>
    <w:p w14:paraId="5AD6905A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robotBody = [1 1 2 2 1; 1 2 2 1 1];</w:t>
      </w:r>
    </w:p>
    <w:p w14:paraId="746CC4F4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robotBody = scale(robotBody,1,3);</w:t>
      </w:r>
    </w:p>
    <w:p w14:paraId="0BCCB2F0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6F9630D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robotNeck = [1.3 1.3 1.7 1.7 1.3; 6 6.5 6.5 6 6];</w:t>
      </w:r>
    </w:p>
    <w:p w14:paraId="6859B699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robotHead = [1 1 2 2 1; 6.5 7.5 7.5 6.5 6.5];</w:t>
      </w:r>
    </w:p>
    <w:p w14:paraId="54BEF35B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C8AD9DA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robotLeftArm = [0 0 1 1 0; 5 5.5 5.5 5 5];</w:t>
      </w:r>
    </w:p>
    <w:p w14:paraId="35D45A56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robotLeftHand = rotate(robotLeftArm,-45);</w:t>
      </w:r>
    </w:p>
    <w:p w14:paraId="2E9A5C6D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robotLeftHand = translation(robotLeftHand,-4.8,3.2);</w:t>
      </w:r>
    </w:p>
    <w:p w14:paraId="72D88A80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8464695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robotRightArm = translation(robotLeftArm,2,0);</w:t>
      </w:r>
    </w:p>
    <w:p w14:paraId="3B0ECC86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robotRightHand = rotate(robotRightArm,45);</w:t>
      </w:r>
    </w:p>
    <w:p w14:paraId="41C8F70A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robotRightHand = translation(robotRightHand,6.2,0.6);</w:t>
      </w:r>
    </w:p>
    <w:p w14:paraId="55BA039D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C2974BA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robotLeftLeg = translation(robotRightHand,-2.2,-2.8);</w:t>
      </w:r>
    </w:p>
    <w:p w14:paraId="3D6FE37B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robotLeftFoot = translation(robotLeftLeg,-0.4,-0.7);</w:t>
      </w:r>
    </w:p>
    <w:p w14:paraId="0876AC58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BBE6A75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robotRightLeg = rotate(robotLeftLeg,-90);</w:t>
      </w:r>
    </w:p>
    <w:p w14:paraId="6306F713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robotRightLeg = translation(robotRightLeg,0.2,4.65);</w:t>
      </w:r>
    </w:p>
    <w:p w14:paraId="1D417550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robotRightFoot = translation(robotRightLeg,0.45,-0.7)</w:t>
      </w:r>
    </w:p>
    <w:p w14:paraId="733E36A1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4C2C403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on</w:t>
      </w:r>
    </w:p>
    <w:p w14:paraId="2EE674F1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plot(robotBody(1,:),robotBody(2,:),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"k"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5A2110D3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fill(robotBody(1,1:end-1),robotBody(2,1:end-1),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"b"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418F4F3C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1DF8FCF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plot(robotNeck(1,:),robotNeck(2,:),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"k"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689CB7F6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fill(robotNeck(1,1:end-1),robotNeck(2,1:end-1),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"b"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5F4A484F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FC4E6C6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plot(robotHead(1,:),robotHead(2,:),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"k"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7FD61F3B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fill(robotHead(1,1:end-1),robotHead(2,1:end-1),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"b"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54790A73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292CCE5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plot(robotLeftArm(1,:),robotLeftArm(2,:),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"k"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14CB5558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fill(robotLeftArm(1,1:end-1),robotLeftArm(2,1:end-1),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"b"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5795D6E0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A613B46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plot(robotLeftHand(1,:),robotLeftHand(2,:),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"k"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6F2BB57B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fill(robotLeftHand(1,1:end-1),robotLeftHand(2,1:end-1),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"b"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7ADE33B4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97282B1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plot(robotRightArm(1,:),robotRightArm(2,:),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"k"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790C9557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fill(robotRightArm(1,1:end-1),robotRightArm(2,1:end-1),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"b"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72CA3106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1C7AE49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plot(robotRightHand(1,:),robotRightHand(2,:),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"k"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74761124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fill(robotRightHand(1,1:end-1),robotRightHand(2,1:end-1),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"b"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707C7E1F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2FF68C4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plot(robotLeftLeg(1,:),robotLeftLeg(2,:),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"k"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4B630AA2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fill(robotLeftLeg(1,1:end-1),robotLeftLeg(2,1:end-1),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"b"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319BC431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FC24F63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plot(robotLeftFoot(1,:),robotLeftFoot(2,:),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"k"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1C6C5CAA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fill(robotLeftFoot(1,1:end-1),robotLeftFoot(2,1:end-1),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"b"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042B951E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7044B96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plot(robotRightLeg(1,:),robotRightLeg(2,:),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"k"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1AD46900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fill(robotRightLeg(1,1:end-1),robotRightLeg(2,1:end-1),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"b"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61CCDE9E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B854764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plot(robotRightFoot(1,:),robotRightFoot(2,:),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"k"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131081B3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fill(robotRightFoot(1,1:end-1),robotRightFoot(2,1:end-1),</w:t>
      </w:r>
      <w:r w:rsidRPr="00AC0C11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"b"</w:t>
      </w: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7B4C769B" w14:textId="77777777" w:rsidR="00AC0C11" w:rsidRPr="00AC0C11" w:rsidRDefault="00AC0C11" w:rsidP="00AC0C1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C0C1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axis([-3,6,0,9])</w:t>
      </w:r>
    </w:p>
    <w:p w14:paraId="12B31CFF" w14:textId="77777777" w:rsidR="00AC0C11" w:rsidRPr="00AC0C11" w:rsidRDefault="00AC0C11" w:rsidP="00AC0C11"/>
    <w:sectPr w:rsidR="00AC0C11" w:rsidRPr="00AC0C11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EED35" w14:textId="77777777" w:rsidR="006C6380" w:rsidRDefault="006C6380">
      <w:r>
        <w:separator/>
      </w:r>
    </w:p>
  </w:endnote>
  <w:endnote w:type="continuationSeparator" w:id="0">
    <w:p w14:paraId="37750ADE" w14:textId="77777777" w:rsidR="006C6380" w:rsidRDefault="006C6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36A2" w14:textId="77777777" w:rsidR="002A792A" w:rsidRDefault="006C6380">
    <w:pPr>
      <w:pStyle w:val="Footer"/>
    </w:pPr>
    <w:sdt>
      <w:sdtPr>
        <w:alias w:val="Enter Company Name:"/>
        <w:tag w:val="Enter Company Name:"/>
        <w:id w:val="-397664319"/>
        <w:placeholder>
          <w:docPart w:val="804124C7429F4E9AA5DE6F2ABEDB8DE2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ADCD1" w14:textId="77777777" w:rsidR="006C6380" w:rsidRDefault="006C6380">
      <w:r>
        <w:separator/>
      </w:r>
    </w:p>
  </w:footnote>
  <w:footnote w:type="continuationSeparator" w:id="0">
    <w:p w14:paraId="72A91096" w14:textId="77777777" w:rsidR="006C6380" w:rsidRDefault="006C6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11"/>
    <w:rsid w:val="000303C2"/>
    <w:rsid w:val="00071A33"/>
    <w:rsid w:val="0008087C"/>
    <w:rsid w:val="000A0F81"/>
    <w:rsid w:val="000A696F"/>
    <w:rsid w:val="00102801"/>
    <w:rsid w:val="001E35FF"/>
    <w:rsid w:val="002A792A"/>
    <w:rsid w:val="003638E9"/>
    <w:rsid w:val="00387081"/>
    <w:rsid w:val="004223A9"/>
    <w:rsid w:val="004548D6"/>
    <w:rsid w:val="004B5EAA"/>
    <w:rsid w:val="005B653B"/>
    <w:rsid w:val="005C17AF"/>
    <w:rsid w:val="005F3943"/>
    <w:rsid w:val="005F6ACD"/>
    <w:rsid w:val="006205F4"/>
    <w:rsid w:val="006C6380"/>
    <w:rsid w:val="006D480F"/>
    <w:rsid w:val="006F07D7"/>
    <w:rsid w:val="00751CB9"/>
    <w:rsid w:val="00823C88"/>
    <w:rsid w:val="008B4B02"/>
    <w:rsid w:val="009A2858"/>
    <w:rsid w:val="009B515D"/>
    <w:rsid w:val="00A32A28"/>
    <w:rsid w:val="00AB08ED"/>
    <w:rsid w:val="00AB17FC"/>
    <w:rsid w:val="00AC0C11"/>
    <w:rsid w:val="00BD4E5D"/>
    <w:rsid w:val="00BF2918"/>
    <w:rsid w:val="00C3688B"/>
    <w:rsid w:val="00C40E10"/>
    <w:rsid w:val="00C72B2A"/>
    <w:rsid w:val="00CE697A"/>
    <w:rsid w:val="00D34246"/>
    <w:rsid w:val="00E74C55"/>
    <w:rsid w:val="00E814A4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404EB"/>
  <w15:chartTrackingRefBased/>
  <w15:docId w15:val="{CE7EFD19-804B-4831-921E-BDC928F3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4124C7429F4E9AA5DE6F2ABEDB8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CEBC-3557-4919-A551-D0D056E04BA8}"/>
      </w:docPartPr>
      <w:docPartBody>
        <w:p w:rsidR="00000000" w:rsidRDefault="002E3BBD">
          <w:pPr>
            <w:pStyle w:val="804124C7429F4E9AA5DE6F2ABEDB8DE2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BD"/>
    <w:rsid w:val="002E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B20AF7FC554F6C974BB4669A444EA9">
    <w:name w:val="57B20AF7FC554F6C974BB4669A444EA9"/>
  </w:style>
  <w:style w:type="paragraph" w:customStyle="1" w:styleId="7E237558371E4B5DA87CD47524D52443">
    <w:name w:val="7E237558371E4B5DA87CD47524D5244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B1D2F1381B4D4F6DA0389AAD58AEF3A0">
    <w:name w:val="B1D2F1381B4D4F6DA0389AAD58AEF3A0"/>
  </w:style>
  <w:style w:type="paragraph" w:customStyle="1" w:styleId="18C35B774BA94E77A2A9A7A8C54AD906">
    <w:name w:val="18C35B774BA94E77A2A9A7A8C54AD906"/>
  </w:style>
  <w:style w:type="paragraph" w:customStyle="1" w:styleId="379F79F90E794F56BF7AE98B95C64D0E">
    <w:name w:val="379F79F90E794F56BF7AE98B95C64D0E"/>
  </w:style>
  <w:style w:type="paragraph" w:customStyle="1" w:styleId="22981723CEB544F1A5FD40BEE029BB39">
    <w:name w:val="22981723CEB544F1A5FD40BEE029BB39"/>
  </w:style>
  <w:style w:type="paragraph" w:customStyle="1" w:styleId="EF75FF210F1E462AAFBC08CAA9BB3BB9">
    <w:name w:val="EF75FF210F1E462AAFBC08CAA9BB3BB9"/>
  </w:style>
  <w:style w:type="paragraph" w:customStyle="1" w:styleId="519EF644A11E47EE9FD876234EDDAA5A">
    <w:name w:val="519EF644A11E47EE9FD876234EDDAA5A"/>
  </w:style>
  <w:style w:type="paragraph" w:customStyle="1" w:styleId="DC2709EC7D4A48CEB6999E9A98EE0664">
    <w:name w:val="DC2709EC7D4A48CEB6999E9A98EE0664"/>
  </w:style>
  <w:style w:type="paragraph" w:customStyle="1" w:styleId="9E788B827DE54EEA9C3AC1480884BD3F">
    <w:name w:val="9E788B827DE54EEA9C3AC1480884BD3F"/>
  </w:style>
  <w:style w:type="paragraph" w:customStyle="1" w:styleId="A1DAA2C58DA349F0AEFDEF4B9C8A47BD">
    <w:name w:val="A1DAA2C58DA349F0AEFDEF4B9C8A47BD"/>
  </w:style>
  <w:style w:type="paragraph" w:customStyle="1" w:styleId="BC30B95C967E424888B39FD04C3013E6">
    <w:name w:val="BC30B95C967E424888B39FD04C3013E6"/>
  </w:style>
  <w:style w:type="paragraph" w:customStyle="1" w:styleId="5422ABF936F74E0BB8311BA681C8AC4A">
    <w:name w:val="5422ABF936F74E0BB8311BA681C8AC4A"/>
  </w:style>
  <w:style w:type="paragraph" w:customStyle="1" w:styleId="C7F0B52A5F214E54AA058C0BE454B637">
    <w:name w:val="C7F0B52A5F214E54AA058C0BE454B637"/>
  </w:style>
  <w:style w:type="paragraph" w:customStyle="1" w:styleId="7D775E6766364A0CACF1EC4E3788ABFD">
    <w:name w:val="7D775E6766364A0CACF1EC4E3788ABFD"/>
  </w:style>
  <w:style w:type="paragraph" w:customStyle="1" w:styleId="DE33CAB4D81D486AB5D3BB249987243F">
    <w:name w:val="DE33CAB4D81D486AB5D3BB249987243F"/>
  </w:style>
  <w:style w:type="paragraph" w:customStyle="1" w:styleId="813625959BCD4A37BA60FBF470E96969">
    <w:name w:val="813625959BCD4A37BA60FBF470E96969"/>
  </w:style>
  <w:style w:type="paragraph" w:customStyle="1" w:styleId="F99FC2AA0D77445285CC290A45DA8424">
    <w:name w:val="F99FC2AA0D77445285CC290A45DA8424"/>
  </w:style>
  <w:style w:type="paragraph" w:customStyle="1" w:styleId="171D79B92F9B4D46AE08D9090F58B3E7">
    <w:name w:val="171D79B92F9B4D46AE08D9090F58B3E7"/>
  </w:style>
  <w:style w:type="paragraph" w:customStyle="1" w:styleId="804124C7429F4E9AA5DE6F2ABEDB8DE2">
    <w:name w:val="804124C7429F4E9AA5DE6F2ABEDB8DE2"/>
  </w:style>
  <w:style w:type="paragraph" w:customStyle="1" w:styleId="F7DEC63CA6FB41A58A9CF3AAD0571292">
    <w:name w:val="F7DEC63CA6FB41A58A9CF3AAD0571292"/>
  </w:style>
  <w:style w:type="paragraph" w:customStyle="1" w:styleId="8E09015D46E84788AD2EB0E3898ACC17">
    <w:name w:val="8E09015D46E84788AD2EB0E3898ACC17"/>
  </w:style>
  <w:style w:type="paragraph" w:customStyle="1" w:styleId="613E7DB76D2542EEB1893499CB9B4084">
    <w:name w:val="613E7DB76D2542EEB1893499CB9B4084"/>
  </w:style>
  <w:style w:type="paragraph" w:customStyle="1" w:styleId="7481159E196C4674B6328149EE1C584F">
    <w:name w:val="7481159E196C4674B6328149EE1C584F"/>
  </w:style>
  <w:style w:type="paragraph" w:customStyle="1" w:styleId="822F12A74E024F478B11236A61F4D1FD">
    <w:name w:val="822F12A74E024F478B11236A61F4D1FD"/>
  </w:style>
  <w:style w:type="paragraph" w:customStyle="1" w:styleId="DB4FBF857F8D4AA783908A7B00C0198B">
    <w:name w:val="DB4FBF857F8D4AA783908A7B00C0198B"/>
  </w:style>
  <w:style w:type="paragraph" w:customStyle="1" w:styleId="890ED838BEB4404DA59B0E7991F39B2E">
    <w:name w:val="890ED838BEB4404DA59B0E7991F39B2E"/>
  </w:style>
  <w:style w:type="paragraph" w:customStyle="1" w:styleId="B5A01C63945D43A8AA295A820689C064">
    <w:name w:val="B5A01C63945D43A8AA295A820689C064"/>
  </w:style>
  <w:style w:type="paragraph" w:customStyle="1" w:styleId="06FE9C8868E14151923B21EBF9319A62">
    <w:name w:val="06FE9C8868E14151923B21EBF9319A62"/>
  </w:style>
  <w:style w:type="paragraph" w:customStyle="1" w:styleId="40A8131650FF4B639D5101C9C56D4557">
    <w:name w:val="40A8131650FF4B639D5101C9C56D4557"/>
  </w:style>
  <w:style w:type="paragraph" w:customStyle="1" w:styleId="BF805F86302046E5A6B3D02A8D3946EC">
    <w:name w:val="BF805F86302046E5A6B3D02A8D3946EC"/>
  </w:style>
  <w:style w:type="paragraph" w:customStyle="1" w:styleId="E65C903441484A55B8F481E1888E2BB5">
    <w:name w:val="E65C903441484A55B8F481E1888E2BB5"/>
  </w:style>
  <w:style w:type="paragraph" w:customStyle="1" w:styleId="A8FD7504C2B04C6EB38B71C132FC5EF0">
    <w:name w:val="A8FD7504C2B04C6EB38B71C132FC5EF0"/>
  </w:style>
  <w:style w:type="paragraph" w:customStyle="1" w:styleId="693DC872A1F642ABBC7437DFD1A77887">
    <w:name w:val="693DC872A1F642ABBC7437DFD1A77887"/>
  </w:style>
  <w:style w:type="paragraph" w:customStyle="1" w:styleId="0C1A4BCEB8F640E69BF94EDE622C6021">
    <w:name w:val="0C1A4BCEB8F640E69BF94EDE622C6021"/>
  </w:style>
  <w:style w:type="paragraph" w:customStyle="1" w:styleId="97DE9285DD2C427BBE6266ADE8EBF691">
    <w:name w:val="97DE9285DD2C427BBE6266ADE8EBF691"/>
  </w:style>
  <w:style w:type="paragraph" w:customStyle="1" w:styleId="4D720CC41BC24B7986105B429A4C9347">
    <w:name w:val="4D720CC41BC24B7986105B429A4C9347"/>
  </w:style>
  <w:style w:type="paragraph" w:customStyle="1" w:styleId="D0B2F0683D91424190B9F7702CB7BCB3">
    <w:name w:val="D0B2F0683D91424190B9F7702CB7BCB3"/>
  </w:style>
  <w:style w:type="paragraph" w:customStyle="1" w:styleId="5956BA3573904EECA0C02E05A4529F6B">
    <w:name w:val="5956BA3573904EECA0C02E05A4529F6B"/>
  </w:style>
  <w:style w:type="paragraph" w:customStyle="1" w:styleId="D6903641B1BB43F1965C4F6A16E63DDC">
    <w:name w:val="D6903641B1BB43F1965C4F6A16E63DDC"/>
  </w:style>
  <w:style w:type="paragraph" w:customStyle="1" w:styleId="33F97DCB0C9C442CA0EE8397569941B7">
    <w:name w:val="33F97DCB0C9C442CA0EE8397569941B7"/>
  </w:style>
  <w:style w:type="paragraph" w:customStyle="1" w:styleId="9710A3F44A58446B887A508EBD3691C2">
    <w:name w:val="9710A3F44A58446B887A508EBD3691C2"/>
  </w:style>
  <w:style w:type="paragraph" w:customStyle="1" w:styleId="076E94FA6D514AAAAAD8036A6B1D496F">
    <w:name w:val="076E94FA6D514AAAAAD8036A6B1D496F"/>
  </w:style>
  <w:style w:type="paragraph" w:customStyle="1" w:styleId="F00BC90AF5C242468FBE074230F00FDD">
    <w:name w:val="F00BC90AF5C242468FBE074230F00FDD"/>
  </w:style>
  <w:style w:type="paragraph" w:customStyle="1" w:styleId="9F8B0ACBC40C460BB29864FC9EFCCDEE">
    <w:name w:val="9F8B0ACBC40C460BB29864FC9EFCCDEE"/>
  </w:style>
  <w:style w:type="paragraph" w:customStyle="1" w:styleId="24435F6647ED4BF4ABE914EE3C5542A9">
    <w:name w:val="24435F6647ED4BF4ABE914EE3C5542A9"/>
  </w:style>
  <w:style w:type="paragraph" w:customStyle="1" w:styleId="FE70CBD122CE429C95B7C4CB3E4DECB3">
    <w:name w:val="FE70CBD122CE429C95B7C4CB3E4DECB3"/>
  </w:style>
  <w:style w:type="paragraph" w:customStyle="1" w:styleId="062F6504F59B4CAE95BBB77986ED8EDD">
    <w:name w:val="062F6504F59B4CAE95BBB77986ED8EDD"/>
  </w:style>
  <w:style w:type="paragraph" w:customStyle="1" w:styleId="8C07E6E7220E4C80B90054B426BF3F25">
    <w:name w:val="8C07E6E7220E4C80B90054B426BF3F25"/>
  </w:style>
  <w:style w:type="paragraph" w:customStyle="1" w:styleId="65180F7981D5450FBFB9533628C46D31">
    <w:name w:val="65180F7981D5450FBFB9533628C46D31"/>
  </w:style>
  <w:style w:type="paragraph" w:customStyle="1" w:styleId="439363CAB47C490D97674539E9232D2B">
    <w:name w:val="439363CAB47C490D97674539E9232D2B"/>
  </w:style>
  <w:style w:type="paragraph" w:customStyle="1" w:styleId="A1484FA440ED414980BE929ADA8103F0">
    <w:name w:val="A1484FA440ED414980BE929ADA8103F0"/>
  </w:style>
  <w:style w:type="paragraph" w:customStyle="1" w:styleId="64C3DFE822B949118782FEA05F2230B7">
    <w:name w:val="64C3DFE822B949118782FEA05F223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4</Pages>
  <Words>474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1</cp:revision>
  <cp:lastPrinted>2012-12-03T18:15:00Z</cp:lastPrinted>
  <dcterms:created xsi:type="dcterms:W3CDTF">2022-03-27T16:38:00Z</dcterms:created>
  <dcterms:modified xsi:type="dcterms:W3CDTF">2022-03-27T16:43:00Z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