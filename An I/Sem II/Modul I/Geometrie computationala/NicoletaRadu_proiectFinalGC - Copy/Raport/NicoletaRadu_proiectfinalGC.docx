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4901" w14:textId="17AA14F6" w:rsidR="002A792A" w:rsidRPr="008607C6" w:rsidRDefault="00114177" w:rsidP="00227ADA">
      <w:pPr>
        <w:pStyle w:val="Title"/>
        <w:spacing w:line="276" w:lineRule="auto"/>
        <w:rPr>
          <w:rFonts w:ascii="Akkurat Light Pro" w:hAnsi="Akkurat Light Pro"/>
        </w:rPr>
      </w:pPr>
      <w:r w:rsidRPr="008607C6">
        <w:rPr>
          <w:rFonts w:ascii="Akkurat Light Pro" w:hAnsi="Akkurat Light Pro"/>
        </w:rPr>
        <w:t>Curbe Bezier – Carribean</w:t>
      </w:r>
    </w:p>
    <w:p w14:paraId="0D3CC83F" w14:textId="370A2707" w:rsidR="00114177" w:rsidRPr="008607C6" w:rsidRDefault="00114177" w:rsidP="00227ADA">
      <w:pPr>
        <w:pStyle w:val="Subtitle"/>
        <w:spacing w:line="276" w:lineRule="auto"/>
        <w:jc w:val="left"/>
        <w:rPr>
          <w:rFonts w:ascii="Akkurat Light Pro" w:hAnsi="Akkurat Light Pro"/>
        </w:rPr>
      </w:pPr>
      <w:r w:rsidRPr="008607C6">
        <w:rPr>
          <w:rFonts w:ascii="Akkurat Light Pro" w:hAnsi="Akkurat Light Pro"/>
        </w:rPr>
        <w:t>Nicoleta Radu, Matlab R2021b</w:t>
      </w:r>
    </w:p>
    <w:p w14:paraId="72F2DB6F" w14:textId="1B880EFD" w:rsidR="00114177" w:rsidRPr="008607C6" w:rsidRDefault="00114177" w:rsidP="00227ADA">
      <w:pPr>
        <w:pStyle w:val="Subtitle"/>
        <w:spacing w:line="276" w:lineRule="auto"/>
        <w:jc w:val="left"/>
        <w:rPr>
          <w:rFonts w:ascii="Akkurat Light Pro" w:hAnsi="Akkurat Light Pro"/>
        </w:rPr>
      </w:pPr>
    </w:p>
    <w:p w14:paraId="7D6C87D5" w14:textId="0FBB3722" w:rsidR="00114177" w:rsidRPr="008607C6" w:rsidRDefault="00114177" w:rsidP="00227ADA">
      <w:pPr>
        <w:pStyle w:val="Heading1"/>
        <w:spacing w:line="276" w:lineRule="auto"/>
        <w:rPr>
          <w:rFonts w:ascii="Akkurat Light Pro" w:hAnsi="Akkurat Light Pro"/>
          <w:sz w:val="28"/>
          <w:szCs w:val="28"/>
        </w:rPr>
      </w:pPr>
      <w:r w:rsidRPr="008607C6">
        <w:rPr>
          <w:rFonts w:ascii="Akkurat Light Pro" w:hAnsi="Akkurat Light Pro"/>
          <w:sz w:val="28"/>
          <w:szCs w:val="28"/>
        </w:rPr>
        <w:t>Design</w:t>
      </w:r>
    </w:p>
    <w:p w14:paraId="62CDB499" w14:textId="77777777" w:rsidR="00A40DD7" w:rsidRPr="008607C6" w:rsidRDefault="00A40DD7" w:rsidP="00227ADA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kzidenz-Grotesk Next Bold" w:hAnsi="Akzidenz-Grotesk Next Bold"/>
          <w:sz w:val="24"/>
          <w:szCs w:val="24"/>
        </w:rPr>
      </w:pPr>
      <w:r w:rsidRPr="008607C6">
        <w:rPr>
          <w:rFonts w:ascii="Akzidenz-Grotesk Next Bold" w:hAnsi="Akzidenz-Grotesk Next Bold"/>
          <w:sz w:val="24"/>
          <w:szCs w:val="24"/>
        </w:rPr>
        <w:t>Peisajul</w:t>
      </w:r>
    </w:p>
    <w:p w14:paraId="3138CF5A" w14:textId="29E570FB" w:rsidR="003D1867" w:rsidRDefault="003D1867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  <w:r w:rsidRPr="008607C6">
        <w:rPr>
          <w:rFonts w:ascii="Akkurat Light Pro" w:hAnsi="Akkurat Light Pro"/>
          <w:sz w:val="24"/>
          <w:szCs w:val="24"/>
        </w:rPr>
        <w:t>Ideea mea ini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ial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a fost s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construiesc un peisaj asem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>n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tor cu cel din Caraibe, fiind o     mare fana a </w:t>
      </w:r>
      <w:r w:rsidR="007975D3">
        <w:rPr>
          <w:rFonts w:ascii="Akkurat Light Pro" w:hAnsi="Akkurat Light Pro"/>
          <w:sz w:val="24"/>
          <w:szCs w:val="24"/>
        </w:rPr>
        <w:t>seriei</w:t>
      </w:r>
      <w:r w:rsidRPr="008607C6">
        <w:rPr>
          <w:rFonts w:ascii="Akkurat Light Pro" w:hAnsi="Akkurat Light Pro"/>
          <w:sz w:val="24"/>
          <w:szCs w:val="24"/>
        </w:rPr>
        <w:t xml:space="preserve"> </w:t>
      </w:r>
      <w:r w:rsidR="007975D3">
        <w:rPr>
          <w:rFonts w:ascii="Akkurat Light Pro" w:hAnsi="Akkurat Light Pro"/>
          <w:sz w:val="24"/>
          <w:szCs w:val="24"/>
        </w:rPr>
        <w:t>“</w:t>
      </w:r>
      <w:r w:rsidRPr="008607C6">
        <w:rPr>
          <w:rFonts w:ascii="Akkurat Light Pro" w:hAnsi="Akkurat Light Pro"/>
          <w:sz w:val="24"/>
          <w:szCs w:val="24"/>
        </w:rPr>
        <w:t>Pira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ii din Caraibe</w:t>
      </w:r>
      <w:r w:rsidR="007975D3">
        <w:rPr>
          <w:rFonts w:ascii="Akkurat Light Pro" w:hAnsi="Akkurat Light Pro"/>
          <w:sz w:val="24"/>
          <w:szCs w:val="24"/>
        </w:rPr>
        <w:t>”</w:t>
      </w:r>
      <w:r w:rsidRPr="008607C6">
        <w:rPr>
          <w:rFonts w:ascii="Akkurat Light Pro" w:hAnsi="Akkurat Light Pro"/>
          <w:sz w:val="24"/>
          <w:szCs w:val="24"/>
        </w:rPr>
        <w:t xml:space="preserve">. </w:t>
      </w:r>
    </w:p>
    <w:p w14:paraId="278BB2AD" w14:textId="7B78E8A5" w:rsidR="00E21690" w:rsidRDefault="007657CE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7EEF75" wp14:editId="39525550">
            <wp:simplePos x="0" y="0"/>
            <wp:positionH relativeFrom="column">
              <wp:posOffset>542925</wp:posOffset>
            </wp:positionH>
            <wp:positionV relativeFrom="paragraph">
              <wp:posOffset>217805</wp:posOffset>
            </wp:positionV>
            <wp:extent cx="5392420" cy="4400550"/>
            <wp:effectExtent l="0" t="0" r="0" b="0"/>
            <wp:wrapThrough wrapText="bothSides">
              <wp:wrapPolygon edited="0">
                <wp:start x="0" y="0"/>
                <wp:lineTo x="0" y="21506"/>
                <wp:lineTo x="21519" y="21506"/>
                <wp:lineTo x="2151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ECF6C" w14:textId="7C2A3D27" w:rsidR="00E21690" w:rsidRPr="008607C6" w:rsidRDefault="00E21690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6B905740" w14:textId="1EBD70A5" w:rsidR="003D1867" w:rsidRDefault="003D1867" w:rsidP="00227ADA">
      <w:pPr>
        <w:spacing w:line="276" w:lineRule="auto"/>
        <w:jc w:val="both"/>
        <w:rPr>
          <w:rFonts w:ascii="Akkurat Light Pro" w:hAnsi="Akkurat Light Pro"/>
          <w:sz w:val="24"/>
          <w:szCs w:val="24"/>
        </w:rPr>
      </w:pPr>
    </w:p>
    <w:p w14:paraId="64973F95" w14:textId="45E90051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16BDF27A" w14:textId="100BFE00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371C0B03" w14:textId="49DF30BB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125D4A15" w14:textId="1FEFBA6F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4ACFEDA5" w14:textId="25DCAB0F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1D9B294E" w14:textId="648C5A6B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7775A6D7" w14:textId="778E7C7D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304AC750" w14:textId="3FCD244D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3BF66874" w14:textId="7711F2BE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069A639B" w14:textId="6BEBD918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51F458DE" w14:textId="26020CE6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37B59BA3" w14:textId="4D208C03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74A83A16" w14:textId="74C94684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68A31EC7" w14:textId="54E096A0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46FF6C44" w14:textId="4FE93502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40A3726E" w14:textId="5969C498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49A7E4DE" w14:textId="4903F6D5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38212F95" w14:textId="6C2B37AD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5103CBCD" w14:textId="19AE5D4E" w:rsid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513E270B" w14:textId="586CA331" w:rsid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5ABD729B" w14:textId="30E27C0D" w:rsid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7BBDCD18" w14:textId="3B7211C6" w:rsid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22209CBE" w14:textId="5829E742" w:rsid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5A99BEB1" w14:textId="573585D5" w:rsid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3B5C2E0C" w14:textId="77777777" w:rsidR="00E21690" w:rsidRPr="00E21690" w:rsidRDefault="00E21690" w:rsidP="00E21690">
      <w:pPr>
        <w:rPr>
          <w:rFonts w:ascii="Akkurat Light Pro" w:hAnsi="Akkurat Light Pro"/>
          <w:sz w:val="24"/>
          <w:szCs w:val="24"/>
        </w:rPr>
      </w:pPr>
    </w:p>
    <w:p w14:paraId="00069ADA" w14:textId="22598C03" w:rsidR="00A40DD7" w:rsidRPr="008607C6" w:rsidRDefault="00A40DD7" w:rsidP="00227ADA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kzidenz-Grotesk Next Bold" w:hAnsi="Akzidenz-Grotesk Next Bold"/>
          <w:sz w:val="24"/>
          <w:szCs w:val="24"/>
        </w:rPr>
      </w:pPr>
      <w:r w:rsidRPr="008607C6">
        <w:rPr>
          <w:rFonts w:ascii="Akzidenz-Grotesk Next Bold" w:hAnsi="Akzidenz-Grotesk Next Bold"/>
          <w:sz w:val="24"/>
          <w:szCs w:val="24"/>
        </w:rPr>
        <w:t>Coordonatele XY</w:t>
      </w:r>
    </w:p>
    <w:p w14:paraId="29F78CCD" w14:textId="3B1D1DA2" w:rsidR="004C5640" w:rsidRDefault="004C5640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  <w:r w:rsidRPr="004C5640">
        <w:rPr>
          <w:rFonts w:ascii="Akkurat Light Pro" w:hAnsi="Akkurat Light Pro"/>
          <w:sz w:val="24"/>
          <w:szCs w:val="24"/>
        </w:rPr>
        <w:lastRenderedPageBreak/>
        <w:t>Punctele poligonului de control pentru fiecare dintre curbele Bezier au fost alese folosind doar intui</w:t>
      </w:r>
      <w:r w:rsidRPr="004C5640">
        <w:rPr>
          <w:rFonts w:ascii="Calibri" w:hAnsi="Calibri" w:cs="Calibri"/>
          <w:sz w:val="24"/>
          <w:szCs w:val="24"/>
        </w:rPr>
        <w:t>ț</w:t>
      </w:r>
      <w:r w:rsidRPr="004C5640">
        <w:rPr>
          <w:rFonts w:ascii="Akkurat Light Pro" w:hAnsi="Akkurat Light Pro"/>
          <w:sz w:val="24"/>
          <w:szCs w:val="24"/>
        </w:rPr>
        <w:t xml:space="preserve">ia mea, prin </w:t>
      </w:r>
      <w:r w:rsidRPr="004C5640">
        <w:rPr>
          <w:rFonts w:ascii="Akkurat Light Pro" w:hAnsi="Akkurat Light Pro" w:cs="Akkurat Light Pro"/>
          <w:sz w:val="24"/>
          <w:szCs w:val="24"/>
        </w:rPr>
        <w:t>î</w:t>
      </w:r>
      <w:r w:rsidRPr="004C5640">
        <w:rPr>
          <w:rFonts w:ascii="Akkurat Light Pro" w:hAnsi="Akkurat Light Pro"/>
          <w:sz w:val="24"/>
          <w:szCs w:val="24"/>
        </w:rPr>
        <w:t>ncerc</w:t>
      </w:r>
      <w:r w:rsidRPr="004C5640">
        <w:rPr>
          <w:rFonts w:ascii="Akkurat Light Pro" w:hAnsi="Akkurat Light Pro" w:cs="Akkurat Light Pro"/>
          <w:sz w:val="24"/>
          <w:szCs w:val="24"/>
        </w:rPr>
        <w:t>ă</w:t>
      </w:r>
      <w:r w:rsidRPr="004C5640">
        <w:rPr>
          <w:rFonts w:ascii="Akkurat Light Pro" w:hAnsi="Akkurat Light Pro"/>
          <w:sz w:val="24"/>
          <w:szCs w:val="24"/>
        </w:rPr>
        <w:t xml:space="preserve">ri </w:t>
      </w:r>
      <w:r w:rsidRPr="004C5640">
        <w:rPr>
          <w:rFonts w:ascii="Akkurat Light Pro" w:hAnsi="Akkurat Light Pro" w:cs="Akkurat Light Pro"/>
          <w:sz w:val="24"/>
          <w:szCs w:val="24"/>
        </w:rPr>
        <w:t>ș</w:t>
      </w:r>
      <w:r w:rsidRPr="004C5640">
        <w:rPr>
          <w:rFonts w:ascii="Akkurat Light Pro" w:hAnsi="Akkurat Light Pro"/>
          <w:sz w:val="24"/>
          <w:szCs w:val="24"/>
        </w:rPr>
        <w:t>i erori, folosind o func</w:t>
      </w:r>
      <w:r w:rsidRPr="004C5640">
        <w:rPr>
          <w:rFonts w:ascii="Calibri" w:hAnsi="Calibri" w:cs="Calibri"/>
          <w:sz w:val="24"/>
          <w:szCs w:val="24"/>
        </w:rPr>
        <w:t>ț</w:t>
      </w:r>
      <w:r w:rsidRPr="004C5640">
        <w:rPr>
          <w:rFonts w:ascii="Akkurat Light Pro" w:hAnsi="Akkurat Light Pro"/>
          <w:sz w:val="24"/>
          <w:szCs w:val="24"/>
        </w:rPr>
        <w:t>ie pe care am creat-o</w:t>
      </w:r>
      <w:r w:rsidR="00A40DD7" w:rsidRPr="008607C6">
        <w:rPr>
          <w:rFonts w:ascii="Akkurat Light Pro" w:hAnsi="Akkurat Light Pro"/>
          <w:sz w:val="24"/>
          <w:szCs w:val="24"/>
        </w:rPr>
        <w:t>.</w:t>
      </w:r>
      <w:r w:rsidRPr="004C5640">
        <w:rPr>
          <w:rFonts w:ascii="Akkurat Light Pro" w:hAnsi="Akkurat Light Pro"/>
          <w:sz w:val="24"/>
          <w:szCs w:val="24"/>
        </w:rPr>
        <w:t xml:space="preserve"> </w:t>
      </w:r>
      <w:r w:rsidR="00C37ED7">
        <w:rPr>
          <w:rFonts w:ascii="Akkurat Light Pro" w:hAnsi="Akkurat Light Pro"/>
          <w:sz w:val="24"/>
          <w:szCs w:val="24"/>
        </w:rPr>
        <w:t xml:space="preserve">In cadrul functiei este apelata </w:t>
      </w:r>
      <w:r w:rsidR="00C37ED7" w:rsidRPr="004C5640">
        <w:rPr>
          <w:rFonts w:ascii="Akkurat Light Pro" w:hAnsi="Akkurat Light Pro"/>
          <w:sz w:val="24"/>
          <w:szCs w:val="24"/>
        </w:rPr>
        <w:t>func</w:t>
      </w:r>
      <w:r w:rsidR="00C37ED7" w:rsidRPr="004C5640">
        <w:rPr>
          <w:rFonts w:ascii="Calibri" w:hAnsi="Calibri" w:cs="Calibri"/>
          <w:sz w:val="24"/>
          <w:szCs w:val="24"/>
        </w:rPr>
        <w:t>ț</w:t>
      </w:r>
      <w:r w:rsidR="00C37ED7" w:rsidRPr="004C5640">
        <w:rPr>
          <w:rFonts w:ascii="Akkurat Light Pro" w:hAnsi="Akkurat Light Pro"/>
          <w:sz w:val="24"/>
          <w:szCs w:val="24"/>
        </w:rPr>
        <w:t>i</w:t>
      </w:r>
      <w:r w:rsidR="00C37ED7">
        <w:rPr>
          <w:rFonts w:ascii="Akkurat Light Pro" w:hAnsi="Akkurat Light Pro"/>
          <w:sz w:val="24"/>
          <w:szCs w:val="24"/>
        </w:rPr>
        <w:t xml:space="preserve">a </w:t>
      </w:r>
      <w:r w:rsidR="00C37ED7" w:rsidRPr="004C5640">
        <w:rPr>
          <w:rFonts w:ascii="Akkurat Light Pro" w:hAnsi="Akkurat Light Pro"/>
          <w:sz w:val="24"/>
          <w:szCs w:val="24"/>
        </w:rPr>
        <w:t>Matlab</w:t>
      </w:r>
      <w:r w:rsidRPr="004C5640">
        <w:rPr>
          <w:rFonts w:ascii="Akkurat Light Pro" w:hAnsi="Akkurat Light Pro"/>
          <w:sz w:val="24"/>
          <w:szCs w:val="24"/>
        </w:rPr>
        <w:t xml:space="preserve"> predefinit</w:t>
      </w:r>
      <w:r w:rsidRPr="004C5640">
        <w:rPr>
          <w:rFonts w:ascii="Akkurat Light Pro" w:hAnsi="Akkurat Light Pro" w:cs="Akkurat Light Pro"/>
          <w:sz w:val="24"/>
          <w:szCs w:val="24"/>
        </w:rPr>
        <w:t>ă</w:t>
      </w:r>
      <w:r w:rsidR="00C37ED7">
        <w:rPr>
          <w:rFonts w:ascii="Akkurat Light Pro" w:hAnsi="Akkurat Light Pro"/>
          <w:sz w:val="24"/>
          <w:szCs w:val="24"/>
        </w:rPr>
        <w:t xml:space="preserve"> </w:t>
      </w:r>
      <w:r w:rsidRPr="004C5640">
        <w:rPr>
          <w:rFonts w:ascii="Akkurat Light Pro" w:hAnsi="Akkurat Light Pro"/>
          <w:sz w:val="24"/>
          <w:szCs w:val="24"/>
        </w:rPr>
        <w:t xml:space="preserve">, </w:t>
      </w:r>
      <w:r>
        <w:rPr>
          <w:rFonts w:ascii="Akkurat Light Pro" w:hAnsi="Akkurat Light Pro"/>
          <w:sz w:val="24"/>
          <w:szCs w:val="24"/>
        </w:rPr>
        <w:t>“</w:t>
      </w:r>
      <w:r w:rsidRPr="004C5640">
        <w:rPr>
          <w:rFonts w:ascii="Akkurat Light Pro" w:hAnsi="Akkurat Light Pro"/>
          <w:sz w:val="24"/>
          <w:szCs w:val="24"/>
        </w:rPr>
        <w:t>ginput</w:t>
      </w:r>
      <w:r>
        <w:rPr>
          <w:rFonts w:ascii="Akkurat Light Pro" w:hAnsi="Akkurat Light Pro"/>
          <w:sz w:val="24"/>
          <w:szCs w:val="24"/>
        </w:rPr>
        <w:t>”.</w:t>
      </w:r>
    </w:p>
    <w:p w14:paraId="559CAF5A" w14:textId="76FFEDBB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53500E34" w14:textId="2E916E6C" w:rsidR="00FA6B16" w:rsidRDefault="00343DB7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BE92A4" wp14:editId="5CBED916">
            <wp:simplePos x="0" y="0"/>
            <wp:positionH relativeFrom="column">
              <wp:posOffset>457200</wp:posOffset>
            </wp:positionH>
            <wp:positionV relativeFrom="paragraph">
              <wp:posOffset>64770</wp:posOffset>
            </wp:positionV>
            <wp:extent cx="5066665" cy="3895725"/>
            <wp:effectExtent l="0" t="0" r="635" b="9525"/>
            <wp:wrapThrough wrapText="bothSides">
              <wp:wrapPolygon edited="0">
                <wp:start x="0" y="0"/>
                <wp:lineTo x="0" y="21547"/>
                <wp:lineTo x="21521" y="21547"/>
                <wp:lineTo x="2152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A9222" w14:textId="15F520D5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77F9563B" w14:textId="336E00E2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1E24A3DD" w14:textId="7EAF0CE1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1C8E0B67" w14:textId="1058250B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2091DA6F" w14:textId="16759A16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38A4F597" w14:textId="2B6E7327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47447C14" w14:textId="2958EE19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53B2FEF6" w14:textId="14EC00F5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3CED6576" w14:textId="7A5A2B04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70313FC5" w14:textId="22C65AAD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3CCD1C36" w14:textId="23C00DCC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19DE1E35" w14:textId="06A5DE49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3212BC82" w14:textId="5931CC36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2AE566BF" w14:textId="4A5D724D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44C9D647" w14:textId="04583695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1F25825A" w14:textId="5EB2B3C7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7FECA052" w14:textId="77777777" w:rsidR="00C37ED7" w:rsidRDefault="00C37ED7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7E1D7DDF" w14:textId="63338CFF" w:rsidR="00FA6B16" w:rsidRDefault="00FA6B16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0425D98A" w14:textId="3B1742AC" w:rsidR="003A5452" w:rsidRDefault="003A5452" w:rsidP="00227ADA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06659B87" w14:textId="7E639217" w:rsidR="003A5452" w:rsidRDefault="003A5452" w:rsidP="003A545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kzidenz-Grotesk Next Bold" w:hAnsi="Akzidenz-Grotesk Next Bold"/>
          <w:sz w:val="24"/>
          <w:szCs w:val="24"/>
        </w:rPr>
      </w:pPr>
      <w:r w:rsidRPr="003A5452">
        <w:rPr>
          <w:rFonts w:ascii="Akzidenz-Grotesk Next Bold" w:hAnsi="Akzidenz-Grotesk Next Bold"/>
          <w:sz w:val="24"/>
          <w:szCs w:val="24"/>
        </w:rPr>
        <w:t>Tipul Curbelor Bezier</w:t>
      </w:r>
    </w:p>
    <w:p w14:paraId="05A27DC0" w14:textId="290DD576" w:rsidR="003A5452" w:rsidRPr="003A5452" w:rsidRDefault="003A5452" w:rsidP="003A5452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  <w:r w:rsidRPr="003A5452">
        <w:rPr>
          <w:rFonts w:ascii="Akkurat Light Pro" w:hAnsi="Akkurat Light Pro"/>
          <w:sz w:val="24"/>
          <w:szCs w:val="24"/>
        </w:rPr>
        <w:t>Tipul de curbe Bezier pe care l-am ales a fost strâns legat de cele 2 func</w:t>
      </w:r>
      <w:r w:rsidRPr="003A5452">
        <w:rPr>
          <w:rFonts w:ascii="Calibri" w:hAnsi="Calibri" w:cs="Calibri"/>
          <w:sz w:val="24"/>
          <w:szCs w:val="24"/>
        </w:rPr>
        <w:t>ț</w:t>
      </w:r>
      <w:r w:rsidRPr="003A5452">
        <w:rPr>
          <w:rFonts w:ascii="Akkurat Light Pro" w:hAnsi="Akkurat Light Pro"/>
          <w:sz w:val="24"/>
          <w:szCs w:val="24"/>
        </w:rPr>
        <w:t xml:space="preserve">ii, </w:t>
      </w:r>
      <w:r>
        <w:rPr>
          <w:rFonts w:ascii="Akkurat Light Pro" w:hAnsi="Akkurat Light Pro"/>
          <w:sz w:val="24"/>
          <w:szCs w:val="24"/>
        </w:rPr>
        <w:t>“</w:t>
      </w:r>
      <w:r w:rsidRPr="003A5452">
        <w:rPr>
          <w:rFonts w:ascii="Akkurat Light Pro" w:hAnsi="Akkurat Light Pro"/>
          <w:sz w:val="24"/>
          <w:szCs w:val="24"/>
        </w:rPr>
        <w:t>fill</w:t>
      </w:r>
      <w:r>
        <w:rPr>
          <w:rFonts w:ascii="Akkurat Light Pro" w:hAnsi="Akkurat Light Pro"/>
          <w:sz w:val="24"/>
          <w:szCs w:val="24"/>
        </w:rPr>
        <w:t>”</w:t>
      </w:r>
      <w:r w:rsidRPr="003A5452">
        <w:rPr>
          <w:rFonts w:ascii="Akkurat Light Pro" w:hAnsi="Akkurat Light Pro"/>
          <w:sz w:val="24"/>
          <w:szCs w:val="24"/>
        </w:rPr>
        <w:t xml:space="preserve"> </w:t>
      </w:r>
      <w:r w:rsidRPr="003A5452">
        <w:rPr>
          <w:rFonts w:ascii="Akkurat Light Pro" w:hAnsi="Akkurat Light Pro" w:cs="Akkurat Light Pro"/>
          <w:sz w:val="24"/>
          <w:szCs w:val="24"/>
        </w:rPr>
        <w:t>ș</w:t>
      </w:r>
      <w:r w:rsidRPr="003A5452">
        <w:rPr>
          <w:rFonts w:ascii="Akkurat Light Pro" w:hAnsi="Akkurat Light Pro"/>
          <w:sz w:val="24"/>
          <w:szCs w:val="24"/>
        </w:rPr>
        <w:t xml:space="preserve">i </w:t>
      </w:r>
      <w:r>
        <w:rPr>
          <w:rFonts w:ascii="Akkurat Light Pro" w:hAnsi="Akkurat Light Pro"/>
          <w:sz w:val="24"/>
          <w:szCs w:val="24"/>
        </w:rPr>
        <w:t>“</w:t>
      </w:r>
      <w:r w:rsidRPr="003A5452">
        <w:rPr>
          <w:rFonts w:ascii="Akkurat Light Pro" w:hAnsi="Akkurat Light Pro"/>
          <w:sz w:val="24"/>
          <w:szCs w:val="24"/>
        </w:rPr>
        <w:t>area</w:t>
      </w:r>
      <w:r>
        <w:rPr>
          <w:rFonts w:ascii="Akkurat Light Pro" w:hAnsi="Akkurat Light Pro"/>
          <w:sz w:val="24"/>
          <w:szCs w:val="24"/>
        </w:rPr>
        <w:t>”</w:t>
      </w:r>
      <w:r w:rsidRPr="003A5452">
        <w:rPr>
          <w:rFonts w:ascii="Akkurat Light Pro" w:hAnsi="Akkurat Light Pro"/>
          <w:sz w:val="24"/>
          <w:szCs w:val="24"/>
        </w:rPr>
        <w:t xml:space="preserve">. Acestea se comporta </w:t>
      </w:r>
      <w:r w:rsidRPr="003A5452">
        <w:rPr>
          <w:rFonts w:ascii="Akkurat Light Pro" w:hAnsi="Akkurat Light Pro" w:cs="Akkurat Light Pro"/>
          <w:sz w:val="24"/>
          <w:szCs w:val="24"/>
        </w:rPr>
        <w:t>î</w:t>
      </w:r>
      <w:r w:rsidRPr="003A5452">
        <w:rPr>
          <w:rFonts w:ascii="Akkurat Light Pro" w:hAnsi="Akkurat Light Pro"/>
          <w:sz w:val="24"/>
          <w:szCs w:val="24"/>
        </w:rPr>
        <w:t xml:space="preserve">n moduri diferite </w:t>
      </w:r>
      <w:r w:rsidRPr="003A5452">
        <w:rPr>
          <w:rFonts w:ascii="Akkurat Light Pro" w:hAnsi="Akkurat Light Pro" w:cs="Akkurat Light Pro"/>
          <w:sz w:val="24"/>
          <w:szCs w:val="24"/>
        </w:rPr>
        <w:t>ș</w:t>
      </w:r>
      <w:r w:rsidRPr="003A5452">
        <w:rPr>
          <w:rFonts w:ascii="Akkurat Light Pro" w:hAnsi="Akkurat Light Pro"/>
          <w:sz w:val="24"/>
          <w:szCs w:val="24"/>
        </w:rPr>
        <w:t>i, de</w:t>
      </w:r>
      <w:r w:rsidRPr="003A5452">
        <w:rPr>
          <w:rFonts w:ascii="Akkurat Light Pro" w:hAnsi="Akkurat Light Pro" w:cs="Akkurat Light Pro"/>
          <w:sz w:val="24"/>
          <w:szCs w:val="24"/>
        </w:rPr>
        <w:t>ș</w:t>
      </w:r>
      <w:r w:rsidRPr="003A5452">
        <w:rPr>
          <w:rFonts w:ascii="Akkurat Light Pro" w:hAnsi="Akkurat Light Pro"/>
          <w:sz w:val="24"/>
          <w:szCs w:val="24"/>
        </w:rPr>
        <w:t>i am folosit în principal func</w:t>
      </w:r>
      <w:r w:rsidRPr="003A5452">
        <w:rPr>
          <w:rFonts w:ascii="Calibri" w:hAnsi="Calibri" w:cs="Calibri"/>
          <w:sz w:val="24"/>
          <w:szCs w:val="24"/>
        </w:rPr>
        <w:t>ț</w:t>
      </w:r>
      <w:r w:rsidRPr="003A5452">
        <w:rPr>
          <w:rFonts w:ascii="Akkurat Light Pro" w:hAnsi="Akkurat Light Pro"/>
          <w:sz w:val="24"/>
          <w:szCs w:val="24"/>
        </w:rPr>
        <w:t xml:space="preserve">ia </w:t>
      </w:r>
      <w:r>
        <w:rPr>
          <w:rFonts w:ascii="Akkurat Light Pro" w:hAnsi="Akkurat Light Pro"/>
          <w:sz w:val="24"/>
          <w:szCs w:val="24"/>
        </w:rPr>
        <w:t>“fill”</w:t>
      </w:r>
      <w:r w:rsidRPr="003A5452">
        <w:rPr>
          <w:rFonts w:ascii="Akkurat Light Pro" w:hAnsi="Akkurat Light Pro"/>
          <w:sz w:val="24"/>
          <w:szCs w:val="24"/>
        </w:rPr>
        <w:t>, am g</w:t>
      </w:r>
      <w:r w:rsidRPr="003A5452">
        <w:rPr>
          <w:rFonts w:ascii="Akkurat Light Pro" w:hAnsi="Akkurat Light Pro" w:cs="Akkurat Light Pro"/>
          <w:sz w:val="24"/>
          <w:szCs w:val="24"/>
        </w:rPr>
        <w:t>ă</w:t>
      </w:r>
      <w:r w:rsidRPr="003A5452">
        <w:rPr>
          <w:rFonts w:ascii="Akkurat Light Pro" w:hAnsi="Akkurat Light Pro"/>
          <w:sz w:val="24"/>
          <w:szCs w:val="24"/>
        </w:rPr>
        <w:t>sit diferite utiliz</w:t>
      </w:r>
      <w:r w:rsidRPr="003A5452">
        <w:rPr>
          <w:rFonts w:ascii="Akkurat Light Pro" w:hAnsi="Akkurat Light Pro" w:cs="Akkurat Light Pro"/>
          <w:sz w:val="24"/>
          <w:szCs w:val="24"/>
        </w:rPr>
        <w:t>ă</w:t>
      </w:r>
      <w:r w:rsidRPr="003A5452">
        <w:rPr>
          <w:rFonts w:ascii="Akkurat Light Pro" w:hAnsi="Akkurat Light Pro"/>
          <w:sz w:val="24"/>
          <w:szCs w:val="24"/>
        </w:rPr>
        <w:t xml:space="preserve">ri pentru ambele. </w:t>
      </w:r>
    </w:p>
    <w:p w14:paraId="45BEF0FD" w14:textId="77777777" w:rsidR="003A5452" w:rsidRPr="003A5452" w:rsidRDefault="003A5452" w:rsidP="003A5452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472F5ECE" w14:textId="4FFB545F" w:rsidR="002E6710" w:rsidRDefault="003A5452" w:rsidP="003A5452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  <w:r>
        <w:rPr>
          <w:rFonts w:ascii="Akkurat Light Pro" w:hAnsi="Akkurat Light Pro"/>
          <w:sz w:val="24"/>
          <w:szCs w:val="24"/>
        </w:rPr>
        <w:t>“</w:t>
      </w:r>
      <w:r w:rsidRPr="003A5452">
        <w:rPr>
          <w:rFonts w:ascii="Akkurat Light Pro" w:hAnsi="Akkurat Light Pro"/>
          <w:sz w:val="24"/>
          <w:szCs w:val="24"/>
        </w:rPr>
        <w:t>Area(X,Y)</w:t>
      </w:r>
      <w:r>
        <w:rPr>
          <w:rFonts w:ascii="Akkurat Light Pro" w:hAnsi="Akkurat Light Pro"/>
          <w:sz w:val="24"/>
          <w:szCs w:val="24"/>
        </w:rPr>
        <w:t>”</w:t>
      </w:r>
      <w:r w:rsidRPr="003A5452">
        <w:rPr>
          <w:rFonts w:ascii="Akkurat Light Pro" w:hAnsi="Akkurat Light Pro"/>
          <w:sz w:val="24"/>
          <w:szCs w:val="24"/>
        </w:rPr>
        <w:t xml:space="preserve"> trasează valorile din Y în raport cu coordonatele X. Func</w:t>
      </w:r>
      <w:r w:rsidRPr="003A5452">
        <w:rPr>
          <w:rFonts w:ascii="Calibri" w:hAnsi="Calibri" w:cs="Calibri"/>
          <w:sz w:val="24"/>
          <w:szCs w:val="24"/>
        </w:rPr>
        <w:t>ț</w:t>
      </w:r>
      <w:r w:rsidRPr="003A5452">
        <w:rPr>
          <w:rFonts w:ascii="Akkurat Light Pro" w:hAnsi="Akkurat Light Pro"/>
          <w:sz w:val="24"/>
          <w:szCs w:val="24"/>
        </w:rPr>
        <w:t xml:space="preserve">ia umple apoi zonele dintre curbe pe baza formei lui Y. Acest lucru a fost util pentru desenarea oceanului </w:t>
      </w:r>
      <w:r w:rsidRPr="003A5452">
        <w:rPr>
          <w:rFonts w:ascii="Akkurat Light Pro" w:hAnsi="Akkurat Light Pro" w:cs="Akkurat Light Pro"/>
          <w:sz w:val="24"/>
          <w:szCs w:val="24"/>
        </w:rPr>
        <w:t>ș</w:t>
      </w:r>
      <w:r w:rsidRPr="003A5452">
        <w:rPr>
          <w:rFonts w:ascii="Akkurat Light Pro" w:hAnsi="Akkurat Light Pro"/>
          <w:sz w:val="24"/>
          <w:szCs w:val="24"/>
        </w:rPr>
        <w:t>i a solului insulei</w:t>
      </w:r>
      <w:r w:rsidR="00776381">
        <w:rPr>
          <w:rFonts w:ascii="Akkurat Light Pro" w:hAnsi="Akkurat Light Pro"/>
          <w:sz w:val="24"/>
          <w:szCs w:val="24"/>
        </w:rPr>
        <w:t xml:space="preserve"> cu forma dorita de mine</w:t>
      </w:r>
      <w:r w:rsidRPr="003A5452">
        <w:rPr>
          <w:rFonts w:ascii="Akkurat Light Pro" w:hAnsi="Akkurat Light Pro"/>
          <w:sz w:val="24"/>
          <w:szCs w:val="24"/>
        </w:rPr>
        <w:t>.</w:t>
      </w:r>
    </w:p>
    <w:p w14:paraId="2FBA7BE1" w14:textId="77777777" w:rsidR="001F104D" w:rsidRDefault="001F104D" w:rsidP="001F104D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</w:p>
    <w:p w14:paraId="4E68C2C0" w14:textId="442E4CA6" w:rsidR="001F104D" w:rsidRDefault="001F104D" w:rsidP="00954EFB">
      <w:pPr>
        <w:pStyle w:val="ListParagraph"/>
        <w:spacing w:line="276" w:lineRule="auto"/>
        <w:ind w:left="717" w:firstLine="0"/>
        <w:jc w:val="both"/>
        <w:rPr>
          <w:rFonts w:ascii="Akkurat Light Pro" w:hAnsi="Akkurat Light Pro"/>
          <w:sz w:val="24"/>
          <w:szCs w:val="24"/>
        </w:rPr>
      </w:pPr>
      <w:r w:rsidRPr="008607C6">
        <w:rPr>
          <w:rFonts w:ascii="Akkurat Light Pro" w:hAnsi="Akkurat Light Pro"/>
          <w:sz w:val="24"/>
          <w:szCs w:val="24"/>
        </w:rPr>
        <w:t xml:space="preserve"> Produsul final are un total de </w:t>
      </w:r>
      <w:r w:rsidRPr="005556C3">
        <w:rPr>
          <w:rFonts w:ascii="Akkurat Light Pro" w:hAnsi="Akkurat Light Pro"/>
          <w:i/>
          <w:iCs/>
          <w:sz w:val="24"/>
          <w:szCs w:val="24"/>
        </w:rPr>
        <w:t>23 de curbe Bezier</w:t>
      </w:r>
      <w:r w:rsidRPr="008607C6">
        <w:rPr>
          <w:rFonts w:ascii="Akkurat Light Pro" w:hAnsi="Akkurat Light Pro"/>
          <w:sz w:val="24"/>
          <w:szCs w:val="24"/>
        </w:rPr>
        <w:t xml:space="preserve"> de diferite tipuri, cum ar fi: pătratice, cubice </w:t>
      </w:r>
      <w:r w:rsidRPr="008607C6">
        <w:rPr>
          <w:rFonts w:ascii="Akkurat Light Pro" w:hAnsi="Akkurat Light Pro" w:cs="Calibri"/>
          <w:sz w:val="24"/>
          <w:szCs w:val="24"/>
        </w:rPr>
        <w:t>ș</w:t>
      </w:r>
      <w:r w:rsidRPr="008607C6">
        <w:rPr>
          <w:rFonts w:ascii="Akkurat Light Pro" w:hAnsi="Akkurat Light Pro"/>
          <w:sz w:val="24"/>
          <w:szCs w:val="24"/>
        </w:rPr>
        <w:t xml:space="preserve">i, de asemenea, de </w:t>
      </w:r>
      <w:r>
        <w:rPr>
          <w:rFonts w:ascii="Akkurat Light Pro" w:hAnsi="Akkurat Light Pro"/>
          <w:sz w:val="24"/>
          <w:szCs w:val="24"/>
        </w:rPr>
        <w:t>grade</w:t>
      </w:r>
      <w:r w:rsidRPr="008607C6">
        <w:rPr>
          <w:rFonts w:ascii="Akkurat Light Pro" w:hAnsi="Akkurat Light Pro"/>
          <w:sz w:val="24"/>
          <w:szCs w:val="24"/>
        </w:rPr>
        <w:t xml:space="preserve"> superioare.</w:t>
      </w:r>
    </w:p>
    <w:p w14:paraId="4D2E1DD4" w14:textId="0D8FD93B" w:rsidR="001F104D" w:rsidRPr="008607C6" w:rsidRDefault="001F104D" w:rsidP="00227ADA">
      <w:pPr>
        <w:spacing w:line="276" w:lineRule="auto"/>
        <w:jc w:val="both"/>
        <w:rPr>
          <w:rFonts w:ascii="Akkurat Light Pro" w:hAnsi="Akkurat Light Pro"/>
          <w:sz w:val="24"/>
          <w:szCs w:val="24"/>
        </w:rPr>
      </w:pPr>
      <w:r>
        <w:rPr>
          <w:rFonts w:ascii="Akkurat Light Pro" w:hAnsi="Akkurat Light Pro"/>
          <w:sz w:val="24"/>
          <w:szCs w:val="24"/>
        </w:rPr>
        <w:tab/>
      </w:r>
    </w:p>
    <w:p w14:paraId="68188D11" w14:textId="567D3E72" w:rsidR="003D1867" w:rsidRPr="008607C6" w:rsidRDefault="003D1867" w:rsidP="00227ADA">
      <w:pPr>
        <w:pStyle w:val="Heading1"/>
        <w:spacing w:line="276" w:lineRule="auto"/>
        <w:rPr>
          <w:rFonts w:ascii="Akkurat Light Pro" w:hAnsi="Akkurat Light Pro"/>
          <w:sz w:val="28"/>
          <w:szCs w:val="28"/>
        </w:rPr>
      </w:pPr>
      <w:r w:rsidRPr="008607C6">
        <w:rPr>
          <w:rFonts w:ascii="Akkurat Light Pro" w:hAnsi="Akkurat Light Pro"/>
          <w:sz w:val="28"/>
          <w:szCs w:val="28"/>
        </w:rPr>
        <w:lastRenderedPageBreak/>
        <w:t>Structura</w:t>
      </w:r>
    </w:p>
    <w:p w14:paraId="1C3ED331" w14:textId="1DD177A7" w:rsidR="003D1867" w:rsidRPr="008607C6" w:rsidRDefault="003D1867" w:rsidP="00227ADA">
      <w:pPr>
        <w:spacing w:line="276" w:lineRule="auto"/>
        <w:rPr>
          <w:rFonts w:ascii="Akkurat Light Pro" w:hAnsi="Akkurat Light Pro"/>
        </w:rPr>
      </w:pPr>
    </w:p>
    <w:p w14:paraId="07E80C27" w14:textId="2AD2D559" w:rsidR="003D1867" w:rsidRPr="008607C6" w:rsidRDefault="00A40DD7" w:rsidP="00227ADA">
      <w:pPr>
        <w:pStyle w:val="ListParagraph"/>
        <w:numPr>
          <w:ilvl w:val="0"/>
          <w:numId w:val="39"/>
        </w:numPr>
        <w:spacing w:line="276" w:lineRule="auto"/>
        <w:rPr>
          <w:rFonts w:ascii="Akzidenz-Grotesk Next Bold" w:hAnsi="Akzidenz-Grotesk Next Bold"/>
          <w:sz w:val="24"/>
          <w:szCs w:val="24"/>
        </w:rPr>
      </w:pPr>
      <w:r w:rsidRPr="008607C6">
        <w:rPr>
          <w:rFonts w:ascii="Akzidenz-Grotesk Next Bold" w:hAnsi="Akzidenz-Grotesk Next Bold"/>
          <w:sz w:val="24"/>
          <w:szCs w:val="24"/>
        </w:rPr>
        <w:t>Functii</w:t>
      </w:r>
    </w:p>
    <w:p w14:paraId="3B2A4298" w14:textId="3C0AABC9" w:rsidR="00A40DD7" w:rsidRPr="008607C6" w:rsidRDefault="00A40DD7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8607C6">
        <w:rPr>
          <w:rFonts w:ascii="Akkurat Light Pro" w:hAnsi="Akkurat Light Pro"/>
          <w:sz w:val="24"/>
          <w:szCs w:val="24"/>
        </w:rPr>
        <w:t>Pentru fiecare dintre curbele Bezier utilizate a existat o func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ie separat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creat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special pentru tipul s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u. Am pus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Pr="008607C6">
        <w:rPr>
          <w:rFonts w:ascii="Akkurat Light Pro" w:hAnsi="Akkurat Light Pro"/>
          <w:sz w:val="24"/>
          <w:szCs w:val="24"/>
        </w:rPr>
        <w:t>n aplicare cuno</w:t>
      </w:r>
      <w:r w:rsidRPr="008607C6">
        <w:rPr>
          <w:rFonts w:ascii="Akkurat Light Pro" w:hAnsi="Akkurat Light Pro" w:cs="Calibri"/>
          <w:sz w:val="24"/>
          <w:szCs w:val="24"/>
        </w:rPr>
        <w:t>ș</w:t>
      </w:r>
      <w:r w:rsidRPr="008607C6">
        <w:rPr>
          <w:rFonts w:ascii="Akkurat Light Pro" w:hAnsi="Akkurat Light Pro"/>
          <w:sz w:val="24"/>
          <w:szCs w:val="24"/>
        </w:rPr>
        <w:t>tin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 xml:space="preserve">ele acumulate de-a lungul semestrului academic </w:t>
      </w:r>
      <w:r w:rsidRPr="008607C6">
        <w:rPr>
          <w:rFonts w:ascii="Akkurat Light Pro" w:hAnsi="Akkurat Light Pro" w:cs="Calibri"/>
          <w:sz w:val="24"/>
          <w:szCs w:val="24"/>
        </w:rPr>
        <w:t>ș</w:t>
      </w:r>
      <w:r w:rsidRPr="008607C6">
        <w:rPr>
          <w:rFonts w:ascii="Akkurat Light Pro" w:hAnsi="Akkurat Light Pro"/>
          <w:sz w:val="24"/>
          <w:szCs w:val="24"/>
        </w:rPr>
        <w:t xml:space="preserve">i le-am folosit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Pr="008607C6">
        <w:rPr>
          <w:rFonts w:ascii="Akkurat Light Pro" w:hAnsi="Akkurat Light Pro"/>
          <w:sz w:val="24"/>
          <w:szCs w:val="24"/>
        </w:rPr>
        <w:t xml:space="preserve">n avantajul meu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Pr="008607C6">
        <w:rPr>
          <w:rFonts w:ascii="Akkurat Light Pro" w:hAnsi="Akkurat Light Pro"/>
          <w:sz w:val="24"/>
          <w:szCs w:val="24"/>
        </w:rPr>
        <w:t xml:space="preserve">n realizarea algoritmilor pe care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="003D2C5A" w:rsidRPr="008607C6">
        <w:rPr>
          <w:rFonts w:ascii="Akkurat Light Pro" w:hAnsi="Akkurat Light Pro"/>
          <w:sz w:val="24"/>
          <w:szCs w:val="24"/>
        </w:rPr>
        <w:t>i</w:t>
      </w:r>
      <w:r w:rsidRPr="008607C6">
        <w:rPr>
          <w:rFonts w:ascii="Akkurat Light Pro" w:hAnsi="Akkurat Light Pro"/>
          <w:sz w:val="24"/>
          <w:szCs w:val="24"/>
        </w:rPr>
        <w:t xml:space="preserve"> voi prezenta </w:t>
      </w:r>
      <w:r w:rsidR="00EC34A7">
        <w:rPr>
          <w:rFonts w:ascii="Akkurat Light Pro" w:hAnsi="Akkurat Light Pro"/>
          <w:sz w:val="24"/>
          <w:szCs w:val="24"/>
        </w:rPr>
        <w:t>ulterior</w:t>
      </w:r>
      <w:r w:rsidRPr="008607C6">
        <w:rPr>
          <w:rFonts w:ascii="Akkurat Light Pro" w:hAnsi="Akkurat Light Pro"/>
          <w:sz w:val="24"/>
          <w:szCs w:val="24"/>
        </w:rPr>
        <w:t xml:space="preserve">.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Pr="008607C6">
        <w:rPr>
          <w:rFonts w:ascii="Akkurat Light Pro" w:hAnsi="Akkurat Light Pro"/>
          <w:sz w:val="24"/>
          <w:szCs w:val="24"/>
        </w:rPr>
        <w:t>n total, a</w:t>
      </w:r>
      <w:r w:rsidR="004C5640">
        <w:rPr>
          <w:rFonts w:ascii="Akkurat Light Pro" w:hAnsi="Akkurat Light Pro"/>
          <w:sz w:val="24"/>
          <w:szCs w:val="24"/>
        </w:rPr>
        <w:t>m</w:t>
      </w:r>
      <w:r w:rsidRPr="008607C6">
        <w:rPr>
          <w:rFonts w:ascii="Akkurat Light Pro" w:hAnsi="Akkurat Light Pro"/>
          <w:sz w:val="24"/>
          <w:szCs w:val="24"/>
        </w:rPr>
        <w:t xml:space="preserve"> folosit 7 func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ii pentru modulariza</w:t>
      </w:r>
      <w:r w:rsidR="004C5640">
        <w:rPr>
          <w:rFonts w:ascii="Akkurat Light Pro" w:hAnsi="Akkurat Light Pro"/>
          <w:sz w:val="24"/>
          <w:szCs w:val="24"/>
        </w:rPr>
        <w:t>rea</w:t>
      </w:r>
      <w:r w:rsidRPr="008607C6">
        <w:rPr>
          <w:rFonts w:ascii="Akkurat Light Pro" w:hAnsi="Akkurat Light Pro"/>
          <w:sz w:val="24"/>
          <w:szCs w:val="24"/>
        </w:rPr>
        <w:t xml:space="preserve"> proiectul conform cerin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elo</w:t>
      </w:r>
      <w:r w:rsidR="003D2C5A" w:rsidRPr="008607C6">
        <w:rPr>
          <w:rFonts w:ascii="Akkurat Light Pro" w:hAnsi="Akkurat Light Pro"/>
          <w:sz w:val="24"/>
          <w:szCs w:val="24"/>
        </w:rPr>
        <w:t>r</w:t>
      </w:r>
      <w:r w:rsidRPr="008607C6">
        <w:rPr>
          <w:rFonts w:ascii="Akkurat Light Pro" w:hAnsi="Akkurat Light Pro"/>
          <w:sz w:val="24"/>
          <w:szCs w:val="24"/>
        </w:rPr>
        <w:t>.</w:t>
      </w:r>
    </w:p>
    <w:p w14:paraId="403ADF82" w14:textId="7C81771A" w:rsidR="00A40DD7" w:rsidRDefault="00A40DD7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0DC32572" w14:textId="3DAF3569" w:rsidR="00D07879" w:rsidRPr="00D07879" w:rsidRDefault="00D07879" w:rsidP="00D07879">
      <w:pPr>
        <w:pStyle w:val="ListParagraph"/>
        <w:numPr>
          <w:ilvl w:val="0"/>
          <w:numId w:val="39"/>
        </w:numPr>
        <w:spacing w:line="276" w:lineRule="auto"/>
        <w:rPr>
          <w:rFonts w:ascii="Akzidenz-Grotesk Next Bold" w:hAnsi="Akzidenz-Grotesk Next Bold"/>
          <w:sz w:val="24"/>
          <w:szCs w:val="24"/>
        </w:rPr>
      </w:pPr>
      <w:r w:rsidRPr="00D07879">
        <w:rPr>
          <w:rFonts w:ascii="Akzidenz-Grotesk Next Bold" w:hAnsi="Akzidenz-Grotesk Next Bold"/>
          <w:sz w:val="24"/>
          <w:szCs w:val="24"/>
        </w:rPr>
        <w:t>Structura Program</w:t>
      </w:r>
      <w:r w:rsidR="006B2798">
        <w:rPr>
          <w:rFonts w:ascii="Akzidenz-Grotesk Next Bold" w:hAnsi="Akzidenz-Grotesk Next Bold"/>
          <w:sz w:val="24"/>
          <w:szCs w:val="24"/>
        </w:rPr>
        <w:t>ului</w:t>
      </w:r>
      <w:r w:rsidRPr="00D07879">
        <w:rPr>
          <w:rFonts w:ascii="Akzidenz-Grotesk Next Bold" w:hAnsi="Akzidenz-Grotesk Next Bold"/>
          <w:sz w:val="24"/>
          <w:szCs w:val="24"/>
        </w:rPr>
        <w:t xml:space="preserve"> Principal</w:t>
      </w:r>
    </w:p>
    <w:p w14:paraId="21816FD5" w14:textId="00155DB4" w:rsidR="00380B45" w:rsidRDefault="00D07879" w:rsidP="00D07879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D07879">
        <w:rPr>
          <w:rFonts w:ascii="Akkurat Light Pro" w:hAnsi="Akkurat Light Pro"/>
          <w:sz w:val="24"/>
          <w:szCs w:val="24"/>
        </w:rPr>
        <w:t>Programul principal este format din mai multe apeluri de func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ii care ajut</w:t>
      </w:r>
      <w:r w:rsidRPr="00D07879">
        <w:rPr>
          <w:rFonts w:ascii="Akkurat Light Pro" w:hAnsi="Akkurat Light Pro" w:cs="Akkurat Light Pro"/>
          <w:sz w:val="24"/>
          <w:szCs w:val="24"/>
        </w:rPr>
        <w:t>ă</w:t>
      </w:r>
      <w:r w:rsidRPr="00D07879">
        <w:rPr>
          <w:rFonts w:ascii="Akkurat Light Pro" w:hAnsi="Akkurat Light Pro"/>
          <w:sz w:val="24"/>
          <w:szCs w:val="24"/>
        </w:rPr>
        <w:t xml:space="preserve"> la desenarea curbelor Bezier trec</w:t>
      </w:r>
      <w:r w:rsidRPr="00D07879">
        <w:rPr>
          <w:rFonts w:ascii="Akkurat Light Pro" w:hAnsi="Akkurat Light Pro" w:cs="Akkurat Light Pro"/>
          <w:sz w:val="24"/>
          <w:szCs w:val="24"/>
        </w:rPr>
        <w:t>â</w:t>
      </w:r>
      <w:r w:rsidRPr="00D07879">
        <w:rPr>
          <w:rFonts w:ascii="Akkurat Light Pro" w:hAnsi="Akkurat Light Pro"/>
          <w:sz w:val="24"/>
          <w:szCs w:val="24"/>
        </w:rPr>
        <w:t xml:space="preserve">nd coordonatele X </w:t>
      </w:r>
      <w:r w:rsidRPr="00D07879">
        <w:rPr>
          <w:rFonts w:ascii="Akkurat Light Pro" w:hAnsi="Akkurat Light Pro" w:cs="Akkurat Light Pro"/>
          <w:sz w:val="24"/>
          <w:szCs w:val="24"/>
        </w:rPr>
        <w:t>ș</w:t>
      </w:r>
      <w:r w:rsidRPr="00D07879">
        <w:rPr>
          <w:rFonts w:ascii="Akkurat Light Pro" w:hAnsi="Akkurat Light Pro"/>
          <w:sz w:val="24"/>
          <w:szCs w:val="24"/>
        </w:rPr>
        <w:t>i Y pe care le-am ales ca argumente func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ii</w:t>
      </w:r>
      <w:r w:rsidR="004C5640">
        <w:rPr>
          <w:rFonts w:ascii="Akkurat Light Pro" w:hAnsi="Akkurat Light Pro"/>
          <w:sz w:val="24"/>
          <w:szCs w:val="24"/>
        </w:rPr>
        <w:t>lor</w:t>
      </w:r>
      <w:r w:rsidRPr="00D07879">
        <w:rPr>
          <w:rFonts w:ascii="Akkurat Light Pro" w:hAnsi="Akkurat Light Pro"/>
          <w:sz w:val="24"/>
          <w:szCs w:val="24"/>
        </w:rPr>
        <w:t xml:space="preserve">. </w:t>
      </w:r>
    </w:p>
    <w:p w14:paraId="4958C57F" w14:textId="77777777" w:rsidR="00380B45" w:rsidRDefault="00380B45" w:rsidP="00D07879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442D96AC" w14:textId="5839F11D" w:rsidR="00D07879" w:rsidRDefault="00D07879" w:rsidP="00D07879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D07879">
        <w:rPr>
          <w:rFonts w:ascii="Akkurat Light Pro" w:hAnsi="Akkurat Light Pro"/>
          <w:sz w:val="24"/>
          <w:szCs w:val="24"/>
        </w:rPr>
        <w:t>Pentru a ob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 xml:space="preserve">ine </w:t>
      </w:r>
      <w:r w:rsidRPr="00D07879">
        <w:rPr>
          <w:rFonts w:ascii="Akkurat Light Pro" w:hAnsi="Akkurat Light Pro" w:cs="Akkurat Light Pro"/>
          <w:sz w:val="24"/>
          <w:szCs w:val="24"/>
        </w:rPr>
        <w:t>ș</w:t>
      </w:r>
      <w:r w:rsidRPr="00D07879">
        <w:rPr>
          <w:rFonts w:ascii="Akkurat Light Pro" w:hAnsi="Akkurat Light Pro"/>
          <w:sz w:val="24"/>
          <w:szCs w:val="24"/>
        </w:rPr>
        <w:t xml:space="preserve">i a salva </w:t>
      </w:r>
      <w:r w:rsidR="00380B45">
        <w:rPr>
          <w:rFonts w:ascii="Akkurat Light Pro" w:hAnsi="Akkurat Light Pro"/>
          <w:sz w:val="24"/>
          <w:szCs w:val="24"/>
        </w:rPr>
        <w:t>coordonatele alese</w:t>
      </w:r>
      <w:r w:rsidRPr="00D07879">
        <w:rPr>
          <w:rFonts w:ascii="Akkurat Light Pro" w:hAnsi="Akkurat Light Pro"/>
          <w:sz w:val="24"/>
          <w:szCs w:val="24"/>
        </w:rPr>
        <w:t xml:space="preserve">, am </w:t>
      </w:r>
      <w:r w:rsidR="006B2798">
        <w:rPr>
          <w:rFonts w:ascii="Akkurat Light Pro" w:hAnsi="Akkurat Light Pro"/>
          <w:sz w:val="24"/>
          <w:szCs w:val="24"/>
        </w:rPr>
        <w:t>apelat</w:t>
      </w:r>
      <w:r w:rsidRPr="00D07879">
        <w:rPr>
          <w:rFonts w:ascii="Akkurat Light Pro" w:hAnsi="Akkurat Light Pro"/>
          <w:sz w:val="24"/>
          <w:szCs w:val="24"/>
        </w:rPr>
        <w:t xml:space="preserve"> func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ia pe care am creat-o numit</w:t>
      </w:r>
      <w:r w:rsidRPr="00D07879">
        <w:rPr>
          <w:rFonts w:ascii="Akkurat Light Pro" w:hAnsi="Akkurat Light Pro" w:cs="Akkurat Light Pro"/>
          <w:sz w:val="24"/>
          <w:szCs w:val="24"/>
        </w:rPr>
        <w:t>ă</w:t>
      </w:r>
      <w:r w:rsidRPr="00D07879">
        <w:rPr>
          <w:rFonts w:ascii="Akkurat Light Pro" w:hAnsi="Akkurat Light Pro"/>
          <w:sz w:val="24"/>
          <w:szCs w:val="24"/>
        </w:rPr>
        <w:t xml:space="preserve"> "getXY" </w:t>
      </w:r>
      <w:r w:rsidRPr="00D07879">
        <w:rPr>
          <w:rFonts w:ascii="Akkurat Light Pro" w:hAnsi="Akkurat Light Pro" w:cs="Akkurat Light Pro"/>
          <w:sz w:val="24"/>
          <w:szCs w:val="24"/>
        </w:rPr>
        <w:t>ș</w:t>
      </w:r>
      <w:r w:rsidRPr="00D07879">
        <w:rPr>
          <w:rFonts w:ascii="Akkurat Light Pro" w:hAnsi="Akkurat Light Pro"/>
          <w:sz w:val="24"/>
          <w:szCs w:val="24"/>
        </w:rPr>
        <w:t>i apoi am transmis valoarea returnat</w:t>
      </w:r>
      <w:r w:rsidRPr="00D07879">
        <w:rPr>
          <w:rFonts w:ascii="Akkurat Light Pro" w:hAnsi="Akkurat Light Pro" w:cs="Akkurat Light Pro"/>
          <w:sz w:val="24"/>
          <w:szCs w:val="24"/>
        </w:rPr>
        <w:t>ă</w:t>
      </w:r>
      <w:r w:rsidRPr="00D07879">
        <w:rPr>
          <w:rFonts w:ascii="Akkurat Light Pro" w:hAnsi="Akkurat Light Pro"/>
          <w:sz w:val="24"/>
          <w:szCs w:val="24"/>
        </w:rPr>
        <w:t xml:space="preserve"> de func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ie celorlalte func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ii de desenare. Mai multe informa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ii despre func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ia "getXY" pot fi g</w:t>
      </w:r>
      <w:r w:rsidRPr="00D07879">
        <w:rPr>
          <w:rFonts w:ascii="Akkurat Light Pro" w:hAnsi="Akkurat Light Pro" w:cs="Akkurat Light Pro"/>
          <w:sz w:val="24"/>
          <w:szCs w:val="24"/>
        </w:rPr>
        <w:t>ă</w:t>
      </w:r>
      <w:r w:rsidRPr="00D07879">
        <w:rPr>
          <w:rFonts w:ascii="Akkurat Light Pro" w:hAnsi="Akkurat Light Pro"/>
          <w:sz w:val="24"/>
          <w:szCs w:val="24"/>
        </w:rPr>
        <w:t xml:space="preserve">site </w:t>
      </w:r>
      <w:r w:rsidR="004C5640">
        <w:rPr>
          <w:rFonts w:ascii="Akkurat Light Pro" w:hAnsi="Akkurat Light Pro"/>
          <w:sz w:val="24"/>
          <w:szCs w:val="24"/>
        </w:rPr>
        <w:t>ulterior</w:t>
      </w:r>
      <w:r w:rsidRPr="00D07879">
        <w:rPr>
          <w:rFonts w:ascii="Akkurat Light Pro" w:hAnsi="Akkurat Light Pro"/>
          <w:sz w:val="24"/>
          <w:szCs w:val="24"/>
        </w:rPr>
        <w:t>, în sec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iunea "Algoritmi utiliza</w:t>
      </w:r>
      <w:r w:rsidRPr="00D07879">
        <w:rPr>
          <w:rFonts w:ascii="Calibri" w:hAnsi="Calibri" w:cs="Calibri"/>
          <w:sz w:val="24"/>
          <w:szCs w:val="24"/>
        </w:rPr>
        <w:t>ț</w:t>
      </w:r>
      <w:r w:rsidRPr="00D07879">
        <w:rPr>
          <w:rFonts w:ascii="Akkurat Light Pro" w:hAnsi="Akkurat Light Pro"/>
          <w:sz w:val="24"/>
          <w:szCs w:val="24"/>
        </w:rPr>
        <w:t>i".</w:t>
      </w:r>
    </w:p>
    <w:p w14:paraId="41E3D062" w14:textId="77777777" w:rsidR="00E846D0" w:rsidRPr="00D07879" w:rsidRDefault="00E846D0" w:rsidP="00D07879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400985EF" w14:textId="229BF9C5" w:rsidR="004C5640" w:rsidRDefault="00EC34A7" w:rsidP="00D07879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>
        <w:rPr>
          <w:rFonts w:ascii="Akkurat Light Pro" w:hAnsi="Akkurat Light Pro"/>
          <w:sz w:val="24"/>
          <w:szCs w:val="24"/>
        </w:rPr>
        <w:t>Intrucat</w:t>
      </w:r>
      <w:r w:rsidR="00D07879" w:rsidRPr="00D07879">
        <w:rPr>
          <w:rFonts w:ascii="Akkurat Light Pro" w:hAnsi="Akkurat Light Pro"/>
          <w:sz w:val="24"/>
          <w:szCs w:val="24"/>
        </w:rPr>
        <w:t xml:space="preserve"> viziunea mea pentru </w:t>
      </w:r>
      <w:r>
        <w:rPr>
          <w:rFonts w:ascii="Akkurat Light Pro" w:hAnsi="Akkurat Light Pro"/>
          <w:sz w:val="24"/>
          <w:szCs w:val="24"/>
        </w:rPr>
        <w:t>acest peisaj</w:t>
      </w:r>
      <w:r w:rsidR="00D07879" w:rsidRPr="00D07879">
        <w:rPr>
          <w:rFonts w:ascii="Akkurat Light Pro" w:hAnsi="Akkurat Light Pro"/>
          <w:sz w:val="24"/>
          <w:szCs w:val="24"/>
        </w:rPr>
        <w:t xml:space="preserve"> era s</w:t>
      </w:r>
      <w:r w:rsidR="00D07879" w:rsidRPr="00D07879">
        <w:rPr>
          <w:rFonts w:ascii="Akkurat Light Pro" w:hAnsi="Akkurat Light Pro" w:cs="Akkurat Light Pro"/>
          <w:sz w:val="24"/>
          <w:szCs w:val="24"/>
        </w:rPr>
        <w:t>ă</w:t>
      </w:r>
      <w:r w:rsidR="00D07879" w:rsidRPr="00D07879">
        <w:rPr>
          <w:rFonts w:ascii="Akkurat Light Pro" w:hAnsi="Akkurat Light Pro"/>
          <w:sz w:val="24"/>
          <w:szCs w:val="24"/>
        </w:rPr>
        <w:t xml:space="preserve"> nu am doar </w:t>
      </w:r>
      <w:r w:rsidR="00E846D0">
        <w:rPr>
          <w:rFonts w:ascii="Akkurat Light Pro" w:hAnsi="Akkurat Light Pro"/>
          <w:sz w:val="24"/>
          <w:szCs w:val="24"/>
        </w:rPr>
        <w:t>linii</w:t>
      </w:r>
      <w:r>
        <w:rPr>
          <w:rFonts w:ascii="Akkurat Light Pro" w:hAnsi="Akkurat Light Pro"/>
          <w:sz w:val="24"/>
          <w:szCs w:val="24"/>
        </w:rPr>
        <w:t xml:space="preserve"> simple</w:t>
      </w:r>
      <w:r w:rsidR="00D07879" w:rsidRPr="00D07879">
        <w:rPr>
          <w:rFonts w:ascii="Akkurat Light Pro" w:hAnsi="Akkurat Light Pro"/>
          <w:sz w:val="24"/>
          <w:szCs w:val="24"/>
        </w:rPr>
        <w:t>, a</w:t>
      </w:r>
      <w:r w:rsidRPr="00EC34A7">
        <w:rPr>
          <w:rFonts w:ascii="Akkurat Light Pro" w:hAnsi="Akkurat Light Pro"/>
          <w:sz w:val="24"/>
          <w:szCs w:val="24"/>
        </w:rPr>
        <w:t>m ales să folosesc func</w:t>
      </w:r>
      <w:r w:rsidRPr="00EC34A7">
        <w:rPr>
          <w:rFonts w:ascii="Calibri" w:hAnsi="Calibri" w:cs="Calibri"/>
          <w:sz w:val="24"/>
          <w:szCs w:val="24"/>
        </w:rPr>
        <w:t>ț</w:t>
      </w:r>
      <w:r w:rsidRPr="00EC34A7">
        <w:rPr>
          <w:rFonts w:ascii="Akkurat Light Pro" w:hAnsi="Akkurat Light Pro"/>
          <w:sz w:val="24"/>
          <w:szCs w:val="24"/>
        </w:rPr>
        <w:t xml:space="preserve">iile "fill" </w:t>
      </w:r>
      <w:r w:rsidRPr="00EC34A7">
        <w:rPr>
          <w:rFonts w:ascii="Akkurat Light Pro" w:hAnsi="Akkurat Light Pro" w:cs="Akkurat Light Pro"/>
          <w:sz w:val="24"/>
          <w:szCs w:val="24"/>
        </w:rPr>
        <w:t>ș</w:t>
      </w:r>
      <w:r w:rsidRPr="00EC34A7">
        <w:rPr>
          <w:rFonts w:ascii="Akkurat Light Pro" w:hAnsi="Akkurat Light Pro"/>
          <w:sz w:val="24"/>
          <w:szCs w:val="24"/>
        </w:rPr>
        <w:t>i "area"</w:t>
      </w:r>
      <w:r>
        <w:rPr>
          <w:rFonts w:ascii="Akkurat Light Pro" w:hAnsi="Akkurat Light Pro"/>
          <w:sz w:val="24"/>
          <w:szCs w:val="24"/>
        </w:rPr>
        <w:t xml:space="preserve"> care </w:t>
      </w:r>
      <w:r w:rsidRPr="00EC34A7">
        <w:rPr>
          <w:rFonts w:ascii="Akkurat Light Pro" w:hAnsi="Akkurat Light Pro"/>
          <w:sz w:val="24"/>
          <w:szCs w:val="24"/>
        </w:rPr>
        <w:t xml:space="preserve">creează poligoane umplute din datele în X și Y </w:t>
      </w:r>
      <w:r w:rsidR="005556C3">
        <w:rPr>
          <w:rFonts w:ascii="Akkurat Light Pro" w:hAnsi="Akkurat Light Pro"/>
          <w:sz w:val="24"/>
          <w:szCs w:val="24"/>
        </w:rPr>
        <w:t xml:space="preserve">folosing </w:t>
      </w:r>
      <w:r w:rsidRPr="00EC34A7">
        <w:rPr>
          <w:rFonts w:ascii="Akkurat Light Pro" w:hAnsi="Akkurat Light Pro"/>
          <w:sz w:val="24"/>
          <w:szCs w:val="24"/>
        </w:rPr>
        <w:t>culoarea vertexului specificată de C</w:t>
      </w:r>
      <w:r>
        <w:rPr>
          <w:rFonts w:ascii="Akkurat Light Pro" w:hAnsi="Akkurat Light Pro"/>
          <w:sz w:val="24"/>
          <w:szCs w:val="24"/>
        </w:rPr>
        <w:t xml:space="preserve">. </w:t>
      </w:r>
      <w:r w:rsidRPr="00EC34A7">
        <w:rPr>
          <w:rFonts w:ascii="Akkurat Light Pro" w:hAnsi="Akkurat Light Pro"/>
          <w:sz w:val="24"/>
          <w:szCs w:val="24"/>
        </w:rPr>
        <w:t>În acest fel, am reușit să creez forme și să le dau culorile corespunzătoare.</w:t>
      </w:r>
      <w:r w:rsidR="005556C3">
        <w:rPr>
          <w:rFonts w:ascii="Akkurat Light Pro" w:hAnsi="Akkurat Light Pro"/>
          <w:sz w:val="24"/>
          <w:szCs w:val="24"/>
        </w:rPr>
        <w:t xml:space="preserve"> </w:t>
      </w:r>
      <w:r w:rsidR="004C5640" w:rsidRPr="004C5640">
        <w:rPr>
          <w:rFonts w:ascii="Akkurat Light Pro" w:hAnsi="Akkurat Light Pro"/>
          <w:sz w:val="24"/>
          <w:szCs w:val="24"/>
        </w:rPr>
        <w:t>Coordonatele X și Y care sunt transmise celor 2 func</w:t>
      </w:r>
      <w:r w:rsidR="004C5640" w:rsidRPr="004C5640">
        <w:rPr>
          <w:rFonts w:ascii="Calibri" w:hAnsi="Calibri" w:cs="Calibri"/>
          <w:sz w:val="24"/>
          <w:szCs w:val="24"/>
        </w:rPr>
        <w:t>ț</w:t>
      </w:r>
      <w:r w:rsidR="004C5640" w:rsidRPr="004C5640">
        <w:rPr>
          <w:rFonts w:ascii="Akkurat Light Pro" w:hAnsi="Akkurat Light Pro"/>
          <w:sz w:val="24"/>
          <w:szCs w:val="24"/>
        </w:rPr>
        <w:t xml:space="preserve">ii, fill </w:t>
      </w:r>
      <w:r w:rsidR="004C5640" w:rsidRPr="004C5640">
        <w:rPr>
          <w:rFonts w:ascii="Akkurat Light Pro" w:hAnsi="Akkurat Light Pro" w:cs="Akkurat Light Pro"/>
          <w:sz w:val="24"/>
          <w:szCs w:val="24"/>
        </w:rPr>
        <w:t>ș</w:t>
      </w:r>
      <w:r w:rsidR="004C5640" w:rsidRPr="004C5640">
        <w:rPr>
          <w:rFonts w:ascii="Akkurat Light Pro" w:hAnsi="Akkurat Light Pro"/>
          <w:sz w:val="24"/>
          <w:szCs w:val="24"/>
        </w:rPr>
        <w:t>i area, sunt de fapt argumentele de ie</w:t>
      </w:r>
      <w:r w:rsidR="004C5640" w:rsidRPr="004C5640">
        <w:rPr>
          <w:rFonts w:ascii="Akkurat Light Pro" w:hAnsi="Akkurat Light Pro" w:cs="Akkurat Light Pro"/>
          <w:sz w:val="24"/>
          <w:szCs w:val="24"/>
        </w:rPr>
        <w:t>ș</w:t>
      </w:r>
      <w:r w:rsidR="004C5640" w:rsidRPr="004C5640">
        <w:rPr>
          <w:rFonts w:ascii="Akkurat Light Pro" w:hAnsi="Akkurat Light Pro"/>
          <w:sz w:val="24"/>
          <w:szCs w:val="24"/>
        </w:rPr>
        <w:t>ire ale func</w:t>
      </w:r>
      <w:r w:rsidR="004C5640" w:rsidRPr="004C5640">
        <w:rPr>
          <w:rFonts w:ascii="Calibri" w:hAnsi="Calibri" w:cs="Calibri"/>
          <w:sz w:val="24"/>
          <w:szCs w:val="24"/>
        </w:rPr>
        <w:t>ț</w:t>
      </w:r>
      <w:r w:rsidR="004C5640" w:rsidRPr="004C5640">
        <w:rPr>
          <w:rFonts w:ascii="Akkurat Light Pro" w:hAnsi="Akkurat Light Pro"/>
          <w:sz w:val="24"/>
          <w:szCs w:val="24"/>
        </w:rPr>
        <w:t>iilor de desenare a curbelor Bezier.</w:t>
      </w:r>
    </w:p>
    <w:p w14:paraId="5E9B1615" w14:textId="77777777" w:rsidR="00D07879" w:rsidRPr="008607C6" w:rsidRDefault="00D07879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05C192F3" w14:textId="66EDFFC6" w:rsidR="00A40DD7" w:rsidRPr="008607C6" w:rsidRDefault="00A40DD7" w:rsidP="00227ADA">
      <w:pPr>
        <w:pStyle w:val="ListParagraph"/>
        <w:numPr>
          <w:ilvl w:val="0"/>
          <w:numId w:val="39"/>
        </w:numPr>
        <w:spacing w:line="276" w:lineRule="auto"/>
        <w:rPr>
          <w:rFonts w:ascii="Akzidenz-Grotesk Next Bold" w:hAnsi="Akzidenz-Grotesk Next Bold"/>
          <w:sz w:val="24"/>
          <w:szCs w:val="24"/>
        </w:rPr>
      </w:pPr>
      <w:r w:rsidRPr="008607C6">
        <w:rPr>
          <w:rFonts w:ascii="Akzidenz-Grotesk Next Bold" w:hAnsi="Akzidenz-Grotesk Next Bold"/>
          <w:sz w:val="24"/>
          <w:szCs w:val="24"/>
        </w:rPr>
        <w:t>Datele de Intrare</w:t>
      </w:r>
    </w:p>
    <w:p w14:paraId="537A2BFD" w14:textId="0CDDED4A" w:rsidR="00A40DD7" w:rsidRDefault="00A40DD7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8607C6">
        <w:rPr>
          <w:rFonts w:ascii="Akkurat Light Pro" w:hAnsi="Akkurat Light Pro"/>
          <w:sz w:val="24"/>
          <w:szCs w:val="24"/>
        </w:rPr>
        <w:t>O structură similară a fost folosită pentru toate func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iile create pentru a face dezvoltarea proiectului c</w:t>
      </w:r>
      <w:r w:rsidRPr="008607C6">
        <w:rPr>
          <w:rFonts w:ascii="Akkurat Light Pro" w:hAnsi="Akkurat Light Pro" w:cs="Century Gothic"/>
          <w:sz w:val="24"/>
          <w:szCs w:val="24"/>
        </w:rPr>
        <w:t>â</w:t>
      </w:r>
      <w:r w:rsidRPr="008607C6">
        <w:rPr>
          <w:rFonts w:ascii="Akkurat Light Pro" w:hAnsi="Akkurat Light Pro"/>
          <w:sz w:val="24"/>
          <w:szCs w:val="24"/>
        </w:rPr>
        <w:t>t mai fluent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>. Datele de intrare utilizate reprezint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o matrice</w:t>
      </w:r>
      <w:r w:rsidR="00E846D0">
        <w:rPr>
          <w:rFonts w:ascii="Akkurat Light Pro" w:hAnsi="Akkurat Light Pro"/>
          <w:sz w:val="24"/>
          <w:szCs w:val="24"/>
        </w:rPr>
        <w:t xml:space="preserve"> de dimensiunea</w:t>
      </w:r>
      <w:r w:rsidRPr="008607C6">
        <w:rPr>
          <w:rFonts w:ascii="Akkurat Light Pro" w:hAnsi="Akkurat Light Pro"/>
          <w:sz w:val="24"/>
          <w:szCs w:val="24"/>
        </w:rPr>
        <w:t xml:space="preserve"> 2x3 sau 2x4 care con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ine coordonatele X</w:t>
      </w:r>
      <w:r w:rsidR="00B667D1" w:rsidRPr="008607C6">
        <w:rPr>
          <w:rFonts w:ascii="Akkurat Light Pro" w:hAnsi="Akkurat Light Pro"/>
          <w:sz w:val="24"/>
          <w:szCs w:val="24"/>
        </w:rPr>
        <w:t xml:space="preserve"> si </w:t>
      </w:r>
      <w:r w:rsidRPr="008607C6">
        <w:rPr>
          <w:rFonts w:ascii="Akkurat Light Pro" w:hAnsi="Akkurat Light Pro"/>
          <w:sz w:val="24"/>
          <w:szCs w:val="24"/>
        </w:rPr>
        <w:t>Y ale poligonului de control al fiec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>rei curbe Bezier. Standardul implementat a fost ca prima linie a matricei să reprezinte coordonata X, iar a doua linie coordonata Y.</w:t>
      </w:r>
    </w:p>
    <w:p w14:paraId="313B4E25" w14:textId="1670B273" w:rsidR="003D2C5A" w:rsidRDefault="003D2C5A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7C7AB606" w14:textId="66CD1669" w:rsidR="006817AF" w:rsidRDefault="006817AF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>
        <w:rPr>
          <w:rFonts w:ascii="Akkurat Light Pro" w:hAnsi="Akkurat Light Pro"/>
          <w:sz w:val="24"/>
          <w:szCs w:val="24"/>
        </w:rPr>
        <w:t>Se dau ca exemple urmatoarele antene de functii:</w:t>
      </w:r>
    </w:p>
    <w:p w14:paraId="05A5E2A5" w14:textId="4DE557FC" w:rsidR="006817AF" w:rsidRDefault="006817AF" w:rsidP="006817A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ab/>
      </w:r>
      <w:r w:rsidRPr="006817A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6817A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[P] = drawBezier_casteljau_cubic(bezier_coordinates)</w:t>
      </w:r>
    </w:p>
    <w:p w14:paraId="726D304A" w14:textId="792981DC" w:rsidR="006817AF" w:rsidRDefault="006817AF" w:rsidP="006817A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ab/>
      </w:r>
      <w:r w:rsidRPr="006817A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6817A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[x,y] = drawBezier_quad(bezier_coordinates)</w:t>
      </w:r>
    </w:p>
    <w:p w14:paraId="3D88171E" w14:textId="4867CB88" w:rsidR="006817AF" w:rsidRDefault="006817AF" w:rsidP="006817AF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6817A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6817A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[x,y] = drawBezier_cubic(bezier_coordinates)</w:t>
      </w:r>
    </w:p>
    <w:p w14:paraId="6B548D3D" w14:textId="77777777" w:rsidR="006817AF" w:rsidRPr="006817AF" w:rsidRDefault="006817AF" w:rsidP="006817AF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6817A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6817A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[] = drawPolygon(coordinates)</w:t>
      </w:r>
    </w:p>
    <w:p w14:paraId="50F80EED" w14:textId="25BB4E14" w:rsidR="006817AF" w:rsidRPr="006817AF" w:rsidRDefault="006817AF" w:rsidP="006817AF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95C3317" w14:textId="28EBBE01" w:rsidR="006817AF" w:rsidRPr="006817AF" w:rsidRDefault="006817AF" w:rsidP="006817A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</w:p>
    <w:p w14:paraId="64E1A24B" w14:textId="77777777" w:rsidR="006817AF" w:rsidRPr="008607C6" w:rsidRDefault="006817AF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4D2CD35D" w14:textId="2C147036" w:rsidR="003D2C5A" w:rsidRPr="008607C6" w:rsidRDefault="003D2C5A" w:rsidP="00227ADA">
      <w:pPr>
        <w:pStyle w:val="ListParagraph"/>
        <w:numPr>
          <w:ilvl w:val="0"/>
          <w:numId w:val="39"/>
        </w:numPr>
        <w:spacing w:line="276" w:lineRule="auto"/>
        <w:rPr>
          <w:rFonts w:ascii="Akzidenz-Grotesk Next Bold" w:hAnsi="Akzidenz-Grotesk Next Bold"/>
          <w:sz w:val="24"/>
          <w:szCs w:val="24"/>
        </w:rPr>
      </w:pPr>
      <w:r w:rsidRPr="008607C6">
        <w:rPr>
          <w:rFonts w:ascii="Akzidenz-Grotesk Next Bold" w:hAnsi="Akzidenz-Grotesk Next Bold"/>
          <w:sz w:val="24"/>
          <w:szCs w:val="24"/>
        </w:rPr>
        <w:t>Datele de iesire</w:t>
      </w:r>
    </w:p>
    <w:p w14:paraId="35F25642" w14:textId="369B4B65" w:rsidR="00B667D1" w:rsidRPr="008607C6" w:rsidRDefault="003D2C5A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8607C6">
        <w:rPr>
          <w:rFonts w:ascii="Akkurat Light Pro" w:hAnsi="Akkurat Light Pro"/>
          <w:sz w:val="24"/>
          <w:szCs w:val="24"/>
        </w:rPr>
        <w:t>Datele de ie</w:t>
      </w:r>
      <w:r w:rsidRPr="008607C6">
        <w:rPr>
          <w:rFonts w:ascii="Akkurat Light Pro" w:hAnsi="Akkurat Light Pro" w:cs="Calibri"/>
          <w:sz w:val="24"/>
          <w:szCs w:val="24"/>
        </w:rPr>
        <w:t>ș</w:t>
      </w:r>
      <w:r w:rsidRPr="008607C6">
        <w:rPr>
          <w:rFonts w:ascii="Akkurat Light Pro" w:hAnsi="Akkurat Light Pro"/>
          <w:sz w:val="24"/>
          <w:szCs w:val="24"/>
        </w:rPr>
        <w:t>ire ale func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 xml:space="preserve">iilor reprezentau coordonatele X </w:t>
      </w:r>
      <w:r w:rsidRPr="008607C6">
        <w:rPr>
          <w:rFonts w:ascii="Akkurat Light Pro" w:hAnsi="Akkurat Light Pro" w:cs="Calibri"/>
          <w:sz w:val="24"/>
          <w:szCs w:val="24"/>
        </w:rPr>
        <w:t>ș</w:t>
      </w:r>
      <w:r w:rsidRPr="008607C6">
        <w:rPr>
          <w:rFonts w:ascii="Akkurat Light Pro" w:hAnsi="Akkurat Light Pro"/>
          <w:sz w:val="24"/>
          <w:szCs w:val="24"/>
        </w:rPr>
        <w:t xml:space="preserve">i Y ale curbei Bezier, care sunt apoi utilizate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Pr="008607C6">
        <w:rPr>
          <w:rFonts w:ascii="Akkurat Light Pro" w:hAnsi="Akkurat Light Pro"/>
          <w:sz w:val="24"/>
          <w:szCs w:val="24"/>
        </w:rPr>
        <w:t>n programul principal</w:t>
      </w:r>
      <w:r w:rsidR="00B667D1" w:rsidRPr="008607C6">
        <w:rPr>
          <w:rFonts w:ascii="Akkurat Light Pro" w:hAnsi="Akkurat Light Pro"/>
          <w:sz w:val="24"/>
          <w:szCs w:val="24"/>
        </w:rPr>
        <w:t xml:space="preserve"> cu </w:t>
      </w:r>
      <w:r w:rsidR="00E846D0">
        <w:rPr>
          <w:rFonts w:ascii="Akkurat Light Pro" w:hAnsi="Akkurat Light Pro"/>
          <w:sz w:val="24"/>
          <w:szCs w:val="24"/>
        </w:rPr>
        <w:t>scopul de a le implementa in functiile “area” si “fill”</w:t>
      </w:r>
      <w:r w:rsidRPr="008607C6">
        <w:rPr>
          <w:rFonts w:ascii="Akkurat Light Pro" w:hAnsi="Akkurat Light Pro"/>
          <w:sz w:val="24"/>
          <w:szCs w:val="24"/>
        </w:rPr>
        <w:t>. Ambele coordonate sunt vectori de lungime 1x3</w:t>
      </w:r>
      <w:r w:rsidR="00E846D0">
        <w:rPr>
          <w:rFonts w:ascii="Akkurat Light Pro" w:hAnsi="Akkurat Light Pro"/>
          <w:sz w:val="24"/>
          <w:szCs w:val="24"/>
        </w:rPr>
        <w:t>,</w:t>
      </w:r>
      <w:r w:rsidRPr="008607C6">
        <w:rPr>
          <w:rFonts w:ascii="Akkurat Light Pro" w:hAnsi="Akkurat Light Pro"/>
          <w:sz w:val="24"/>
          <w:szCs w:val="24"/>
        </w:rPr>
        <w:t xml:space="preserve"> 1x4</w:t>
      </w:r>
      <w:r w:rsidR="00E846D0">
        <w:rPr>
          <w:rFonts w:ascii="Akkurat Light Pro" w:hAnsi="Akkurat Light Pro"/>
          <w:sz w:val="24"/>
          <w:szCs w:val="24"/>
        </w:rPr>
        <w:t>,</w:t>
      </w:r>
      <w:r w:rsidRPr="008607C6">
        <w:rPr>
          <w:rFonts w:ascii="Akkurat Light Pro" w:hAnsi="Akkurat Light Pro"/>
          <w:sz w:val="24"/>
          <w:szCs w:val="24"/>
        </w:rPr>
        <w:t xml:space="preserve"> sau mai mare.</w:t>
      </w:r>
    </w:p>
    <w:p w14:paraId="3E788E39" w14:textId="2FB6337B" w:rsidR="00B667D1" w:rsidRPr="008607C6" w:rsidRDefault="00B667D1" w:rsidP="00227ADA">
      <w:pPr>
        <w:pStyle w:val="Heading1"/>
        <w:spacing w:line="276" w:lineRule="auto"/>
        <w:rPr>
          <w:rFonts w:ascii="Akkurat Light Pro" w:hAnsi="Akkurat Light Pro"/>
          <w:sz w:val="28"/>
          <w:szCs w:val="28"/>
        </w:rPr>
      </w:pPr>
      <w:r w:rsidRPr="008607C6">
        <w:rPr>
          <w:rFonts w:ascii="Akkurat Light Pro" w:hAnsi="Akkurat Light Pro"/>
          <w:sz w:val="28"/>
          <w:szCs w:val="28"/>
        </w:rPr>
        <w:t>Algori</w:t>
      </w:r>
      <w:r w:rsidR="00C12C02">
        <w:rPr>
          <w:rFonts w:ascii="Akkurat Light Pro" w:hAnsi="Akkurat Light Pro"/>
          <w:sz w:val="28"/>
          <w:szCs w:val="28"/>
        </w:rPr>
        <w:t>t</w:t>
      </w:r>
      <w:r w:rsidRPr="008607C6">
        <w:rPr>
          <w:rFonts w:ascii="Akkurat Light Pro" w:hAnsi="Akkurat Light Pro"/>
          <w:sz w:val="28"/>
          <w:szCs w:val="28"/>
        </w:rPr>
        <w:t xml:space="preserve">mi </w:t>
      </w:r>
      <w:r w:rsidR="00E9063D" w:rsidRPr="00E9063D">
        <w:rPr>
          <w:rFonts w:ascii="Akkurat Light Pro" w:hAnsi="Akkurat Light Pro"/>
          <w:sz w:val="28"/>
          <w:szCs w:val="28"/>
        </w:rPr>
        <w:t>utiliza</w:t>
      </w:r>
      <w:r w:rsidR="00E9063D" w:rsidRPr="00E9063D">
        <w:rPr>
          <w:rFonts w:ascii="Calibri" w:hAnsi="Calibri" w:cs="Calibri"/>
          <w:sz w:val="28"/>
          <w:szCs w:val="28"/>
        </w:rPr>
        <w:t>ț</w:t>
      </w:r>
      <w:r w:rsidR="00E9063D" w:rsidRPr="00E9063D">
        <w:rPr>
          <w:rFonts w:ascii="Akkurat Light Pro" w:hAnsi="Akkurat Light Pro"/>
          <w:sz w:val="28"/>
          <w:szCs w:val="28"/>
        </w:rPr>
        <w:t>i</w:t>
      </w:r>
    </w:p>
    <w:p w14:paraId="4F234098" w14:textId="7CA855A6" w:rsidR="00380B45" w:rsidRDefault="00380B45" w:rsidP="00227ADA">
      <w:pPr>
        <w:pStyle w:val="ListParagraph"/>
        <w:numPr>
          <w:ilvl w:val="0"/>
          <w:numId w:val="41"/>
        </w:numPr>
        <w:spacing w:line="276" w:lineRule="auto"/>
        <w:rPr>
          <w:rFonts w:ascii="Akzidenz-Grotesk Next Bold" w:hAnsi="Akzidenz-Grotesk Next Bold"/>
          <w:sz w:val="24"/>
          <w:szCs w:val="24"/>
        </w:rPr>
      </w:pPr>
      <w:r>
        <w:rPr>
          <w:rFonts w:ascii="Akzidenz-Grotesk Next Bold" w:hAnsi="Akzidenz-Grotesk Next Bold"/>
          <w:sz w:val="24"/>
          <w:szCs w:val="24"/>
        </w:rPr>
        <w:t>Extragere si Salvare Coordonate</w:t>
      </w:r>
      <w:r w:rsidR="00972DD1">
        <w:rPr>
          <w:rFonts w:ascii="Akzidenz-Grotesk Next Bold" w:hAnsi="Akzidenz-Grotesk Next Bold"/>
          <w:sz w:val="24"/>
          <w:szCs w:val="24"/>
        </w:rPr>
        <w:t xml:space="preserve"> XY</w:t>
      </w:r>
    </w:p>
    <w:p w14:paraId="0ED78F91" w14:textId="590DB779" w:rsidR="00380B45" w:rsidRPr="00380B45" w:rsidRDefault="00380B45" w:rsidP="00380B45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380B45">
        <w:rPr>
          <w:rFonts w:ascii="Akkurat Light Pro" w:hAnsi="Akkurat Light Pro"/>
          <w:sz w:val="24"/>
          <w:szCs w:val="24"/>
        </w:rPr>
        <w:t xml:space="preserve">Pentru a extrage și pentru a salva coordonatele </w:t>
      </w:r>
      <w:r w:rsidR="00E9063D">
        <w:rPr>
          <w:rFonts w:ascii="Akkurat Light Pro" w:hAnsi="Akkurat Light Pro"/>
          <w:sz w:val="24"/>
          <w:szCs w:val="24"/>
        </w:rPr>
        <w:t>alese</w:t>
      </w:r>
      <w:r w:rsidRPr="00380B45">
        <w:rPr>
          <w:rFonts w:ascii="Akkurat Light Pro" w:hAnsi="Akkurat Light Pro"/>
          <w:sz w:val="24"/>
          <w:szCs w:val="24"/>
        </w:rPr>
        <w:t>, am creat func</w:t>
      </w:r>
      <w:r w:rsidRPr="00380B45">
        <w:rPr>
          <w:rFonts w:ascii="Calibri" w:hAnsi="Calibri" w:cs="Calibri"/>
          <w:sz w:val="24"/>
          <w:szCs w:val="24"/>
        </w:rPr>
        <w:t>ț</w:t>
      </w:r>
      <w:r w:rsidRPr="00380B45">
        <w:rPr>
          <w:rFonts w:ascii="Akkurat Light Pro" w:hAnsi="Akkurat Light Pro"/>
          <w:sz w:val="24"/>
          <w:szCs w:val="24"/>
        </w:rPr>
        <w:t>ia numit</w:t>
      </w:r>
      <w:r w:rsidRPr="00380B45">
        <w:rPr>
          <w:rFonts w:ascii="Akkurat Light Pro" w:hAnsi="Akkurat Light Pro" w:cs="Akkurat Light Pro"/>
          <w:sz w:val="24"/>
          <w:szCs w:val="24"/>
        </w:rPr>
        <w:t>ă</w:t>
      </w:r>
      <w:r w:rsidRPr="00380B45">
        <w:rPr>
          <w:rFonts w:ascii="Akkurat Light Pro" w:hAnsi="Akkurat Light Pro"/>
          <w:sz w:val="24"/>
          <w:szCs w:val="24"/>
        </w:rPr>
        <w:t xml:space="preserve"> "getXY".</w:t>
      </w:r>
    </w:p>
    <w:p w14:paraId="29228925" w14:textId="062D2480" w:rsidR="00972DD1" w:rsidRDefault="00380B45" w:rsidP="00380B45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380B45">
        <w:rPr>
          <w:rFonts w:ascii="Akkurat Light Pro" w:hAnsi="Akkurat Light Pro"/>
          <w:sz w:val="24"/>
          <w:szCs w:val="24"/>
        </w:rPr>
        <w:t>Am ob</w:t>
      </w:r>
      <w:r w:rsidRPr="00380B45">
        <w:rPr>
          <w:rFonts w:ascii="Calibri" w:hAnsi="Calibri" w:cs="Calibri"/>
          <w:sz w:val="24"/>
          <w:szCs w:val="24"/>
        </w:rPr>
        <w:t>ț</w:t>
      </w:r>
      <w:r w:rsidRPr="00380B45">
        <w:rPr>
          <w:rFonts w:ascii="Akkurat Light Pro" w:hAnsi="Akkurat Light Pro"/>
          <w:sz w:val="24"/>
          <w:szCs w:val="24"/>
        </w:rPr>
        <w:t>inut coordonatele prin apelarea func</w:t>
      </w:r>
      <w:r w:rsidRPr="00380B45">
        <w:rPr>
          <w:rFonts w:ascii="Calibri" w:hAnsi="Calibri" w:cs="Calibri"/>
          <w:sz w:val="24"/>
          <w:szCs w:val="24"/>
        </w:rPr>
        <w:t>ț</w:t>
      </w:r>
      <w:r w:rsidRPr="00380B45">
        <w:rPr>
          <w:rFonts w:ascii="Akkurat Light Pro" w:hAnsi="Akkurat Light Pro"/>
          <w:sz w:val="24"/>
          <w:szCs w:val="24"/>
        </w:rPr>
        <w:t>iei</w:t>
      </w:r>
      <w:r w:rsidR="00E9063D">
        <w:rPr>
          <w:rFonts w:ascii="Akkurat Light Pro" w:hAnsi="Akkurat Light Pro"/>
          <w:sz w:val="24"/>
          <w:szCs w:val="24"/>
        </w:rPr>
        <w:t xml:space="preserve"> </w:t>
      </w:r>
      <w:r w:rsidR="00E9063D" w:rsidRPr="00380B45">
        <w:rPr>
          <w:rFonts w:ascii="Akkurat Light Pro" w:hAnsi="Akkurat Light Pro"/>
          <w:sz w:val="24"/>
          <w:szCs w:val="24"/>
        </w:rPr>
        <w:t>predefinite</w:t>
      </w:r>
      <w:r w:rsidR="00E9063D">
        <w:rPr>
          <w:rFonts w:ascii="Akkurat Light Pro" w:hAnsi="Akkurat Light Pro"/>
          <w:sz w:val="24"/>
          <w:szCs w:val="24"/>
        </w:rPr>
        <w:t xml:space="preserve"> din</w:t>
      </w:r>
      <w:r w:rsidRPr="00380B45">
        <w:rPr>
          <w:rFonts w:ascii="Akkurat Light Pro" w:hAnsi="Akkurat Light Pro"/>
          <w:sz w:val="24"/>
          <w:szCs w:val="24"/>
        </w:rPr>
        <w:t xml:space="preserve"> Matlab, "ginput", </w:t>
      </w:r>
      <w:r w:rsidR="00E9063D">
        <w:rPr>
          <w:rFonts w:ascii="Akkurat Light Pro" w:hAnsi="Akkurat Light Pro" w:cs="Akkurat Light Pro"/>
          <w:sz w:val="24"/>
          <w:szCs w:val="24"/>
        </w:rPr>
        <w:t>urmat de</w:t>
      </w:r>
      <w:r w:rsidRPr="00380B45">
        <w:rPr>
          <w:rFonts w:ascii="Akkurat Light Pro" w:hAnsi="Akkurat Light Pro"/>
          <w:sz w:val="24"/>
          <w:szCs w:val="24"/>
        </w:rPr>
        <w:t xml:space="preserve"> transforma</w:t>
      </w:r>
      <w:r w:rsidR="00E9063D">
        <w:rPr>
          <w:rFonts w:ascii="Akkurat Light Pro" w:hAnsi="Akkurat Light Pro"/>
          <w:sz w:val="24"/>
          <w:szCs w:val="24"/>
        </w:rPr>
        <w:t>rea</w:t>
      </w:r>
      <w:r w:rsidRPr="00380B45">
        <w:rPr>
          <w:rFonts w:ascii="Akkurat Light Pro" w:hAnsi="Akkurat Light Pro"/>
          <w:sz w:val="24"/>
          <w:szCs w:val="24"/>
        </w:rPr>
        <w:t xml:space="preserve"> vectori</w:t>
      </w:r>
      <w:r w:rsidR="00E9063D">
        <w:rPr>
          <w:rFonts w:ascii="Akkurat Light Pro" w:hAnsi="Akkurat Light Pro"/>
          <w:sz w:val="24"/>
          <w:szCs w:val="24"/>
        </w:rPr>
        <w:t>lor</w:t>
      </w:r>
      <w:r w:rsidRPr="00380B45">
        <w:rPr>
          <w:rFonts w:ascii="Akkurat Light Pro" w:hAnsi="Akkurat Light Pro"/>
          <w:sz w:val="24"/>
          <w:szCs w:val="24"/>
        </w:rPr>
        <w:t xml:space="preserve"> </w:t>
      </w:r>
      <w:r w:rsidRPr="00380B45">
        <w:rPr>
          <w:rFonts w:ascii="Akkurat Light Pro" w:hAnsi="Akkurat Light Pro" w:cs="Akkurat Light Pro"/>
          <w:sz w:val="24"/>
          <w:szCs w:val="24"/>
        </w:rPr>
        <w:t>î</w:t>
      </w:r>
      <w:r w:rsidRPr="00380B45">
        <w:rPr>
          <w:rFonts w:ascii="Akkurat Light Pro" w:hAnsi="Akkurat Light Pro"/>
          <w:sz w:val="24"/>
          <w:szCs w:val="24"/>
        </w:rPr>
        <w:t>n mod corespunz</w:t>
      </w:r>
      <w:r w:rsidRPr="00380B45">
        <w:rPr>
          <w:rFonts w:ascii="Akkurat Light Pro" w:hAnsi="Akkurat Light Pro" w:cs="Akkurat Light Pro"/>
          <w:sz w:val="24"/>
          <w:szCs w:val="24"/>
        </w:rPr>
        <w:t>ă</w:t>
      </w:r>
      <w:r w:rsidRPr="00380B45">
        <w:rPr>
          <w:rFonts w:ascii="Akkurat Light Pro" w:hAnsi="Akkurat Light Pro"/>
          <w:sz w:val="24"/>
          <w:szCs w:val="24"/>
        </w:rPr>
        <w:t>tor pentru a crea matricea de coordonate. Func</w:t>
      </w:r>
      <w:r w:rsidRPr="00380B45">
        <w:rPr>
          <w:rFonts w:ascii="Calibri" w:hAnsi="Calibri" w:cs="Calibri"/>
          <w:sz w:val="24"/>
          <w:szCs w:val="24"/>
        </w:rPr>
        <w:t>ț</w:t>
      </w:r>
      <w:r w:rsidRPr="00380B45">
        <w:rPr>
          <w:rFonts w:ascii="Akkurat Light Pro" w:hAnsi="Akkurat Light Pro"/>
          <w:sz w:val="24"/>
          <w:szCs w:val="24"/>
        </w:rPr>
        <w:t xml:space="preserve">ia </w:t>
      </w:r>
      <w:r w:rsidR="00E9063D">
        <w:rPr>
          <w:rFonts w:ascii="Akkurat Light Pro" w:hAnsi="Akkurat Light Pro"/>
          <w:sz w:val="24"/>
          <w:szCs w:val="24"/>
        </w:rPr>
        <w:t xml:space="preserve">“getXY” </w:t>
      </w:r>
      <w:r w:rsidRPr="00380B45">
        <w:rPr>
          <w:rFonts w:ascii="Akkurat Light Pro" w:hAnsi="Akkurat Light Pro"/>
          <w:sz w:val="24"/>
          <w:szCs w:val="24"/>
        </w:rPr>
        <w:t>returneaz</w:t>
      </w:r>
      <w:r w:rsidRPr="00380B45">
        <w:rPr>
          <w:rFonts w:ascii="Akkurat Light Pro" w:hAnsi="Akkurat Light Pro" w:cs="Akkurat Light Pro"/>
          <w:sz w:val="24"/>
          <w:szCs w:val="24"/>
        </w:rPr>
        <w:t>ă</w:t>
      </w:r>
      <w:r w:rsidRPr="00380B45">
        <w:rPr>
          <w:rFonts w:ascii="Akkurat Light Pro" w:hAnsi="Akkurat Light Pro"/>
          <w:sz w:val="24"/>
          <w:szCs w:val="24"/>
        </w:rPr>
        <w:t xml:space="preserve"> o matrice care con</w:t>
      </w:r>
      <w:r w:rsidRPr="00380B45">
        <w:rPr>
          <w:rFonts w:ascii="Calibri" w:hAnsi="Calibri" w:cs="Calibri"/>
          <w:sz w:val="24"/>
          <w:szCs w:val="24"/>
        </w:rPr>
        <w:t>ț</w:t>
      </w:r>
      <w:r w:rsidRPr="00380B45">
        <w:rPr>
          <w:rFonts w:ascii="Akkurat Light Pro" w:hAnsi="Akkurat Light Pro"/>
          <w:sz w:val="24"/>
          <w:szCs w:val="24"/>
        </w:rPr>
        <w:t xml:space="preserve">ine coordonatele X </w:t>
      </w:r>
      <w:r w:rsidRPr="00380B45">
        <w:rPr>
          <w:rFonts w:ascii="Akkurat Light Pro" w:hAnsi="Akkurat Light Pro" w:cs="Akkurat Light Pro"/>
          <w:sz w:val="24"/>
          <w:szCs w:val="24"/>
        </w:rPr>
        <w:t>ș</w:t>
      </w:r>
      <w:r w:rsidRPr="00380B45">
        <w:rPr>
          <w:rFonts w:ascii="Akkurat Light Pro" w:hAnsi="Akkurat Light Pro"/>
          <w:sz w:val="24"/>
          <w:szCs w:val="24"/>
        </w:rPr>
        <w:t>i Y, urm</w:t>
      </w:r>
      <w:r w:rsidRPr="00380B45">
        <w:rPr>
          <w:rFonts w:ascii="Akkurat Light Pro" w:hAnsi="Akkurat Light Pro" w:cs="Akkurat Light Pro"/>
          <w:sz w:val="24"/>
          <w:szCs w:val="24"/>
        </w:rPr>
        <w:t>â</w:t>
      </w:r>
      <w:r w:rsidRPr="00380B45">
        <w:rPr>
          <w:rFonts w:ascii="Akkurat Light Pro" w:hAnsi="Akkurat Light Pro"/>
          <w:sz w:val="24"/>
          <w:szCs w:val="24"/>
        </w:rPr>
        <w:t xml:space="preserve">nd standardul folosit </w:t>
      </w:r>
      <w:r w:rsidRPr="00380B45">
        <w:rPr>
          <w:rFonts w:ascii="Akkurat Light Pro" w:hAnsi="Akkurat Light Pro" w:cs="Akkurat Light Pro"/>
          <w:sz w:val="24"/>
          <w:szCs w:val="24"/>
        </w:rPr>
        <w:t>î</w:t>
      </w:r>
      <w:r w:rsidRPr="00380B45">
        <w:rPr>
          <w:rFonts w:ascii="Akkurat Light Pro" w:hAnsi="Akkurat Light Pro"/>
          <w:sz w:val="24"/>
          <w:szCs w:val="24"/>
        </w:rPr>
        <w:t>n tot programul. Matricea poate avea practic orice num</w:t>
      </w:r>
      <w:r w:rsidRPr="00380B45">
        <w:rPr>
          <w:rFonts w:ascii="Akkurat Light Pro" w:hAnsi="Akkurat Light Pro" w:cs="Akkurat Light Pro"/>
          <w:sz w:val="24"/>
          <w:szCs w:val="24"/>
        </w:rPr>
        <w:t>ă</w:t>
      </w:r>
      <w:r w:rsidRPr="00380B45">
        <w:rPr>
          <w:rFonts w:ascii="Akkurat Light Pro" w:hAnsi="Akkurat Light Pro"/>
          <w:sz w:val="24"/>
          <w:szCs w:val="24"/>
        </w:rPr>
        <w:t xml:space="preserve">r de coloane, dar va avea </w:t>
      </w:r>
      <w:r w:rsidRPr="00380B45">
        <w:rPr>
          <w:rFonts w:ascii="Akkurat Light Pro" w:hAnsi="Akkurat Light Pro" w:cs="Akkurat Light Pro"/>
          <w:sz w:val="24"/>
          <w:szCs w:val="24"/>
        </w:rPr>
        <w:t>î</w:t>
      </w:r>
      <w:r w:rsidRPr="00380B45">
        <w:rPr>
          <w:rFonts w:ascii="Akkurat Light Pro" w:hAnsi="Akkurat Light Pro"/>
          <w:sz w:val="24"/>
          <w:szCs w:val="24"/>
        </w:rPr>
        <w:t>ntotdeauna 2 linii.</w:t>
      </w:r>
      <w:r w:rsidR="00514F16">
        <w:rPr>
          <w:rFonts w:ascii="Akkurat Light Pro" w:hAnsi="Akkurat Light Pro"/>
          <w:sz w:val="24"/>
          <w:szCs w:val="24"/>
        </w:rPr>
        <w:br/>
      </w:r>
    </w:p>
    <w:p w14:paraId="69B96569" w14:textId="77777777" w:rsidR="00972DD1" w:rsidRDefault="00972DD1" w:rsidP="00514F16">
      <w:pPr>
        <w:pStyle w:val="ListParagraph"/>
        <w:numPr>
          <w:ilvl w:val="3"/>
          <w:numId w:val="41"/>
        </w:numPr>
        <w:spacing w:line="276" w:lineRule="auto"/>
        <w:ind w:left="1800"/>
        <w:rPr>
          <w:rFonts w:ascii="Akkurat Light Pro" w:hAnsi="Akkurat Light Pro"/>
          <w:sz w:val="24"/>
          <w:szCs w:val="24"/>
        </w:rPr>
      </w:pPr>
      <w:r>
        <w:rPr>
          <w:rFonts w:ascii="Akkurat Light Pro" w:hAnsi="Akkurat Light Pro"/>
          <w:sz w:val="24"/>
          <w:szCs w:val="24"/>
        </w:rPr>
        <w:t>Functia</w:t>
      </w:r>
    </w:p>
    <w:p w14:paraId="31DCB698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972DD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[bezier_coordinates] = getXY(n)</w:t>
      </w:r>
    </w:p>
    <w:p w14:paraId="7B55C007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Function to return matrix with chosen XY coordonates</w:t>
      </w:r>
    </w:p>
    <w:p w14:paraId="23B4D271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Input arguments represent Bezier Curve degree</w:t>
      </w:r>
    </w:p>
    <w:p w14:paraId="6AFA034D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which turns into a n+1 points taken for matrix's coordinates</w:t>
      </w:r>
    </w:p>
    <w:p w14:paraId="145DA167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705ACC8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Prompt user for number of points</w:t>
      </w:r>
    </w:p>
    <w:p w14:paraId="5FC24F9E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[x,y] = ginput(n+1)</w:t>
      </w:r>
    </w:p>
    <w:p w14:paraId="3C754DDF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size_x = length(x);</w:t>
      </w:r>
    </w:p>
    <w:p w14:paraId="7B3925F2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size_y = length(y);</w:t>
      </w:r>
    </w:p>
    <w:p w14:paraId="5A71AF1F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6581BFE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reshape(x,1,size_x);</w:t>
      </w:r>
    </w:p>
    <w:p w14:paraId="0D36B00D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 = reshape(y,1,size_y);</w:t>
      </w:r>
    </w:p>
    <w:p w14:paraId="060C8EDC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bezier_coordinates = [ x(1:end) ; y(1:end)];</w:t>
      </w:r>
    </w:p>
    <w:p w14:paraId="2AD140E0" w14:textId="77777777" w:rsidR="00972DD1" w:rsidRPr="00972DD1" w:rsidRDefault="00972DD1" w:rsidP="00514F16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72DD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60E31174" w14:textId="4D7FA808" w:rsidR="00380B45" w:rsidRDefault="00380B45" w:rsidP="00972DD1">
      <w:pPr>
        <w:pStyle w:val="ListParagraph"/>
        <w:spacing w:line="276" w:lineRule="auto"/>
        <w:ind w:left="2877" w:firstLine="0"/>
        <w:rPr>
          <w:rFonts w:ascii="Akkurat Light Pro" w:hAnsi="Akkurat Light Pro"/>
          <w:sz w:val="24"/>
          <w:szCs w:val="24"/>
        </w:rPr>
      </w:pPr>
    </w:p>
    <w:p w14:paraId="78352A6F" w14:textId="0753816C" w:rsidR="00BE73BA" w:rsidRDefault="00BE73BA" w:rsidP="00BE73BA">
      <w:pPr>
        <w:pStyle w:val="ListParagraph"/>
        <w:numPr>
          <w:ilvl w:val="0"/>
          <w:numId w:val="41"/>
        </w:numPr>
        <w:spacing w:line="276" w:lineRule="auto"/>
        <w:rPr>
          <w:rFonts w:ascii="Akzidenz-Grotesk Next Bold" w:hAnsi="Akzidenz-Grotesk Next Bold"/>
          <w:sz w:val="24"/>
          <w:szCs w:val="24"/>
        </w:rPr>
      </w:pPr>
      <w:r w:rsidRPr="00BE73BA">
        <w:rPr>
          <w:rFonts w:ascii="Akzidenz-Grotesk Next Bold" w:hAnsi="Akzidenz-Grotesk Next Bold"/>
          <w:sz w:val="24"/>
          <w:szCs w:val="24"/>
        </w:rPr>
        <w:t>Desenare Poligoane de control</w:t>
      </w:r>
    </w:p>
    <w:p w14:paraId="1979989F" w14:textId="77777777" w:rsidR="007428E3" w:rsidRDefault="007428E3" w:rsidP="00BE73B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7428E3">
        <w:rPr>
          <w:rFonts w:ascii="Akkurat Light Pro" w:hAnsi="Akkurat Light Pro"/>
          <w:sz w:val="24"/>
          <w:szCs w:val="24"/>
        </w:rPr>
        <w:t>Una dintre cerin</w:t>
      </w:r>
      <w:r w:rsidRPr="007428E3">
        <w:rPr>
          <w:rFonts w:ascii="Calibri" w:hAnsi="Calibri" w:cs="Calibri"/>
          <w:sz w:val="24"/>
          <w:szCs w:val="24"/>
        </w:rPr>
        <w:t>ț</w:t>
      </w:r>
      <w:r w:rsidRPr="007428E3">
        <w:rPr>
          <w:rFonts w:ascii="Akkurat Light Pro" w:hAnsi="Akkurat Light Pro"/>
          <w:sz w:val="24"/>
          <w:szCs w:val="24"/>
        </w:rPr>
        <w:t>ele proiectului a fost de a afi</w:t>
      </w:r>
      <w:r w:rsidRPr="007428E3">
        <w:rPr>
          <w:rFonts w:ascii="Akkurat Light Pro" w:hAnsi="Akkurat Light Pro" w:cs="Akkurat Light Pro"/>
          <w:sz w:val="24"/>
          <w:szCs w:val="24"/>
        </w:rPr>
        <w:t>ș</w:t>
      </w:r>
      <w:r w:rsidRPr="007428E3">
        <w:rPr>
          <w:rFonts w:ascii="Akkurat Light Pro" w:hAnsi="Akkurat Light Pro"/>
          <w:sz w:val="24"/>
          <w:szCs w:val="24"/>
        </w:rPr>
        <w:t>a poligonul de control pentru fiecare curb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Bezier, a</w:t>
      </w:r>
      <w:r w:rsidRPr="007428E3">
        <w:rPr>
          <w:rFonts w:ascii="Akkurat Light Pro" w:hAnsi="Akkurat Light Pro" w:cs="Akkurat Light Pro"/>
          <w:sz w:val="24"/>
          <w:szCs w:val="24"/>
        </w:rPr>
        <w:t>ș</w:t>
      </w:r>
      <w:r w:rsidRPr="007428E3">
        <w:rPr>
          <w:rFonts w:ascii="Akkurat Light Pro" w:hAnsi="Akkurat Light Pro"/>
          <w:sz w:val="24"/>
          <w:szCs w:val="24"/>
        </w:rPr>
        <w:t>a c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am decis s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creez o func</w:t>
      </w:r>
      <w:r w:rsidRPr="007428E3">
        <w:rPr>
          <w:rFonts w:ascii="Calibri" w:hAnsi="Calibri" w:cs="Calibri"/>
          <w:sz w:val="24"/>
          <w:szCs w:val="24"/>
        </w:rPr>
        <w:t>ț</w:t>
      </w:r>
      <w:r w:rsidRPr="007428E3">
        <w:rPr>
          <w:rFonts w:ascii="Akkurat Light Pro" w:hAnsi="Akkurat Light Pro"/>
          <w:sz w:val="24"/>
          <w:szCs w:val="24"/>
        </w:rPr>
        <w:t>ie separat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numită "drawPolygon".</w:t>
      </w:r>
    </w:p>
    <w:p w14:paraId="100724FE" w14:textId="77777777" w:rsidR="007428E3" w:rsidRDefault="007428E3" w:rsidP="00BE73B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2998C7BB" w14:textId="656122B4" w:rsidR="00BE73BA" w:rsidRDefault="007428E3" w:rsidP="00BE73B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7428E3">
        <w:rPr>
          <w:rFonts w:ascii="Akkurat Light Pro" w:hAnsi="Akkurat Light Pro"/>
          <w:sz w:val="24"/>
          <w:szCs w:val="24"/>
        </w:rPr>
        <w:t xml:space="preserve"> Această func</w:t>
      </w:r>
      <w:r w:rsidRPr="007428E3">
        <w:rPr>
          <w:rFonts w:ascii="Calibri" w:hAnsi="Calibri" w:cs="Calibri"/>
          <w:sz w:val="24"/>
          <w:szCs w:val="24"/>
        </w:rPr>
        <w:t>ț</w:t>
      </w:r>
      <w:r w:rsidRPr="007428E3">
        <w:rPr>
          <w:rFonts w:ascii="Akkurat Light Pro" w:hAnsi="Akkurat Light Pro"/>
          <w:sz w:val="24"/>
          <w:szCs w:val="24"/>
        </w:rPr>
        <w:t>ie a fost apelat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doar </w:t>
      </w:r>
      <w:r w:rsidRPr="007428E3">
        <w:rPr>
          <w:rFonts w:ascii="Akkurat Light Pro" w:hAnsi="Akkurat Light Pro" w:cs="Akkurat Light Pro"/>
          <w:sz w:val="24"/>
          <w:szCs w:val="24"/>
        </w:rPr>
        <w:t>î</w:t>
      </w:r>
      <w:r w:rsidRPr="007428E3">
        <w:rPr>
          <w:rFonts w:ascii="Akkurat Light Pro" w:hAnsi="Akkurat Light Pro"/>
          <w:sz w:val="24"/>
          <w:szCs w:val="24"/>
        </w:rPr>
        <w:t>n interiorul corpului func</w:t>
      </w:r>
      <w:r w:rsidRPr="007428E3">
        <w:rPr>
          <w:rFonts w:ascii="Calibri" w:hAnsi="Calibri" w:cs="Calibri"/>
          <w:sz w:val="24"/>
          <w:szCs w:val="24"/>
        </w:rPr>
        <w:t>ț</w:t>
      </w:r>
      <w:r w:rsidRPr="007428E3">
        <w:rPr>
          <w:rFonts w:ascii="Akkurat Light Pro" w:hAnsi="Akkurat Light Pro"/>
          <w:sz w:val="24"/>
          <w:szCs w:val="24"/>
        </w:rPr>
        <w:t>iilor de desen. Func</w:t>
      </w:r>
      <w:r w:rsidRPr="007428E3">
        <w:rPr>
          <w:rFonts w:ascii="Calibri" w:hAnsi="Calibri" w:cs="Calibri"/>
          <w:sz w:val="24"/>
          <w:szCs w:val="24"/>
        </w:rPr>
        <w:t>ț</w:t>
      </w:r>
      <w:r w:rsidRPr="007428E3">
        <w:rPr>
          <w:rFonts w:ascii="Akkurat Light Pro" w:hAnsi="Akkurat Light Pro"/>
          <w:sz w:val="24"/>
          <w:szCs w:val="24"/>
        </w:rPr>
        <w:t>ia "drawPolygon" poate fi u</w:t>
      </w:r>
      <w:r w:rsidRPr="007428E3">
        <w:rPr>
          <w:rFonts w:ascii="Akkurat Light Pro" w:hAnsi="Akkurat Light Pro" w:cs="Akkurat Light Pro"/>
          <w:sz w:val="24"/>
          <w:szCs w:val="24"/>
        </w:rPr>
        <w:t>ș</w:t>
      </w:r>
      <w:r w:rsidRPr="007428E3">
        <w:rPr>
          <w:rFonts w:ascii="Akkurat Light Pro" w:hAnsi="Akkurat Light Pro"/>
          <w:sz w:val="24"/>
          <w:szCs w:val="24"/>
        </w:rPr>
        <w:t>or comentat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odat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ce nu mai este necesar s</w:t>
      </w:r>
      <w:r w:rsidRPr="007428E3">
        <w:rPr>
          <w:rFonts w:ascii="Akkurat Light Pro" w:hAnsi="Akkurat Light Pro" w:cs="Akkurat Light Pro"/>
          <w:sz w:val="24"/>
          <w:szCs w:val="24"/>
        </w:rPr>
        <w:t>ă</w:t>
      </w:r>
      <w:r w:rsidRPr="007428E3">
        <w:rPr>
          <w:rFonts w:ascii="Akkurat Light Pro" w:hAnsi="Akkurat Light Pro"/>
          <w:sz w:val="24"/>
          <w:szCs w:val="24"/>
        </w:rPr>
        <w:t xml:space="preserve"> se deseneze</w:t>
      </w:r>
      <w:r w:rsidR="00F3779F">
        <w:rPr>
          <w:rFonts w:ascii="Akkurat Light Pro" w:hAnsi="Akkurat Light Pro"/>
          <w:sz w:val="24"/>
          <w:szCs w:val="24"/>
        </w:rPr>
        <w:t xml:space="preserve"> </w:t>
      </w:r>
      <w:r w:rsidRPr="007428E3">
        <w:rPr>
          <w:rFonts w:ascii="Akkurat Light Pro" w:hAnsi="Akkurat Light Pro"/>
          <w:sz w:val="24"/>
          <w:szCs w:val="24"/>
        </w:rPr>
        <w:t>poligoanele.</w:t>
      </w:r>
      <w:r>
        <w:rPr>
          <w:rFonts w:ascii="Akkurat Light Pro" w:hAnsi="Akkurat Light Pro"/>
          <w:sz w:val="24"/>
          <w:szCs w:val="24"/>
        </w:rPr>
        <w:br/>
      </w:r>
    </w:p>
    <w:p w14:paraId="1265F349" w14:textId="77777777" w:rsidR="007428E3" w:rsidRPr="007428E3" w:rsidRDefault="007428E3" w:rsidP="007428E3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Akkurat Light Pro" w:hAnsi="Akkurat Light Pro"/>
          <w:sz w:val="24"/>
          <w:szCs w:val="24"/>
        </w:rPr>
        <w:tab/>
      </w:r>
      <w:r>
        <w:rPr>
          <w:rFonts w:ascii="Akkurat Light Pro" w:hAnsi="Akkurat Light Pro"/>
          <w:sz w:val="24"/>
          <w:szCs w:val="24"/>
        </w:rPr>
        <w:tab/>
      </w:r>
      <w:r w:rsidRPr="007428E3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[] = drawPolygon(coordinates)</w:t>
      </w:r>
    </w:p>
    <w:p w14:paraId="6C32F02A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Draws polygon based on matrix's coordinates</w:t>
      </w:r>
    </w:p>
    <w:p w14:paraId="79346162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Input argument representz the coordinates matrix for XY</w:t>
      </w:r>
    </w:p>
    <w:p w14:paraId="6988DC9E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2848884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matrix columns</w:t>
      </w:r>
    </w:p>
    <w:p w14:paraId="7176181A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size_coordinates = max(size(coordinates))</w:t>
      </w:r>
    </w:p>
    <w:p w14:paraId="5A8789B7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CBB1D74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on</w:t>
      </w:r>
    </w:p>
    <w:p w14:paraId="5165BB2A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plot(coordinates(1,1),coordinates(2,1),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'o'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'markerfacecolor'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'k'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46CA13CC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plot(coordinates(1,size_coordinates),coordinates(2,size_coordinates),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'o'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'markerfacecolor'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'k'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1665545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plot(coordinates(1,:),coordinates(2,:),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'ko'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DE221F0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plot(coordinates(1,:),coordinates(2,:),</w:t>
      </w:r>
      <w:r w:rsidRPr="007428E3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'-k'</w:t>
      </w:r>
      <w:r w:rsidRPr="007428E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473CE747" w14:textId="77777777" w:rsidR="007428E3" w:rsidRPr="007428E3" w:rsidRDefault="007428E3" w:rsidP="007428E3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428E3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3D3A2CBB" w14:textId="068168A3" w:rsidR="007428E3" w:rsidRPr="007428E3" w:rsidRDefault="007428E3" w:rsidP="00BE73B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7284B312" w14:textId="77777777" w:rsidR="00BE73BA" w:rsidRPr="00BE73BA" w:rsidRDefault="00BE73BA" w:rsidP="00BE73BA">
      <w:pPr>
        <w:pStyle w:val="ListParagraph"/>
        <w:spacing w:line="276" w:lineRule="auto"/>
        <w:ind w:left="717" w:firstLine="0"/>
        <w:rPr>
          <w:rFonts w:ascii="Akzidenz-Grotesk Next Bold" w:hAnsi="Akzidenz-Grotesk Next Bold"/>
          <w:sz w:val="24"/>
          <w:szCs w:val="24"/>
        </w:rPr>
      </w:pPr>
    </w:p>
    <w:p w14:paraId="57B1C27A" w14:textId="415403D1" w:rsidR="00B667D1" w:rsidRPr="008607C6" w:rsidRDefault="00B667D1" w:rsidP="00227ADA">
      <w:pPr>
        <w:pStyle w:val="ListParagraph"/>
        <w:numPr>
          <w:ilvl w:val="0"/>
          <w:numId w:val="41"/>
        </w:numPr>
        <w:spacing w:line="276" w:lineRule="auto"/>
        <w:rPr>
          <w:rFonts w:ascii="Akzidenz-Grotesk Next Bold" w:hAnsi="Akzidenz-Grotesk Next Bold"/>
          <w:sz w:val="24"/>
          <w:szCs w:val="24"/>
        </w:rPr>
      </w:pPr>
      <w:r w:rsidRPr="008607C6">
        <w:rPr>
          <w:rFonts w:ascii="Akzidenz-Grotesk Next Bold" w:hAnsi="Akzidenz-Grotesk Next Bold"/>
          <w:sz w:val="24"/>
          <w:szCs w:val="24"/>
        </w:rPr>
        <w:t>Polinoamele Bernstein</w:t>
      </w:r>
      <w:r w:rsidR="0012398F">
        <w:rPr>
          <w:rFonts w:ascii="Akzidenz-Grotesk Next Bold" w:hAnsi="Akzidenz-Grotesk Next Bold"/>
          <w:sz w:val="24"/>
          <w:szCs w:val="24"/>
        </w:rPr>
        <w:t xml:space="preserve"> </w:t>
      </w:r>
    </w:p>
    <w:p w14:paraId="2ECE891D" w14:textId="18D96F35" w:rsidR="00B667D1" w:rsidRDefault="00B667D1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8607C6">
        <w:rPr>
          <w:rFonts w:ascii="Akkurat Light Pro" w:hAnsi="Akkurat Light Pro"/>
          <w:sz w:val="24"/>
          <w:szCs w:val="24"/>
        </w:rPr>
        <w:t>Utilizând polinoamele lui Bernstein am creat următoarele 2 func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 xml:space="preserve">ii: </w:t>
      </w:r>
      <w:r w:rsidR="0012398F">
        <w:rPr>
          <w:rFonts w:ascii="Akkurat Light Pro" w:hAnsi="Akkurat Light Pro"/>
          <w:sz w:val="24"/>
          <w:szCs w:val="24"/>
        </w:rPr>
        <w:t>“</w:t>
      </w:r>
      <w:r w:rsidRPr="008607C6">
        <w:rPr>
          <w:rFonts w:ascii="Akkurat Light Pro" w:hAnsi="Akkurat Light Pro"/>
          <w:sz w:val="24"/>
          <w:szCs w:val="24"/>
        </w:rPr>
        <w:t>drawBezier_cubic</w:t>
      </w:r>
      <w:r w:rsidR="0012398F">
        <w:rPr>
          <w:rFonts w:ascii="Akkurat Light Pro" w:hAnsi="Akkurat Light Pro"/>
          <w:sz w:val="24"/>
          <w:szCs w:val="24"/>
        </w:rPr>
        <w:t xml:space="preserve">” </w:t>
      </w:r>
      <w:r w:rsidR="0012398F" w:rsidRPr="008607C6">
        <w:rPr>
          <w:rFonts w:ascii="Akkurat Light Pro" w:hAnsi="Akkurat Light Pro" w:cs="Calibri"/>
          <w:sz w:val="24"/>
          <w:szCs w:val="24"/>
        </w:rPr>
        <w:t>ș</w:t>
      </w:r>
      <w:r w:rsidR="0012398F" w:rsidRPr="008607C6">
        <w:rPr>
          <w:rFonts w:ascii="Akkurat Light Pro" w:hAnsi="Akkurat Light Pro"/>
          <w:sz w:val="24"/>
          <w:szCs w:val="24"/>
        </w:rPr>
        <w:t>i</w:t>
      </w:r>
      <w:r w:rsidR="0012398F">
        <w:rPr>
          <w:rFonts w:ascii="Akkurat Light Pro" w:hAnsi="Akkurat Light Pro"/>
          <w:sz w:val="24"/>
          <w:szCs w:val="24"/>
        </w:rPr>
        <w:t xml:space="preserve"> “</w:t>
      </w:r>
      <w:r w:rsidRPr="008607C6">
        <w:rPr>
          <w:rFonts w:ascii="Akkurat Light Pro" w:hAnsi="Akkurat Light Pro"/>
          <w:sz w:val="24"/>
          <w:szCs w:val="24"/>
        </w:rPr>
        <w:t>drawBezier_quad</w:t>
      </w:r>
      <w:r w:rsidR="0012398F">
        <w:rPr>
          <w:rFonts w:ascii="Akkurat Light Pro" w:hAnsi="Akkurat Light Pro"/>
          <w:sz w:val="24"/>
          <w:szCs w:val="24"/>
        </w:rPr>
        <w:t>”</w:t>
      </w:r>
      <w:r w:rsidRPr="008607C6">
        <w:rPr>
          <w:rFonts w:ascii="Akkurat Light Pro" w:hAnsi="Akkurat Light Pro"/>
          <w:sz w:val="24"/>
          <w:szCs w:val="24"/>
        </w:rPr>
        <w:t>. Aceste func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ii func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ioneaz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Pr="008607C6">
        <w:rPr>
          <w:rFonts w:ascii="Akkurat Light Pro" w:hAnsi="Akkurat Light Pro"/>
          <w:sz w:val="24"/>
          <w:szCs w:val="24"/>
        </w:rPr>
        <w:t>n moduri foarte asem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>n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toare </w:t>
      </w:r>
      <w:r w:rsidRPr="008607C6">
        <w:rPr>
          <w:rFonts w:ascii="Akkurat Light Pro" w:hAnsi="Akkurat Light Pro" w:cs="Calibri"/>
          <w:sz w:val="24"/>
          <w:szCs w:val="24"/>
        </w:rPr>
        <w:t>ș</w:t>
      </w:r>
      <w:r w:rsidRPr="008607C6">
        <w:rPr>
          <w:rFonts w:ascii="Akkurat Light Pro" w:hAnsi="Akkurat Light Pro"/>
          <w:sz w:val="24"/>
          <w:szCs w:val="24"/>
        </w:rPr>
        <w:t>i se comport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</w:t>
      </w:r>
      <w:r w:rsidRPr="008607C6">
        <w:rPr>
          <w:rFonts w:ascii="Akkurat Light Pro" w:hAnsi="Akkurat Light Pro" w:cs="Century Gothic"/>
          <w:sz w:val="24"/>
          <w:szCs w:val="24"/>
        </w:rPr>
        <w:t>î</w:t>
      </w:r>
      <w:r w:rsidRPr="008607C6">
        <w:rPr>
          <w:rFonts w:ascii="Akkurat Light Pro" w:hAnsi="Akkurat Light Pro"/>
          <w:sz w:val="24"/>
          <w:szCs w:val="24"/>
        </w:rPr>
        <w:t>n acela</w:t>
      </w:r>
      <w:r w:rsidRPr="008607C6">
        <w:rPr>
          <w:rFonts w:ascii="Akkurat Light Pro" w:hAnsi="Akkurat Light Pro" w:cs="Calibri"/>
          <w:sz w:val="24"/>
          <w:szCs w:val="24"/>
        </w:rPr>
        <w:t>ș</w:t>
      </w:r>
      <w:r w:rsidRPr="008607C6">
        <w:rPr>
          <w:rFonts w:ascii="Akkurat Light Pro" w:hAnsi="Akkurat Light Pro"/>
          <w:sz w:val="24"/>
          <w:szCs w:val="24"/>
        </w:rPr>
        <w:t>i mod, cu excep</w:t>
      </w:r>
      <w:r w:rsidRPr="008607C6">
        <w:rPr>
          <w:rFonts w:ascii="Calibri" w:hAnsi="Calibri" w:cs="Calibri"/>
          <w:sz w:val="24"/>
          <w:szCs w:val="24"/>
        </w:rPr>
        <w:t>ț</w:t>
      </w:r>
      <w:r w:rsidRPr="008607C6">
        <w:rPr>
          <w:rFonts w:ascii="Akkurat Light Pro" w:hAnsi="Akkurat Light Pro"/>
          <w:sz w:val="24"/>
          <w:szCs w:val="24"/>
        </w:rPr>
        <w:t>ia faptului evident c</w:t>
      </w:r>
      <w:r w:rsidRPr="008607C6">
        <w:rPr>
          <w:rFonts w:ascii="Akkurat Light Pro" w:hAnsi="Akkurat Light Pro" w:cs="Century Gothic"/>
          <w:sz w:val="24"/>
          <w:szCs w:val="24"/>
        </w:rPr>
        <w:t>ă</w:t>
      </w:r>
      <w:r w:rsidRPr="008607C6">
        <w:rPr>
          <w:rFonts w:ascii="Akkurat Light Pro" w:hAnsi="Akkurat Light Pro"/>
          <w:sz w:val="24"/>
          <w:szCs w:val="24"/>
        </w:rPr>
        <w:t xml:space="preserve"> produc curbe de grade diferite.</w:t>
      </w:r>
    </w:p>
    <w:p w14:paraId="688BFC00" w14:textId="5D4F6B3B" w:rsidR="00ED3CAA" w:rsidRDefault="00ED3CAA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6BBC86CA" w14:textId="54A2DB76" w:rsidR="00ED3CAA" w:rsidRPr="00ED3CAA" w:rsidRDefault="00FA6B16" w:rsidP="00ED3CA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>
        <w:rPr>
          <w:rFonts w:ascii="Akkurat Light Pro" w:hAnsi="Akkurat Light Pro"/>
          <w:sz w:val="24"/>
          <w:szCs w:val="24"/>
        </w:rPr>
        <w:t>“</w:t>
      </w:r>
      <w:r w:rsidR="00ED3CAA" w:rsidRPr="00ED3CAA">
        <w:rPr>
          <w:rFonts w:ascii="Akkurat Light Pro" w:hAnsi="Akkurat Light Pro"/>
          <w:sz w:val="24"/>
          <w:szCs w:val="24"/>
        </w:rPr>
        <w:t>drawBezier_quad</w:t>
      </w:r>
      <w:r>
        <w:rPr>
          <w:rFonts w:ascii="Akkurat Light Pro" w:hAnsi="Akkurat Light Pro"/>
          <w:sz w:val="24"/>
          <w:szCs w:val="24"/>
        </w:rPr>
        <w:t>”</w:t>
      </w:r>
      <w:r w:rsidR="00ED3CAA" w:rsidRPr="00ED3CAA">
        <w:rPr>
          <w:rFonts w:ascii="Akkurat Light Pro" w:hAnsi="Akkurat Light Pro"/>
          <w:sz w:val="24"/>
          <w:szCs w:val="24"/>
        </w:rPr>
        <w:t xml:space="preserve"> ia ca argument de intrare o matrice de dimensiune 2x3 și returnează coordonatele X și Y pentru desenarea unei curbe Bezier de gradul 2. </w:t>
      </w:r>
    </w:p>
    <w:p w14:paraId="4AD1B177" w14:textId="0EB64811" w:rsidR="00ED3CAA" w:rsidRPr="008607C6" w:rsidRDefault="00FA6B16" w:rsidP="00ED3CA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>
        <w:rPr>
          <w:rFonts w:ascii="Akkurat Light Pro" w:hAnsi="Akkurat Light Pro"/>
          <w:sz w:val="24"/>
          <w:szCs w:val="24"/>
        </w:rPr>
        <w:t>“</w:t>
      </w:r>
      <w:r w:rsidR="00ED3CAA" w:rsidRPr="00ED3CAA">
        <w:rPr>
          <w:rFonts w:ascii="Akkurat Light Pro" w:hAnsi="Akkurat Light Pro"/>
          <w:sz w:val="24"/>
          <w:szCs w:val="24"/>
        </w:rPr>
        <w:t>drawBezier_</w:t>
      </w:r>
      <w:r w:rsidR="00ED3CAA">
        <w:rPr>
          <w:rFonts w:ascii="Akkurat Light Pro" w:hAnsi="Akkurat Light Pro"/>
          <w:sz w:val="24"/>
          <w:szCs w:val="24"/>
        </w:rPr>
        <w:t>cubic</w:t>
      </w:r>
      <w:r>
        <w:rPr>
          <w:rFonts w:ascii="Akkurat Light Pro" w:hAnsi="Akkurat Light Pro"/>
          <w:sz w:val="24"/>
          <w:szCs w:val="24"/>
        </w:rPr>
        <w:t>”</w:t>
      </w:r>
      <w:r w:rsidR="00ED3CAA" w:rsidRPr="00ED3CAA">
        <w:rPr>
          <w:rFonts w:ascii="Akkurat Light Pro" w:hAnsi="Akkurat Light Pro"/>
          <w:sz w:val="24"/>
          <w:szCs w:val="24"/>
        </w:rPr>
        <w:t xml:space="preserve"> ia ca argument de intrare o matrice de dimensiune 2x4 și returnează coordonatele X și Y pentru desenarea unei curbe Bezier de gradul 3.</w:t>
      </w:r>
    </w:p>
    <w:p w14:paraId="4225BE5A" w14:textId="01D1F4E7" w:rsidR="00B667D1" w:rsidRDefault="00B667D1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6EACE415" w14:textId="51A3CE10" w:rsidR="00244612" w:rsidRDefault="00244612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  <w:r w:rsidRPr="00244612">
        <w:rPr>
          <w:rFonts w:ascii="Akkurat Light Pro" w:hAnsi="Akkurat Light Pro"/>
          <w:sz w:val="24"/>
          <w:szCs w:val="24"/>
        </w:rPr>
        <w:t>Următoarele obiecte au fost create folosind algoritm</w:t>
      </w:r>
      <w:r w:rsidR="00954EFB">
        <w:rPr>
          <w:rFonts w:ascii="Akkurat Light Pro" w:hAnsi="Akkurat Light Pro"/>
          <w:sz w:val="24"/>
          <w:szCs w:val="24"/>
        </w:rPr>
        <w:t>ele</w:t>
      </w:r>
      <w:r w:rsidRPr="00244612">
        <w:rPr>
          <w:rFonts w:ascii="Akkurat Light Pro" w:hAnsi="Akkurat Light Pro"/>
          <w:sz w:val="24"/>
          <w:szCs w:val="24"/>
        </w:rPr>
        <w:t xml:space="preserve"> prezentat</w:t>
      </w:r>
      <w:r w:rsidR="00954EFB">
        <w:rPr>
          <w:rFonts w:ascii="Akkurat Light Pro" w:hAnsi="Akkurat Light Pro"/>
          <w:sz w:val="24"/>
          <w:szCs w:val="24"/>
        </w:rPr>
        <w:t>e</w:t>
      </w:r>
      <w:r>
        <w:rPr>
          <w:rFonts w:ascii="Akkurat Light Pro" w:hAnsi="Akkurat Light Pro"/>
          <w:sz w:val="24"/>
          <w:szCs w:val="24"/>
        </w:rPr>
        <w:t>: c</w:t>
      </w:r>
      <w:r w:rsidRPr="00244612">
        <w:rPr>
          <w:rFonts w:ascii="Akkurat Light Pro" w:hAnsi="Akkurat Light Pro"/>
          <w:sz w:val="24"/>
          <w:szCs w:val="24"/>
        </w:rPr>
        <w:t xml:space="preserve">adrul </w:t>
      </w:r>
      <w:r>
        <w:rPr>
          <w:rFonts w:ascii="Akkurat Light Pro" w:hAnsi="Akkurat Light Pro"/>
          <w:sz w:val="24"/>
          <w:szCs w:val="24"/>
        </w:rPr>
        <w:t>b</w:t>
      </w:r>
      <w:r w:rsidRPr="00244612">
        <w:rPr>
          <w:rFonts w:ascii="Akkurat Light Pro" w:hAnsi="Akkurat Light Pro" w:cs="Akkurat Light Pro"/>
          <w:sz w:val="24"/>
          <w:szCs w:val="24"/>
        </w:rPr>
        <w:t>ă</w:t>
      </w:r>
      <w:r>
        <w:rPr>
          <w:rFonts w:ascii="Akkurat Light Pro" w:hAnsi="Akkurat Light Pro"/>
          <w:sz w:val="24"/>
          <w:szCs w:val="24"/>
        </w:rPr>
        <w:t>rci</w:t>
      </w:r>
      <w:r w:rsidRPr="00244612">
        <w:rPr>
          <w:rFonts w:ascii="Akkurat Light Pro" w:hAnsi="Akkurat Light Pro"/>
          <w:sz w:val="24"/>
          <w:szCs w:val="24"/>
        </w:rPr>
        <w:t>i, catargul de prova, catargul principal, cuibul de cioar</w:t>
      </w:r>
      <w:r w:rsidRPr="00244612">
        <w:rPr>
          <w:rFonts w:ascii="Akkurat Light Pro" w:hAnsi="Akkurat Light Pro" w:cs="Akkurat Light Pro"/>
          <w:sz w:val="24"/>
          <w:szCs w:val="24"/>
        </w:rPr>
        <w:t>ă</w:t>
      </w:r>
      <w:r w:rsidRPr="00244612">
        <w:rPr>
          <w:rFonts w:ascii="Akkurat Light Pro" w:hAnsi="Akkurat Light Pro"/>
          <w:sz w:val="24"/>
          <w:szCs w:val="24"/>
        </w:rPr>
        <w:t xml:space="preserve">, catargul 1 </w:t>
      </w:r>
      <w:r w:rsidRPr="00244612">
        <w:rPr>
          <w:rFonts w:ascii="Akkurat Light Pro" w:hAnsi="Akkurat Light Pro" w:cs="Akkurat Light Pro"/>
          <w:sz w:val="24"/>
          <w:szCs w:val="24"/>
        </w:rPr>
        <w:t>ș</w:t>
      </w:r>
      <w:r w:rsidRPr="00244612">
        <w:rPr>
          <w:rFonts w:ascii="Akkurat Light Pro" w:hAnsi="Akkurat Light Pro"/>
          <w:sz w:val="24"/>
          <w:szCs w:val="24"/>
        </w:rPr>
        <w:t xml:space="preserve">i 2, solul insulei, </w:t>
      </w:r>
      <w:r w:rsidRPr="00244612">
        <w:rPr>
          <w:rFonts w:ascii="Calibri" w:hAnsi="Calibri" w:cs="Calibri"/>
          <w:sz w:val="24"/>
          <w:szCs w:val="24"/>
        </w:rPr>
        <w:t>ț</w:t>
      </w:r>
      <w:bookmarkStart w:id="0" w:name="_Hlk98964537"/>
      <w:r w:rsidRPr="00244612">
        <w:rPr>
          <w:rFonts w:ascii="Akkurat Light Pro" w:hAnsi="Akkurat Light Pro" w:cs="Akkurat Light Pro"/>
          <w:sz w:val="24"/>
          <w:szCs w:val="24"/>
        </w:rPr>
        <w:t>ă</w:t>
      </w:r>
      <w:bookmarkEnd w:id="0"/>
      <w:r w:rsidRPr="00244612">
        <w:rPr>
          <w:rFonts w:ascii="Akkurat Light Pro" w:hAnsi="Akkurat Light Pro"/>
          <w:sz w:val="24"/>
          <w:szCs w:val="24"/>
        </w:rPr>
        <w:t>ru</w:t>
      </w:r>
      <w:r w:rsidRPr="00244612">
        <w:rPr>
          <w:rFonts w:ascii="Akkurat Light Pro" w:hAnsi="Akkurat Light Pro" w:cs="Akkurat Light Pro"/>
          <w:sz w:val="24"/>
          <w:szCs w:val="24"/>
        </w:rPr>
        <w:t>ș</w:t>
      </w:r>
      <w:r w:rsidRPr="00244612">
        <w:rPr>
          <w:rFonts w:ascii="Akkurat Light Pro" w:hAnsi="Akkurat Light Pro"/>
          <w:sz w:val="24"/>
          <w:szCs w:val="24"/>
        </w:rPr>
        <w:t>ul, frunzele de palmier</w:t>
      </w:r>
      <w:r>
        <w:rPr>
          <w:rFonts w:ascii="Akkurat Light Pro" w:hAnsi="Akkurat Light Pro"/>
          <w:sz w:val="24"/>
          <w:szCs w:val="24"/>
        </w:rPr>
        <w:t xml:space="preserve">, </w:t>
      </w:r>
      <w:r w:rsidRPr="00244612">
        <w:rPr>
          <w:rFonts w:ascii="Akkurat Light Pro" w:hAnsi="Akkurat Light Pro"/>
          <w:sz w:val="24"/>
          <w:szCs w:val="24"/>
        </w:rPr>
        <w:t>trunchiul de palmier, vela principală</w:t>
      </w:r>
      <w:r>
        <w:rPr>
          <w:rFonts w:ascii="Akkurat Light Pro" w:hAnsi="Akkurat Light Pro"/>
          <w:sz w:val="24"/>
          <w:szCs w:val="24"/>
        </w:rPr>
        <w:t xml:space="preserve"> </w:t>
      </w:r>
      <w:r w:rsidRPr="00244612">
        <w:rPr>
          <w:rFonts w:ascii="Akkurat Light Pro" w:hAnsi="Akkurat Light Pro"/>
          <w:sz w:val="24"/>
          <w:szCs w:val="24"/>
        </w:rPr>
        <w:t>1 și 2 a bărcii.</w:t>
      </w:r>
    </w:p>
    <w:p w14:paraId="7A9E546E" w14:textId="77777777" w:rsidR="00244612" w:rsidRPr="008607C6" w:rsidRDefault="00244612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6D1F3144" w14:textId="75CD293A" w:rsidR="00B667D1" w:rsidRPr="008607C6" w:rsidRDefault="00B667D1" w:rsidP="00227ADA">
      <w:pPr>
        <w:pStyle w:val="ListParagraph"/>
        <w:numPr>
          <w:ilvl w:val="3"/>
          <w:numId w:val="41"/>
        </w:numPr>
        <w:spacing w:line="276" w:lineRule="auto"/>
        <w:ind w:left="1440"/>
        <w:rPr>
          <w:rFonts w:ascii="Akkurat Light Pro" w:hAnsi="Akkurat Light Pro"/>
          <w:sz w:val="24"/>
          <w:szCs w:val="24"/>
        </w:rPr>
      </w:pPr>
      <w:r w:rsidRPr="008607C6">
        <w:rPr>
          <w:rFonts w:ascii="Akkurat Light Pro" w:hAnsi="Akkurat Light Pro"/>
          <w:sz w:val="24"/>
          <w:szCs w:val="24"/>
        </w:rPr>
        <w:t>Functia 1</w:t>
      </w:r>
    </w:p>
    <w:p w14:paraId="5D501F79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[x,y] = drawBezier_cubic(bezier_coordinates)</w:t>
      </w:r>
    </w:p>
    <w:p w14:paraId="65D44623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Draws a cubic Bezier Curve using Bernstein polynomials</w:t>
      </w:r>
    </w:p>
    <w:p w14:paraId="1B939D1C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Input arguments reprezent the following points:</w:t>
      </w:r>
    </w:p>
    <w:p w14:paraId="08FF0056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 xml:space="preserve">% start,2 control,end </w:t>
      </w:r>
    </w:p>
    <w:p w14:paraId="39BC8975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10F21969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time array</w:t>
      </w:r>
    </w:p>
    <w:p w14:paraId="32C584B2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t = 0:0.001:1;</w:t>
      </w:r>
    </w:p>
    <w:p w14:paraId="5E80794D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s = max(size(bezier_coordinates));</w:t>
      </w:r>
    </w:p>
    <w:p w14:paraId="01BA7A9C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9FE5AE8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Bernstein polynomials</w:t>
      </w:r>
    </w:p>
    <w:p w14:paraId="5DF264E0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bernstein_b0 = (1 - t).^3;</w:t>
      </w:r>
    </w:p>
    <w:p w14:paraId="3714DA1D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bernstein_b1 = 3 .* (1 - t).^2 .* t;</w:t>
      </w:r>
    </w:p>
    <w:p w14:paraId="3600643A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bernstein_b2 = 3 .* (1 - t) .* t.^2;</w:t>
      </w:r>
    </w:p>
    <w:p w14:paraId="4811C8CE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bernstein_b3 = t.^3;</w:t>
      </w:r>
    </w:p>
    <w:p w14:paraId="6D516877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7219111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Calculates XY coordinates</w:t>
      </w:r>
    </w:p>
    <w:p w14:paraId="0DC7327D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x = bezier_coordinates(1,1)*bernstein_b0 + bezier_coordinates(1,2)*bernstein_b1 + bezier_coordinates(1,3)*bernstein_b2 + bezier_coordinates(1,4)*bernstein_b3;</w:t>
      </w:r>
    </w:p>
    <w:p w14:paraId="2DE89BCF" w14:textId="0525DA04" w:rsidR="00B667D1" w:rsidRPr="008607C6" w:rsidRDefault="00B667D1" w:rsidP="00227ADA">
      <w:pPr>
        <w:spacing w:line="276" w:lineRule="auto"/>
        <w:ind w:left="108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  y = bezier_coordinates(2,1)*bernstein_b0 +      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ab/>
        <w:t xml:space="preserve">bezier_coordinates(2,2)*bernstein_b1 + 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ab/>
        <w:t xml:space="preserve">bezier_coordinates(2,3)*bernstein_b2 +   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ab/>
        <w:t>bezier_coordinates(2,4)*bernstein_b3;</w:t>
      </w:r>
    </w:p>
    <w:p w14:paraId="4FAE2918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76B4FD7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hold </w:t>
      </w:r>
      <w:r w:rsidRPr="008607C6">
        <w:rPr>
          <w:rFonts w:ascii="Akkurat Light Pro" w:eastAsia="Times New Roman" w:hAnsi="Akkurat Light Pro" w:cs="Times New Roman"/>
          <w:color w:val="C59C85"/>
          <w:sz w:val="24"/>
          <w:szCs w:val="24"/>
          <w:lang w:val="ro-RO" w:eastAsia="ro-RO"/>
        </w:rPr>
        <w:t>on</w:t>
      </w:r>
    </w:p>
    <w:p w14:paraId="1AE2C7F2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%drawPolygon(bezier_coordinates)</w:t>
      </w:r>
    </w:p>
    <w:p w14:paraId="091D446B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plot(x,y,</w:t>
      </w:r>
      <w:r w:rsidRPr="008607C6">
        <w:rPr>
          <w:rFonts w:ascii="Akkurat Light Pro" w:eastAsia="Times New Roman" w:hAnsi="Akkurat Light Pro" w:cs="Times New Roman"/>
          <w:color w:val="C59C85"/>
          <w:sz w:val="24"/>
          <w:szCs w:val="24"/>
          <w:lang w:val="ro-RO" w:eastAsia="ro-RO"/>
        </w:rPr>
        <w:t>'b'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,</w:t>
      </w:r>
      <w:r w:rsidRPr="008607C6">
        <w:rPr>
          <w:rFonts w:ascii="Akkurat Light Pro" w:eastAsia="Times New Roman" w:hAnsi="Akkurat Light Pro" w:cs="Times New Roman"/>
          <w:color w:val="C59C85"/>
          <w:sz w:val="24"/>
          <w:szCs w:val="24"/>
          <w:lang w:val="ro-RO" w:eastAsia="ro-RO"/>
        </w:rPr>
        <w:t>'LineWidth'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,0.2)</w:t>
      </w:r>
    </w:p>
    <w:p w14:paraId="42D66482" w14:textId="77777777" w:rsidR="00B667D1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axis([0,1,0,2])</w:t>
      </w:r>
    </w:p>
    <w:p w14:paraId="1257A5ED" w14:textId="4436599E" w:rsidR="00227ADA" w:rsidRPr="008607C6" w:rsidRDefault="00B667D1" w:rsidP="00227ADA">
      <w:pPr>
        <w:pStyle w:val="ListParagraph"/>
        <w:spacing w:line="276" w:lineRule="auto"/>
        <w:ind w:left="1440" w:firstLine="0"/>
        <w:rPr>
          <w:rFonts w:ascii="Akkurat Light Pro" w:eastAsia="Times New Roman" w:hAnsi="Akkurat Light Pro" w:cs="Times New Roman"/>
          <w:color w:val="0E00FF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E00FF"/>
          <w:sz w:val="24"/>
          <w:szCs w:val="24"/>
          <w:lang w:val="ro-RO" w:eastAsia="ro-RO"/>
        </w:rPr>
        <w:t>end</w:t>
      </w:r>
    </w:p>
    <w:p w14:paraId="5AB19E3A" w14:textId="77777777" w:rsidR="00227ADA" w:rsidRPr="008607C6" w:rsidRDefault="00227ADA" w:rsidP="00227ADA">
      <w:pPr>
        <w:pStyle w:val="ListParagraph"/>
        <w:spacing w:line="276" w:lineRule="auto"/>
        <w:ind w:left="2877" w:firstLine="0"/>
        <w:rPr>
          <w:rFonts w:ascii="Akkurat Light Pro" w:eastAsia="Times New Roman" w:hAnsi="Akkurat Light Pro" w:cs="Times New Roman"/>
          <w:color w:val="0E00FF"/>
          <w:sz w:val="24"/>
          <w:szCs w:val="24"/>
          <w:lang w:val="ro-RO" w:eastAsia="ro-RO"/>
        </w:rPr>
      </w:pPr>
    </w:p>
    <w:p w14:paraId="5AB39EAA" w14:textId="5C8E0C14" w:rsidR="00B667D1" w:rsidRPr="008607C6" w:rsidRDefault="00227ADA" w:rsidP="00227ADA">
      <w:pPr>
        <w:pStyle w:val="ListParagraph"/>
        <w:numPr>
          <w:ilvl w:val="3"/>
          <w:numId w:val="41"/>
        </w:numPr>
        <w:spacing w:line="276" w:lineRule="auto"/>
        <w:ind w:left="180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Functia 2</w:t>
      </w:r>
    </w:p>
    <w:p w14:paraId="49A29083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[x,y] = drawBezier_quad(bezier_coordinates)</w:t>
      </w:r>
    </w:p>
    <w:p w14:paraId="7C8EDA43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Draws a quadratic Bezier Curve using Bernstein polynomials</w:t>
      </w:r>
    </w:p>
    <w:p w14:paraId="0F583308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Input arguments reprezents the Bezier's control polygon coordinates</w:t>
      </w:r>
    </w:p>
    <w:p w14:paraId="45AA6298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The coordinates are XY (2D space) points</w:t>
      </w:r>
    </w:p>
    <w:p w14:paraId="34952CE6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59E83890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time array</w:t>
      </w:r>
    </w:p>
    <w:p w14:paraId="3CCED151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t = 0:0.001:1;</w:t>
      </w:r>
    </w:p>
    <w:p w14:paraId="6540E491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058D8E35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number of matrix columns</w:t>
      </w:r>
    </w:p>
    <w:p w14:paraId="22954094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s = max(size(bezier_coordinates));</w:t>
      </w:r>
    </w:p>
    <w:p w14:paraId="52DB1F84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3B54FC2C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Bernstein polynomials</w:t>
      </w:r>
    </w:p>
    <w:p w14:paraId="465AE911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bernstein_b0 = (1 - t).^2;</w:t>
      </w:r>
    </w:p>
    <w:p w14:paraId="28AC1D26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bernstein_b1 = 2 * t.* (1 - t);</w:t>
      </w:r>
    </w:p>
    <w:p w14:paraId="6DE70AD3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bernstein_b2 = t .^ 2;</w:t>
      </w:r>
    </w:p>
    <w:p w14:paraId="5397408E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C9463D2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 Calculates XY coordinates</w:t>
      </w:r>
    </w:p>
    <w:p w14:paraId="13C66022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x = bezier_coordinates(1,1)*bernstein_b0 + bezier_coordinates(1,2)*bernstein_b1 + bezier_coordinates(1,3)*bernstein_b2;</w:t>
      </w:r>
    </w:p>
    <w:p w14:paraId="3C62C11C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y = bezier_coordinates(2,1)*bernstein_b0 + bezier_coordinates(2,2)*bernstein_b1 + bezier_coordinates(2,3)*bernstein_b2;</w:t>
      </w:r>
    </w:p>
    <w:p w14:paraId="339710F6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45727346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hold </w:t>
      </w:r>
      <w:r w:rsidRPr="008607C6">
        <w:rPr>
          <w:rFonts w:ascii="Akkurat Light Pro" w:eastAsia="Times New Roman" w:hAnsi="Akkurat Light Pro" w:cs="Times New Roman"/>
          <w:color w:val="C59C85"/>
          <w:sz w:val="24"/>
          <w:szCs w:val="24"/>
          <w:lang w:val="ro-RO" w:eastAsia="ro-RO"/>
        </w:rPr>
        <w:t>on</w:t>
      </w:r>
    </w:p>
    <w:p w14:paraId="52BD3053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09966"/>
          <w:sz w:val="24"/>
          <w:szCs w:val="24"/>
          <w:lang w:val="ro-RO" w:eastAsia="ro-RO"/>
        </w:rPr>
        <w:t>%drawPolygon(bezier_coordinates)</w:t>
      </w:r>
    </w:p>
    <w:p w14:paraId="3EF3CF92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plot(x,y,</w:t>
      </w:r>
      <w:r w:rsidRPr="008607C6">
        <w:rPr>
          <w:rFonts w:ascii="Akkurat Light Pro" w:eastAsia="Times New Roman" w:hAnsi="Akkurat Light Pro" w:cs="Times New Roman"/>
          <w:color w:val="C59C85"/>
          <w:sz w:val="24"/>
          <w:szCs w:val="24"/>
          <w:lang w:val="ro-RO" w:eastAsia="ro-RO"/>
        </w:rPr>
        <w:t>'b'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,</w:t>
      </w:r>
      <w:r w:rsidRPr="008607C6">
        <w:rPr>
          <w:rFonts w:ascii="Akkurat Light Pro" w:eastAsia="Times New Roman" w:hAnsi="Akkurat Light Pro" w:cs="Times New Roman"/>
          <w:color w:val="C59C85"/>
          <w:sz w:val="24"/>
          <w:szCs w:val="24"/>
          <w:lang w:val="ro-RO" w:eastAsia="ro-RO"/>
        </w:rPr>
        <w:t>'LineWidth'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,0.2)</w:t>
      </w:r>
    </w:p>
    <w:p w14:paraId="2A6EF1B3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axis([0,1,0,2])</w:t>
      </w:r>
    </w:p>
    <w:p w14:paraId="7D3B3BD0" w14:textId="77777777" w:rsidR="00227ADA" w:rsidRPr="008607C6" w:rsidRDefault="00227ADA" w:rsidP="00227ADA">
      <w:pPr>
        <w:spacing w:line="276" w:lineRule="auto"/>
        <w:ind w:left="144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0E00FF"/>
          <w:sz w:val="24"/>
          <w:szCs w:val="24"/>
          <w:lang w:val="ro-RO" w:eastAsia="ro-RO"/>
        </w:rPr>
        <w:t>end</w:t>
      </w:r>
    </w:p>
    <w:p w14:paraId="49808356" w14:textId="623B63BD" w:rsidR="00227ADA" w:rsidRPr="008607C6" w:rsidRDefault="00227ADA" w:rsidP="00227ADA">
      <w:pPr>
        <w:pStyle w:val="ListParagraph"/>
        <w:spacing w:line="276" w:lineRule="auto"/>
        <w:ind w:left="287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1B6E4046" w14:textId="22A38E80" w:rsidR="00227ADA" w:rsidRDefault="00227ADA" w:rsidP="00227ADA">
      <w:pPr>
        <w:pStyle w:val="ListParagraph"/>
        <w:spacing w:line="276" w:lineRule="auto"/>
        <w:ind w:left="287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779E9532" w14:textId="77777777" w:rsidR="006B2798" w:rsidRPr="008607C6" w:rsidRDefault="006B2798" w:rsidP="00227ADA">
      <w:pPr>
        <w:pStyle w:val="ListParagraph"/>
        <w:spacing w:line="276" w:lineRule="auto"/>
        <w:ind w:left="287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15A2C264" w14:textId="6FB5240A" w:rsidR="00227ADA" w:rsidRPr="0012398F" w:rsidRDefault="00227ADA" w:rsidP="00227ADA">
      <w:pPr>
        <w:pStyle w:val="ListParagraph"/>
        <w:numPr>
          <w:ilvl w:val="0"/>
          <w:numId w:val="41"/>
        </w:numPr>
        <w:spacing w:line="276" w:lineRule="auto"/>
        <w:rPr>
          <w:rFonts w:ascii="Akzidenz-Grotesk Next Bold" w:eastAsia="Times New Roman" w:hAnsi="Akzidenz-Grotesk Next Bold" w:cs="Times New Roman"/>
          <w:b/>
          <w:bCs/>
          <w:color w:val="262626" w:themeColor="text1" w:themeTint="D9"/>
          <w:sz w:val="24"/>
          <w:szCs w:val="24"/>
          <w:lang w:val="ro-RO" w:eastAsia="ro-RO"/>
        </w:rPr>
      </w:pPr>
      <w:r w:rsidRPr="0012398F">
        <w:rPr>
          <w:rFonts w:ascii="Akzidenz-Grotesk Next Bold" w:eastAsia="Times New Roman" w:hAnsi="Akzidenz-Grotesk Next Bold" w:cs="Times New Roman"/>
          <w:b/>
          <w:bCs/>
          <w:color w:val="262626" w:themeColor="text1" w:themeTint="D9"/>
          <w:sz w:val="24"/>
          <w:szCs w:val="24"/>
          <w:lang w:val="ro-RO" w:eastAsia="ro-RO"/>
        </w:rPr>
        <w:t>De Casteljau’s Algorithm</w:t>
      </w:r>
    </w:p>
    <w:p w14:paraId="60E5118C" w14:textId="5582B66C" w:rsidR="00227ADA" w:rsidRDefault="00227ADA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Pentru Algoritmul lui De Casteljau am creat 2 func</w:t>
      </w:r>
      <w:r w:rsidRPr="008607C6">
        <w:rPr>
          <w:rFonts w:ascii="Calibri" w:eastAsia="Times New Roman" w:hAnsi="Calibri" w:cs="Calibri"/>
          <w:color w:val="auto"/>
          <w:sz w:val="24"/>
          <w:szCs w:val="24"/>
          <w:lang w:val="ro-RO" w:eastAsia="ro-RO"/>
        </w:rPr>
        <w:t>ț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ii: </w:t>
      </w:r>
      <w:r w:rsidR="0012398F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„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drawBezier_casteljau_cubic</w:t>
      </w:r>
      <w:r w:rsidR="0012398F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”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</w:t>
      </w:r>
      <w:r w:rsidRPr="008607C6">
        <w:rPr>
          <w:rFonts w:ascii="Akkurat Light Pro" w:eastAsia="Times New Roman" w:hAnsi="Akkurat Light Pro" w:cs="Calibri"/>
          <w:color w:val="auto"/>
          <w:sz w:val="24"/>
          <w:szCs w:val="24"/>
          <w:lang w:val="ro-RO" w:eastAsia="ro-RO"/>
        </w:rPr>
        <w:t>ș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i </w:t>
      </w:r>
      <w:r w:rsidR="0012398F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„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lerp</w:t>
      </w:r>
      <w:r w:rsidR="0012398F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”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. Func</w:t>
      </w:r>
      <w:r w:rsidRPr="008607C6">
        <w:rPr>
          <w:rFonts w:ascii="Calibri" w:eastAsia="Times New Roman" w:hAnsi="Calibri" w:cs="Calibri"/>
          <w:color w:val="auto"/>
          <w:sz w:val="24"/>
          <w:szCs w:val="24"/>
          <w:lang w:val="ro-RO" w:eastAsia="ro-RO"/>
        </w:rPr>
        <w:t>ț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ia numit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ă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</w:t>
      </w:r>
      <w:r w:rsidR="0012398F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„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lerp" are o func</w:t>
      </w:r>
      <w:r w:rsidRPr="008607C6">
        <w:rPr>
          <w:rFonts w:ascii="Calibri" w:eastAsia="Times New Roman" w:hAnsi="Calibri" w:cs="Calibri"/>
          <w:color w:val="auto"/>
          <w:sz w:val="24"/>
          <w:szCs w:val="24"/>
          <w:lang w:val="ro-RO" w:eastAsia="ro-RO"/>
        </w:rPr>
        <w:t>ț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ionalitate foarte simpl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ă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, care const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ă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î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n returnarea valorilor calculate pentru 2 puncte date.</w:t>
      </w:r>
      <w:r w:rsidR="00D07879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Ea urmeaz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ă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formula matematic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ă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corespunzătoare (P = (1 - t) .* p0 + t .* p1) </w:t>
      </w:r>
      <w:r w:rsidRPr="008607C6">
        <w:rPr>
          <w:rFonts w:ascii="Akkurat Light Pro" w:eastAsia="Times New Roman" w:hAnsi="Akkurat Light Pro" w:cs="Calibri"/>
          <w:color w:val="auto"/>
          <w:sz w:val="24"/>
          <w:szCs w:val="24"/>
          <w:lang w:val="ro-RO" w:eastAsia="ro-RO"/>
        </w:rPr>
        <w:t>ș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i a fost utilizat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ă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doar 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î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n cadrul func</w:t>
      </w:r>
      <w:r w:rsidRPr="008607C6">
        <w:rPr>
          <w:rFonts w:ascii="Calibri" w:eastAsia="Times New Roman" w:hAnsi="Calibri" w:cs="Calibri"/>
          <w:color w:val="auto"/>
          <w:sz w:val="24"/>
          <w:szCs w:val="24"/>
          <w:lang w:val="ro-RO" w:eastAsia="ro-RO"/>
        </w:rPr>
        <w:t>ț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iei </w:t>
      </w:r>
      <w:r w:rsidR="0012398F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„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drawBezier_casteljau_cubic</w:t>
      </w:r>
      <w:r w:rsidR="0012398F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”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. 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Î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n corpul func</w:t>
      </w:r>
      <w:r w:rsidRPr="008607C6">
        <w:rPr>
          <w:rFonts w:ascii="Calibri" w:eastAsia="Times New Roman" w:hAnsi="Calibri" w:cs="Calibri"/>
          <w:color w:val="auto"/>
          <w:sz w:val="24"/>
          <w:szCs w:val="24"/>
          <w:lang w:val="ro-RO" w:eastAsia="ro-RO"/>
        </w:rPr>
        <w:t>ț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iei am calculat nivelurile corespunz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ă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toare ale matricei sistolice </w:t>
      </w:r>
      <w:r w:rsidRPr="008607C6">
        <w:rPr>
          <w:rFonts w:ascii="Akkurat Light Pro" w:eastAsia="Times New Roman" w:hAnsi="Akkurat Light Pro" w:cs="Calibri"/>
          <w:color w:val="auto"/>
          <w:sz w:val="24"/>
          <w:szCs w:val="24"/>
          <w:lang w:val="ro-RO" w:eastAsia="ro-RO"/>
        </w:rPr>
        <w:t>ș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i apoi am trasat at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â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t curba Bezier, c</w:t>
      </w:r>
      <w:r w:rsidRPr="008607C6">
        <w:rPr>
          <w:rFonts w:ascii="Akkurat Light Pro" w:eastAsia="Times New Roman" w:hAnsi="Akkurat Light Pro" w:cs="Century Gothic"/>
          <w:color w:val="auto"/>
          <w:sz w:val="24"/>
          <w:szCs w:val="24"/>
          <w:lang w:val="ro-RO" w:eastAsia="ro-RO"/>
        </w:rPr>
        <w:t>â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t </w:t>
      </w:r>
      <w:r w:rsidRPr="008607C6">
        <w:rPr>
          <w:rFonts w:ascii="Akkurat Light Pro" w:eastAsia="Times New Roman" w:hAnsi="Akkurat Light Pro" w:cs="Calibri"/>
          <w:color w:val="auto"/>
          <w:sz w:val="24"/>
          <w:szCs w:val="24"/>
          <w:lang w:val="ro-RO" w:eastAsia="ro-RO"/>
        </w:rPr>
        <w:t>ș</w:t>
      </w:r>
      <w:r w:rsidRPr="008607C6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i structura sistolică.</w:t>
      </w:r>
    </w:p>
    <w:p w14:paraId="129D3DEE" w14:textId="355D8E21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1226A71" w14:textId="7761D7FB" w:rsidR="00A73E00" w:rsidRDefault="00A73E00" w:rsidP="00A73E00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 w:rsidRPr="00A73E00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Următoarele obiecte au fost create folosind algoritmul prezentat:</w:t>
      </w:r>
      <w:r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s</w:t>
      </w:r>
      <w:r w:rsidRPr="00A73E00"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oarele și pasărea 1,2 și 3.</w:t>
      </w:r>
    </w:p>
    <w:p w14:paraId="59F092B8" w14:textId="07E9779E" w:rsidR="00A73E00" w:rsidRDefault="00A73E00" w:rsidP="00A73E00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2045EC5A" w14:textId="19147ACF" w:rsidR="00A73E00" w:rsidRDefault="00835BA2" w:rsidP="00A73E00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4D32D" wp14:editId="3CC6F48A">
            <wp:simplePos x="0" y="0"/>
            <wp:positionH relativeFrom="column">
              <wp:posOffset>568996</wp:posOffset>
            </wp:positionH>
            <wp:positionV relativeFrom="paragraph">
              <wp:posOffset>91381</wp:posOffset>
            </wp:positionV>
            <wp:extent cx="3337560" cy="981075"/>
            <wp:effectExtent l="0" t="0" r="0" b="9525"/>
            <wp:wrapThrough wrapText="bothSides">
              <wp:wrapPolygon edited="0">
                <wp:start x="0" y="0"/>
                <wp:lineTo x="0" y="21390"/>
                <wp:lineTo x="21452" y="21390"/>
                <wp:lineTo x="214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ab/>
      </w:r>
    </w:p>
    <w:p w14:paraId="14F5D4F6" w14:textId="082439BD" w:rsidR="00835BA2" w:rsidRPr="00835BA2" w:rsidRDefault="00835BA2" w:rsidP="00835BA2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Cs w:val="22"/>
          <w:lang w:val="ro-RO" w:eastAsia="ro-RO"/>
        </w:rPr>
      </w:pPr>
      <w:r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 xml:space="preserve">       </w:t>
      </w:r>
      <w:r w:rsidRPr="00835BA2">
        <w:rPr>
          <w:rFonts w:ascii="Akkurat Light Pro" w:eastAsia="Times New Roman" w:hAnsi="Akkurat Light Pro" w:cs="Times New Roman"/>
          <w:color w:val="auto"/>
          <w:szCs w:val="22"/>
          <w:lang w:val="ro-RO" w:eastAsia="ro-RO"/>
        </w:rPr>
        <w:t>Fig(1)</w:t>
      </w:r>
    </w:p>
    <w:p w14:paraId="100461D4" w14:textId="35F796B8" w:rsidR="0012398F" w:rsidRDefault="0012398F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23DA7626" w14:textId="44D589A6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27855A84" w14:textId="505FC5AA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DE0B220" w14:textId="4778D808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95302F" wp14:editId="3ED8DA77">
            <wp:simplePos x="0" y="0"/>
            <wp:positionH relativeFrom="column">
              <wp:posOffset>457200</wp:posOffset>
            </wp:positionH>
            <wp:positionV relativeFrom="paragraph">
              <wp:posOffset>213995</wp:posOffset>
            </wp:positionV>
            <wp:extent cx="3441700" cy="1035050"/>
            <wp:effectExtent l="0" t="0" r="6350" b="0"/>
            <wp:wrapThrough wrapText="bothSides">
              <wp:wrapPolygon edited="0">
                <wp:start x="0" y="0"/>
                <wp:lineTo x="0" y="21070"/>
                <wp:lineTo x="21520" y="21070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8F1D6" w14:textId="5FA491C3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705539BC" w14:textId="0EB022A3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162D779F" w14:textId="5D960D32" w:rsidR="00835BA2" w:rsidRPr="00835BA2" w:rsidRDefault="00835BA2" w:rsidP="00835BA2">
      <w:pPr>
        <w:rPr>
          <w:lang w:val="ro-RO" w:eastAsia="ro-RO"/>
        </w:rPr>
      </w:pPr>
      <w:r w:rsidRPr="00835BA2">
        <w:rPr>
          <w:rFonts w:ascii="Akkurat Light Pro" w:hAnsi="Akkurat Light Pro"/>
          <w:lang w:val="ro-RO" w:eastAsia="ro-RO"/>
        </w:rPr>
        <w:t>Fig(2</w:t>
      </w:r>
      <w:r>
        <w:rPr>
          <w:lang w:val="ro-RO" w:eastAsia="ro-RO"/>
        </w:rPr>
        <w:t>)</w:t>
      </w:r>
    </w:p>
    <w:p w14:paraId="382BF963" w14:textId="0A0B17D8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69E7AE1" w14:textId="68DCF987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005DB08D" w14:textId="254AB20B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3D9D18E7" w14:textId="4ED13407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4AC5CFC7" w14:textId="21C0D9F7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66310677" w14:textId="77777777" w:rsidR="00244612" w:rsidRDefault="00244612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08034127" w14:textId="77777777" w:rsidR="00A73E00" w:rsidRDefault="00A73E00" w:rsidP="00227ADA">
      <w:pPr>
        <w:pStyle w:val="ListParagraph"/>
        <w:spacing w:line="276" w:lineRule="auto"/>
        <w:ind w:left="717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439463E4" w14:textId="40DE02BC" w:rsidR="0012398F" w:rsidRDefault="0012398F" w:rsidP="0012398F">
      <w:pPr>
        <w:pStyle w:val="ListParagraph"/>
        <w:numPr>
          <w:ilvl w:val="0"/>
          <w:numId w:val="42"/>
        </w:numPr>
        <w:spacing w:line="276" w:lineRule="auto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  <w:r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  <w:t>Functia 1</w:t>
      </w:r>
    </w:p>
    <w:p w14:paraId="2A51C3A8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[P] = drawBezier_casteljau_cubic(M)</w:t>
      </w:r>
    </w:p>
    <w:p w14:paraId="1DCBDC39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De Casteljau's algorithm for drawing Bezier Curves</w:t>
      </w:r>
    </w:p>
    <w:p w14:paraId="30CC4888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Input arguments reprezent the following points:</w:t>
      </w:r>
    </w:p>
    <w:p w14:paraId="28074A5F" w14:textId="200D6098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start,2 control</w:t>
      </w:r>
      <w:r w:rsidR="00E846D0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 points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,</w:t>
      </w:r>
      <w:r w:rsidR="00E846D0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 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end  </w:t>
      </w:r>
    </w:p>
    <w:p w14:paraId="3ABCE47F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B96A8A3" w14:textId="27A91A62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De Casteljau's calculation for finding the curve's point</w:t>
      </w:r>
    </w:p>
    <w:p w14:paraId="5DD06083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lerp(M(:,1),M(:,2));</w:t>
      </w:r>
    </w:p>
    <w:p w14:paraId="1E135FA1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lerp(M(:,2),M(:,3));</w:t>
      </w:r>
    </w:p>
    <w:p w14:paraId="68485563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lerp(M(:,3),M(:,4));</w:t>
      </w:r>
    </w:p>
    <w:p w14:paraId="3A00B61E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 = lerp(A,B);</w:t>
      </w:r>
    </w:p>
    <w:p w14:paraId="4857801A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 = lerp(B,C);</w:t>
      </w:r>
    </w:p>
    <w:p w14:paraId="5FDA522A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 = lerp(D,E);</w:t>
      </w:r>
    </w:p>
    <w:p w14:paraId="558F049A" w14:textId="415DD0AF" w:rsid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71B9387" w14:textId="702D9F10" w:rsidR="00E846D0" w:rsidRPr="0012398F" w:rsidRDefault="00E846D0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% </w:t>
      </w:r>
      <w:r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Calculations for systolic matrix</w:t>
      </w:r>
    </w:p>
    <w:p w14:paraId="6AB05EA3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 = 1/2;</w:t>
      </w:r>
    </w:p>
    <w:p w14:paraId="0B2B7320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level_1 = zeros(2,3);</w:t>
      </w:r>
    </w:p>
    <w:p w14:paraId="1CEC5949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level_2 = zeros(2,2);</w:t>
      </w:r>
    </w:p>
    <w:p w14:paraId="322A0403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level_3 = zeros(2,1);</w:t>
      </w:r>
    </w:p>
    <w:p w14:paraId="10E8AD4D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94D1E04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for 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i=1:3</w:t>
      </w:r>
    </w:p>
    <w:p w14:paraId="2E855E63" w14:textId="053B0744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level_1(:,i)=M(:,i).*(1-t)+M(:,i+1).*t; 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</w:t>
      </w:r>
      <w:r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 level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 1</w:t>
      </w:r>
    </w:p>
    <w:p w14:paraId="4D82DB20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301D2854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for 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i=1:2</w:t>
      </w:r>
    </w:p>
    <w:p w14:paraId="69A0DFDA" w14:textId="2435B4C3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level_2(:,i)=level_1(:,i).*(1-t)+level_1(:,i+1).*t; 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</w:t>
      </w:r>
      <w:r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 level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 2</w:t>
      </w:r>
    </w:p>
    <w:p w14:paraId="5BB89705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53867913" w14:textId="3305725D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level_3(:,1) = level_2(:,1).*(1-t)+level_2(:,2).*t 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% </w:t>
      </w:r>
      <w:r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level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 3</w:t>
      </w:r>
    </w:p>
    <w:p w14:paraId="68DFBB12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A189454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BFF3ED8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12398F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on</w:t>
      </w:r>
    </w:p>
    <w:p w14:paraId="1A1AC6A1" w14:textId="348D6B5F" w:rsidR="0012398F" w:rsidRDefault="0012398F" w:rsidP="0012398F">
      <w:pPr>
        <w:ind w:left="1440" w:firstLine="0"/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drawPolygon(M)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</w:t>
      </w: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% </w:t>
      </w:r>
      <w:r w:rsidR="00056DB3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Function that draws poligon</w:t>
      </w:r>
    </w:p>
    <w:p w14:paraId="305CF9EC" w14:textId="220972E1" w:rsidR="00E846D0" w:rsidRPr="0012398F" w:rsidRDefault="00E846D0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% </w:t>
      </w:r>
      <w:r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systolic matrix</w:t>
      </w:r>
    </w:p>
    <w:p w14:paraId="1042C005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plot(level_1(1,:),level_1(2,:),</w:t>
      </w:r>
      <w:r w:rsidRPr="0012398F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'-g*'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6BCD35C3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plot(level_2(1,:),level_2(2,:),</w:t>
      </w:r>
      <w:r w:rsidRPr="0012398F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'-k*'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3A9471A7" w14:textId="186399CB" w:rsid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plot(level_3(1,:),level_3(2,:),</w:t>
      </w:r>
      <w:r w:rsidRPr="0012398F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'm*'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400FADDA" w14:textId="5F88E46C" w:rsidR="00E846D0" w:rsidRDefault="00E846D0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1AFF667" w14:textId="6FAB1EC9" w:rsidR="00E846D0" w:rsidRPr="0012398F" w:rsidRDefault="00E846D0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% </w:t>
      </w:r>
      <w:r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Bezier Curve</w:t>
      </w:r>
    </w:p>
    <w:p w14:paraId="6BD8D83A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plot(P(1,:),P(2,:),</w:t>
      </w:r>
      <w:r w:rsidRPr="0012398F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'k'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12398F">
        <w:rPr>
          <w:rFonts w:ascii="Consolas" w:eastAsia="Times New Roman" w:hAnsi="Consolas" w:cs="Times New Roman"/>
          <w:color w:val="C59C85"/>
          <w:sz w:val="24"/>
          <w:szCs w:val="24"/>
          <w:lang w:val="ro-RO" w:eastAsia="ro-RO"/>
        </w:rPr>
        <w:t>'LineWidth'</w:t>
      </w: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,0.2)</w:t>
      </w:r>
    </w:p>
    <w:p w14:paraId="78EC0AA0" w14:textId="77777777" w:rsidR="0012398F" w:rsidRPr="0012398F" w:rsidRDefault="0012398F" w:rsidP="0012398F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axis([0,1,0,2])</w:t>
      </w:r>
    </w:p>
    <w:p w14:paraId="12608926" w14:textId="0EBC1183" w:rsidR="0012398F" w:rsidRDefault="0012398F" w:rsidP="0012398F">
      <w:pPr>
        <w:ind w:left="1440"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  <w:r w:rsidRPr="0012398F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5FF89971" w14:textId="5F236F7F" w:rsidR="00C12C02" w:rsidRDefault="00C12C02" w:rsidP="0012398F">
      <w:pPr>
        <w:ind w:left="1440"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</w:p>
    <w:p w14:paraId="6D79471B" w14:textId="2C5E9F65" w:rsidR="00C12C02" w:rsidRDefault="00C12C02" w:rsidP="0012398F">
      <w:pPr>
        <w:ind w:left="1440"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</w:p>
    <w:p w14:paraId="4515AD66" w14:textId="77777777" w:rsidR="009E6EA6" w:rsidRDefault="009E6EA6" w:rsidP="0012398F">
      <w:pPr>
        <w:ind w:left="1440"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</w:p>
    <w:p w14:paraId="6D31D0B3" w14:textId="0431D87E" w:rsidR="00C12C02" w:rsidRDefault="00C12C02" w:rsidP="00C12C02">
      <w:pPr>
        <w:pStyle w:val="ListParagraph"/>
        <w:numPr>
          <w:ilvl w:val="0"/>
          <w:numId w:val="4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Functia 2</w:t>
      </w:r>
    </w:p>
    <w:p w14:paraId="11D4557F" w14:textId="77777777" w:rsidR="00C12C02" w:rsidRPr="00C12C02" w:rsidRDefault="00C12C02" w:rsidP="00C12C02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C12C02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C12C0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[P] = lerp(p0,p1)</w:t>
      </w:r>
    </w:p>
    <w:p w14:paraId="19E0A276" w14:textId="77777777" w:rsidR="00C12C02" w:rsidRPr="00C12C02" w:rsidRDefault="00C12C02" w:rsidP="00C12C02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C12C02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 xml:space="preserve">% Lerping - implemented for De Casteljau's Algorithm </w:t>
      </w:r>
    </w:p>
    <w:p w14:paraId="59C53A9E" w14:textId="77777777" w:rsidR="00C12C02" w:rsidRPr="00C12C02" w:rsidRDefault="00C12C02" w:rsidP="00C12C02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C12C02">
        <w:rPr>
          <w:rFonts w:ascii="Consolas" w:eastAsia="Times New Roman" w:hAnsi="Consolas" w:cs="Times New Roman"/>
          <w:color w:val="009966"/>
          <w:sz w:val="24"/>
          <w:szCs w:val="24"/>
          <w:lang w:val="ro-RO" w:eastAsia="ro-RO"/>
        </w:rPr>
        <w:t>% Part of calculating &amp; drawing a Bezier Curve</w:t>
      </w:r>
    </w:p>
    <w:p w14:paraId="7E66B09D" w14:textId="77777777" w:rsidR="00C12C02" w:rsidRPr="00C12C02" w:rsidRDefault="00C12C02" w:rsidP="00C12C02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C12C0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 = 0:0.01:1;</w:t>
      </w:r>
    </w:p>
    <w:p w14:paraId="4492627B" w14:textId="77777777" w:rsidR="00C12C02" w:rsidRPr="00C12C02" w:rsidRDefault="00C12C02" w:rsidP="00C12C02">
      <w:pPr>
        <w:ind w:left="144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C12C0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 = (1 - t) .* p0 + t .* p1;</w:t>
      </w:r>
    </w:p>
    <w:p w14:paraId="3ED8F4CE" w14:textId="29684C8A" w:rsidR="00C12C02" w:rsidRDefault="00C12C02" w:rsidP="00C12C02">
      <w:pPr>
        <w:ind w:left="1440"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  <w:r w:rsidRPr="00C12C02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214D06FA" w14:textId="77777777" w:rsidR="007475AC" w:rsidRDefault="007475AC" w:rsidP="00C12C02">
      <w:pPr>
        <w:ind w:left="1440"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</w:p>
    <w:p w14:paraId="5A2B01D8" w14:textId="3EF290E3" w:rsidR="007475AC" w:rsidRDefault="007475AC" w:rsidP="007475AC">
      <w:pPr>
        <w:ind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</w:p>
    <w:p w14:paraId="7AAD30FF" w14:textId="1D9887F8" w:rsidR="007475AC" w:rsidRDefault="007475AC" w:rsidP="007475AC">
      <w:pPr>
        <w:pStyle w:val="ListParagraph"/>
        <w:numPr>
          <w:ilvl w:val="0"/>
          <w:numId w:val="41"/>
        </w:numPr>
        <w:rPr>
          <w:rFonts w:ascii="Akzidenz-Grotesk Next Bold" w:eastAsia="Times New Roman" w:hAnsi="Akzidenz-Grotesk Next Bold" w:cs="Times New Roman"/>
          <w:color w:val="262626" w:themeColor="text1" w:themeTint="D9"/>
          <w:sz w:val="24"/>
          <w:szCs w:val="24"/>
          <w:lang w:val="ro-RO" w:eastAsia="ro-RO"/>
        </w:rPr>
      </w:pPr>
      <w:r w:rsidRPr="007475AC">
        <w:rPr>
          <w:rFonts w:ascii="Akzidenz-Grotesk Next Bold" w:eastAsia="Times New Roman" w:hAnsi="Akzidenz-Grotesk Next Bold" w:cs="Times New Roman"/>
          <w:color w:val="262626" w:themeColor="text1" w:themeTint="D9"/>
          <w:sz w:val="24"/>
          <w:szCs w:val="24"/>
          <w:lang w:val="ro-RO" w:eastAsia="ro-RO"/>
        </w:rPr>
        <w:t>F-Mill</w:t>
      </w:r>
    </w:p>
    <w:p w14:paraId="7FA50962" w14:textId="4F2EFE4A" w:rsidR="007475AC" w:rsidRDefault="007475AC" w:rsidP="007475AC">
      <w:pPr>
        <w:pStyle w:val="ListParagraph"/>
        <w:ind w:left="717" w:firstLine="0"/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</w:pP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Intrucat ni s-a cerut să construim o func</w:t>
      </w:r>
      <w:r w:rsidRPr="007475AC">
        <w:rPr>
          <w:rFonts w:ascii="Calibri" w:eastAsia="Times New Roman" w:hAnsi="Calibri" w:cs="Calibri"/>
          <w:color w:val="262626" w:themeColor="text1" w:themeTint="D9"/>
          <w:sz w:val="24"/>
          <w:szCs w:val="24"/>
          <w:lang w:val="ro-RO" w:eastAsia="ro-RO"/>
        </w:rPr>
        <w:t>ț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ie care s</w:t>
      </w:r>
      <w:r w:rsidRPr="007475AC">
        <w:rPr>
          <w:rFonts w:ascii="Akkurat Light Pro" w:eastAsia="Times New Roman" w:hAnsi="Akkurat Light Pro" w:cs="Akkurat Light Pro"/>
          <w:color w:val="262626" w:themeColor="text1" w:themeTint="D9"/>
          <w:sz w:val="24"/>
          <w:szCs w:val="24"/>
          <w:lang w:val="ro-RO" w:eastAsia="ro-RO"/>
        </w:rPr>
        <w:t>ă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 asigure continuitatea geometric</w:t>
      </w:r>
      <w:r w:rsidRPr="007475AC">
        <w:rPr>
          <w:rFonts w:ascii="Akkurat Light Pro" w:eastAsia="Times New Roman" w:hAnsi="Akkurat Light Pro" w:cs="Akkurat Light Pro"/>
          <w:color w:val="262626" w:themeColor="text1" w:themeTint="D9"/>
          <w:sz w:val="24"/>
          <w:szCs w:val="24"/>
          <w:lang w:val="ro-RO" w:eastAsia="ro-RO"/>
        </w:rPr>
        <w:t>ă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 de clas</w:t>
      </w:r>
      <w:r w:rsidRPr="007475AC">
        <w:rPr>
          <w:rFonts w:ascii="Akkurat Light Pro" w:eastAsia="Times New Roman" w:hAnsi="Akkurat Light Pro" w:cs="Akkurat Light Pro"/>
          <w:color w:val="262626" w:themeColor="text1" w:themeTint="D9"/>
          <w:sz w:val="24"/>
          <w:szCs w:val="24"/>
          <w:lang w:val="ro-RO" w:eastAsia="ro-RO"/>
        </w:rPr>
        <w:t>ă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 G1 a unei curbe Bezier spline, am creat o func</w:t>
      </w:r>
      <w:r w:rsidRPr="007475AC">
        <w:rPr>
          <w:rFonts w:ascii="Calibri" w:eastAsia="Times New Roman" w:hAnsi="Calibri" w:cs="Calibri"/>
          <w:color w:val="262626" w:themeColor="text1" w:themeTint="D9"/>
          <w:sz w:val="24"/>
          <w:szCs w:val="24"/>
          <w:lang w:val="ro-RO" w:eastAsia="ro-RO"/>
        </w:rPr>
        <w:t>ț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ie care face exact acest lucru. Am ales s</w:t>
      </w:r>
      <w:r w:rsidRPr="007475AC">
        <w:rPr>
          <w:rFonts w:ascii="Akkurat Light Pro" w:eastAsia="Times New Roman" w:hAnsi="Akkurat Light Pro" w:cs="Akkurat Light Pro"/>
          <w:color w:val="262626" w:themeColor="text1" w:themeTint="D9"/>
          <w:sz w:val="24"/>
          <w:szCs w:val="24"/>
          <w:lang w:val="ro-RO" w:eastAsia="ro-RO"/>
        </w:rPr>
        <w:t>ă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 implementez aceast</w:t>
      </w:r>
      <w:r w:rsidRPr="007475AC">
        <w:rPr>
          <w:rFonts w:ascii="Akkurat Light Pro" w:eastAsia="Times New Roman" w:hAnsi="Akkurat Light Pro" w:cs="Akkurat Light Pro"/>
          <w:color w:val="262626" w:themeColor="text1" w:themeTint="D9"/>
          <w:sz w:val="24"/>
          <w:szCs w:val="24"/>
          <w:lang w:val="ro-RO" w:eastAsia="ro-RO"/>
        </w:rPr>
        <w:t>ă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 func</w:t>
      </w:r>
      <w:r w:rsidRPr="007475AC">
        <w:rPr>
          <w:rFonts w:ascii="Calibri" w:eastAsia="Times New Roman" w:hAnsi="Calibri" w:cs="Calibri"/>
          <w:color w:val="262626" w:themeColor="text1" w:themeTint="D9"/>
          <w:sz w:val="24"/>
          <w:szCs w:val="24"/>
          <w:lang w:val="ro-RO" w:eastAsia="ro-RO"/>
        </w:rPr>
        <w:t>ț</w:t>
      </w:r>
      <w:r w:rsidRPr="007475AC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ie folosind algoritmul F-Mill </w:t>
      </w:r>
      <w:r w:rsidR="00FA6B16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.</w:t>
      </w:r>
      <w:r w:rsidR="002B4A38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 De asemenea , c</w:t>
      </w:r>
      <w:r w:rsidR="002B4A38" w:rsidRPr="002B4A38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ele 2 curbe Spline Bezier con</w:t>
      </w:r>
      <w:r w:rsidR="002B4A38" w:rsidRPr="002B4A38">
        <w:rPr>
          <w:rFonts w:ascii="Calibri" w:eastAsia="Times New Roman" w:hAnsi="Calibri" w:cs="Calibri"/>
          <w:color w:val="262626" w:themeColor="text1" w:themeTint="D9"/>
          <w:sz w:val="24"/>
          <w:szCs w:val="24"/>
          <w:lang w:val="ro-RO" w:eastAsia="ro-RO"/>
        </w:rPr>
        <w:t>ț</w:t>
      </w:r>
      <w:r w:rsidR="002B4A38" w:rsidRPr="002B4A38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in cel pu</w:t>
      </w:r>
      <w:r w:rsidR="002B4A38" w:rsidRPr="002B4A38">
        <w:rPr>
          <w:rFonts w:ascii="Calibri" w:eastAsia="Times New Roman" w:hAnsi="Calibri" w:cs="Calibri"/>
          <w:color w:val="262626" w:themeColor="text1" w:themeTint="D9"/>
          <w:sz w:val="24"/>
          <w:szCs w:val="24"/>
          <w:lang w:val="ro-RO" w:eastAsia="ro-RO"/>
        </w:rPr>
        <w:t>ț</w:t>
      </w:r>
      <w:r w:rsidR="002B4A38" w:rsidRPr="002B4A38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in 3 segmente de curbe Bezier</w:t>
      </w:r>
      <w:r w:rsidR="002B4A38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.</w:t>
      </w:r>
    </w:p>
    <w:p w14:paraId="3CD6188B" w14:textId="7C78728C" w:rsidR="00FA6B16" w:rsidRDefault="00FA6B16" w:rsidP="007475AC">
      <w:pPr>
        <w:pStyle w:val="ListParagraph"/>
        <w:ind w:left="717" w:firstLine="0"/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</w:pPr>
    </w:p>
    <w:p w14:paraId="134689DB" w14:textId="4141F384" w:rsidR="007475AC" w:rsidRDefault="00FA6B16" w:rsidP="00FA6B16">
      <w:pPr>
        <w:pStyle w:val="ListParagraph"/>
        <w:ind w:left="717"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  <w:r w:rsidRPr="00FA6B16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Folosind acest algoritm am creat 2 curbe Spline Bezier care reprezintă o bucată de frânghie legată de un </w:t>
      </w:r>
      <w:r w:rsidRPr="00FA6B16">
        <w:rPr>
          <w:rFonts w:ascii="Calibri" w:eastAsia="Times New Roman" w:hAnsi="Calibri" w:cs="Calibri"/>
          <w:color w:val="262626" w:themeColor="text1" w:themeTint="D9"/>
          <w:sz w:val="24"/>
          <w:szCs w:val="24"/>
          <w:lang w:val="ro-RO" w:eastAsia="ro-RO"/>
        </w:rPr>
        <w:t>ț</w:t>
      </w:r>
      <w:r w:rsidRPr="00FA6B16">
        <w:rPr>
          <w:rFonts w:ascii="Akkurat Light Pro" w:eastAsia="Times New Roman" w:hAnsi="Akkurat Light Pro" w:cs="Akkurat Light Pro"/>
          <w:color w:val="262626" w:themeColor="text1" w:themeTint="D9"/>
          <w:sz w:val="24"/>
          <w:szCs w:val="24"/>
          <w:lang w:val="ro-RO" w:eastAsia="ro-RO"/>
        </w:rPr>
        <w:t>ă</w:t>
      </w:r>
      <w:r w:rsidRPr="00FA6B16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ru</w:t>
      </w:r>
      <w:r w:rsidRPr="00FA6B16">
        <w:rPr>
          <w:rFonts w:ascii="Akkurat Light Pro" w:eastAsia="Times New Roman" w:hAnsi="Akkurat Light Pro" w:cs="Akkurat Light Pro"/>
          <w:color w:val="262626" w:themeColor="text1" w:themeTint="D9"/>
          <w:sz w:val="24"/>
          <w:szCs w:val="24"/>
          <w:lang w:val="ro-RO" w:eastAsia="ro-RO"/>
        </w:rPr>
        <w:t>ș</w:t>
      </w:r>
      <w:r w:rsidRPr="00FA6B16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.</w:t>
      </w:r>
      <w:r w:rsidR="00954EFB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 xml:space="preserve"> </w:t>
      </w:r>
      <w:r w:rsidR="00954EFB" w:rsidRPr="00954EFB">
        <w:rPr>
          <w:rFonts w:ascii="Akkurat Light Pro" w:eastAsia="Times New Roman" w:hAnsi="Akkurat Light Pro" w:cs="Times New Roman"/>
          <w:color w:val="262626" w:themeColor="text1" w:themeTint="D9"/>
          <w:sz w:val="24"/>
          <w:szCs w:val="24"/>
          <w:lang w:val="ro-RO" w:eastAsia="ro-RO"/>
        </w:rPr>
        <w:t>Am încercat să dau impresia de continuitate între cele 2 frânghii, dar ele sunt, de fapt, 2 curbe Spline Bezier diferite.</w:t>
      </w:r>
    </w:p>
    <w:p w14:paraId="0F36F58F" w14:textId="553F46B8" w:rsidR="007475AC" w:rsidRDefault="00FA6B16" w:rsidP="007475AC">
      <w:pPr>
        <w:ind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ab/>
      </w:r>
    </w:p>
    <w:p w14:paraId="7788E1CC" w14:textId="396DBEF7" w:rsidR="00FA6B16" w:rsidRDefault="00FA6B16" w:rsidP="007475AC">
      <w:pPr>
        <w:ind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ab/>
      </w:r>
    </w:p>
    <w:p w14:paraId="4243DC27" w14:textId="398F52CE" w:rsidR="00FA6B16" w:rsidRDefault="00FA6B16" w:rsidP="007475AC">
      <w:pPr>
        <w:ind w:firstLine="0"/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88C44" wp14:editId="5AF16A1E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3600450" cy="1459230"/>
            <wp:effectExtent l="0" t="0" r="0" b="7620"/>
            <wp:wrapThrough wrapText="bothSides">
              <wp:wrapPolygon edited="0">
                <wp:start x="0" y="0"/>
                <wp:lineTo x="0" y="21431"/>
                <wp:lineTo x="21486" y="21431"/>
                <wp:lineTo x="2148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B0071" w14:textId="5EE956B5" w:rsidR="00C12C02" w:rsidRPr="00C12C02" w:rsidRDefault="00C12C02" w:rsidP="007475AC">
      <w:pPr>
        <w:pStyle w:val="ListParagraph"/>
        <w:ind w:left="1778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01BC289" w14:textId="77777777" w:rsidR="0012398F" w:rsidRPr="008607C6" w:rsidRDefault="0012398F" w:rsidP="0012398F">
      <w:pPr>
        <w:pStyle w:val="ListParagraph"/>
        <w:spacing w:line="276" w:lineRule="auto"/>
        <w:ind w:left="1800" w:firstLine="0"/>
        <w:rPr>
          <w:rFonts w:ascii="Akkurat Light Pro" w:eastAsia="Times New Roman" w:hAnsi="Akkurat Light Pro" w:cs="Times New Roman"/>
          <w:color w:val="auto"/>
          <w:sz w:val="24"/>
          <w:szCs w:val="24"/>
          <w:lang w:val="ro-RO" w:eastAsia="ro-RO"/>
        </w:rPr>
      </w:pPr>
    </w:p>
    <w:p w14:paraId="0951B54E" w14:textId="77777777" w:rsidR="00B667D1" w:rsidRPr="008607C6" w:rsidRDefault="00B667D1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6D437001" w14:textId="74F7B523" w:rsidR="00B667D1" w:rsidRPr="008607C6" w:rsidRDefault="00B667D1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5DED0277" w14:textId="77777777" w:rsidR="00B667D1" w:rsidRPr="008607C6" w:rsidRDefault="00B667D1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4EA7D530" w14:textId="77777777" w:rsidR="00B667D1" w:rsidRPr="008607C6" w:rsidRDefault="00B667D1" w:rsidP="00227ADA">
      <w:pPr>
        <w:pStyle w:val="ListParagraph"/>
        <w:spacing w:line="276" w:lineRule="auto"/>
        <w:ind w:left="717" w:firstLine="0"/>
        <w:rPr>
          <w:rFonts w:ascii="Akkurat Light Pro" w:hAnsi="Akkurat Light Pro"/>
          <w:sz w:val="24"/>
          <w:szCs w:val="24"/>
        </w:rPr>
      </w:pPr>
    </w:p>
    <w:p w14:paraId="57D7CA97" w14:textId="3F3F450F" w:rsidR="00114177" w:rsidRDefault="00FA6B16" w:rsidP="00227ADA">
      <w:pPr>
        <w:spacing w:line="276" w:lineRule="auto"/>
        <w:rPr>
          <w:rFonts w:ascii="Akkurat Light Pro" w:hAnsi="Akkurat Light P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48BA34" wp14:editId="016E4D54">
            <wp:simplePos x="0" y="0"/>
            <wp:positionH relativeFrom="column">
              <wp:posOffset>457200</wp:posOffset>
            </wp:positionH>
            <wp:positionV relativeFrom="paragraph">
              <wp:posOffset>83820</wp:posOffset>
            </wp:positionV>
            <wp:extent cx="3610610" cy="1419225"/>
            <wp:effectExtent l="0" t="0" r="8890" b="9525"/>
            <wp:wrapThrough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93899" w14:textId="090D31DB" w:rsidR="00954EFB" w:rsidRPr="00954EFB" w:rsidRDefault="00954EFB" w:rsidP="00954EFB">
      <w:pPr>
        <w:rPr>
          <w:rFonts w:ascii="Akkurat Light Pro" w:hAnsi="Akkurat Light Pro"/>
        </w:rPr>
      </w:pPr>
    </w:p>
    <w:p w14:paraId="5A3E642A" w14:textId="269595A5" w:rsidR="00954EFB" w:rsidRPr="00954EFB" w:rsidRDefault="00954EFB" w:rsidP="00954EFB">
      <w:pPr>
        <w:rPr>
          <w:rFonts w:ascii="Akkurat Light Pro" w:hAnsi="Akkurat Light Pro"/>
        </w:rPr>
      </w:pPr>
    </w:p>
    <w:p w14:paraId="539AB47B" w14:textId="710AAED8" w:rsidR="00954EFB" w:rsidRPr="00954EFB" w:rsidRDefault="00954EFB" w:rsidP="00954EFB">
      <w:pPr>
        <w:rPr>
          <w:rFonts w:ascii="Akkurat Light Pro" w:hAnsi="Akkurat Light Pro"/>
        </w:rPr>
      </w:pPr>
    </w:p>
    <w:p w14:paraId="41E27E58" w14:textId="2915C2C6" w:rsidR="00954EFB" w:rsidRPr="00954EFB" w:rsidRDefault="00954EFB" w:rsidP="00954EFB">
      <w:pPr>
        <w:rPr>
          <w:rFonts w:ascii="Akkurat Light Pro" w:hAnsi="Akkurat Light Pro"/>
        </w:rPr>
      </w:pPr>
    </w:p>
    <w:p w14:paraId="42DDE060" w14:textId="54F5906D" w:rsidR="00954EFB" w:rsidRPr="00954EFB" w:rsidRDefault="00954EFB" w:rsidP="00954EFB">
      <w:pPr>
        <w:rPr>
          <w:rFonts w:ascii="Akkurat Light Pro" w:hAnsi="Akkurat Light Pro"/>
        </w:rPr>
      </w:pPr>
    </w:p>
    <w:p w14:paraId="6BB27F5C" w14:textId="39CCDD7D" w:rsidR="00954EFB" w:rsidRPr="00954EFB" w:rsidRDefault="00954EFB" w:rsidP="00954EFB">
      <w:pPr>
        <w:rPr>
          <w:rFonts w:ascii="Akkurat Light Pro" w:hAnsi="Akkurat Light Pro"/>
        </w:rPr>
      </w:pPr>
    </w:p>
    <w:p w14:paraId="0359E200" w14:textId="2A3FC875" w:rsidR="00954EFB" w:rsidRPr="00954EFB" w:rsidRDefault="00954EFB" w:rsidP="00954EFB">
      <w:pPr>
        <w:rPr>
          <w:rFonts w:ascii="Akkurat Light Pro" w:hAnsi="Akkurat Light Pro"/>
        </w:rPr>
      </w:pPr>
    </w:p>
    <w:p w14:paraId="6BF9FBA8" w14:textId="70383CFC" w:rsidR="00954EFB" w:rsidRPr="00954EFB" w:rsidRDefault="00954EFB" w:rsidP="00954EFB">
      <w:pPr>
        <w:rPr>
          <w:rFonts w:ascii="Akkurat Light Pro" w:hAnsi="Akkurat Light Pro"/>
        </w:rPr>
      </w:pPr>
    </w:p>
    <w:p w14:paraId="3888918C" w14:textId="137D5A58" w:rsidR="00954EFB" w:rsidRDefault="00954EFB" w:rsidP="00954EFB">
      <w:pPr>
        <w:rPr>
          <w:rFonts w:ascii="Akkurat Light Pro" w:hAnsi="Akkurat Light Pro"/>
        </w:rPr>
      </w:pPr>
    </w:p>
    <w:p w14:paraId="4AFFA122" w14:textId="4BD573E9" w:rsidR="001B6154" w:rsidRDefault="001B6154" w:rsidP="00954EFB">
      <w:pPr>
        <w:rPr>
          <w:rFonts w:ascii="Akkurat Light Pro" w:hAnsi="Akkurat Light Pro"/>
        </w:rPr>
      </w:pPr>
    </w:p>
    <w:p w14:paraId="56CC9453" w14:textId="01631676" w:rsidR="001B6154" w:rsidRDefault="001B6154" w:rsidP="00954EFB">
      <w:pPr>
        <w:rPr>
          <w:rFonts w:ascii="Akkurat Light Pro" w:hAnsi="Akkurat Light Pro"/>
        </w:rPr>
      </w:pPr>
    </w:p>
    <w:p w14:paraId="51616C55" w14:textId="77777777" w:rsidR="001B6154" w:rsidRPr="00954EFB" w:rsidRDefault="001B6154" w:rsidP="00954EFB">
      <w:pPr>
        <w:rPr>
          <w:rFonts w:ascii="Akkurat Light Pro" w:hAnsi="Akkurat Light Pro"/>
        </w:rPr>
      </w:pPr>
    </w:p>
    <w:p w14:paraId="620AF7DE" w14:textId="59D3F91B" w:rsidR="00954EFB" w:rsidRPr="00954EFB" w:rsidRDefault="00954EFB" w:rsidP="00954EFB">
      <w:pPr>
        <w:rPr>
          <w:rFonts w:ascii="Akkurat Light Pro" w:hAnsi="Akkurat Light Pro"/>
        </w:rPr>
      </w:pPr>
    </w:p>
    <w:p w14:paraId="34086B82" w14:textId="1AEF43C6" w:rsidR="00954EFB" w:rsidRPr="006F6FC5" w:rsidRDefault="00954EFB" w:rsidP="00954EFB">
      <w:pPr>
        <w:pStyle w:val="Heading1"/>
        <w:rPr>
          <w:rFonts w:ascii="Akkurat Light Pro" w:hAnsi="Akkurat Light Pro"/>
          <w:sz w:val="28"/>
          <w:szCs w:val="28"/>
        </w:rPr>
      </w:pPr>
      <w:r w:rsidRPr="006F6FC5">
        <w:rPr>
          <w:rFonts w:ascii="Akkurat Light Pro" w:hAnsi="Akkurat Light Pro"/>
          <w:sz w:val="28"/>
          <w:szCs w:val="28"/>
        </w:rPr>
        <w:t>Modificarea unui punct</w:t>
      </w:r>
    </w:p>
    <w:p w14:paraId="1FF1AB7C" w14:textId="5E300FE7" w:rsidR="00151889" w:rsidRPr="00151889" w:rsidRDefault="00151889" w:rsidP="00151889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151889">
        <w:rPr>
          <w:b/>
          <w:bCs/>
        </w:rPr>
        <w:t>Punctul modificat</w:t>
      </w:r>
    </w:p>
    <w:p w14:paraId="2B72D184" w14:textId="00C602E0" w:rsidR="00151889" w:rsidRDefault="00151889" w:rsidP="00151889">
      <w:pPr>
        <w:pStyle w:val="ListParagraph"/>
        <w:ind w:left="717" w:firstLine="0"/>
        <w:jc w:val="both"/>
      </w:pPr>
      <w:r>
        <w:t>Am ales una dintre cele 2 curbe Spline Bezier pe care le-am creat pentru a prezenta proprietatea de modificare locală a valorii unuia dintre punctele poligonului de control</w:t>
      </w:r>
      <w:r w:rsidR="00692B38">
        <w:t xml:space="preserve"> a unei curbe Bezier</w:t>
      </w:r>
      <w:r>
        <w:t xml:space="preserve">. Doar valoarea coordonatei Y a fost modificată, deoarece am încercat să cobor poziția "frânghiei" în acel punct specific al figurii. </w:t>
      </w:r>
    </w:p>
    <w:p w14:paraId="15607020" w14:textId="2FBA4A14" w:rsidR="00151889" w:rsidRDefault="00151889" w:rsidP="00151889">
      <w:pPr>
        <w:pStyle w:val="ListParagraph"/>
        <w:ind w:left="717" w:firstLine="0"/>
        <w:jc w:val="both"/>
      </w:pPr>
    </w:p>
    <w:p w14:paraId="18B89B90" w14:textId="7D34A2EC" w:rsidR="00151889" w:rsidRDefault="00151889" w:rsidP="00151889">
      <w:pPr>
        <w:pStyle w:val="ListParagraph"/>
        <w:ind w:left="717" w:firstLine="0"/>
        <w:jc w:val="both"/>
      </w:pPr>
      <w:r w:rsidRPr="001B6154">
        <w:t xml:space="preserve">Valoarea modificată </w:t>
      </w:r>
      <w:r>
        <w:t>este</w:t>
      </w:r>
      <w:r w:rsidRPr="001B6154">
        <w:t xml:space="preserve"> localizată la a doua linie, a treia coloană din matricea poligonului de control. Astfel, valoarea modificată a fost de la 0,463557 la 0,25.</w:t>
      </w:r>
    </w:p>
    <w:p w14:paraId="74DF0940" w14:textId="77777777" w:rsidR="00151889" w:rsidRDefault="00151889" w:rsidP="00151889">
      <w:pPr>
        <w:pStyle w:val="ListParagraph"/>
        <w:ind w:left="717" w:firstLine="0"/>
        <w:jc w:val="both"/>
      </w:pPr>
    </w:p>
    <w:p w14:paraId="07A91A88" w14:textId="207EBAB8" w:rsidR="00151889" w:rsidRPr="00151889" w:rsidRDefault="00151889" w:rsidP="00151889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151889">
        <w:rPr>
          <w:b/>
          <w:bCs/>
        </w:rPr>
        <w:t>Rezultatul</w:t>
      </w:r>
    </w:p>
    <w:p w14:paraId="4B91B7BA" w14:textId="77777777" w:rsidR="00151889" w:rsidRDefault="00151889" w:rsidP="00151889">
      <w:pPr>
        <w:pStyle w:val="ListParagraph"/>
        <w:ind w:left="717" w:firstLine="0"/>
        <w:jc w:val="both"/>
      </w:pPr>
      <w:r>
        <w:t>Judecând rezultatele modificării locale a spline-ului bezier în punctul menționat, s-ar părea că singura parte afectată a fost cea din vecinătatea punctului modificat. Conform rezultatului modificării, nicio altă parte a curbei Spline Bezier sau a locației punctelor poligonului de control nu a fost afectată.</w:t>
      </w:r>
    </w:p>
    <w:p w14:paraId="38CDD5D9" w14:textId="77777777" w:rsidR="00151889" w:rsidRDefault="00151889" w:rsidP="00151889">
      <w:pPr>
        <w:pStyle w:val="ListParagraph"/>
        <w:ind w:left="717" w:firstLine="0"/>
        <w:jc w:val="both"/>
      </w:pPr>
    </w:p>
    <w:p w14:paraId="3EFC1EBF" w14:textId="77777777" w:rsidR="0035788B" w:rsidRDefault="0035788B" w:rsidP="001B6154"/>
    <w:p w14:paraId="1DF1E337" w14:textId="10D15BF7" w:rsidR="001B6154" w:rsidRDefault="001B6154" w:rsidP="00151889">
      <w:pPr>
        <w:ind w:left="357"/>
      </w:pPr>
      <w:r w:rsidRPr="001B6154">
        <w:rPr>
          <w:b/>
          <w:bCs/>
        </w:rPr>
        <w:t>Matricea originala</w:t>
      </w:r>
      <w:r>
        <w:t>:</w:t>
      </w:r>
    </w:p>
    <w:p w14:paraId="6EC82970" w14:textId="7A7A9F02" w:rsidR="001B6154" w:rsidRDefault="001B6154" w:rsidP="00151889">
      <w:pPr>
        <w:ind w:left="357"/>
      </w:pPr>
      <w:r>
        <w:t>[0.4827    0.5357    0.5795    0.7062    0.7915    0.8076    0.7892    0.8076    0.7915</w:t>
      </w:r>
    </w:p>
    <w:p w14:paraId="0FEAA19B" w14:textId="77777777" w:rsidR="001B6154" w:rsidRDefault="001B6154" w:rsidP="00151889">
      <w:pPr>
        <w:ind w:left="357"/>
      </w:pPr>
      <w:r>
        <w:t xml:space="preserve">    0.6035    0.6152    </w:t>
      </w:r>
      <w:r w:rsidRPr="001B6154">
        <w:rPr>
          <w:b/>
          <w:bCs/>
        </w:rPr>
        <w:t>0.4636</w:t>
      </w:r>
      <w:r>
        <w:t xml:space="preserve">    0.2187    0.2070    0.2536    0.2536    0.2711    0.2945</w:t>
      </w:r>
    </w:p>
    <w:p w14:paraId="51EBC9B1" w14:textId="77777777" w:rsidR="001B6154" w:rsidRDefault="001B6154" w:rsidP="00151889">
      <w:pPr>
        <w:ind w:left="357"/>
      </w:pPr>
    </w:p>
    <w:p w14:paraId="5DA55986" w14:textId="77777777" w:rsidR="001B6154" w:rsidRDefault="001B6154" w:rsidP="00151889">
      <w:pPr>
        <w:ind w:left="357"/>
      </w:pPr>
      <w:r>
        <w:t xml:space="preserve">    0.8007    0.7892    0.8053    0.7938    0.8076</w:t>
      </w:r>
    </w:p>
    <w:p w14:paraId="4AC1DEEF" w14:textId="4D32F900" w:rsidR="001B6154" w:rsidRDefault="001B6154" w:rsidP="00151889">
      <w:pPr>
        <w:ind w:left="357"/>
      </w:pPr>
      <w:r>
        <w:t xml:space="preserve">    0.3236    0.3353    0.3411    0.3703    0.3469]</w:t>
      </w:r>
    </w:p>
    <w:p w14:paraId="6EE3C5DF" w14:textId="332AF6E5" w:rsidR="001B6154" w:rsidRDefault="001B6154" w:rsidP="00151889">
      <w:pPr>
        <w:ind w:left="357"/>
      </w:pPr>
    </w:p>
    <w:p w14:paraId="124E84D6" w14:textId="4E9FB156" w:rsidR="001B6154" w:rsidRPr="001B6154" w:rsidRDefault="001B6154" w:rsidP="00151889">
      <w:pPr>
        <w:ind w:left="357"/>
        <w:rPr>
          <w:b/>
          <w:bCs/>
        </w:rPr>
      </w:pPr>
      <w:r w:rsidRPr="001B6154">
        <w:rPr>
          <w:b/>
          <w:bCs/>
        </w:rPr>
        <w:t>Matricea dupa schimbarea valorii de pe linia a doua, coloana a 3 a.</w:t>
      </w:r>
    </w:p>
    <w:p w14:paraId="7C0E32A4" w14:textId="378756C8" w:rsidR="001B6154" w:rsidRDefault="001B6154" w:rsidP="00151889">
      <w:pPr>
        <w:ind w:left="357"/>
      </w:pPr>
      <w:r>
        <w:t>[0.4827    0.5357    0.5795    0.7062    0.7915    0.8076    0.7892    0.8076</w:t>
      </w:r>
    </w:p>
    <w:p w14:paraId="6D9A6145" w14:textId="66321A36" w:rsidR="001B6154" w:rsidRDefault="001B6154" w:rsidP="00151889">
      <w:pPr>
        <w:ind w:left="357"/>
      </w:pPr>
      <w:r>
        <w:t xml:space="preserve">    0.6035    0.6152    </w:t>
      </w:r>
      <w:r w:rsidRPr="001B6154">
        <w:rPr>
          <w:b/>
          <w:bCs/>
        </w:rPr>
        <w:t>0.2500</w:t>
      </w:r>
      <w:r>
        <w:t xml:space="preserve">    0.2187    0.2070    0.2536    0.2536    0.2711</w:t>
      </w:r>
    </w:p>
    <w:p w14:paraId="569286EE" w14:textId="77777777" w:rsidR="001B6154" w:rsidRDefault="001B6154" w:rsidP="00151889">
      <w:pPr>
        <w:ind w:left="357"/>
      </w:pPr>
    </w:p>
    <w:p w14:paraId="4E4F43D5" w14:textId="77777777" w:rsidR="001B6154" w:rsidRDefault="001B6154" w:rsidP="00151889">
      <w:pPr>
        <w:ind w:left="357"/>
      </w:pPr>
      <w:r>
        <w:t xml:space="preserve">    0.7915    0.8007    0.7892    0.8053    0.7938    0.8076</w:t>
      </w:r>
    </w:p>
    <w:p w14:paraId="5F6302BD" w14:textId="02D70719" w:rsidR="001B6154" w:rsidRDefault="001B6154" w:rsidP="00151889">
      <w:pPr>
        <w:ind w:left="357"/>
      </w:pPr>
      <w:r>
        <w:t xml:space="preserve">    0.2945    0.3236    0.3353    0.3411    0.3703    0.3469]</w:t>
      </w:r>
    </w:p>
    <w:p w14:paraId="0E37F34C" w14:textId="77777777" w:rsidR="001B6154" w:rsidRDefault="001B6154" w:rsidP="001B6154"/>
    <w:p w14:paraId="7B3CA8D9" w14:textId="44279416" w:rsidR="001B6154" w:rsidRDefault="001B6154" w:rsidP="001B6154">
      <w:pPr>
        <w:tabs>
          <w:tab w:val="left" w:pos="815"/>
        </w:tabs>
      </w:pPr>
      <w:r>
        <w:lastRenderedPageBreak/>
        <w:tab/>
      </w:r>
      <w:r w:rsidR="00151889">
        <w:rPr>
          <w:noProof/>
        </w:rPr>
        <w:drawing>
          <wp:anchor distT="0" distB="0" distL="114300" distR="114300" simplePos="0" relativeHeight="251667456" behindDoc="0" locked="0" layoutInCell="1" allowOverlap="1" wp14:anchorId="3D68E855" wp14:editId="015358CA">
            <wp:simplePos x="0" y="0"/>
            <wp:positionH relativeFrom="column">
              <wp:posOffset>517525</wp:posOffset>
            </wp:positionH>
            <wp:positionV relativeFrom="paragraph">
              <wp:posOffset>-4445</wp:posOffset>
            </wp:positionV>
            <wp:extent cx="394335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96" y="21349"/>
                <wp:lineTo x="2149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56A22" w14:textId="28ED13DC" w:rsidR="001B6154" w:rsidRPr="001B6154" w:rsidRDefault="001B6154" w:rsidP="001B6154"/>
    <w:p w14:paraId="2A1F9BEA" w14:textId="19AD344E" w:rsidR="001B6154" w:rsidRDefault="001B6154" w:rsidP="001B6154"/>
    <w:p w14:paraId="24BC5513" w14:textId="59FBCD89" w:rsidR="001B6154" w:rsidRPr="001B6154" w:rsidRDefault="001B6154" w:rsidP="001B6154">
      <w:pPr>
        <w:tabs>
          <w:tab w:val="left" w:pos="802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994562" wp14:editId="1BCAF5CD">
            <wp:simplePos x="0" y="0"/>
            <wp:positionH relativeFrom="column">
              <wp:posOffset>508635</wp:posOffset>
            </wp:positionH>
            <wp:positionV relativeFrom="paragraph">
              <wp:posOffset>1140460</wp:posOffset>
            </wp:positionV>
            <wp:extent cx="3947795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471" y="21233"/>
                <wp:lineTo x="2147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1B6154" w:rsidRPr="001B6154">
      <w:footerReference w:type="default" r:id="rId16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F06C" w14:textId="77777777" w:rsidR="00EB0D71" w:rsidRDefault="00EB0D71">
      <w:r>
        <w:separator/>
      </w:r>
    </w:p>
  </w:endnote>
  <w:endnote w:type="continuationSeparator" w:id="0">
    <w:p w14:paraId="19D25462" w14:textId="77777777" w:rsidR="00EB0D71" w:rsidRDefault="00EB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kurat Light Pro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Akzidenz-Grotesk Next Bold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125CA" w14:textId="77777777" w:rsidR="002A792A" w:rsidRDefault="00EB0D71">
    <w:pPr>
      <w:pStyle w:val="Footer"/>
    </w:pPr>
    <w:sdt>
      <w:sdtPr>
        <w:alias w:val="Enter Company Name:"/>
        <w:tag w:val="Enter Company Name:"/>
        <w:id w:val="-397664319"/>
        <w:placeholder>
          <w:docPart w:val="E821054383214C9F9178C6B9E958EA82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73E1" w14:textId="77777777" w:rsidR="00EB0D71" w:rsidRDefault="00EB0D71">
      <w:r>
        <w:separator/>
      </w:r>
    </w:p>
  </w:footnote>
  <w:footnote w:type="continuationSeparator" w:id="0">
    <w:p w14:paraId="55A9D119" w14:textId="77777777" w:rsidR="00EB0D71" w:rsidRDefault="00EB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535E5"/>
    <w:multiLevelType w:val="hybridMultilevel"/>
    <w:tmpl w:val="E31E8246"/>
    <w:lvl w:ilvl="0" w:tplc="A23663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37" w:hanging="360"/>
      </w:pPr>
    </w:lvl>
    <w:lvl w:ilvl="2" w:tplc="0418001B">
      <w:start w:val="1"/>
      <w:numFmt w:val="lowerRoman"/>
      <w:lvlText w:val="%3."/>
      <w:lvlJc w:val="right"/>
      <w:pPr>
        <w:ind w:left="2157" w:hanging="180"/>
      </w:pPr>
    </w:lvl>
    <w:lvl w:ilvl="3" w:tplc="0418000F">
      <w:start w:val="1"/>
      <w:numFmt w:val="decimal"/>
      <w:lvlText w:val="%4."/>
      <w:lvlJc w:val="left"/>
      <w:pPr>
        <w:ind w:left="2877" w:hanging="360"/>
      </w:pPr>
    </w:lvl>
    <w:lvl w:ilvl="4" w:tplc="04180019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42E7A"/>
    <w:multiLevelType w:val="hybridMultilevel"/>
    <w:tmpl w:val="F0082CA8"/>
    <w:lvl w:ilvl="0" w:tplc="0DD022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D77FA"/>
    <w:multiLevelType w:val="hybridMultilevel"/>
    <w:tmpl w:val="87E009CE"/>
    <w:lvl w:ilvl="0" w:tplc="A01CDF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751C9"/>
    <w:multiLevelType w:val="hybridMultilevel"/>
    <w:tmpl w:val="9E5EE908"/>
    <w:lvl w:ilvl="0" w:tplc="D8141B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613C171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60E3"/>
    <w:multiLevelType w:val="hybridMultilevel"/>
    <w:tmpl w:val="A9221DC2"/>
    <w:lvl w:ilvl="0" w:tplc="487E952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8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4"/>
  </w:num>
  <w:num w:numId="8">
    <w:abstractNumId w:val="19"/>
  </w:num>
  <w:num w:numId="9">
    <w:abstractNumId w:val="11"/>
  </w:num>
  <w:num w:numId="10">
    <w:abstractNumId w:val="25"/>
  </w:num>
  <w:num w:numId="11">
    <w:abstractNumId w:val="28"/>
  </w:num>
  <w:num w:numId="12">
    <w:abstractNumId w:val="28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8"/>
  </w:num>
  <w:num w:numId="20">
    <w:abstractNumId w:val="28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28"/>
    <w:lvlOverride w:ilvl="0">
      <w:startOverride w:val="1"/>
    </w:lvlOverride>
  </w:num>
  <w:num w:numId="24">
    <w:abstractNumId w:val="21"/>
  </w:num>
  <w:num w:numId="25">
    <w:abstractNumId w:val="15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7"/>
  </w:num>
  <w:num w:numId="36">
    <w:abstractNumId w:val="22"/>
  </w:num>
  <w:num w:numId="37">
    <w:abstractNumId w:val="12"/>
  </w:num>
  <w:num w:numId="38">
    <w:abstractNumId w:val="16"/>
  </w:num>
  <w:num w:numId="39">
    <w:abstractNumId w:val="20"/>
  </w:num>
  <w:num w:numId="40">
    <w:abstractNumId w:val="23"/>
  </w:num>
  <w:num w:numId="41">
    <w:abstractNumId w:val="10"/>
  </w:num>
  <w:num w:numId="42">
    <w:abstractNumId w:val="17"/>
  </w:num>
  <w:num w:numId="43">
    <w:abstractNumId w:val="2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77"/>
    <w:rsid w:val="000303C2"/>
    <w:rsid w:val="00056DB3"/>
    <w:rsid w:val="00071A33"/>
    <w:rsid w:val="0008087C"/>
    <w:rsid w:val="000A0F81"/>
    <w:rsid w:val="000A696F"/>
    <w:rsid w:val="00102801"/>
    <w:rsid w:val="00114177"/>
    <w:rsid w:val="0012398F"/>
    <w:rsid w:val="00137C2B"/>
    <w:rsid w:val="00151889"/>
    <w:rsid w:val="001B6154"/>
    <w:rsid w:val="001E35FF"/>
    <w:rsid w:val="001F104D"/>
    <w:rsid w:val="00227ADA"/>
    <w:rsid w:val="00244612"/>
    <w:rsid w:val="002A792A"/>
    <w:rsid w:val="002B2DD1"/>
    <w:rsid w:val="002B4A38"/>
    <w:rsid w:val="002E6710"/>
    <w:rsid w:val="00343DB7"/>
    <w:rsid w:val="0035788B"/>
    <w:rsid w:val="003638E9"/>
    <w:rsid w:val="00380B45"/>
    <w:rsid w:val="00387081"/>
    <w:rsid w:val="003A5452"/>
    <w:rsid w:val="003D1867"/>
    <w:rsid w:val="003D2C5A"/>
    <w:rsid w:val="004223A9"/>
    <w:rsid w:val="004548D6"/>
    <w:rsid w:val="004B5EAA"/>
    <w:rsid w:val="004C5640"/>
    <w:rsid w:val="0050771B"/>
    <w:rsid w:val="00514F16"/>
    <w:rsid w:val="005556C3"/>
    <w:rsid w:val="005B653B"/>
    <w:rsid w:val="005C17AF"/>
    <w:rsid w:val="005F3943"/>
    <w:rsid w:val="005F6ACD"/>
    <w:rsid w:val="006205F4"/>
    <w:rsid w:val="006817AF"/>
    <w:rsid w:val="00692B38"/>
    <w:rsid w:val="006B2798"/>
    <w:rsid w:val="006D480F"/>
    <w:rsid w:val="006F07D7"/>
    <w:rsid w:val="006F6FC5"/>
    <w:rsid w:val="007428E3"/>
    <w:rsid w:val="007475AC"/>
    <w:rsid w:val="00751CB9"/>
    <w:rsid w:val="007657CE"/>
    <w:rsid w:val="00776381"/>
    <w:rsid w:val="007975D3"/>
    <w:rsid w:val="00823C88"/>
    <w:rsid w:val="00831FF7"/>
    <w:rsid w:val="008323E4"/>
    <w:rsid w:val="00835BA2"/>
    <w:rsid w:val="008607C6"/>
    <w:rsid w:val="008B4B02"/>
    <w:rsid w:val="00954EFB"/>
    <w:rsid w:val="00972DD1"/>
    <w:rsid w:val="009A2858"/>
    <w:rsid w:val="009B515D"/>
    <w:rsid w:val="009E6EA6"/>
    <w:rsid w:val="00A32A28"/>
    <w:rsid w:val="00A40DD7"/>
    <w:rsid w:val="00A73E00"/>
    <w:rsid w:val="00AB08ED"/>
    <w:rsid w:val="00AB17FC"/>
    <w:rsid w:val="00AF2CF8"/>
    <w:rsid w:val="00B667D1"/>
    <w:rsid w:val="00BD4E5D"/>
    <w:rsid w:val="00BE73BA"/>
    <w:rsid w:val="00BF2918"/>
    <w:rsid w:val="00C06D25"/>
    <w:rsid w:val="00C12C02"/>
    <w:rsid w:val="00C3688B"/>
    <w:rsid w:val="00C37ED7"/>
    <w:rsid w:val="00C40E10"/>
    <w:rsid w:val="00C72B2A"/>
    <w:rsid w:val="00CD5F75"/>
    <w:rsid w:val="00CE697A"/>
    <w:rsid w:val="00D07879"/>
    <w:rsid w:val="00D34246"/>
    <w:rsid w:val="00DB7601"/>
    <w:rsid w:val="00E21690"/>
    <w:rsid w:val="00E74C55"/>
    <w:rsid w:val="00E814A4"/>
    <w:rsid w:val="00E846D0"/>
    <w:rsid w:val="00E9063D"/>
    <w:rsid w:val="00EB0D71"/>
    <w:rsid w:val="00EC34A7"/>
    <w:rsid w:val="00ED3CAA"/>
    <w:rsid w:val="00F06BBE"/>
    <w:rsid w:val="00F13873"/>
    <w:rsid w:val="00F179F6"/>
    <w:rsid w:val="00F3779F"/>
    <w:rsid w:val="00F76DF3"/>
    <w:rsid w:val="00F801D7"/>
    <w:rsid w:val="00FA6B16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CC622"/>
  <w15:chartTrackingRefBased/>
  <w15:docId w15:val="{68EC3D55-101F-4105-9A05-28FEF2FE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4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21054383214C9F9178C6B9E958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B0DC7-F073-415B-9456-260E58A5CB3B}"/>
      </w:docPartPr>
      <w:docPartBody>
        <w:p w:rsidR="00730725" w:rsidRDefault="00461805">
          <w:pPr>
            <w:pStyle w:val="E821054383214C9F9178C6B9E958EA82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kurat Light Pro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Akzidenz-Grotesk Next Bold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05"/>
    <w:rsid w:val="00461805"/>
    <w:rsid w:val="00730725"/>
    <w:rsid w:val="00B8754D"/>
    <w:rsid w:val="00F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E821054383214C9F9178C6B9E958EA82">
    <w:name w:val="E821054383214C9F9178C6B9E958E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1713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40</cp:revision>
  <cp:lastPrinted>2012-12-03T18:15:00Z</cp:lastPrinted>
  <dcterms:created xsi:type="dcterms:W3CDTF">2022-03-22T16:14:00Z</dcterms:created>
  <dcterms:modified xsi:type="dcterms:W3CDTF">2022-03-28T17:05:00Z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