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F5545" w14:textId="0E90C4BE" w:rsidR="002A792A" w:rsidRDefault="002A0EA8" w:rsidP="002A0EA8">
      <w:pPr>
        <w:pStyle w:val="Title"/>
      </w:pPr>
      <w:r>
        <w:t>Data Structures</w:t>
      </w:r>
    </w:p>
    <w:p w14:paraId="6DD74E20" w14:textId="05901808" w:rsidR="002A0EA8" w:rsidRDefault="002A0EA8" w:rsidP="00EE53EC">
      <w:pPr>
        <w:pStyle w:val="Subtitle"/>
        <w:jc w:val="both"/>
      </w:pPr>
      <w:r>
        <w:t>NICOLETA RADU C++</w:t>
      </w:r>
    </w:p>
    <w:p w14:paraId="269A8CC3" w14:textId="77777777" w:rsidR="00D927DE" w:rsidRDefault="00D927DE" w:rsidP="00D927DE">
      <w:pPr>
        <w:ind w:firstLine="0"/>
      </w:pPr>
    </w:p>
    <w:p w14:paraId="65B3D6CF" w14:textId="0B717780" w:rsidR="00EE53EC" w:rsidRDefault="00D927DE" w:rsidP="00D927DE">
      <w:pPr>
        <w:pStyle w:val="Heading1"/>
      </w:pPr>
      <w:r>
        <w:t>Problema 1</w:t>
      </w:r>
    </w:p>
    <w:p w14:paraId="2A8B9EBF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&lt;iostream&gt;</w:t>
      </w:r>
    </w:p>
    <w:p w14:paraId="4955DC87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&lt;fstream&gt;</w:t>
      </w:r>
    </w:p>
    <w:p w14:paraId="7DFA0A65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&lt;tgmath.h&gt;</w:t>
      </w:r>
    </w:p>
    <w:p w14:paraId="7C6DBF58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std;</w:t>
      </w:r>
    </w:p>
    <w:p w14:paraId="1952A083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11E479B7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A linked list node</w:t>
      </w:r>
    </w:p>
    <w:p w14:paraId="051E16D5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Node</w:t>
      </w:r>
    </w:p>
    <w:p w14:paraId="6E5EA971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40973981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:</w:t>
      </w:r>
    </w:p>
    <w:p w14:paraId="0485E19C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real, imaginar;</w:t>
      </w:r>
    </w:p>
    <w:p w14:paraId="1F2CC5B0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* next;</w:t>
      </w:r>
    </w:p>
    <w:p w14:paraId="13A8A444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};</w:t>
      </w:r>
    </w:p>
    <w:p w14:paraId="47B28870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27291252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/* Given a reference (pointer to pointer)</w:t>
      </w:r>
    </w:p>
    <w:p w14:paraId="6DB0A143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to the head of a list and an int, inserts</w:t>
      </w:r>
    </w:p>
    <w:p w14:paraId="2C278080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a new node on the front of the list. */</w:t>
      </w:r>
    </w:p>
    <w:p w14:paraId="02797D67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push(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head_ref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new_data_1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new_data_2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09CC962A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08A97027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/* 1. allocate node */</w:t>
      </w:r>
    </w:p>
    <w:p w14:paraId="674036B0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* new_node =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();</w:t>
      </w:r>
    </w:p>
    <w:p w14:paraId="257EE72B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1077186B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/* 2. put in the data */</w:t>
      </w:r>
    </w:p>
    <w:p w14:paraId="43F07266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new_node-&gt;real 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new_data_1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7A618F5D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new_node-&gt;imaginar 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new_data_2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0BC5DA99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405FE424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/* 3. Make next of new node as head */</w:t>
      </w:r>
    </w:p>
    <w:p w14:paraId="39C01AA3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new_node-&gt;next = (*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head_ref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19CAA5BA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0E448121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/* 4. move the head to point to the new node */</w:t>
      </w:r>
    </w:p>
    <w:p w14:paraId="751A7712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(*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head_ref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 = new_node;</w:t>
      </w:r>
    </w:p>
    <w:p w14:paraId="1356F490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09F0F815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7C69E0D8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/* Given a node prev_node, insert a new node after the given</w:t>
      </w:r>
    </w:p>
    <w:p w14:paraId="04E3A68C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prev_node */</w:t>
      </w:r>
    </w:p>
    <w:p w14:paraId="2C7907E0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insertAfter(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prev_node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new_data_1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new_data_2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3A2FED00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5BA3DD8F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/*1. check if the given prev_node is NULL */</w:t>
      </w:r>
    </w:p>
    <w:p w14:paraId="38779882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prev_node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5F2279BC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{</w:t>
      </w:r>
    </w:p>
    <w:p w14:paraId="48A4F837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o-RO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"The given previous node cannot be NULL"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7BD3246D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6E29709E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}</w:t>
      </w:r>
    </w:p>
    <w:p w14:paraId="46D24387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0B755BB3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/* 2. allocate new node */</w:t>
      </w:r>
    </w:p>
    <w:p w14:paraId="304BAAB6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* new_node =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();</w:t>
      </w:r>
    </w:p>
    <w:p w14:paraId="61E0C2EF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06A33B38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/* 3. put in the data */</w:t>
      </w:r>
    </w:p>
    <w:p w14:paraId="3F239881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new_node-&gt;real 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new_data_1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539E5970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new_node-&gt;imaginar 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new_data_2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7CDA0FF3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54A2DD8E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/* 4. Make next of new node as next of prev_node */</w:t>
      </w:r>
    </w:p>
    <w:p w14:paraId="071A693B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new_node-&gt;next 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prev_node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-&gt;next;</w:t>
      </w:r>
    </w:p>
    <w:p w14:paraId="1B43AB57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0E10F735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/* 5. move the next of prev_node as new_node */</w:t>
      </w:r>
    </w:p>
    <w:p w14:paraId="3BE8747C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prev_node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-&gt;next = new_node;</w:t>
      </w:r>
    </w:p>
    <w:p w14:paraId="5FC996C8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53AA5969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4934FA6B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/* Given a reference (pointer to pointer) to the head</w:t>
      </w:r>
    </w:p>
    <w:p w14:paraId="1077BC95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of a list and an int, appends a new node at the end */</w:t>
      </w:r>
    </w:p>
    <w:p w14:paraId="5C8A4E35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append(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head_ref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new_data_1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new_data_2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40E73C4B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0200D873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/* 1. allocate node */</w:t>
      </w:r>
    </w:p>
    <w:p w14:paraId="757C6706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* new_node =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();</w:t>
      </w:r>
    </w:p>
    <w:p w14:paraId="40895AAD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7068753D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* last = *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head_ref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/* used in step 5*/</w:t>
      </w:r>
    </w:p>
    <w:p w14:paraId="72668F8E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639E3817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/* 2. put in the data */</w:t>
      </w:r>
    </w:p>
    <w:p w14:paraId="47DAADC9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new_node-&gt;real 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new_data_1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2B49D349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new_node-&gt;imaginar 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new_data_2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4A3B5423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61179A87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/* 3. This new node is going to be</w:t>
      </w:r>
    </w:p>
    <w:p w14:paraId="619028BF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 xml:space="preserve">    the last node, so make next of</w:t>
      </w:r>
    </w:p>
    <w:p w14:paraId="72782351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 xml:space="preserve">    it as NULL*/</w:t>
      </w:r>
    </w:p>
    <w:p w14:paraId="05EFC4E7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new_node-&gt;next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5A6189BD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6AEDFDDC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/* 4. If the Linked List is empty,</w:t>
      </w:r>
    </w:p>
    <w:p w14:paraId="4730D7D5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 xml:space="preserve">    then make the new node as head */</w:t>
      </w:r>
    </w:p>
    <w:p w14:paraId="37D4EA69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head_ref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7E31846C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{</w:t>
      </w:r>
    </w:p>
    <w:p w14:paraId="4CB231F9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*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head_ref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= new_node;</w:t>
      </w:r>
    </w:p>
    <w:p w14:paraId="6B33F858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43CB2E79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}</w:t>
      </w:r>
    </w:p>
    <w:p w14:paraId="64C29E03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1934D2ED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/* 5. Else traverse till the last node */</w:t>
      </w:r>
    </w:p>
    <w:p w14:paraId="1A8C8EEA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(last-&gt;next !=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1D535F0E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{</w:t>
      </w:r>
    </w:p>
    <w:p w14:paraId="227270D5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last = last-&gt;next;</w:t>
      </w:r>
    </w:p>
    <w:p w14:paraId="1B5F5F91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}</w:t>
      </w:r>
    </w:p>
    <w:p w14:paraId="34E1FC64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5C9C6371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/* 6. Change the next of last node */</w:t>
      </w:r>
    </w:p>
    <w:p w14:paraId="769FBB17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last-&gt;next = new_node;</w:t>
      </w:r>
    </w:p>
    <w:p w14:paraId="68D967C6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776F1209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7B13CDD0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41CBB027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This function prints contents of</w:t>
      </w:r>
    </w:p>
    <w:p w14:paraId="3E31B14B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linked list starting from head</w:t>
      </w:r>
    </w:p>
    <w:p w14:paraId="136B5E05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printList(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19029C24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142CDF02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1873FF9C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{</w:t>
      </w:r>
    </w:p>
    <w:p w14:paraId="3521B9C5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o-RO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o-RO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-&gt;real </w:t>
      </w:r>
      <w:r>
        <w:rPr>
          <w:rFonts w:ascii="Cascadia Mono" w:hAnsi="Cascadia Mono" w:cs="Cascadia Mono"/>
          <w:color w:val="008080"/>
          <w:sz w:val="19"/>
          <w:szCs w:val="19"/>
          <w:lang w:val="ro-RO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o-RO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-&gt;imaginar;</w:t>
      </w:r>
    </w:p>
    <w:p w14:paraId="69E099F3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-&gt;next;</w:t>
      </w:r>
    </w:p>
    <w:p w14:paraId="687EE1E1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}</w:t>
      </w:r>
    </w:p>
    <w:p w14:paraId="66AC7670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lastRenderedPageBreak/>
        <w:t>}</w:t>
      </w:r>
    </w:p>
    <w:p w14:paraId="014890A4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57E190E9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modul(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0381105E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095D9D4D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rezultat;</w:t>
      </w:r>
    </w:p>
    <w:p w14:paraId="67683A75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rezultat = sqrt(pow(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static_cast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&gt;(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-&gt;real),2) + pow(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static_cast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&gt;(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-&gt;imaginar), 2));</w:t>
      </w:r>
    </w:p>
    <w:p w14:paraId="24979025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rezultat;</w:t>
      </w:r>
    </w:p>
    <w:p w14:paraId="658195A9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37575368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2C277C8C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/* Driver code*/</w:t>
      </w:r>
    </w:p>
    <w:p w14:paraId="01E1D071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main()</w:t>
      </w:r>
    </w:p>
    <w:p w14:paraId="4F0640C3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3DEF5E25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/* Start with the empty list */</w:t>
      </w:r>
    </w:p>
    <w:p w14:paraId="22FB921A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* head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2820AF10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08E8B476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Insert 6. So linked list becomes 6-&gt;NULL</w:t>
      </w:r>
    </w:p>
    <w:p w14:paraId="625FB675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append(&amp;head, 64,2);</w:t>
      </w:r>
    </w:p>
    <w:p w14:paraId="0CE78B10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29CE8F26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Insert 7 at the beginning.</w:t>
      </w:r>
    </w:p>
    <w:p w14:paraId="74567054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So linked list becomes 7-&gt;6-&gt;NULL</w:t>
      </w:r>
    </w:p>
    <w:p w14:paraId="33204A51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push(&amp;head, 7,8);</w:t>
      </w:r>
    </w:p>
    <w:p w14:paraId="78CFCC61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56E0A5F7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Insert 1 at the beginning.</w:t>
      </w:r>
    </w:p>
    <w:p w14:paraId="034BD0F9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So linked list becomes 1-&gt;7-&gt;6-&gt;NULL</w:t>
      </w:r>
    </w:p>
    <w:p w14:paraId="0E9C8493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push(&amp;head, 12,4);</w:t>
      </w:r>
    </w:p>
    <w:p w14:paraId="2596C403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23EA71F2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Insert 4 at the end. So</w:t>
      </w:r>
    </w:p>
    <w:p w14:paraId="742215FF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linked list becomes 1-&gt;7-&gt;6-&gt;4-&gt;NULL</w:t>
      </w:r>
    </w:p>
    <w:p w14:paraId="5AB2C39B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append(&amp;head, 4,10);</w:t>
      </w:r>
    </w:p>
    <w:p w14:paraId="170707C6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03C1F114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Insert 8, after 7. So linked</w:t>
      </w:r>
    </w:p>
    <w:p w14:paraId="424A3DF1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list becomes 1-&gt;7-&gt;8-&gt;6-&gt;4-&gt;NULL</w:t>
      </w:r>
    </w:p>
    <w:p w14:paraId="353730CD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insertAfter(head-&gt;next, 8,1);</w:t>
      </w:r>
    </w:p>
    <w:p w14:paraId="2157F1AE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45DF6572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o-RO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"List 1"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o-RO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endl;</w:t>
      </w:r>
    </w:p>
    <w:p w14:paraId="264399F6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printList(head);</w:t>
      </w:r>
    </w:p>
    <w:p w14:paraId="0A763A27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o-RO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endl;</w:t>
      </w:r>
    </w:p>
    <w:p w14:paraId="74A19E17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773AD3D6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o-RO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"Modul: 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o-RO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modul(head) </w:t>
      </w:r>
      <w:r>
        <w:rPr>
          <w:rFonts w:ascii="Cascadia Mono" w:hAnsi="Cascadia Mono" w:cs="Cascadia Mono"/>
          <w:color w:val="008080"/>
          <w:sz w:val="19"/>
          <w:szCs w:val="19"/>
          <w:lang w:val="ro-RO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endl;</w:t>
      </w:r>
    </w:p>
    <w:p w14:paraId="26DD9FC5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* head_2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1F47191E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userInput{0};</w:t>
      </w:r>
    </w:p>
    <w:p w14:paraId="059B517E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32920E17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(head !=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28334E7D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{</w:t>
      </w:r>
    </w:p>
    <w:p w14:paraId="5356EBD9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o-RO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"Introduceti un numar: 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48A2C6E3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 w:val="ro-RO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userInput;</w:t>
      </w:r>
    </w:p>
    <w:p w14:paraId="27B4D140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5ECC5579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(modul(head) == userInput)</w:t>
      </w:r>
    </w:p>
    <w:p w14:paraId="5FF7D8E6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{</w:t>
      </w:r>
    </w:p>
    <w:p w14:paraId="4248D682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o-RO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"Conditie indeplinita"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o-RO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endl;</w:t>
      </w:r>
    </w:p>
    <w:p w14:paraId="7F5A02BA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    push(&amp;head_2, head-&gt;real, head-&gt;imaginar);          </w:t>
      </w:r>
    </w:p>
    <w:p w14:paraId="3B27A10B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}</w:t>
      </w:r>
    </w:p>
    <w:p w14:paraId="7A59E60E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head = head-&gt;next;</w:t>
      </w:r>
    </w:p>
    <w:p w14:paraId="65DB96BA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}</w:t>
      </w:r>
    </w:p>
    <w:p w14:paraId="34325049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093EDDE2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o-RO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endl;</w:t>
      </w:r>
    </w:p>
    <w:p w14:paraId="4BD2E704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lastRenderedPageBreak/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o-RO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"List 2"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o-RO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endl;</w:t>
      </w:r>
    </w:p>
    <w:p w14:paraId="74F55BF7" w14:textId="3D359184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printList(head_2);</w:t>
      </w:r>
    </w:p>
    <w:p w14:paraId="0517766B" w14:textId="77777777" w:rsidR="008A371D" w:rsidRDefault="008A371D" w:rsidP="008A371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/*</w:t>
      </w:r>
    </w:p>
    <w:p w14:paraId="70268F41" w14:textId="77777777" w:rsidR="008A371D" w:rsidRDefault="008A371D" w:rsidP="008A371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  <w:t>Node* head = new Node();</w:t>
      </w:r>
    </w:p>
    <w:p w14:paraId="1252AD26" w14:textId="77777777" w:rsidR="008A371D" w:rsidRDefault="008A371D" w:rsidP="008A371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  <w:t>Node* second = new Node();</w:t>
      </w:r>
    </w:p>
    <w:p w14:paraId="08C93A17" w14:textId="77777777" w:rsidR="008A371D" w:rsidRDefault="008A371D" w:rsidP="008A371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  <w:t>Node* third = new Node();</w:t>
      </w:r>
    </w:p>
    <w:p w14:paraId="2AC62912" w14:textId="77777777" w:rsidR="008A371D" w:rsidRDefault="008A371D" w:rsidP="008A371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0F227188" w14:textId="77777777" w:rsidR="008A371D" w:rsidRDefault="008A371D" w:rsidP="008A371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  <w:t>head-&gt;data = 99;</w:t>
      </w:r>
    </w:p>
    <w:p w14:paraId="376A27A7" w14:textId="77777777" w:rsidR="008A371D" w:rsidRDefault="008A371D" w:rsidP="008A371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  <w:t>head-&gt;next = second;</w:t>
      </w:r>
    </w:p>
    <w:p w14:paraId="7E8002D0" w14:textId="77777777" w:rsidR="008A371D" w:rsidRDefault="008A371D" w:rsidP="008A371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0FF8DAE7" w14:textId="77777777" w:rsidR="008A371D" w:rsidRDefault="008A371D" w:rsidP="008A371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  <w:t>second-&gt;data = 100;</w:t>
      </w:r>
    </w:p>
    <w:p w14:paraId="58F294C7" w14:textId="77777777" w:rsidR="008A371D" w:rsidRDefault="008A371D" w:rsidP="008A371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  <w:t>second-&gt;next = third;</w:t>
      </w:r>
    </w:p>
    <w:p w14:paraId="6D426D5B" w14:textId="77777777" w:rsidR="008A371D" w:rsidRDefault="008A371D" w:rsidP="008A371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286A3ECF" w14:textId="77777777" w:rsidR="008A371D" w:rsidRDefault="008A371D" w:rsidP="008A371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  <w:t>third-&gt;data = 101;</w:t>
      </w:r>
    </w:p>
    <w:p w14:paraId="0EF863B1" w14:textId="77777777" w:rsidR="008A371D" w:rsidRDefault="008A371D" w:rsidP="008A371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  <w:t>third-&gt;next = nullptr;</w:t>
      </w:r>
    </w:p>
    <w:p w14:paraId="6A1544A1" w14:textId="77777777" w:rsidR="008A371D" w:rsidRDefault="008A371D" w:rsidP="008A371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4CF6D1B1" w14:textId="77777777" w:rsidR="008A371D" w:rsidRDefault="008A371D" w:rsidP="008A371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  <w:t>insertNewHead(&amp;head, -99);</w:t>
      </w:r>
    </w:p>
    <w:p w14:paraId="33D76126" w14:textId="77777777" w:rsidR="008A371D" w:rsidRDefault="008A371D" w:rsidP="008A371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  <w:t>printLinkedList(head);</w:t>
      </w:r>
    </w:p>
    <w:p w14:paraId="68B6AD38" w14:textId="77777777" w:rsidR="008A371D" w:rsidRDefault="008A371D" w:rsidP="008A371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  <w:t>std::cout &lt;&lt; std::endl;</w:t>
      </w:r>
    </w:p>
    <w:p w14:paraId="432022F2" w14:textId="77777777" w:rsidR="008A371D" w:rsidRDefault="008A371D" w:rsidP="008A371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42E98371" w14:textId="77777777" w:rsidR="008A371D" w:rsidRDefault="008A371D" w:rsidP="008A371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  <w:t>insertNewHead(&amp;head, -88);</w:t>
      </w:r>
    </w:p>
    <w:p w14:paraId="1364649D" w14:textId="77777777" w:rsidR="008A371D" w:rsidRDefault="008A371D" w:rsidP="008A371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  <w:t>printLinkedList(head);</w:t>
      </w:r>
    </w:p>
    <w:p w14:paraId="0D74975B" w14:textId="77777777" w:rsidR="008A371D" w:rsidRDefault="008A371D" w:rsidP="008A371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  <w:t>std::cout &lt;&lt; std::endl;</w:t>
      </w:r>
    </w:p>
    <w:p w14:paraId="4CDF3A00" w14:textId="77777777" w:rsidR="008A371D" w:rsidRDefault="008A371D" w:rsidP="008A371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2AC0F7D4" w14:textId="77777777" w:rsidR="008A371D" w:rsidRDefault="008A371D" w:rsidP="008A371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  <w:t>deleteHead(&amp;head);</w:t>
      </w:r>
    </w:p>
    <w:p w14:paraId="47F05416" w14:textId="77777777" w:rsidR="008A371D" w:rsidRDefault="008A371D" w:rsidP="008A371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  <w:t>printLinkedList(head);</w:t>
      </w:r>
    </w:p>
    <w:p w14:paraId="69D6A230" w14:textId="77777777" w:rsidR="008A371D" w:rsidRDefault="008A371D" w:rsidP="008A371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  <w:t>std::cout &lt;&lt; std::endl;</w:t>
      </w:r>
    </w:p>
    <w:p w14:paraId="6A18EF3D" w14:textId="77777777" w:rsidR="008A371D" w:rsidRDefault="008A371D" w:rsidP="008A371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599EF543" w14:textId="77777777" w:rsidR="008A371D" w:rsidRDefault="008A371D" w:rsidP="008A371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  <w:t>removeLastNode(head);</w:t>
      </w:r>
    </w:p>
    <w:p w14:paraId="42340014" w14:textId="77777777" w:rsidR="008A371D" w:rsidRDefault="008A371D" w:rsidP="008A371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  <w:t>printLinkedList(head);</w:t>
      </w:r>
    </w:p>
    <w:p w14:paraId="5FF3D8F4" w14:textId="77777777" w:rsidR="008A371D" w:rsidRDefault="008A371D" w:rsidP="008A371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  <w:t>std::cout &lt;&lt; std::endl;</w:t>
      </w:r>
    </w:p>
    <w:p w14:paraId="4B1C40A1" w14:textId="28D6F2BE" w:rsidR="008A371D" w:rsidRDefault="008A371D" w:rsidP="008A371D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  <w:t>*/</w:t>
      </w:r>
    </w:p>
    <w:p w14:paraId="03D618EE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4787223A" w14:textId="77777777" w:rsidR="00357001" w:rsidRDefault="00357001" w:rsidP="00357001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0;</w:t>
      </w:r>
    </w:p>
    <w:p w14:paraId="2638D4A7" w14:textId="77777777" w:rsidR="00357001" w:rsidRDefault="00357001" w:rsidP="00357001">
      <w:pPr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0318B9F9" w14:textId="66A3399B" w:rsidR="00D927DE" w:rsidRDefault="00D927DE" w:rsidP="00D927DE">
      <w:pPr>
        <w:ind w:firstLine="0"/>
      </w:pPr>
    </w:p>
    <w:p w14:paraId="1EE5D956" w14:textId="534B2CB3" w:rsidR="00D927DE" w:rsidRPr="00D927DE" w:rsidRDefault="00D927DE" w:rsidP="00D927DE">
      <w:pPr>
        <w:pStyle w:val="Heading1"/>
      </w:pPr>
      <w:r>
        <w:t>Problema 2</w:t>
      </w:r>
    </w:p>
    <w:p w14:paraId="686ED51D" w14:textId="3C4BB745" w:rsidR="00B83884" w:rsidRDefault="00B83884" w:rsidP="00B83884">
      <w:pPr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3FC29820" w14:textId="4CC18B93" w:rsidR="00D927DE" w:rsidRDefault="00D927DE" w:rsidP="00D927DE">
      <w:pPr>
        <w:pStyle w:val="Heading1"/>
        <w:rPr>
          <w:lang w:val="ro-RO"/>
        </w:rPr>
      </w:pPr>
      <w:r>
        <w:rPr>
          <w:lang w:val="ro-RO"/>
        </w:rPr>
        <w:t>Problema 3</w:t>
      </w:r>
    </w:p>
    <w:p w14:paraId="14D3B792" w14:textId="1936209A" w:rsidR="000A3B19" w:rsidRDefault="000A3B19" w:rsidP="00B83884">
      <w:pPr>
        <w:ind w:firstLine="0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4C8D6F23" w14:textId="2719DD1F" w:rsidR="000A3B19" w:rsidRDefault="00D927DE" w:rsidP="00D927DE">
      <w:pPr>
        <w:pStyle w:val="Heading1"/>
        <w:rPr>
          <w:lang w:val="ro-RO"/>
        </w:rPr>
      </w:pPr>
      <w:r>
        <w:rPr>
          <w:lang w:val="ro-RO"/>
        </w:rPr>
        <w:t>Problema 4</w:t>
      </w:r>
    </w:p>
    <w:p w14:paraId="2644AE8D" w14:textId="79712DFA" w:rsidR="00D927DE" w:rsidRDefault="00D927DE" w:rsidP="00D927DE">
      <w:pPr>
        <w:ind w:firstLine="0"/>
        <w:rPr>
          <w:lang w:val="ro-RO"/>
        </w:rPr>
      </w:pPr>
    </w:p>
    <w:p w14:paraId="05FDBE1E" w14:textId="1A762E01" w:rsidR="00D927DE" w:rsidRPr="00D927DE" w:rsidRDefault="00D927DE" w:rsidP="00D927DE">
      <w:pPr>
        <w:pStyle w:val="Heading1"/>
        <w:rPr>
          <w:lang w:val="ro-RO"/>
        </w:rPr>
      </w:pPr>
      <w:r>
        <w:rPr>
          <w:lang w:val="ro-RO"/>
        </w:rPr>
        <w:lastRenderedPageBreak/>
        <w:t>Problema 5</w:t>
      </w:r>
    </w:p>
    <w:p w14:paraId="288EAA83" w14:textId="77777777" w:rsidR="00B83884" w:rsidRPr="00B83884" w:rsidRDefault="00B83884" w:rsidP="00B83884">
      <w:pPr>
        <w:rPr>
          <w:lang w:val="ro-RO"/>
        </w:rPr>
      </w:pPr>
    </w:p>
    <w:sectPr w:rsidR="00B83884" w:rsidRPr="00B83884">
      <w:footerReference w:type="default" r:id="rId8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D002E" w14:textId="77777777" w:rsidR="003E34C8" w:rsidRDefault="003E34C8">
      <w:r>
        <w:separator/>
      </w:r>
    </w:p>
  </w:endnote>
  <w:endnote w:type="continuationSeparator" w:id="0">
    <w:p w14:paraId="4FF5013A" w14:textId="77777777" w:rsidR="003E34C8" w:rsidRDefault="003E3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AE3FD" w14:textId="77777777" w:rsidR="002A792A" w:rsidRDefault="003E34C8">
    <w:pPr>
      <w:pStyle w:val="Footer"/>
    </w:pPr>
    <w:sdt>
      <w:sdtPr>
        <w:alias w:val="Enter Company Name:"/>
        <w:tag w:val="Enter Company Name:"/>
        <w:id w:val="-397664319"/>
        <w:placeholder>
          <w:docPart w:val="6E2233A5C86B4D848242184D4E24F378"/>
        </w:placeholder>
        <w:temporary/>
        <w:showingPlcHdr/>
        <w15:appearance w15:val="hidden"/>
        <w:text/>
      </w:sdtPr>
      <w:sdtEndPr/>
      <w:sdtContent>
        <w:r w:rsidR="006D480F">
          <w:t>Company Name</w:t>
        </w:r>
      </w:sdtContent>
    </w:sdt>
    <w:r w:rsidR="004548D6">
      <w:ptab w:relativeTo="margin" w:alignment="right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D45E7" w14:textId="77777777" w:rsidR="003E34C8" w:rsidRDefault="003E34C8">
      <w:r>
        <w:separator/>
      </w:r>
    </w:p>
  </w:footnote>
  <w:footnote w:type="continuationSeparator" w:id="0">
    <w:p w14:paraId="1E872DFA" w14:textId="77777777" w:rsidR="003E34C8" w:rsidRDefault="003E34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442CAF"/>
    <w:multiLevelType w:val="hybridMultilevel"/>
    <w:tmpl w:val="2648E9C2"/>
    <w:lvl w:ilvl="0" w:tplc="571C2882">
      <w:start w:val="1"/>
      <w:numFmt w:val="decimal"/>
      <w:lvlText w:val="%1."/>
      <w:lvlJc w:val="left"/>
      <w:pPr>
        <w:ind w:left="717" w:hanging="360"/>
      </w:pPr>
    </w:lvl>
    <w:lvl w:ilvl="1" w:tplc="04180019" w:tentative="1">
      <w:start w:val="1"/>
      <w:numFmt w:val="lowerLetter"/>
      <w:lvlText w:val="%2."/>
      <w:lvlJc w:val="left"/>
      <w:pPr>
        <w:ind w:left="1437" w:hanging="360"/>
      </w:pPr>
    </w:lvl>
    <w:lvl w:ilvl="2" w:tplc="0418001B" w:tentative="1">
      <w:start w:val="1"/>
      <w:numFmt w:val="lowerRoman"/>
      <w:lvlText w:val="%3."/>
      <w:lvlJc w:val="right"/>
      <w:pPr>
        <w:ind w:left="2157" w:hanging="180"/>
      </w:pPr>
    </w:lvl>
    <w:lvl w:ilvl="3" w:tplc="0418000F" w:tentative="1">
      <w:start w:val="1"/>
      <w:numFmt w:val="decimal"/>
      <w:lvlText w:val="%4."/>
      <w:lvlJc w:val="left"/>
      <w:pPr>
        <w:ind w:left="2877" w:hanging="360"/>
      </w:pPr>
    </w:lvl>
    <w:lvl w:ilvl="4" w:tplc="04180019" w:tentative="1">
      <w:start w:val="1"/>
      <w:numFmt w:val="lowerLetter"/>
      <w:lvlText w:val="%5."/>
      <w:lvlJc w:val="left"/>
      <w:pPr>
        <w:ind w:left="3597" w:hanging="360"/>
      </w:pPr>
    </w:lvl>
    <w:lvl w:ilvl="5" w:tplc="0418001B" w:tentative="1">
      <w:start w:val="1"/>
      <w:numFmt w:val="lowerRoman"/>
      <w:lvlText w:val="%6."/>
      <w:lvlJc w:val="right"/>
      <w:pPr>
        <w:ind w:left="4317" w:hanging="180"/>
      </w:pPr>
    </w:lvl>
    <w:lvl w:ilvl="6" w:tplc="0418000F" w:tentative="1">
      <w:start w:val="1"/>
      <w:numFmt w:val="decimal"/>
      <w:lvlText w:val="%7."/>
      <w:lvlJc w:val="left"/>
      <w:pPr>
        <w:ind w:left="5037" w:hanging="360"/>
      </w:pPr>
    </w:lvl>
    <w:lvl w:ilvl="7" w:tplc="04180019" w:tentative="1">
      <w:start w:val="1"/>
      <w:numFmt w:val="lowerLetter"/>
      <w:lvlText w:val="%8."/>
      <w:lvlJc w:val="left"/>
      <w:pPr>
        <w:ind w:left="5757" w:hanging="360"/>
      </w:pPr>
    </w:lvl>
    <w:lvl w:ilvl="8" w:tplc="0418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1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16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13"/>
  </w:num>
  <w:num w:numId="8">
    <w:abstractNumId w:val="17"/>
  </w:num>
  <w:num w:numId="9">
    <w:abstractNumId w:val="10"/>
  </w:num>
  <w:num w:numId="10">
    <w:abstractNumId w:val="21"/>
  </w:num>
  <w:num w:numId="11">
    <w:abstractNumId w:val="24"/>
  </w:num>
  <w:num w:numId="12">
    <w:abstractNumId w:val="24"/>
    <w:lvlOverride w:ilvl="0">
      <w:startOverride w:val="1"/>
    </w:lvlOverride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14"/>
  </w:num>
  <w:num w:numId="16">
    <w:abstractNumId w:val="14"/>
    <w:lvlOverride w:ilvl="0">
      <w:startOverride w:val="1"/>
    </w:lvlOverride>
  </w:num>
  <w:num w:numId="17">
    <w:abstractNumId w:val="22"/>
  </w:num>
  <w:num w:numId="18">
    <w:abstractNumId w:val="22"/>
    <w:lvlOverride w:ilvl="0">
      <w:startOverride w:val="1"/>
    </w:lvlOverride>
  </w:num>
  <w:num w:numId="19">
    <w:abstractNumId w:val="24"/>
  </w:num>
  <w:num w:numId="20">
    <w:abstractNumId w:val="24"/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24"/>
    <w:lvlOverride w:ilvl="0">
      <w:startOverride w:val="1"/>
    </w:lvlOverride>
  </w:num>
  <w:num w:numId="24">
    <w:abstractNumId w:val="18"/>
  </w:num>
  <w:num w:numId="25">
    <w:abstractNumId w:val="14"/>
    <w:lvlOverride w:ilvl="0">
      <w:startOverride w:val="1"/>
    </w:lvlOverride>
  </w:num>
  <w:num w:numId="26">
    <w:abstractNumId w:val="9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3"/>
  </w:num>
  <w:num w:numId="36">
    <w:abstractNumId w:val="19"/>
  </w:num>
  <w:num w:numId="37">
    <w:abstractNumId w:val="11"/>
  </w:num>
  <w:num w:numId="38">
    <w:abstractNumId w:val="15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A8"/>
    <w:rsid w:val="000303C2"/>
    <w:rsid w:val="00071A33"/>
    <w:rsid w:val="0008087C"/>
    <w:rsid w:val="000A0F81"/>
    <w:rsid w:val="000A3B19"/>
    <w:rsid w:val="000A696F"/>
    <w:rsid w:val="00102801"/>
    <w:rsid w:val="001E35FF"/>
    <w:rsid w:val="00292DAB"/>
    <w:rsid w:val="002A0EA8"/>
    <w:rsid w:val="002A792A"/>
    <w:rsid w:val="003128A4"/>
    <w:rsid w:val="00325714"/>
    <w:rsid w:val="00357001"/>
    <w:rsid w:val="003638E9"/>
    <w:rsid w:val="00387081"/>
    <w:rsid w:val="00393707"/>
    <w:rsid w:val="003E34C8"/>
    <w:rsid w:val="004223A9"/>
    <w:rsid w:val="004548D6"/>
    <w:rsid w:val="00466CB2"/>
    <w:rsid w:val="004B5EAA"/>
    <w:rsid w:val="004F0462"/>
    <w:rsid w:val="0052267F"/>
    <w:rsid w:val="005B653B"/>
    <w:rsid w:val="005C17AF"/>
    <w:rsid w:val="005F3943"/>
    <w:rsid w:val="005F6ACD"/>
    <w:rsid w:val="006205F4"/>
    <w:rsid w:val="006A2B61"/>
    <w:rsid w:val="006D480F"/>
    <w:rsid w:val="006F07D7"/>
    <w:rsid w:val="00751CB9"/>
    <w:rsid w:val="00823C88"/>
    <w:rsid w:val="008A371D"/>
    <w:rsid w:val="008B4B02"/>
    <w:rsid w:val="009A2858"/>
    <w:rsid w:val="009B515D"/>
    <w:rsid w:val="00A32A28"/>
    <w:rsid w:val="00AB08ED"/>
    <w:rsid w:val="00AB17FC"/>
    <w:rsid w:val="00B83769"/>
    <w:rsid w:val="00B83884"/>
    <w:rsid w:val="00BD4E5D"/>
    <w:rsid w:val="00BF2918"/>
    <w:rsid w:val="00C3688B"/>
    <w:rsid w:val="00C40E10"/>
    <w:rsid w:val="00C46367"/>
    <w:rsid w:val="00C72B2A"/>
    <w:rsid w:val="00CE697A"/>
    <w:rsid w:val="00D165D4"/>
    <w:rsid w:val="00D34246"/>
    <w:rsid w:val="00D927DE"/>
    <w:rsid w:val="00E07C1D"/>
    <w:rsid w:val="00E74C55"/>
    <w:rsid w:val="00E814A4"/>
    <w:rsid w:val="00EE53EC"/>
    <w:rsid w:val="00F06BBE"/>
    <w:rsid w:val="00F55066"/>
    <w:rsid w:val="00F801D7"/>
    <w:rsid w:val="00F82370"/>
    <w:rsid w:val="00FB11C0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73DEF9"/>
  <w15:chartTrackingRefBased/>
  <w15:docId w15:val="{C813E3EF-8155-468B-BDCF-EDDB98EE3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EastAsia" w:hAnsi="Roboto" w:cstheme="minorBidi"/>
        <w:color w:val="4C483D" w:themeColor="text2"/>
        <w:sz w:val="22"/>
        <w:lang w:val="en-US" w:eastAsia="ja-JP" w:bidi="ar-SA"/>
      </w:rPr>
    </w:rPrDefault>
    <w:pPrDefault>
      <w:pPr>
        <w:ind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9B515D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eastAsiaTheme="majorEastAsia" w:cstheme="majorBidi"/>
      <w:color w:val="000000" w:themeColor="text1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/>
      <w:ind w:firstLine="357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B515D"/>
    <w:rPr>
      <w:rFonts w:eastAsiaTheme="majorEastAsia" w:cstheme="majorBidi"/>
      <w:color w:val="000000" w:themeColor="text1"/>
      <w:sz w:val="24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line="288" w:lineRule="auto"/>
    </w:pPr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2A0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zan\AppData\Roaming\Microsoft\Templates\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2233A5C86B4D848242184D4E24F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25B1C-EDB9-4F70-AC9B-119BC5251B03}"/>
      </w:docPartPr>
      <w:docPartBody>
        <w:p w:rsidR="00486A97" w:rsidRDefault="008A74B3">
          <w:pPr>
            <w:pStyle w:val="6E2233A5C86B4D848242184D4E24F378"/>
          </w:pPr>
          <w:r>
            <w:t>To replace any placeholder text (such as this) just tap it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B3"/>
    <w:rsid w:val="003C0E82"/>
    <w:rsid w:val="00486A97"/>
    <w:rsid w:val="008A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6E2233A5C86B4D848242184D4E24F378">
    <w:name w:val="6E2233A5C86B4D848242184D4E24F3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design).dotx</Template>
  <TotalTime>0</TotalTime>
  <Pages>5</Pages>
  <Words>641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Hezanin</dc:creator>
  <cp:keywords/>
  <dc:description/>
  <cp:lastModifiedBy>Radu Nicoleta</cp:lastModifiedBy>
  <cp:revision>23</cp:revision>
  <cp:lastPrinted>2012-12-03T18:15:00Z</cp:lastPrinted>
  <dcterms:created xsi:type="dcterms:W3CDTF">2022-05-11T16:54:00Z</dcterms:created>
  <dcterms:modified xsi:type="dcterms:W3CDTF">2022-05-31T13:35:00Z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