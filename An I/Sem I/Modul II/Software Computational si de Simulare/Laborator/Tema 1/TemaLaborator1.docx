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247F" w14:textId="12E0FBC7" w:rsidR="002A792A" w:rsidRDefault="003E216C" w:rsidP="003E216C">
      <w:pPr>
        <w:pStyle w:val="Title"/>
      </w:pPr>
      <w:r>
        <w:t>Tema Laborator 1</w:t>
      </w:r>
    </w:p>
    <w:p w14:paraId="5C27B1FF" w14:textId="0E7DA8CD" w:rsidR="003E216C" w:rsidRDefault="003E216C" w:rsidP="003E216C">
      <w:pPr>
        <w:pStyle w:val="Subtitle"/>
        <w:jc w:val="left"/>
      </w:pPr>
      <w:r>
        <w:t>NICOLETA RADU</w:t>
      </w:r>
    </w:p>
    <w:p w14:paraId="05C1662A" w14:textId="67791ABE" w:rsidR="003E216C" w:rsidRDefault="003E216C" w:rsidP="003E216C"/>
    <w:p w14:paraId="2C03E1C9" w14:textId="3903457C" w:rsidR="003E216C" w:rsidRDefault="003E216C" w:rsidP="003E216C">
      <w:pPr>
        <w:pStyle w:val="Heading1"/>
      </w:pPr>
      <w:r>
        <w:t>Exercitiul 1</w:t>
      </w:r>
    </w:p>
    <w:p w14:paraId="70CC3B9A" w14:textId="59C41CB8" w:rsidR="000A042C" w:rsidRDefault="000A042C" w:rsidP="000A042C">
      <w:r>
        <w:t>a.</w:t>
      </w:r>
      <w:r>
        <w:tab/>
        <w:t>Accesarea unei valori prin specificarea indexului.</w:t>
      </w:r>
    </w:p>
    <w:p w14:paraId="66177D27" w14:textId="77777777" w:rsidR="000A042C" w:rsidRDefault="000A042C" w:rsidP="000A042C">
      <w:pPr>
        <w:ind w:left="357" w:firstLine="0"/>
      </w:pPr>
      <w:r>
        <w:t>b.</w:t>
      </w:r>
      <w:r>
        <w:tab/>
        <w:t>A fost incercata accesarea tuturor valorilor vectorului de la index 1 pana la index 7. Indexul introdus a fost gresit deoarece marimea vectorului este de 6, nu de 7. Rezultatul a fost un mesaj de eroare.</w:t>
      </w:r>
    </w:p>
    <w:p w14:paraId="2E2924E6" w14:textId="77777777" w:rsidR="000A042C" w:rsidRDefault="000A042C" w:rsidP="000A042C">
      <w:r>
        <w:t>c.</w:t>
      </w:r>
      <w:r>
        <w:tab/>
        <w:t xml:space="preserve">Accesarea tuturor valorilor vectorului de la primul index pana la ultimul. </w:t>
      </w:r>
    </w:p>
    <w:p w14:paraId="7B795C53" w14:textId="77777777" w:rsidR="000A042C" w:rsidRDefault="000A042C" w:rsidP="000A042C">
      <w:r>
        <w:t>d.</w:t>
      </w:r>
      <w:r>
        <w:tab/>
        <w:t>Accesarea tuturor valorilor vectorului de la primul index pana la penultimul.</w:t>
      </w:r>
    </w:p>
    <w:p w14:paraId="79D7D502" w14:textId="77777777" w:rsidR="000A042C" w:rsidRDefault="000A042C" w:rsidP="000A042C">
      <w:pPr>
        <w:ind w:left="357" w:firstLine="0"/>
      </w:pPr>
      <w:r>
        <w:t>e.</w:t>
      </w:r>
      <w:r>
        <w:tab/>
        <w:t>Accesarea valorilor de la index 6 pana la index 1, cu pas -2. Ultima valoare nu a fost printata deoarece pasul a trecut de marimea vectorului.</w:t>
      </w:r>
    </w:p>
    <w:p w14:paraId="6813AD7A" w14:textId="77777777" w:rsidR="000A042C" w:rsidRDefault="000A042C" w:rsidP="000A042C">
      <w:r>
        <w:t>f.</w:t>
      </w:r>
      <w:r>
        <w:tab/>
        <w:t>Accesarea unor anumite valori prin specificarea indexilor.</w:t>
      </w:r>
    </w:p>
    <w:p w14:paraId="55F315FC" w14:textId="77777777" w:rsidR="000A042C" w:rsidRDefault="000A042C" w:rsidP="000A042C">
      <w:r>
        <w:t>g.</w:t>
      </w:r>
      <w:r>
        <w:tab/>
        <w:t>O alta metoda de accesare a unor valori prin specificarea indexilor.</w:t>
      </w:r>
    </w:p>
    <w:p w14:paraId="699F3744" w14:textId="77777777" w:rsidR="000A042C" w:rsidRDefault="000A042C" w:rsidP="000A042C">
      <w:r>
        <w:t>h.</w:t>
      </w:r>
      <w:r>
        <w:tab/>
        <w:t>Accesarea unei valori prin specificarea unui index de start, a unui pas si a unui sfarsit.</w:t>
      </w:r>
    </w:p>
    <w:p w14:paraId="1C1819ED" w14:textId="77777777" w:rsidR="000A042C" w:rsidRDefault="000A042C" w:rsidP="000A042C">
      <w:r>
        <w:t>i.</w:t>
      </w:r>
      <w:r>
        <w:tab/>
        <w:t>Transformarea din vector linie in vector coloana. Valorile au fost printate prin specificarea indexilor.</w:t>
      </w:r>
    </w:p>
    <w:p w14:paraId="4D8D7BD7" w14:textId="5419C042" w:rsidR="000A042C" w:rsidRDefault="000A042C" w:rsidP="000A042C">
      <w:r>
        <w:t>j.</w:t>
      </w:r>
      <w:r>
        <w:tab/>
      </w:r>
      <w:r w:rsidR="00BE0637">
        <w:t>Introducerea unor valori noi in mijlocul vectorului.</w:t>
      </w:r>
    </w:p>
    <w:p w14:paraId="7AF18C59" w14:textId="0F4A9D01" w:rsidR="00BE0637" w:rsidRDefault="00BE0637" w:rsidP="000A042C">
      <w:r>
        <w:t>k.</w:t>
      </w:r>
      <w:r>
        <w:tab/>
        <w:t xml:space="preserve">Accesarea valorilor din vector prin specificarea </w:t>
      </w:r>
      <w:r w:rsidR="00F55A0D">
        <w:t>pozitiilor acestora.</w:t>
      </w:r>
    </w:p>
    <w:p w14:paraId="3C75E982" w14:textId="53400F0D" w:rsidR="00F55A0D" w:rsidRDefault="00F55A0D" w:rsidP="000A042C">
      <w:r>
        <w:t>l.</w:t>
      </w:r>
      <w:r>
        <w:tab/>
        <w:t xml:space="preserve">Construirea unei matrice de 3x7 formata din valorile vectorului x? </w:t>
      </w:r>
    </w:p>
    <w:p w14:paraId="5B8E51D8" w14:textId="7DE6A96D" w:rsidR="00F55A0D" w:rsidRDefault="00F55A0D" w:rsidP="000A042C"/>
    <w:p w14:paraId="14FEB243" w14:textId="75627BB0" w:rsidR="00F55A0D" w:rsidRDefault="00F55A0D" w:rsidP="00F55A0D">
      <w:pPr>
        <w:pStyle w:val="Heading1"/>
      </w:pPr>
      <w:r>
        <w:t>Exercitiul 2</w:t>
      </w:r>
    </w:p>
    <w:p w14:paraId="5E2FF5AA" w14:textId="0A3BFA66" w:rsidR="00F55A0D" w:rsidRDefault="003C3842" w:rsidP="003C3842">
      <w:pPr>
        <w:pStyle w:val="ListParagraph"/>
        <w:numPr>
          <w:ilvl w:val="0"/>
          <w:numId w:val="40"/>
        </w:numPr>
      </w:pPr>
      <w:r w:rsidRPr="003C3842">
        <w:t>&gt;&gt; x = [2,5,1,6,7,9,12]</w:t>
      </w:r>
    </w:p>
    <w:p w14:paraId="3A01D4D3" w14:textId="5DC45B8A" w:rsidR="003C3842" w:rsidRPr="001271D7" w:rsidRDefault="003C3842" w:rsidP="003C3842">
      <w:pPr>
        <w:ind w:left="717" w:firstLine="0"/>
        <w:rPr>
          <w:b/>
          <w:bCs/>
        </w:rPr>
      </w:pPr>
      <w:r w:rsidRPr="001271D7">
        <w:rPr>
          <w:b/>
          <w:bCs/>
        </w:rPr>
        <w:t>&gt;&gt; u = x([2:2:end])</w:t>
      </w:r>
    </w:p>
    <w:p w14:paraId="4B803B96" w14:textId="77777777" w:rsidR="003C3842" w:rsidRDefault="003C3842" w:rsidP="003C3842">
      <w:pPr>
        <w:ind w:left="717" w:firstLine="0"/>
      </w:pPr>
      <w:r>
        <w:t>u =</w:t>
      </w:r>
    </w:p>
    <w:p w14:paraId="117AB792" w14:textId="77777777" w:rsidR="003C3842" w:rsidRDefault="003C3842" w:rsidP="003C3842">
      <w:pPr>
        <w:ind w:left="717" w:firstLine="0"/>
      </w:pPr>
    </w:p>
    <w:p w14:paraId="0A747759" w14:textId="75A9BAC6" w:rsidR="003C3842" w:rsidRDefault="003C3842" w:rsidP="003C3842">
      <w:pPr>
        <w:ind w:left="717" w:firstLine="0"/>
      </w:pPr>
      <w:r>
        <w:t xml:space="preserve">     5     6     9</w:t>
      </w:r>
    </w:p>
    <w:p w14:paraId="25870E42" w14:textId="28409CA9" w:rsidR="003C3842" w:rsidRPr="001271D7" w:rsidRDefault="003C3842" w:rsidP="003C3842">
      <w:pPr>
        <w:pStyle w:val="ListParagraph"/>
        <w:numPr>
          <w:ilvl w:val="0"/>
          <w:numId w:val="40"/>
        </w:numPr>
        <w:rPr>
          <w:b/>
          <w:bCs/>
        </w:rPr>
      </w:pPr>
      <w:r w:rsidRPr="001271D7">
        <w:rPr>
          <w:b/>
          <w:bCs/>
        </w:rPr>
        <w:t>&gt;&gt; length(x)</w:t>
      </w:r>
    </w:p>
    <w:p w14:paraId="6272DAB4" w14:textId="77777777" w:rsidR="003C3842" w:rsidRDefault="003C3842" w:rsidP="003C3842">
      <w:pPr>
        <w:pStyle w:val="ListParagraph"/>
        <w:ind w:left="717" w:firstLine="0"/>
      </w:pPr>
      <w:r>
        <w:t>ans =</w:t>
      </w:r>
    </w:p>
    <w:p w14:paraId="6B3D24D9" w14:textId="77777777" w:rsidR="003C3842" w:rsidRDefault="003C3842" w:rsidP="003C3842">
      <w:pPr>
        <w:pStyle w:val="ListParagraph"/>
        <w:ind w:left="717" w:firstLine="0"/>
      </w:pPr>
    </w:p>
    <w:p w14:paraId="51C6C84D" w14:textId="6BB1C50E" w:rsidR="003C3842" w:rsidRDefault="003C3842" w:rsidP="003C3842">
      <w:pPr>
        <w:pStyle w:val="ListParagraph"/>
        <w:ind w:left="717" w:firstLine="0"/>
      </w:pPr>
      <w:r>
        <w:t xml:space="preserve">     7</w:t>
      </w:r>
    </w:p>
    <w:p w14:paraId="1DE1A353" w14:textId="7354D8F9" w:rsidR="003C3842" w:rsidRPr="001271D7" w:rsidRDefault="003C3842" w:rsidP="003C3842">
      <w:pPr>
        <w:pStyle w:val="ListParagraph"/>
        <w:numPr>
          <w:ilvl w:val="0"/>
          <w:numId w:val="40"/>
        </w:numPr>
        <w:rPr>
          <w:b/>
          <w:bCs/>
        </w:rPr>
      </w:pPr>
      <w:r w:rsidRPr="001271D7">
        <w:rPr>
          <w:b/>
          <w:bCs/>
        </w:rPr>
        <w:t>&gt;&gt; xN = x([end:-1:1])</w:t>
      </w:r>
    </w:p>
    <w:p w14:paraId="7B7A87B5" w14:textId="77777777" w:rsidR="003C3842" w:rsidRDefault="003C3842" w:rsidP="003C3842">
      <w:pPr>
        <w:ind w:firstLine="0"/>
      </w:pPr>
      <w:r>
        <w:t xml:space="preserve">             xN =</w:t>
      </w:r>
    </w:p>
    <w:p w14:paraId="26B52D22" w14:textId="77777777" w:rsidR="003C3842" w:rsidRDefault="003C3842" w:rsidP="003C3842">
      <w:pPr>
        <w:ind w:firstLine="0"/>
      </w:pPr>
    </w:p>
    <w:p w14:paraId="4E137924" w14:textId="2F9D2083" w:rsidR="000A042C" w:rsidRDefault="003C3842" w:rsidP="003C3842">
      <w:pPr>
        <w:ind w:firstLine="0"/>
      </w:pPr>
      <w:r>
        <w:t xml:space="preserve">                  12     9     7     6     1     5     2</w:t>
      </w:r>
    </w:p>
    <w:p w14:paraId="39F50C4B" w14:textId="6BF90F95" w:rsidR="003C3842" w:rsidRPr="000A042C" w:rsidRDefault="001271D7" w:rsidP="003C3842">
      <w:pPr>
        <w:pStyle w:val="ListParagraph"/>
        <w:numPr>
          <w:ilvl w:val="0"/>
          <w:numId w:val="40"/>
        </w:numPr>
      </w:pPr>
      <w:r>
        <w:t xml:space="preserve">Varianta 1: </w:t>
      </w:r>
    </w:p>
    <w:p w14:paraId="7EA8B680" w14:textId="5E02B146" w:rsidR="003E216C" w:rsidRDefault="001271D7" w:rsidP="003E216C">
      <w:pPr>
        <w:rPr>
          <w:b/>
          <w:bCs/>
        </w:rPr>
      </w:pPr>
      <w:r>
        <w:t xml:space="preserve">       </w:t>
      </w:r>
      <w:r w:rsidRPr="001271D7">
        <w:rPr>
          <w:b/>
          <w:bCs/>
        </w:rPr>
        <w:t>&gt;&gt; y = x([1 2 6 7])</w:t>
      </w:r>
    </w:p>
    <w:p w14:paraId="2857B368" w14:textId="6FB2DBF7" w:rsidR="008C5DC3" w:rsidRDefault="008C5DC3" w:rsidP="003E216C">
      <w:r>
        <w:rPr>
          <w:b/>
          <w:bCs/>
        </w:rPr>
        <w:t xml:space="preserve">      </w:t>
      </w:r>
      <w:r w:rsidRPr="008C5DC3">
        <w:t>Varianta 2</w:t>
      </w:r>
      <w:r>
        <w:t>:</w:t>
      </w:r>
    </w:p>
    <w:p w14:paraId="3BAD7928" w14:textId="22265E62" w:rsidR="008C5DC3" w:rsidRDefault="008C5DC3" w:rsidP="003E216C">
      <w:pPr>
        <w:rPr>
          <w:b/>
          <w:bCs/>
        </w:rPr>
      </w:pPr>
      <w:r>
        <w:t xml:space="preserve">      </w:t>
      </w:r>
      <w:r w:rsidRPr="008C5DC3">
        <w:rPr>
          <w:b/>
          <w:bCs/>
        </w:rPr>
        <w:t>&gt;&gt; y = [x(1) x(2) x(6) x(7)]</w:t>
      </w:r>
    </w:p>
    <w:p w14:paraId="34FF9DAF" w14:textId="4D51125F" w:rsidR="008C5DC3" w:rsidRDefault="008C5DC3" w:rsidP="003E216C">
      <w:pPr>
        <w:rPr>
          <w:b/>
          <w:bCs/>
        </w:rPr>
      </w:pPr>
    </w:p>
    <w:p w14:paraId="3A3AB183" w14:textId="78B8B0C0" w:rsidR="008C5DC3" w:rsidRDefault="008C5DC3" w:rsidP="003E216C">
      <w:pPr>
        <w:rPr>
          <w:b/>
          <w:bCs/>
        </w:rPr>
      </w:pPr>
    </w:p>
    <w:p w14:paraId="60619E80" w14:textId="1F74F750" w:rsidR="008C5DC3" w:rsidRDefault="008C5DC3" w:rsidP="008C5DC3">
      <w:pPr>
        <w:pStyle w:val="Heading1"/>
      </w:pPr>
      <w:r>
        <w:t>Exercitiul 3</w:t>
      </w:r>
    </w:p>
    <w:p w14:paraId="6540726E" w14:textId="0B944BA8" w:rsidR="008C5DC3" w:rsidRPr="00207539" w:rsidRDefault="00A720AD" w:rsidP="008C5DC3">
      <w:pPr>
        <w:rPr>
          <w:b/>
          <w:bCs/>
        </w:rPr>
      </w:pPr>
      <w:r w:rsidRPr="00207539">
        <w:rPr>
          <w:b/>
          <w:bCs/>
        </w:rPr>
        <w:t>&gt;&gt; m = [32:2:75]</w:t>
      </w:r>
    </w:p>
    <w:p w14:paraId="0376271D" w14:textId="77777777" w:rsidR="00A720AD" w:rsidRDefault="00A720AD" w:rsidP="00A720AD">
      <w:r>
        <w:t>m =</w:t>
      </w:r>
    </w:p>
    <w:p w14:paraId="66C7251A" w14:textId="77777777" w:rsidR="00A720AD" w:rsidRDefault="00A720AD" w:rsidP="00A720AD"/>
    <w:p w14:paraId="00E73EAD" w14:textId="77777777" w:rsidR="00A720AD" w:rsidRDefault="00A720AD" w:rsidP="00A720AD">
      <w:r>
        <w:t xml:space="preserve">  Columns 1 through 17</w:t>
      </w:r>
    </w:p>
    <w:p w14:paraId="425C195C" w14:textId="77777777" w:rsidR="00A720AD" w:rsidRDefault="00A720AD" w:rsidP="00A720AD"/>
    <w:p w14:paraId="6245C632" w14:textId="77777777" w:rsidR="00A720AD" w:rsidRDefault="00A720AD" w:rsidP="00A720AD">
      <w:r>
        <w:t xml:space="preserve">    32    34    36    38    40    42    44    46    48    50    52    54    56    58    60    62    64</w:t>
      </w:r>
    </w:p>
    <w:p w14:paraId="29D1676C" w14:textId="77777777" w:rsidR="00A720AD" w:rsidRDefault="00A720AD" w:rsidP="00A720AD"/>
    <w:p w14:paraId="61796C5B" w14:textId="77777777" w:rsidR="00A720AD" w:rsidRDefault="00A720AD" w:rsidP="00A720AD">
      <w:r>
        <w:t xml:space="preserve">  Columns 18 through 22</w:t>
      </w:r>
    </w:p>
    <w:p w14:paraId="0A3EBBE6" w14:textId="77777777" w:rsidR="00A720AD" w:rsidRDefault="00A720AD" w:rsidP="00A720AD"/>
    <w:p w14:paraId="532725E0" w14:textId="5C301316" w:rsidR="00A720AD" w:rsidRDefault="00A720AD" w:rsidP="00A720AD">
      <w:r>
        <w:t xml:space="preserve">    66    68    70    72    74</w:t>
      </w:r>
    </w:p>
    <w:p w14:paraId="3B591034" w14:textId="62CF733B" w:rsidR="00A720AD" w:rsidRDefault="00A720AD" w:rsidP="00A720AD"/>
    <w:p w14:paraId="4B847E31" w14:textId="3B40BE45" w:rsidR="00A720AD" w:rsidRDefault="00A720AD" w:rsidP="00A720AD">
      <w:pPr>
        <w:pStyle w:val="Heading1"/>
      </w:pPr>
      <w:r>
        <w:t>Exercitiul 4</w:t>
      </w:r>
    </w:p>
    <w:p w14:paraId="59F51E51" w14:textId="3B9B0AAF" w:rsidR="00355CCB" w:rsidRPr="00355CCB" w:rsidRDefault="00355CCB" w:rsidP="00355CCB">
      <w:pPr>
        <w:ind w:left="357" w:firstLine="0"/>
        <w:rPr>
          <w:b/>
          <w:bCs/>
        </w:rPr>
      </w:pPr>
      <w:r>
        <w:t xml:space="preserve"> </w:t>
      </w:r>
      <w:r w:rsidRPr="00355CCB">
        <w:rPr>
          <w:b/>
          <w:bCs/>
        </w:rPr>
        <w:t>c1 =</w:t>
      </w:r>
    </w:p>
    <w:p w14:paraId="2B98F33A" w14:textId="77777777" w:rsidR="00355CCB" w:rsidRDefault="00355CCB" w:rsidP="00355CCB">
      <w:pPr>
        <w:ind w:left="357" w:firstLine="0"/>
      </w:pPr>
    </w:p>
    <w:p w14:paraId="25B7BDD5" w14:textId="77777777" w:rsidR="00355CCB" w:rsidRDefault="00355CCB" w:rsidP="00355CCB">
      <w:pPr>
        <w:ind w:left="357" w:firstLine="0"/>
      </w:pPr>
      <w:r>
        <w:t xml:space="preserve">   1.0000 + 2.0000i</w:t>
      </w:r>
    </w:p>
    <w:p w14:paraId="14FA4BFB" w14:textId="77777777" w:rsidR="00355CCB" w:rsidRDefault="00355CCB" w:rsidP="00355CCB">
      <w:pPr>
        <w:ind w:left="357" w:firstLine="0"/>
      </w:pPr>
    </w:p>
    <w:p w14:paraId="6141871E" w14:textId="77777777" w:rsidR="00355CCB" w:rsidRDefault="00355CCB" w:rsidP="00355CCB">
      <w:pPr>
        <w:ind w:left="357" w:firstLine="0"/>
      </w:pPr>
      <w:r>
        <w:t>&gt;&gt; c2 = -5i</w:t>
      </w:r>
    </w:p>
    <w:p w14:paraId="29E966D0" w14:textId="77777777" w:rsidR="00355CCB" w:rsidRDefault="00355CCB" w:rsidP="00355CCB">
      <w:pPr>
        <w:ind w:left="357" w:firstLine="0"/>
      </w:pPr>
    </w:p>
    <w:p w14:paraId="7A19F607" w14:textId="77777777" w:rsidR="00355CCB" w:rsidRPr="00355CCB" w:rsidRDefault="00355CCB" w:rsidP="00355CCB">
      <w:pPr>
        <w:ind w:left="357" w:firstLine="0"/>
        <w:rPr>
          <w:b/>
          <w:bCs/>
        </w:rPr>
      </w:pPr>
      <w:r w:rsidRPr="00355CCB">
        <w:rPr>
          <w:b/>
          <w:bCs/>
        </w:rPr>
        <w:t>c2 =</w:t>
      </w:r>
    </w:p>
    <w:p w14:paraId="51005AC9" w14:textId="77777777" w:rsidR="00355CCB" w:rsidRDefault="00355CCB" w:rsidP="00355CCB">
      <w:pPr>
        <w:ind w:left="357" w:firstLine="0"/>
      </w:pPr>
    </w:p>
    <w:p w14:paraId="15A7AEC2" w14:textId="77777777" w:rsidR="00355CCB" w:rsidRDefault="00355CCB" w:rsidP="00355CCB">
      <w:pPr>
        <w:ind w:left="357" w:firstLine="0"/>
      </w:pPr>
      <w:r>
        <w:t xml:space="preserve">   0.0000 - 5.0000i</w:t>
      </w:r>
    </w:p>
    <w:p w14:paraId="5CE804DE" w14:textId="77777777" w:rsidR="00355CCB" w:rsidRDefault="00355CCB" w:rsidP="00355CCB">
      <w:pPr>
        <w:ind w:left="357" w:firstLine="0"/>
      </w:pPr>
    </w:p>
    <w:p w14:paraId="4C0FA1EC" w14:textId="77777777" w:rsidR="00355CCB" w:rsidRDefault="00355CCB" w:rsidP="00355CCB">
      <w:pPr>
        <w:ind w:left="357" w:firstLine="0"/>
      </w:pPr>
      <w:r>
        <w:t>&gt;&gt; c3 = 2.5j + 6</w:t>
      </w:r>
    </w:p>
    <w:p w14:paraId="0EC3BC72" w14:textId="77777777" w:rsidR="00355CCB" w:rsidRDefault="00355CCB" w:rsidP="00355CCB">
      <w:pPr>
        <w:ind w:left="357" w:firstLine="0"/>
      </w:pPr>
    </w:p>
    <w:p w14:paraId="06210F80" w14:textId="77777777" w:rsidR="00355CCB" w:rsidRPr="00355CCB" w:rsidRDefault="00355CCB" w:rsidP="00355CCB">
      <w:pPr>
        <w:ind w:left="357" w:firstLine="0"/>
        <w:rPr>
          <w:b/>
          <w:bCs/>
        </w:rPr>
      </w:pPr>
      <w:r w:rsidRPr="00355CCB">
        <w:rPr>
          <w:b/>
          <w:bCs/>
        </w:rPr>
        <w:t>c3 =</w:t>
      </w:r>
    </w:p>
    <w:p w14:paraId="3D5C49D0" w14:textId="77777777" w:rsidR="00355CCB" w:rsidRDefault="00355CCB" w:rsidP="00355CCB">
      <w:pPr>
        <w:ind w:left="357" w:firstLine="0"/>
      </w:pPr>
    </w:p>
    <w:p w14:paraId="18887FC4" w14:textId="77777777" w:rsidR="00355CCB" w:rsidRDefault="00355CCB" w:rsidP="00355CCB">
      <w:pPr>
        <w:ind w:left="357" w:firstLine="0"/>
      </w:pPr>
      <w:r>
        <w:t xml:space="preserve">   6.0000 + 2.5000i</w:t>
      </w:r>
    </w:p>
    <w:p w14:paraId="479A3574" w14:textId="77777777" w:rsidR="00355CCB" w:rsidRDefault="00355CCB" w:rsidP="00355CCB">
      <w:pPr>
        <w:ind w:left="357" w:firstLine="0"/>
      </w:pPr>
    </w:p>
    <w:p w14:paraId="02018646" w14:textId="77777777" w:rsidR="00355CCB" w:rsidRDefault="00355CCB" w:rsidP="00355CCB">
      <w:pPr>
        <w:ind w:left="357" w:firstLine="0"/>
      </w:pPr>
      <w:r>
        <w:t>&gt;&gt; c4 = -3i + 1</w:t>
      </w:r>
    </w:p>
    <w:p w14:paraId="0F88EAD3" w14:textId="77777777" w:rsidR="00355CCB" w:rsidRDefault="00355CCB" w:rsidP="00355CCB">
      <w:pPr>
        <w:ind w:left="357" w:firstLine="0"/>
      </w:pPr>
    </w:p>
    <w:p w14:paraId="12A54765" w14:textId="77777777" w:rsidR="00355CCB" w:rsidRPr="00355CCB" w:rsidRDefault="00355CCB" w:rsidP="00355CCB">
      <w:pPr>
        <w:ind w:left="357" w:firstLine="0"/>
        <w:rPr>
          <w:b/>
          <w:bCs/>
        </w:rPr>
      </w:pPr>
      <w:r w:rsidRPr="00355CCB">
        <w:rPr>
          <w:b/>
          <w:bCs/>
        </w:rPr>
        <w:t>c4 =</w:t>
      </w:r>
    </w:p>
    <w:p w14:paraId="69B0B4A5" w14:textId="77777777" w:rsidR="00355CCB" w:rsidRDefault="00355CCB" w:rsidP="00355CCB">
      <w:pPr>
        <w:ind w:left="357" w:firstLine="0"/>
      </w:pPr>
    </w:p>
    <w:p w14:paraId="3DD023B9" w14:textId="067566C3" w:rsidR="00A720AD" w:rsidRDefault="00355CCB" w:rsidP="00355CCB">
      <w:pPr>
        <w:ind w:left="357" w:firstLine="0"/>
      </w:pPr>
      <w:r>
        <w:t xml:space="preserve">   1.0000 - 3.0000i</w:t>
      </w:r>
    </w:p>
    <w:p w14:paraId="60F4081A" w14:textId="2D9690C0" w:rsidR="00AA5740" w:rsidRDefault="00AA5740" w:rsidP="00355CCB">
      <w:pPr>
        <w:ind w:left="357" w:firstLine="0"/>
      </w:pPr>
    </w:p>
    <w:p w14:paraId="043BDEE2" w14:textId="44CCA606" w:rsidR="00AA5740" w:rsidRDefault="00AA5740" w:rsidP="00AA5740">
      <w:pPr>
        <w:pStyle w:val="Heading1"/>
      </w:pPr>
      <w:r>
        <w:t>Exercitiul 5</w:t>
      </w:r>
    </w:p>
    <w:p w14:paraId="7A0A1F79" w14:textId="5B1474E9" w:rsidR="00AA5740" w:rsidRPr="001B4E61" w:rsidRDefault="001B4E61" w:rsidP="001B4E61">
      <w:pPr>
        <w:pStyle w:val="ListParagraph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 xml:space="preserve"> </w:t>
      </w:r>
      <w:r w:rsidRPr="001B4E61">
        <w:rPr>
          <w:b/>
          <w:bCs/>
        </w:rPr>
        <w:t>&gt;&gt; M = [3 4 ; 2 1 ; 6 3 ; 8 5]</w:t>
      </w:r>
    </w:p>
    <w:p w14:paraId="322F7E02" w14:textId="77777777" w:rsidR="001B4E61" w:rsidRPr="001B4E61" w:rsidRDefault="001B4E61" w:rsidP="001B4E61">
      <w:pPr>
        <w:pStyle w:val="ListParagraph"/>
        <w:ind w:left="717" w:firstLine="0"/>
      </w:pPr>
      <w:r w:rsidRPr="001B4E61">
        <w:t>M =</w:t>
      </w:r>
    </w:p>
    <w:p w14:paraId="6301F0D6" w14:textId="77777777" w:rsidR="001B4E61" w:rsidRPr="001B4E61" w:rsidRDefault="001B4E61" w:rsidP="001B4E61">
      <w:pPr>
        <w:pStyle w:val="ListParagraph"/>
        <w:ind w:left="717" w:firstLine="0"/>
      </w:pPr>
    </w:p>
    <w:p w14:paraId="5C8120FA" w14:textId="77777777" w:rsidR="001B4E61" w:rsidRPr="001B4E61" w:rsidRDefault="001B4E61" w:rsidP="001B4E61">
      <w:pPr>
        <w:pStyle w:val="ListParagraph"/>
        <w:ind w:left="717" w:firstLine="0"/>
      </w:pPr>
      <w:r w:rsidRPr="001B4E61">
        <w:t xml:space="preserve">     3     4</w:t>
      </w:r>
    </w:p>
    <w:p w14:paraId="60DAEB7D" w14:textId="77777777" w:rsidR="001B4E61" w:rsidRPr="001B4E61" w:rsidRDefault="001B4E61" w:rsidP="001B4E61">
      <w:pPr>
        <w:pStyle w:val="ListParagraph"/>
        <w:ind w:left="717" w:firstLine="0"/>
      </w:pPr>
      <w:r w:rsidRPr="001B4E61">
        <w:t xml:space="preserve">     2     1</w:t>
      </w:r>
    </w:p>
    <w:p w14:paraId="4988FDFD" w14:textId="77777777" w:rsidR="001B4E61" w:rsidRPr="001B4E61" w:rsidRDefault="001B4E61" w:rsidP="001B4E61">
      <w:pPr>
        <w:pStyle w:val="ListParagraph"/>
        <w:ind w:left="717" w:firstLine="0"/>
      </w:pPr>
      <w:r w:rsidRPr="001B4E61">
        <w:t xml:space="preserve">     6     3</w:t>
      </w:r>
    </w:p>
    <w:p w14:paraId="196201B2" w14:textId="53068E35" w:rsidR="001B4E61" w:rsidRDefault="001B4E61" w:rsidP="001B4E61">
      <w:pPr>
        <w:pStyle w:val="ListParagraph"/>
        <w:ind w:left="717" w:firstLine="0"/>
      </w:pPr>
      <w:r w:rsidRPr="001B4E61">
        <w:t xml:space="preserve">     8     5</w:t>
      </w:r>
      <w:r>
        <w:br/>
      </w:r>
    </w:p>
    <w:p w14:paraId="0BF30E18" w14:textId="5DF79251" w:rsidR="001B4E61" w:rsidRPr="001B4E61" w:rsidRDefault="001B4E61" w:rsidP="001B4E61">
      <w:pPr>
        <w:pStyle w:val="ListParagraph"/>
        <w:numPr>
          <w:ilvl w:val="0"/>
          <w:numId w:val="43"/>
        </w:numPr>
        <w:rPr>
          <w:b/>
          <w:bCs/>
        </w:rPr>
      </w:pPr>
      <w:r w:rsidRPr="001B4E61">
        <w:rPr>
          <w:b/>
          <w:bCs/>
        </w:rPr>
        <w:t>&gt;&gt; size(M)</w:t>
      </w:r>
    </w:p>
    <w:p w14:paraId="01624E16" w14:textId="77777777" w:rsidR="001B4E61" w:rsidRPr="001B4E61" w:rsidRDefault="001B4E61" w:rsidP="001B4E61">
      <w:pPr>
        <w:pStyle w:val="ListParagraph"/>
        <w:ind w:left="630" w:firstLine="0"/>
      </w:pPr>
      <w:r w:rsidRPr="001B4E61">
        <w:t>ans =</w:t>
      </w:r>
    </w:p>
    <w:p w14:paraId="335A5445" w14:textId="77777777" w:rsidR="001B4E61" w:rsidRPr="001B4E61" w:rsidRDefault="001B4E61" w:rsidP="001B4E61">
      <w:pPr>
        <w:pStyle w:val="ListParagraph"/>
        <w:ind w:left="630" w:firstLine="0"/>
      </w:pPr>
    </w:p>
    <w:p w14:paraId="7DB525C2" w14:textId="3D8A576D" w:rsidR="001B4E61" w:rsidRDefault="001B4E61" w:rsidP="001B4E61">
      <w:pPr>
        <w:pStyle w:val="ListParagraph"/>
        <w:ind w:left="630" w:firstLine="0"/>
      </w:pPr>
      <w:r w:rsidRPr="001B4E61">
        <w:t xml:space="preserve">     4     2</w:t>
      </w:r>
      <w:r>
        <w:br/>
      </w:r>
    </w:p>
    <w:p w14:paraId="4892DFD9" w14:textId="72C07D7E" w:rsidR="001B4E61" w:rsidRDefault="00EC7D4D" w:rsidP="001B4E61">
      <w:pPr>
        <w:pStyle w:val="ListParagraph"/>
        <w:numPr>
          <w:ilvl w:val="0"/>
          <w:numId w:val="43"/>
        </w:numPr>
        <w:rPr>
          <w:b/>
          <w:bCs/>
        </w:rPr>
      </w:pPr>
      <w:r w:rsidRPr="00EC7D4D">
        <w:rPr>
          <w:b/>
          <w:bCs/>
        </w:rPr>
        <w:t>&gt;&gt; c = [x(1) + y(1) * i; x(2) + y(2) * j; x(3) + y(3) * i; x(4) + y(4) * j]</w:t>
      </w:r>
    </w:p>
    <w:p w14:paraId="20206AA8" w14:textId="77777777" w:rsidR="00EC7D4D" w:rsidRDefault="00EC7D4D" w:rsidP="00EC7D4D">
      <w:pPr>
        <w:pStyle w:val="ListParagraph"/>
        <w:ind w:left="630" w:firstLine="0"/>
      </w:pPr>
      <w:r>
        <w:t>c =</w:t>
      </w:r>
    </w:p>
    <w:p w14:paraId="16A877A4" w14:textId="77777777" w:rsidR="00EC7D4D" w:rsidRDefault="00EC7D4D" w:rsidP="00EC7D4D">
      <w:pPr>
        <w:pStyle w:val="ListParagraph"/>
        <w:ind w:left="630" w:firstLine="0"/>
      </w:pPr>
    </w:p>
    <w:p w14:paraId="5802826D" w14:textId="77777777" w:rsidR="00EC7D4D" w:rsidRDefault="00EC7D4D" w:rsidP="00EC7D4D">
      <w:pPr>
        <w:pStyle w:val="ListParagraph"/>
        <w:ind w:left="630" w:firstLine="0"/>
      </w:pPr>
      <w:r>
        <w:t xml:space="preserve">   3.0000 + 4.0000i</w:t>
      </w:r>
    </w:p>
    <w:p w14:paraId="7352841C" w14:textId="77777777" w:rsidR="00EC7D4D" w:rsidRDefault="00EC7D4D" w:rsidP="00EC7D4D">
      <w:pPr>
        <w:pStyle w:val="ListParagraph"/>
        <w:ind w:left="630" w:firstLine="0"/>
      </w:pPr>
      <w:r>
        <w:t xml:space="preserve">   2.0000 + 1.0000i</w:t>
      </w:r>
    </w:p>
    <w:p w14:paraId="3FA31152" w14:textId="77777777" w:rsidR="00EC7D4D" w:rsidRDefault="00EC7D4D" w:rsidP="00EC7D4D">
      <w:pPr>
        <w:pStyle w:val="ListParagraph"/>
        <w:ind w:left="630" w:firstLine="0"/>
      </w:pPr>
      <w:r>
        <w:t xml:space="preserve">   6.0000 + 3.0000i</w:t>
      </w:r>
    </w:p>
    <w:p w14:paraId="5D9B4D12" w14:textId="369E12B7" w:rsidR="00EC7D4D" w:rsidRDefault="00EC7D4D" w:rsidP="00EC7D4D">
      <w:pPr>
        <w:pStyle w:val="ListParagraph"/>
        <w:ind w:left="630" w:firstLine="0"/>
      </w:pPr>
      <w:r>
        <w:t xml:space="preserve">   8.0000 + 5.0000i</w:t>
      </w:r>
    </w:p>
    <w:p w14:paraId="6940C66D" w14:textId="75093C87" w:rsidR="00EC7D4D" w:rsidRDefault="00EC7D4D" w:rsidP="00EC7D4D">
      <w:pPr>
        <w:pStyle w:val="ListParagraph"/>
        <w:ind w:left="630" w:firstLine="0"/>
      </w:pPr>
    </w:p>
    <w:p w14:paraId="7E640DB0" w14:textId="123695DE" w:rsidR="00EC7D4D" w:rsidRDefault="00D57827" w:rsidP="00D57827">
      <w:pPr>
        <w:pStyle w:val="Heading1"/>
      </w:pPr>
      <w:r>
        <w:t>Exercitiul 6</w:t>
      </w:r>
    </w:p>
    <w:p w14:paraId="532017ED" w14:textId="6AE18124" w:rsidR="00D57827" w:rsidRDefault="004240B1" w:rsidP="004240B1">
      <w:pPr>
        <w:pStyle w:val="ListParagraph"/>
        <w:numPr>
          <w:ilvl w:val="0"/>
          <w:numId w:val="44"/>
        </w:numPr>
      </w:pPr>
      <w:r w:rsidRPr="004240B1">
        <w:rPr>
          <w:b/>
          <w:bCs/>
        </w:rPr>
        <w:t>a = [2:2:20</w:t>
      </w:r>
      <w:r w:rsidRPr="004240B1">
        <w:t>]</w:t>
      </w:r>
    </w:p>
    <w:p w14:paraId="402DE44C" w14:textId="77777777" w:rsidR="004240B1" w:rsidRDefault="004240B1" w:rsidP="004240B1">
      <w:pPr>
        <w:pStyle w:val="ListParagraph"/>
        <w:ind w:left="717" w:firstLine="0"/>
      </w:pPr>
      <w:r>
        <w:t>a =</w:t>
      </w:r>
    </w:p>
    <w:p w14:paraId="3B9C1C2A" w14:textId="77777777" w:rsidR="004240B1" w:rsidRDefault="004240B1" w:rsidP="004240B1">
      <w:pPr>
        <w:pStyle w:val="ListParagraph"/>
        <w:ind w:left="717" w:firstLine="0"/>
      </w:pPr>
    </w:p>
    <w:p w14:paraId="682430AC" w14:textId="67F631B5" w:rsidR="004240B1" w:rsidRDefault="004240B1" w:rsidP="004240B1">
      <w:pPr>
        <w:pStyle w:val="ListParagraph"/>
        <w:ind w:left="717" w:firstLine="0"/>
      </w:pPr>
      <w:r>
        <w:t xml:space="preserve">     2     4     6     8    10    12    14    16    18    20</w:t>
      </w:r>
      <w:r>
        <w:br/>
      </w:r>
    </w:p>
    <w:p w14:paraId="0B4537D8" w14:textId="6ADDCD56" w:rsidR="004240B1" w:rsidRPr="004240B1" w:rsidRDefault="004240B1" w:rsidP="004240B1">
      <w:pPr>
        <w:pStyle w:val="ListParagraph"/>
        <w:numPr>
          <w:ilvl w:val="0"/>
          <w:numId w:val="44"/>
        </w:numPr>
      </w:pPr>
      <w:r w:rsidRPr="004240B1">
        <w:rPr>
          <w:b/>
          <w:bCs/>
        </w:rPr>
        <w:t>&gt;&gt; b= [10:-2:-4]</w:t>
      </w:r>
    </w:p>
    <w:p w14:paraId="5F1A7AFD" w14:textId="77777777" w:rsidR="004240B1" w:rsidRDefault="004240B1" w:rsidP="004240B1">
      <w:pPr>
        <w:pStyle w:val="ListParagraph"/>
        <w:ind w:left="717" w:firstLine="0"/>
      </w:pPr>
      <w:r>
        <w:t>b =</w:t>
      </w:r>
    </w:p>
    <w:p w14:paraId="15ED2AF5" w14:textId="77777777" w:rsidR="004240B1" w:rsidRDefault="004240B1" w:rsidP="004240B1">
      <w:pPr>
        <w:pStyle w:val="ListParagraph"/>
        <w:ind w:left="717" w:firstLine="0"/>
      </w:pPr>
    </w:p>
    <w:p w14:paraId="5A1B3B40" w14:textId="78206FAE" w:rsidR="004240B1" w:rsidRDefault="004240B1" w:rsidP="004240B1">
      <w:pPr>
        <w:pStyle w:val="ListParagraph"/>
        <w:ind w:left="717" w:firstLine="0"/>
      </w:pPr>
      <w:r>
        <w:t xml:space="preserve">    10     8     6     4     2     0    -2    -4</w:t>
      </w:r>
    </w:p>
    <w:p w14:paraId="0F6951BD" w14:textId="2F8FB5E0" w:rsidR="004240B1" w:rsidRDefault="004240B1" w:rsidP="004240B1">
      <w:pPr>
        <w:pStyle w:val="ListParagraph"/>
        <w:numPr>
          <w:ilvl w:val="0"/>
          <w:numId w:val="44"/>
        </w:numPr>
      </w:pPr>
      <w:r w:rsidRPr="004240B1">
        <w:rPr>
          <w:b/>
          <w:bCs/>
        </w:rPr>
        <w:t>&gt;&gt; c = [-2:1:35</w:t>
      </w:r>
      <w:r w:rsidRPr="004240B1">
        <w:t>]</w:t>
      </w:r>
    </w:p>
    <w:p w14:paraId="76C3B74A" w14:textId="77777777" w:rsidR="004240B1" w:rsidRDefault="004240B1" w:rsidP="004240B1">
      <w:pPr>
        <w:pStyle w:val="ListParagraph"/>
        <w:ind w:left="717" w:firstLine="0"/>
      </w:pPr>
      <w:r>
        <w:t>c =</w:t>
      </w:r>
    </w:p>
    <w:p w14:paraId="4D5B863F" w14:textId="77777777" w:rsidR="004240B1" w:rsidRDefault="004240B1" w:rsidP="004240B1">
      <w:pPr>
        <w:pStyle w:val="ListParagraph"/>
        <w:ind w:left="717" w:firstLine="0"/>
      </w:pPr>
    </w:p>
    <w:p w14:paraId="4B39FC2C" w14:textId="77777777" w:rsidR="004240B1" w:rsidRDefault="004240B1" w:rsidP="004240B1">
      <w:pPr>
        <w:pStyle w:val="ListParagraph"/>
        <w:ind w:left="717" w:firstLine="0"/>
      </w:pPr>
      <w:r>
        <w:t xml:space="preserve">  Columns 1 through 17</w:t>
      </w:r>
    </w:p>
    <w:p w14:paraId="0A8C034C" w14:textId="77777777" w:rsidR="004240B1" w:rsidRDefault="004240B1" w:rsidP="004240B1">
      <w:pPr>
        <w:pStyle w:val="ListParagraph"/>
        <w:ind w:left="717" w:firstLine="0"/>
      </w:pPr>
    </w:p>
    <w:p w14:paraId="38672FE2" w14:textId="77777777" w:rsidR="004240B1" w:rsidRDefault="004240B1" w:rsidP="004240B1">
      <w:pPr>
        <w:pStyle w:val="ListParagraph"/>
        <w:ind w:left="717" w:firstLine="0"/>
      </w:pPr>
      <w:r>
        <w:t xml:space="preserve">    -2    -1     0     1     2     3     4     5     6     7     8     9    10    11    12    13    14</w:t>
      </w:r>
    </w:p>
    <w:p w14:paraId="69A4D08F" w14:textId="77777777" w:rsidR="004240B1" w:rsidRDefault="004240B1" w:rsidP="004240B1">
      <w:pPr>
        <w:pStyle w:val="ListParagraph"/>
        <w:ind w:left="717" w:firstLine="0"/>
      </w:pPr>
    </w:p>
    <w:p w14:paraId="72E1E785" w14:textId="77777777" w:rsidR="004240B1" w:rsidRDefault="004240B1" w:rsidP="004240B1">
      <w:pPr>
        <w:pStyle w:val="ListParagraph"/>
        <w:ind w:left="717" w:firstLine="0"/>
      </w:pPr>
      <w:r>
        <w:t xml:space="preserve">  Columns 18 through 34</w:t>
      </w:r>
    </w:p>
    <w:p w14:paraId="5F7BD6E5" w14:textId="77777777" w:rsidR="004240B1" w:rsidRDefault="004240B1" w:rsidP="004240B1">
      <w:pPr>
        <w:pStyle w:val="ListParagraph"/>
        <w:ind w:left="717" w:firstLine="0"/>
      </w:pPr>
    </w:p>
    <w:p w14:paraId="2CEFF984" w14:textId="77777777" w:rsidR="004240B1" w:rsidRDefault="004240B1" w:rsidP="004240B1">
      <w:pPr>
        <w:pStyle w:val="ListParagraph"/>
        <w:ind w:left="717" w:firstLine="0"/>
      </w:pPr>
      <w:r>
        <w:t xml:space="preserve">    15    16    17    18    19    20    21    22    23    24    25    26    27    28    29    30    31</w:t>
      </w:r>
    </w:p>
    <w:p w14:paraId="0D440D21" w14:textId="77777777" w:rsidR="004240B1" w:rsidRDefault="004240B1" w:rsidP="004240B1">
      <w:pPr>
        <w:pStyle w:val="ListParagraph"/>
        <w:ind w:left="717" w:firstLine="0"/>
      </w:pPr>
    </w:p>
    <w:p w14:paraId="06B86C1B" w14:textId="77777777" w:rsidR="004240B1" w:rsidRDefault="004240B1" w:rsidP="004240B1">
      <w:pPr>
        <w:pStyle w:val="ListParagraph"/>
        <w:ind w:left="717" w:firstLine="0"/>
      </w:pPr>
      <w:r>
        <w:t xml:space="preserve">  Columns 35 through 38</w:t>
      </w:r>
    </w:p>
    <w:p w14:paraId="6C17F55D" w14:textId="77777777" w:rsidR="004240B1" w:rsidRDefault="004240B1" w:rsidP="004240B1">
      <w:pPr>
        <w:pStyle w:val="ListParagraph"/>
        <w:ind w:left="717" w:firstLine="0"/>
      </w:pPr>
    </w:p>
    <w:p w14:paraId="374123AC" w14:textId="23C6EEEF" w:rsidR="004240B1" w:rsidRDefault="004240B1" w:rsidP="004240B1">
      <w:pPr>
        <w:pStyle w:val="ListParagraph"/>
        <w:ind w:left="717" w:firstLine="0"/>
      </w:pPr>
      <w:r>
        <w:t xml:space="preserve">    32    33    34    35</w:t>
      </w:r>
      <w:r>
        <w:br/>
      </w:r>
    </w:p>
    <w:p w14:paraId="21623E48" w14:textId="77777777" w:rsidR="004240B1" w:rsidRDefault="004240B1" w:rsidP="004240B1">
      <w:pPr>
        <w:pStyle w:val="ListParagraph"/>
        <w:numPr>
          <w:ilvl w:val="0"/>
          <w:numId w:val="44"/>
        </w:numPr>
        <w:rPr>
          <w:b/>
          <w:bCs/>
        </w:rPr>
      </w:pPr>
      <w:r w:rsidRPr="004240B1">
        <w:rPr>
          <w:b/>
          <w:bCs/>
        </w:rPr>
        <w:t>&gt;&gt; d = [4.50:-0.50:-2.50]</w:t>
      </w:r>
    </w:p>
    <w:p w14:paraId="15997FAB" w14:textId="77777777" w:rsidR="004240B1" w:rsidRPr="004240B1" w:rsidRDefault="004240B1" w:rsidP="004240B1">
      <w:pPr>
        <w:pStyle w:val="ListParagraph"/>
        <w:ind w:left="717" w:firstLine="0"/>
      </w:pPr>
      <w:r w:rsidRPr="004240B1">
        <w:t>d =</w:t>
      </w:r>
    </w:p>
    <w:p w14:paraId="3CC37B65" w14:textId="77777777" w:rsidR="004240B1" w:rsidRPr="004240B1" w:rsidRDefault="004240B1" w:rsidP="004240B1">
      <w:pPr>
        <w:pStyle w:val="ListParagraph"/>
        <w:ind w:left="717" w:firstLine="0"/>
      </w:pPr>
    </w:p>
    <w:p w14:paraId="326194FA" w14:textId="77777777" w:rsidR="004240B1" w:rsidRPr="004240B1" w:rsidRDefault="004240B1" w:rsidP="004240B1">
      <w:pPr>
        <w:pStyle w:val="ListParagraph"/>
        <w:ind w:left="717" w:firstLine="0"/>
      </w:pPr>
      <w:r w:rsidRPr="004240B1">
        <w:t xml:space="preserve">  Columns 1 through 10</w:t>
      </w:r>
    </w:p>
    <w:p w14:paraId="649D1901" w14:textId="77777777" w:rsidR="004240B1" w:rsidRPr="004240B1" w:rsidRDefault="004240B1" w:rsidP="004240B1">
      <w:pPr>
        <w:pStyle w:val="ListParagraph"/>
        <w:ind w:left="717" w:firstLine="0"/>
      </w:pPr>
    </w:p>
    <w:p w14:paraId="79D52190" w14:textId="77777777" w:rsidR="004240B1" w:rsidRPr="004240B1" w:rsidRDefault="004240B1" w:rsidP="004240B1">
      <w:pPr>
        <w:pStyle w:val="ListParagraph"/>
        <w:ind w:left="717" w:firstLine="0"/>
      </w:pPr>
      <w:r w:rsidRPr="004240B1">
        <w:t xml:space="preserve">    4.5000    4.0000    3.5000    3.0000    2.5000    2.0000    1.5000    1.0000    0.5000         0</w:t>
      </w:r>
    </w:p>
    <w:p w14:paraId="0075883A" w14:textId="77777777" w:rsidR="004240B1" w:rsidRPr="004240B1" w:rsidRDefault="004240B1" w:rsidP="004240B1">
      <w:pPr>
        <w:pStyle w:val="ListParagraph"/>
        <w:ind w:left="717" w:firstLine="0"/>
      </w:pPr>
    </w:p>
    <w:p w14:paraId="37F7D6BD" w14:textId="77777777" w:rsidR="004240B1" w:rsidRPr="004240B1" w:rsidRDefault="004240B1" w:rsidP="004240B1">
      <w:pPr>
        <w:pStyle w:val="ListParagraph"/>
        <w:ind w:left="717" w:firstLine="0"/>
      </w:pPr>
      <w:r w:rsidRPr="004240B1">
        <w:t xml:space="preserve">  Columns 11 through 15</w:t>
      </w:r>
    </w:p>
    <w:p w14:paraId="39F5D6F2" w14:textId="77777777" w:rsidR="004240B1" w:rsidRPr="004240B1" w:rsidRDefault="004240B1" w:rsidP="004240B1">
      <w:pPr>
        <w:pStyle w:val="ListParagraph"/>
        <w:ind w:left="717" w:firstLine="0"/>
      </w:pPr>
    </w:p>
    <w:p w14:paraId="69F65473" w14:textId="3B4691DA" w:rsidR="004240B1" w:rsidRDefault="004240B1" w:rsidP="004240B1">
      <w:pPr>
        <w:pStyle w:val="ListParagraph"/>
        <w:ind w:left="717" w:firstLine="0"/>
      </w:pPr>
      <w:r w:rsidRPr="004240B1">
        <w:t xml:space="preserve">   -0.5000   -1.0000   -1.5000   -2.0000   -2.5000</w:t>
      </w:r>
    </w:p>
    <w:p w14:paraId="1D563855" w14:textId="0FBBCA15" w:rsidR="004240B1" w:rsidRDefault="004240B1" w:rsidP="004240B1">
      <w:pPr>
        <w:pStyle w:val="ListParagraph"/>
        <w:ind w:left="717" w:firstLine="0"/>
      </w:pPr>
    </w:p>
    <w:p w14:paraId="324439C2" w14:textId="4F8623A4" w:rsidR="004240B1" w:rsidRDefault="00D425FE" w:rsidP="00D425FE">
      <w:pPr>
        <w:pStyle w:val="Heading1"/>
      </w:pPr>
      <w:r>
        <w:t>Exercitiul 7</w:t>
      </w:r>
    </w:p>
    <w:p w14:paraId="68121F3F" w14:textId="4A1515E4" w:rsidR="00D425FE" w:rsidRPr="00AD1347" w:rsidRDefault="00AD1347" w:rsidP="00AD1347">
      <w:pPr>
        <w:pStyle w:val="ListParagraph"/>
        <w:numPr>
          <w:ilvl w:val="0"/>
          <w:numId w:val="45"/>
        </w:numPr>
      </w:pPr>
      <w:r w:rsidRPr="00AD1347">
        <w:rPr>
          <w:b/>
          <w:bCs/>
        </w:rPr>
        <w:t>&gt;&gt; v = [v(1:end), 5,6]</w:t>
      </w:r>
    </w:p>
    <w:p w14:paraId="2BD7D6C2" w14:textId="77777777" w:rsidR="00AD1347" w:rsidRDefault="00AD1347" w:rsidP="00AD1347">
      <w:pPr>
        <w:pStyle w:val="ListParagraph"/>
        <w:ind w:left="717" w:firstLine="0"/>
      </w:pPr>
      <w:r>
        <w:t>v =</w:t>
      </w:r>
    </w:p>
    <w:p w14:paraId="1256ABD2" w14:textId="77777777" w:rsidR="00AD1347" w:rsidRDefault="00AD1347" w:rsidP="00AD1347">
      <w:pPr>
        <w:pStyle w:val="ListParagraph"/>
        <w:ind w:left="717" w:firstLine="0"/>
      </w:pPr>
    </w:p>
    <w:p w14:paraId="25F5A884" w14:textId="0891A182" w:rsidR="00AD1347" w:rsidRDefault="00AD1347" w:rsidP="00AD1347">
      <w:pPr>
        <w:pStyle w:val="ListParagraph"/>
        <w:ind w:left="717" w:firstLine="0"/>
      </w:pPr>
      <w:r>
        <w:t xml:space="preserve">     2     3     4     5     6</w:t>
      </w:r>
      <w:r w:rsidR="00A93B0E">
        <w:br/>
      </w:r>
    </w:p>
    <w:p w14:paraId="049DC86B" w14:textId="50A18CD0" w:rsidR="00A93B0E" w:rsidRPr="00A93B0E" w:rsidRDefault="00A93B0E" w:rsidP="00A93B0E">
      <w:pPr>
        <w:pStyle w:val="ListParagraph"/>
        <w:numPr>
          <w:ilvl w:val="0"/>
          <w:numId w:val="45"/>
        </w:numPr>
      </w:pPr>
      <w:r w:rsidRPr="00A93B0E">
        <w:rPr>
          <w:b/>
          <w:bCs/>
        </w:rPr>
        <w:t>&gt;&gt; v = [21, v(1:end)]</w:t>
      </w:r>
    </w:p>
    <w:p w14:paraId="0970E780" w14:textId="77777777" w:rsidR="00A93B0E" w:rsidRDefault="00A93B0E" w:rsidP="00A93B0E">
      <w:pPr>
        <w:pStyle w:val="ListParagraph"/>
        <w:ind w:left="717" w:firstLine="0"/>
      </w:pPr>
      <w:r>
        <w:t>v =</w:t>
      </w:r>
    </w:p>
    <w:p w14:paraId="4B6DCC9A" w14:textId="77777777" w:rsidR="00A93B0E" w:rsidRDefault="00A93B0E" w:rsidP="00A93B0E">
      <w:pPr>
        <w:pStyle w:val="ListParagraph"/>
        <w:ind w:left="717" w:firstLine="0"/>
      </w:pPr>
    </w:p>
    <w:p w14:paraId="60A3F960" w14:textId="57CC756A" w:rsidR="00A93B0E" w:rsidRDefault="00A93B0E" w:rsidP="00A93B0E">
      <w:pPr>
        <w:pStyle w:val="ListParagraph"/>
        <w:ind w:left="717" w:firstLine="0"/>
      </w:pPr>
      <w:r>
        <w:t xml:space="preserve">    21     2     3     4     5     6</w:t>
      </w:r>
      <w:r w:rsidR="006F32AB">
        <w:br/>
      </w:r>
    </w:p>
    <w:p w14:paraId="3105FB78" w14:textId="2A6B94AD" w:rsidR="00A93B0E" w:rsidRPr="006F32AB" w:rsidRDefault="006F32AB" w:rsidP="00A93B0E">
      <w:pPr>
        <w:pStyle w:val="ListParagraph"/>
        <w:numPr>
          <w:ilvl w:val="0"/>
          <w:numId w:val="45"/>
        </w:numPr>
      </w:pPr>
      <w:r w:rsidRPr="006F32AB">
        <w:rPr>
          <w:b/>
          <w:bCs/>
        </w:rPr>
        <w:t>&gt;&gt; v = [v(1:3), 3.5 , v(</w:t>
      </w:r>
      <w:r w:rsidR="00983032">
        <w:rPr>
          <w:b/>
          <w:bCs/>
        </w:rPr>
        <w:t>4</w:t>
      </w:r>
      <w:r w:rsidRPr="006F32AB">
        <w:rPr>
          <w:b/>
          <w:bCs/>
        </w:rPr>
        <w:t>:end)]</w:t>
      </w:r>
    </w:p>
    <w:p w14:paraId="669EDE25" w14:textId="77777777" w:rsidR="006F32AB" w:rsidRDefault="006F32AB" w:rsidP="006F32AB">
      <w:pPr>
        <w:pStyle w:val="ListParagraph"/>
        <w:ind w:left="717" w:firstLine="0"/>
      </w:pPr>
      <w:r>
        <w:t>v =</w:t>
      </w:r>
    </w:p>
    <w:p w14:paraId="77BD0E0D" w14:textId="77777777" w:rsidR="006F32AB" w:rsidRDefault="006F32AB" w:rsidP="006F32AB">
      <w:pPr>
        <w:pStyle w:val="ListParagraph"/>
        <w:ind w:left="717" w:firstLine="0"/>
      </w:pPr>
    </w:p>
    <w:p w14:paraId="3E00D5A2" w14:textId="7C3368F7" w:rsidR="006F32AB" w:rsidRDefault="006F32AB" w:rsidP="006223C5">
      <w:pPr>
        <w:pStyle w:val="ListParagraph"/>
        <w:ind w:left="717" w:firstLine="0"/>
      </w:pPr>
      <w:r>
        <w:t xml:space="preserve">   21.0000    2.0000    3.0000    3.5000    4.0000    5.0000    6.0000</w:t>
      </w:r>
    </w:p>
    <w:p w14:paraId="796B800B" w14:textId="3AE65D48" w:rsidR="006223C5" w:rsidRDefault="006223C5" w:rsidP="006223C5">
      <w:pPr>
        <w:ind w:firstLine="0"/>
      </w:pPr>
      <w:r>
        <w:t xml:space="preserve">      </w:t>
      </w:r>
    </w:p>
    <w:p w14:paraId="32955685" w14:textId="43A4B379" w:rsidR="006223C5" w:rsidRPr="006223C5" w:rsidRDefault="006223C5" w:rsidP="006223C5">
      <w:pPr>
        <w:pStyle w:val="ListParagraph"/>
        <w:numPr>
          <w:ilvl w:val="0"/>
          <w:numId w:val="45"/>
        </w:numPr>
      </w:pPr>
      <w:r w:rsidRPr="006223C5">
        <w:rPr>
          <w:b/>
          <w:bCs/>
        </w:rPr>
        <w:t>&gt;&gt; v = [v(8), v(1), v(2:1:end-1)]</w:t>
      </w:r>
    </w:p>
    <w:p w14:paraId="439B83F9" w14:textId="77777777" w:rsidR="006223C5" w:rsidRDefault="006223C5" w:rsidP="006223C5">
      <w:pPr>
        <w:pStyle w:val="ListParagraph"/>
        <w:ind w:left="717" w:firstLine="0"/>
      </w:pPr>
      <w:r>
        <w:t>v =</w:t>
      </w:r>
    </w:p>
    <w:p w14:paraId="4022B250" w14:textId="77777777" w:rsidR="006223C5" w:rsidRDefault="006223C5" w:rsidP="006223C5">
      <w:pPr>
        <w:pStyle w:val="ListParagraph"/>
        <w:ind w:left="717" w:firstLine="0"/>
      </w:pPr>
    </w:p>
    <w:p w14:paraId="20861455" w14:textId="5B4ECDCE" w:rsidR="006223C5" w:rsidRDefault="006223C5" w:rsidP="006223C5">
      <w:pPr>
        <w:pStyle w:val="ListParagraph"/>
        <w:ind w:left="717" w:firstLine="0"/>
      </w:pPr>
      <w:r>
        <w:t xml:space="preserve">    6.0000   21.0000    2.0000    3.0000    3.5000    4.0000    5.0000</w:t>
      </w:r>
    </w:p>
    <w:p w14:paraId="61407313" w14:textId="25CFAC05" w:rsidR="006223C5" w:rsidRDefault="006223C5" w:rsidP="006223C5">
      <w:pPr>
        <w:ind w:firstLine="0"/>
      </w:pPr>
      <w:r>
        <w:t xml:space="preserve">     </w:t>
      </w:r>
    </w:p>
    <w:p w14:paraId="2B07015A" w14:textId="602B9C50" w:rsidR="006223C5" w:rsidRDefault="00983032" w:rsidP="006223C5">
      <w:pPr>
        <w:pStyle w:val="ListParagraph"/>
        <w:numPr>
          <w:ilvl w:val="0"/>
          <w:numId w:val="45"/>
        </w:numPr>
      </w:pPr>
      <w:r w:rsidRPr="00983032">
        <w:t xml:space="preserve">&gt;&gt; </w:t>
      </w:r>
      <w:r w:rsidRPr="00983032">
        <w:rPr>
          <w:b/>
          <w:bCs/>
        </w:rPr>
        <w:t>v = [v(end:-1:1)</w:t>
      </w:r>
      <w:r w:rsidRPr="00983032">
        <w:t>]</w:t>
      </w:r>
    </w:p>
    <w:p w14:paraId="306FDC97" w14:textId="77777777" w:rsidR="00983032" w:rsidRDefault="00983032" w:rsidP="00983032">
      <w:pPr>
        <w:pStyle w:val="ListParagraph"/>
        <w:ind w:left="717" w:firstLine="0"/>
      </w:pPr>
      <w:r>
        <w:t>v =</w:t>
      </w:r>
    </w:p>
    <w:p w14:paraId="4E6E528A" w14:textId="77777777" w:rsidR="00983032" w:rsidRDefault="00983032" w:rsidP="00983032">
      <w:pPr>
        <w:pStyle w:val="ListParagraph"/>
        <w:ind w:left="717" w:firstLine="0"/>
      </w:pPr>
    </w:p>
    <w:p w14:paraId="04188886" w14:textId="793A3E42" w:rsidR="00983032" w:rsidRDefault="00983032" w:rsidP="00983032">
      <w:pPr>
        <w:pStyle w:val="ListParagraph"/>
        <w:ind w:left="717" w:firstLine="0"/>
      </w:pPr>
      <w:r>
        <w:t xml:space="preserve">    5.0000    4.0000    3.0000    3.5000    2.0000   21.0000    6.0000</w:t>
      </w:r>
    </w:p>
    <w:p w14:paraId="2EA008E1" w14:textId="73D3949F" w:rsidR="00983032" w:rsidRDefault="00983032" w:rsidP="00983032">
      <w:pPr>
        <w:ind w:firstLine="0"/>
      </w:pPr>
      <w:r>
        <w:t xml:space="preserve">    </w:t>
      </w:r>
    </w:p>
    <w:p w14:paraId="16F980F7" w14:textId="4A22E565" w:rsidR="00983032" w:rsidRPr="00983032" w:rsidRDefault="00983032" w:rsidP="00983032">
      <w:pPr>
        <w:pStyle w:val="ListParagraph"/>
        <w:numPr>
          <w:ilvl w:val="0"/>
          <w:numId w:val="45"/>
        </w:numPr>
      </w:pPr>
      <w:r w:rsidRPr="00983032">
        <w:rPr>
          <w:b/>
          <w:bCs/>
        </w:rPr>
        <w:t>&gt;&gt; v = [v(2:1:end-1)]</w:t>
      </w:r>
    </w:p>
    <w:p w14:paraId="56032BD6" w14:textId="77777777" w:rsidR="00983032" w:rsidRDefault="00983032" w:rsidP="00983032">
      <w:pPr>
        <w:pStyle w:val="ListParagraph"/>
        <w:ind w:left="717" w:firstLine="0"/>
      </w:pPr>
      <w:r>
        <w:t>v =</w:t>
      </w:r>
    </w:p>
    <w:p w14:paraId="52B5A04F" w14:textId="77777777" w:rsidR="00983032" w:rsidRDefault="00983032" w:rsidP="00983032">
      <w:pPr>
        <w:pStyle w:val="ListParagraph"/>
        <w:ind w:left="717" w:firstLine="0"/>
      </w:pPr>
    </w:p>
    <w:p w14:paraId="37C71E8C" w14:textId="4A7375CB" w:rsidR="00983032" w:rsidRDefault="00983032" w:rsidP="00983032">
      <w:pPr>
        <w:pStyle w:val="ListParagraph"/>
        <w:ind w:left="717" w:firstLine="0"/>
      </w:pPr>
      <w:r>
        <w:t xml:space="preserve">    4.0000    3.0000    3.5000    2.0000   21.0000</w:t>
      </w:r>
    </w:p>
    <w:p w14:paraId="393F3350" w14:textId="391C33C4" w:rsidR="00983032" w:rsidRDefault="00983032" w:rsidP="00983032">
      <w:pPr>
        <w:ind w:firstLine="0"/>
      </w:pPr>
      <w:r>
        <w:t xml:space="preserve">      </w:t>
      </w:r>
    </w:p>
    <w:p w14:paraId="09FAC4D7" w14:textId="6E90007D" w:rsidR="00983032" w:rsidRPr="00983032" w:rsidRDefault="00983032" w:rsidP="00983032">
      <w:pPr>
        <w:pStyle w:val="ListParagraph"/>
        <w:numPr>
          <w:ilvl w:val="0"/>
          <w:numId w:val="45"/>
        </w:numPr>
      </w:pPr>
      <w:r w:rsidRPr="00983032">
        <w:rPr>
          <w:b/>
          <w:bCs/>
        </w:rPr>
        <w:t>&gt;&gt; v = [v(1:1:2), v(4:1:end)]</w:t>
      </w:r>
    </w:p>
    <w:p w14:paraId="4EF60BCE" w14:textId="77777777" w:rsidR="00983032" w:rsidRDefault="00983032" w:rsidP="00983032">
      <w:pPr>
        <w:pStyle w:val="ListParagraph"/>
        <w:ind w:left="717" w:firstLine="0"/>
      </w:pPr>
      <w:r>
        <w:t>v =</w:t>
      </w:r>
    </w:p>
    <w:p w14:paraId="502FABE9" w14:textId="77777777" w:rsidR="00983032" w:rsidRDefault="00983032" w:rsidP="00983032">
      <w:pPr>
        <w:pStyle w:val="ListParagraph"/>
        <w:ind w:left="717" w:firstLine="0"/>
      </w:pPr>
    </w:p>
    <w:p w14:paraId="256FB971" w14:textId="05F3DF70" w:rsidR="00983032" w:rsidRDefault="00983032" w:rsidP="00983032">
      <w:pPr>
        <w:pStyle w:val="ListParagraph"/>
        <w:ind w:left="717" w:firstLine="0"/>
      </w:pPr>
      <w:r>
        <w:t xml:space="preserve">     4     3    2    21</w:t>
      </w:r>
    </w:p>
    <w:p w14:paraId="77CF8980" w14:textId="6FDAEE15" w:rsidR="00E15AEA" w:rsidRDefault="00E15AEA" w:rsidP="00983032">
      <w:pPr>
        <w:pStyle w:val="ListParagraph"/>
        <w:ind w:left="717" w:firstLine="0"/>
      </w:pPr>
    </w:p>
    <w:p w14:paraId="3CEC7BC3" w14:textId="7C3F2058" w:rsidR="00E15AEA" w:rsidRDefault="00E15AEA" w:rsidP="00E15AEA">
      <w:pPr>
        <w:pStyle w:val="Heading1"/>
      </w:pPr>
      <w:r>
        <w:t>Exercitiul 8</w:t>
      </w:r>
    </w:p>
    <w:p w14:paraId="1CC8DC50" w14:textId="46EE8F60" w:rsidR="00E15AEA" w:rsidRPr="00EE269B" w:rsidRDefault="00E835DF" w:rsidP="00E835DF">
      <w:pPr>
        <w:pStyle w:val="ListParagraph"/>
        <w:numPr>
          <w:ilvl w:val="0"/>
          <w:numId w:val="46"/>
        </w:numPr>
      </w:pPr>
      <w:r>
        <w:t xml:space="preserve">Coloanele matricei </w:t>
      </w:r>
      <w:r w:rsidRPr="00EE269B">
        <w:t>A</w:t>
      </w:r>
      <w:r>
        <w:t xml:space="preserve"> s-au transformat in linii  </w:t>
      </w:r>
      <w:r w:rsidR="00283802">
        <w:t>(</w:t>
      </w:r>
      <w:r w:rsidRPr="00EE269B">
        <w:rPr>
          <w:b/>
          <w:bCs/>
        </w:rPr>
        <w:t>transpura matricei A</w:t>
      </w:r>
      <w:r w:rsidRPr="00EE269B">
        <w:t xml:space="preserve"> a fost printata</w:t>
      </w:r>
      <w:r w:rsidR="00283802">
        <w:t>)</w:t>
      </w:r>
    </w:p>
    <w:p w14:paraId="2AF9505D" w14:textId="67484CE7" w:rsidR="00E835DF" w:rsidRDefault="00EC28FC" w:rsidP="00E835DF">
      <w:pPr>
        <w:pStyle w:val="ListParagraph"/>
        <w:numPr>
          <w:ilvl w:val="0"/>
          <w:numId w:val="46"/>
        </w:numPr>
      </w:pPr>
      <w:r w:rsidRPr="00EE269B">
        <w:rPr>
          <w:b/>
          <w:bCs/>
        </w:rPr>
        <w:t>Toate valorile</w:t>
      </w:r>
      <w:r>
        <w:t xml:space="preserve"> de pe coloanele 1 si 4 au fost printate.</w:t>
      </w:r>
    </w:p>
    <w:p w14:paraId="1B2AB333" w14:textId="0F412FAC" w:rsidR="009F33EB" w:rsidRDefault="009F33EB" w:rsidP="00E835DF">
      <w:pPr>
        <w:pStyle w:val="ListParagraph"/>
        <w:numPr>
          <w:ilvl w:val="0"/>
          <w:numId w:val="46"/>
        </w:numPr>
      </w:pPr>
      <w:r>
        <w:t xml:space="preserve">Elementele de pe </w:t>
      </w:r>
      <w:r w:rsidR="00EC28FC" w:rsidRPr="00EE269B">
        <w:rPr>
          <w:b/>
          <w:bCs/>
        </w:rPr>
        <w:t>liniile [2 3]</w:t>
      </w:r>
      <w:r w:rsidR="00EC28FC">
        <w:t xml:space="preserve"> si </w:t>
      </w:r>
      <w:r w:rsidR="00EC28FC" w:rsidRPr="00EE269B">
        <w:rPr>
          <w:b/>
          <w:bCs/>
        </w:rPr>
        <w:t>coloanele [3 1</w:t>
      </w:r>
      <w:r w:rsidR="00EC28FC">
        <w:t>] au fost printate.</w:t>
      </w:r>
    </w:p>
    <w:p w14:paraId="0CD49701" w14:textId="52CE8624" w:rsidR="00C85D5B" w:rsidRDefault="0063160F" w:rsidP="00E835DF">
      <w:pPr>
        <w:pStyle w:val="ListParagraph"/>
        <w:numPr>
          <w:ilvl w:val="0"/>
          <w:numId w:val="46"/>
        </w:numPr>
      </w:pPr>
      <w:r>
        <w:t xml:space="preserve">Matricea a fost printata sub forma unui </w:t>
      </w:r>
      <w:r w:rsidRPr="00EE269B">
        <w:rPr>
          <w:b/>
          <w:bCs/>
        </w:rPr>
        <w:t>vector coloana</w:t>
      </w:r>
      <w:r w:rsidR="00EC28FC">
        <w:t>.</w:t>
      </w:r>
    </w:p>
    <w:p w14:paraId="2AC57E8C" w14:textId="726BABF2" w:rsidR="00681B0E" w:rsidRDefault="00EC28FC" w:rsidP="00E835DF">
      <w:pPr>
        <w:pStyle w:val="ListParagraph"/>
        <w:numPr>
          <w:ilvl w:val="0"/>
          <w:numId w:val="46"/>
        </w:numPr>
      </w:pPr>
      <w:r w:rsidRPr="00EE269B">
        <w:rPr>
          <w:b/>
          <w:bCs/>
        </w:rPr>
        <w:t>Intreaga matrice</w:t>
      </w:r>
      <w:r>
        <w:t xml:space="preserve"> a fost printata</w:t>
      </w:r>
      <w:r w:rsidR="00EE269B">
        <w:t>.</w:t>
      </w:r>
    </w:p>
    <w:p w14:paraId="02389DCF" w14:textId="229C257F" w:rsidR="00681B0E" w:rsidRDefault="00EC28FC" w:rsidP="00E835DF">
      <w:pPr>
        <w:pStyle w:val="ListParagraph"/>
        <w:numPr>
          <w:ilvl w:val="0"/>
          <w:numId w:val="46"/>
        </w:numPr>
      </w:pPr>
      <w:r>
        <w:t xml:space="preserve">A fost printata </w:t>
      </w:r>
      <w:r w:rsidRPr="00EE269B">
        <w:rPr>
          <w:b/>
          <w:bCs/>
        </w:rPr>
        <w:t>intreaga matrice</w:t>
      </w:r>
      <w:r>
        <w:t xml:space="preserve"> si apoi au fost printate </w:t>
      </w:r>
      <w:r w:rsidRPr="00EE269B">
        <w:rPr>
          <w:b/>
          <w:bCs/>
        </w:rPr>
        <w:t>randurile 1 si 2</w:t>
      </w:r>
      <w:r>
        <w:t>.</w:t>
      </w:r>
    </w:p>
    <w:p w14:paraId="6959291E" w14:textId="7847B806" w:rsidR="00681B0E" w:rsidRDefault="00EE269B" w:rsidP="00E835DF">
      <w:pPr>
        <w:pStyle w:val="ListParagraph"/>
        <w:numPr>
          <w:ilvl w:val="0"/>
          <w:numId w:val="46"/>
        </w:numPr>
      </w:pPr>
      <w:r>
        <w:t xml:space="preserve">Au fost printate valorile de pe </w:t>
      </w:r>
      <w:r w:rsidRPr="00EE269B">
        <w:rPr>
          <w:b/>
          <w:bCs/>
        </w:rPr>
        <w:t>linia 2</w:t>
      </w:r>
      <w:r>
        <w:t xml:space="preserve"> si </w:t>
      </w:r>
      <w:r w:rsidRPr="00EE269B">
        <w:rPr>
          <w:b/>
          <w:bCs/>
        </w:rPr>
        <w:t>coloanele 1 si 3</w:t>
      </w:r>
      <w:r>
        <w:t>.</w:t>
      </w:r>
    </w:p>
    <w:p w14:paraId="3C322E95" w14:textId="517D795D" w:rsidR="00681B0E" w:rsidRDefault="00EE269B" w:rsidP="00E835DF">
      <w:pPr>
        <w:pStyle w:val="ListParagraph"/>
        <w:numPr>
          <w:ilvl w:val="0"/>
          <w:numId w:val="46"/>
        </w:numPr>
      </w:pPr>
      <w:r>
        <w:t>A fost printat</w:t>
      </w:r>
      <w:r w:rsidR="00283802">
        <w:t>a</w:t>
      </w:r>
      <w:r>
        <w:t xml:space="preserve"> </w:t>
      </w:r>
      <w:r w:rsidRPr="00EE269B">
        <w:rPr>
          <w:b/>
          <w:bCs/>
        </w:rPr>
        <w:t>transpusa vectorului coloana</w:t>
      </w:r>
      <w:r>
        <w:t xml:space="preserve">. </w:t>
      </w:r>
    </w:p>
    <w:p w14:paraId="41A2822D" w14:textId="14A0E0A3" w:rsidR="00681B0E" w:rsidRDefault="00EE269B" w:rsidP="00E835DF">
      <w:pPr>
        <w:pStyle w:val="ListParagraph"/>
        <w:numPr>
          <w:ilvl w:val="0"/>
          <w:numId w:val="46"/>
        </w:numPr>
      </w:pPr>
      <w:r w:rsidRPr="00EE269B">
        <w:rPr>
          <w:b/>
          <w:bCs/>
        </w:rPr>
        <w:t>Intreaga matrice</w:t>
      </w:r>
      <w:r>
        <w:t xml:space="preserve"> a fost printata.</w:t>
      </w:r>
    </w:p>
    <w:p w14:paraId="60F4FC5D" w14:textId="7AD691B2" w:rsidR="00681B0E" w:rsidRDefault="00EE269B" w:rsidP="00E835DF">
      <w:pPr>
        <w:pStyle w:val="ListParagraph"/>
        <w:numPr>
          <w:ilvl w:val="0"/>
          <w:numId w:val="46"/>
        </w:numPr>
      </w:pPr>
      <w:r>
        <w:t xml:space="preserve">Matricea a fost printata de doua ori </w:t>
      </w:r>
      <w:r w:rsidRPr="00EE269B">
        <w:rPr>
          <w:b/>
          <w:bCs/>
        </w:rPr>
        <w:t>una sub cealalta</w:t>
      </w:r>
      <w:r>
        <w:t>.</w:t>
      </w:r>
    </w:p>
    <w:p w14:paraId="5878D973" w14:textId="14A05A9E" w:rsidR="00681B0E" w:rsidRDefault="00EE269B" w:rsidP="00E835DF">
      <w:pPr>
        <w:pStyle w:val="ListParagraph"/>
        <w:numPr>
          <w:ilvl w:val="0"/>
          <w:numId w:val="46"/>
        </w:numPr>
      </w:pPr>
      <w:r>
        <w:t xml:space="preserve">Matricea a fost printata de doua ori </w:t>
      </w:r>
      <w:r w:rsidRPr="00EE269B">
        <w:rPr>
          <w:b/>
          <w:bCs/>
        </w:rPr>
        <w:t>una langa cealalta</w:t>
      </w:r>
      <w:r>
        <w:t>.</w:t>
      </w:r>
    </w:p>
    <w:p w14:paraId="460ADFDF" w14:textId="19E8C2F2" w:rsidR="00681B0E" w:rsidRDefault="00681B0E" w:rsidP="00681B0E">
      <w:pPr>
        <w:ind w:left="357" w:firstLine="0"/>
      </w:pPr>
    </w:p>
    <w:p w14:paraId="118B8027" w14:textId="7C419360" w:rsidR="00681B0E" w:rsidRDefault="00681B0E" w:rsidP="00681B0E">
      <w:pPr>
        <w:pStyle w:val="Heading1"/>
      </w:pPr>
      <w:r>
        <w:t>Exercitiul 9</w:t>
      </w:r>
    </w:p>
    <w:p w14:paraId="7ABFB266" w14:textId="518C73BE" w:rsidR="00681B0E" w:rsidRDefault="00416690" w:rsidP="00416690">
      <w:pPr>
        <w:pStyle w:val="ListParagraph"/>
        <w:numPr>
          <w:ilvl w:val="0"/>
          <w:numId w:val="47"/>
        </w:numPr>
      </w:pPr>
      <w:r w:rsidRPr="00416690">
        <w:rPr>
          <w:b/>
          <w:bCs/>
        </w:rPr>
        <w:t>&gt;&gt; B = A(:, 2:2:end)</w:t>
      </w:r>
    </w:p>
    <w:p w14:paraId="0F7C02B8" w14:textId="77777777" w:rsidR="00416690" w:rsidRDefault="00416690" w:rsidP="00416690">
      <w:pPr>
        <w:pStyle w:val="ListParagraph"/>
        <w:ind w:left="717" w:firstLine="0"/>
      </w:pPr>
    </w:p>
    <w:p w14:paraId="2380FB3A" w14:textId="77777777" w:rsidR="00416690" w:rsidRDefault="00416690" w:rsidP="00416690">
      <w:pPr>
        <w:pStyle w:val="ListParagraph"/>
        <w:ind w:left="717" w:firstLine="0"/>
      </w:pPr>
      <w:r>
        <w:t>B =</w:t>
      </w:r>
    </w:p>
    <w:p w14:paraId="2632A442" w14:textId="77777777" w:rsidR="00416690" w:rsidRDefault="00416690" w:rsidP="00416690">
      <w:pPr>
        <w:pStyle w:val="ListParagraph"/>
        <w:ind w:left="717" w:firstLine="0"/>
      </w:pPr>
    </w:p>
    <w:p w14:paraId="7FD436B0" w14:textId="77777777" w:rsidR="00416690" w:rsidRDefault="00416690" w:rsidP="00416690">
      <w:pPr>
        <w:pStyle w:val="ListParagraph"/>
        <w:ind w:left="717" w:firstLine="0"/>
      </w:pPr>
      <w:r>
        <w:t xml:space="preserve">     7     7</w:t>
      </w:r>
    </w:p>
    <w:p w14:paraId="0B42FF6B" w14:textId="77777777" w:rsidR="00416690" w:rsidRDefault="00416690" w:rsidP="00416690">
      <w:pPr>
        <w:pStyle w:val="ListParagraph"/>
        <w:ind w:left="717" w:firstLine="0"/>
      </w:pPr>
      <w:r>
        <w:t xml:space="preserve">     1     6</w:t>
      </w:r>
    </w:p>
    <w:p w14:paraId="14412062" w14:textId="1FC86F13" w:rsidR="00416690" w:rsidRDefault="00416690" w:rsidP="00416690">
      <w:pPr>
        <w:pStyle w:val="ListParagraph"/>
        <w:numPr>
          <w:ilvl w:val="0"/>
          <w:numId w:val="48"/>
        </w:numPr>
      </w:pPr>
      <w:r>
        <w:t>5</w:t>
      </w:r>
      <w:r w:rsidR="00B21598">
        <w:br/>
      </w:r>
    </w:p>
    <w:p w14:paraId="44C5A5C0" w14:textId="6AAC6F65" w:rsidR="00416690" w:rsidRDefault="00416690" w:rsidP="00416690">
      <w:pPr>
        <w:pStyle w:val="ListParagraph"/>
        <w:numPr>
          <w:ilvl w:val="0"/>
          <w:numId w:val="47"/>
        </w:numPr>
      </w:pPr>
      <w:r w:rsidRPr="00416690">
        <w:rPr>
          <w:b/>
          <w:bCs/>
        </w:rPr>
        <w:t>&gt;&gt; C = A(1:2:end,</w:t>
      </w:r>
      <w:r w:rsidRPr="00416690">
        <w:t xml:space="preserve"> </w:t>
      </w:r>
      <w:r w:rsidRPr="00416690">
        <w:rPr>
          <w:b/>
          <w:bCs/>
        </w:rPr>
        <w:t>:)</w:t>
      </w:r>
    </w:p>
    <w:p w14:paraId="1CEB714E" w14:textId="77777777" w:rsidR="00416690" w:rsidRDefault="00416690" w:rsidP="00416690">
      <w:pPr>
        <w:pStyle w:val="ListParagraph"/>
        <w:ind w:left="717" w:firstLine="0"/>
      </w:pPr>
      <w:r>
        <w:t>C =</w:t>
      </w:r>
    </w:p>
    <w:p w14:paraId="0F6673BD" w14:textId="77777777" w:rsidR="00416690" w:rsidRDefault="00416690" w:rsidP="00416690">
      <w:pPr>
        <w:pStyle w:val="ListParagraph"/>
        <w:ind w:left="717" w:firstLine="0"/>
      </w:pPr>
    </w:p>
    <w:p w14:paraId="6872C830" w14:textId="77777777" w:rsidR="00416690" w:rsidRDefault="00416690" w:rsidP="00416690">
      <w:pPr>
        <w:pStyle w:val="ListParagraph"/>
        <w:ind w:left="717" w:firstLine="0"/>
      </w:pPr>
      <w:r>
        <w:t xml:space="preserve">     2     7     9     7</w:t>
      </w:r>
    </w:p>
    <w:p w14:paraId="743A6B8D" w14:textId="0A274681" w:rsidR="00416690" w:rsidRDefault="00416690" w:rsidP="00416690">
      <w:pPr>
        <w:pStyle w:val="ListParagraph"/>
        <w:ind w:left="717" w:firstLine="0"/>
      </w:pPr>
      <w:r>
        <w:t xml:space="preserve">     8     1     2     5</w:t>
      </w:r>
      <w:r w:rsidR="00B21598">
        <w:br/>
      </w:r>
    </w:p>
    <w:p w14:paraId="6EDAE7E6" w14:textId="7F26876E" w:rsidR="00416690" w:rsidRDefault="00B42524" w:rsidP="00416690">
      <w:pPr>
        <w:pStyle w:val="ListParagraph"/>
        <w:numPr>
          <w:ilvl w:val="0"/>
          <w:numId w:val="47"/>
        </w:numPr>
        <w:rPr>
          <w:b/>
          <w:bCs/>
        </w:rPr>
      </w:pPr>
      <w:r w:rsidRPr="00B42524">
        <w:rPr>
          <w:b/>
          <w:bCs/>
        </w:rPr>
        <w:t>&gt;&gt; D = A(1:2:end, 1:2)</w:t>
      </w:r>
    </w:p>
    <w:p w14:paraId="30A6A614" w14:textId="77777777" w:rsidR="00B42524" w:rsidRDefault="00B42524" w:rsidP="00B42524">
      <w:pPr>
        <w:pStyle w:val="ListParagraph"/>
        <w:ind w:left="717" w:firstLine="0"/>
      </w:pPr>
      <w:r>
        <w:t>D =</w:t>
      </w:r>
    </w:p>
    <w:p w14:paraId="043E0803" w14:textId="77777777" w:rsidR="00B42524" w:rsidRDefault="00B42524" w:rsidP="00B42524">
      <w:pPr>
        <w:pStyle w:val="ListParagraph"/>
        <w:ind w:left="717" w:firstLine="0"/>
      </w:pPr>
    </w:p>
    <w:p w14:paraId="5AC61E26" w14:textId="77777777" w:rsidR="00B42524" w:rsidRDefault="00B42524" w:rsidP="00B42524">
      <w:pPr>
        <w:pStyle w:val="ListParagraph"/>
        <w:ind w:left="717" w:firstLine="0"/>
      </w:pPr>
      <w:r>
        <w:t xml:space="preserve">     2     7</w:t>
      </w:r>
    </w:p>
    <w:p w14:paraId="7D7F8772" w14:textId="77777777" w:rsidR="00B42524" w:rsidRDefault="00B42524" w:rsidP="00B42524">
      <w:pPr>
        <w:pStyle w:val="ListParagraph"/>
        <w:ind w:left="717" w:firstLine="0"/>
      </w:pPr>
      <w:r>
        <w:t xml:space="preserve">     8     1</w:t>
      </w:r>
    </w:p>
    <w:p w14:paraId="207C12FB" w14:textId="77777777" w:rsidR="00B42524" w:rsidRDefault="00B42524" w:rsidP="00B42524">
      <w:pPr>
        <w:pStyle w:val="ListParagraph"/>
        <w:ind w:left="717" w:firstLine="0"/>
      </w:pPr>
    </w:p>
    <w:p w14:paraId="04268FEF" w14:textId="17343640" w:rsidR="00B42524" w:rsidRDefault="00B42524" w:rsidP="00B42524">
      <w:pPr>
        <w:pStyle w:val="ListParagraph"/>
        <w:ind w:left="717" w:firstLine="0"/>
      </w:pPr>
      <w:r>
        <w:t>&gt;&gt;</w:t>
      </w:r>
    </w:p>
    <w:p w14:paraId="4911FB15" w14:textId="51DA398E" w:rsidR="008D5BD7" w:rsidRDefault="008D5BD7" w:rsidP="00B42524">
      <w:pPr>
        <w:pStyle w:val="ListParagraph"/>
        <w:ind w:left="717" w:firstLine="0"/>
      </w:pPr>
    </w:p>
    <w:p w14:paraId="3BDEF020" w14:textId="2A8DD01D" w:rsidR="008D5BD7" w:rsidRDefault="008D5BD7" w:rsidP="008D5BD7">
      <w:pPr>
        <w:pStyle w:val="Heading1"/>
      </w:pPr>
      <w:r>
        <w:t>Exercitiul 10</w:t>
      </w:r>
    </w:p>
    <w:p w14:paraId="1D75B08B" w14:textId="2765A9CE" w:rsidR="008D5BD7" w:rsidRDefault="009A26A2" w:rsidP="009A26A2">
      <w:pPr>
        <w:pStyle w:val="ListParagraph"/>
        <w:numPr>
          <w:ilvl w:val="0"/>
          <w:numId w:val="49"/>
        </w:numPr>
        <w:rPr>
          <w:b/>
          <w:bCs/>
        </w:rPr>
      </w:pPr>
      <w:r w:rsidRPr="009A26A2">
        <w:rPr>
          <w:b/>
          <w:bCs/>
        </w:rPr>
        <w:t>&gt;&gt; N = [N(:,1:2) m]</w:t>
      </w:r>
    </w:p>
    <w:p w14:paraId="7E763755" w14:textId="77777777" w:rsidR="009A26A2" w:rsidRPr="009A26A2" w:rsidRDefault="009A26A2" w:rsidP="009A26A2">
      <w:pPr>
        <w:pStyle w:val="ListParagraph"/>
        <w:ind w:left="717" w:firstLine="0"/>
        <w:rPr>
          <w:b/>
          <w:bCs/>
        </w:rPr>
      </w:pPr>
    </w:p>
    <w:p w14:paraId="1835C545" w14:textId="77777777" w:rsidR="009A26A2" w:rsidRPr="009A26A2" w:rsidRDefault="009A26A2" w:rsidP="009A26A2">
      <w:pPr>
        <w:pStyle w:val="ListParagraph"/>
        <w:ind w:left="717" w:firstLine="0"/>
      </w:pPr>
      <w:r w:rsidRPr="009A26A2">
        <w:t>N =</w:t>
      </w:r>
    </w:p>
    <w:p w14:paraId="61DDB89D" w14:textId="77777777" w:rsidR="009A26A2" w:rsidRPr="009A26A2" w:rsidRDefault="009A26A2" w:rsidP="009A26A2">
      <w:pPr>
        <w:pStyle w:val="ListParagraph"/>
        <w:ind w:left="717" w:firstLine="0"/>
      </w:pPr>
    </w:p>
    <w:p w14:paraId="120042FE" w14:textId="77777777" w:rsidR="009A26A2" w:rsidRPr="009A26A2" w:rsidRDefault="009A26A2" w:rsidP="009A26A2">
      <w:pPr>
        <w:pStyle w:val="ListParagraph"/>
        <w:ind w:left="717" w:firstLine="0"/>
      </w:pPr>
      <w:r w:rsidRPr="009A26A2">
        <w:t xml:space="preserve">     2     3     5</w:t>
      </w:r>
    </w:p>
    <w:p w14:paraId="02300CAC" w14:textId="2F16C997" w:rsidR="009A26A2" w:rsidRPr="009A26A2" w:rsidRDefault="009A26A2" w:rsidP="009A26A2">
      <w:pPr>
        <w:pStyle w:val="ListParagraph"/>
        <w:ind w:left="717" w:firstLine="0"/>
      </w:pPr>
      <w:r w:rsidRPr="009A26A2">
        <w:t xml:space="preserve">     4     5     6</w:t>
      </w:r>
    </w:p>
    <w:p w14:paraId="7F4E2313" w14:textId="633FCE57" w:rsidR="00681B0E" w:rsidRDefault="00A57870" w:rsidP="00A57870">
      <w:pPr>
        <w:pStyle w:val="ListParagraph"/>
        <w:numPr>
          <w:ilvl w:val="0"/>
          <w:numId w:val="49"/>
        </w:numPr>
      </w:pPr>
      <w:r w:rsidRPr="00A57870">
        <w:rPr>
          <w:b/>
          <w:bCs/>
        </w:rPr>
        <w:t>&gt;&gt; N = [n ; N(:, 1:3)</w:t>
      </w:r>
      <w:r w:rsidRPr="00A57870">
        <w:t>]</w:t>
      </w:r>
    </w:p>
    <w:p w14:paraId="7A6B202A" w14:textId="77777777" w:rsidR="00A57870" w:rsidRDefault="00A57870" w:rsidP="00A57870">
      <w:pPr>
        <w:pStyle w:val="ListParagraph"/>
        <w:ind w:left="717" w:firstLine="0"/>
      </w:pPr>
      <w:r>
        <w:t>N =</w:t>
      </w:r>
    </w:p>
    <w:p w14:paraId="7ABDE1DE" w14:textId="77777777" w:rsidR="00A57870" w:rsidRDefault="00A57870" w:rsidP="00A57870">
      <w:pPr>
        <w:pStyle w:val="ListParagraph"/>
        <w:ind w:left="717" w:firstLine="0"/>
      </w:pPr>
    </w:p>
    <w:p w14:paraId="618EF02A" w14:textId="77777777" w:rsidR="00A57870" w:rsidRDefault="00A57870" w:rsidP="00A57870">
      <w:pPr>
        <w:pStyle w:val="ListParagraph"/>
        <w:ind w:left="717" w:firstLine="0"/>
      </w:pPr>
      <w:r>
        <w:t xml:space="preserve">     1     1     1</w:t>
      </w:r>
    </w:p>
    <w:p w14:paraId="43A07877" w14:textId="77777777" w:rsidR="00A57870" w:rsidRDefault="00A57870" w:rsidP="00A57870">
      <w:pPr>
        <w:pStyle w:val="ListParagraph"/>
        <w:ind w:left="717" w:firstLine="0"/>
      </w:pPr>
      <w:r>
        <w:t xml:space="preserve">     2     3     5</w:t>
      </w:r>
    </w:p>
    <w:p w14:paraId="15B4ACDA" w14:textId="2EC843E5" w:rsidR="00A57870" w:rsidRDefault="00A57870" w:rsidP="00A57870">
      <w:pPr>
        <w:pStyle w:val="ListParagraph"/>
        <w:ind w:left="717" w:firstLine="0"/>
      </w:pPr>
      <w:r>
        <w:t xml:space="preserve">     4     5     6</w:t>
      </w:r>
      <w:r>
        <w:br/>
      </w:r>
    </w:p>
    <w:p w14:paraId="0E0C54A2" w14:textId="53E18361" w:rsidR="00A57870" w:rsidRDefault="00A57870" w:rsidP="00A57870">
      <w:pPr>
        <w:pStyle w:val="ListParagraph"/>
        <w:numPr>
          <w:ilvl w:val="0"/>
          <w:numId w:val="49"/>
        </w:numPr>
        <w:rPr>
          <w:b/>
          <w:bCs/>
        </w:rPr>
      </w:pPr>
      <w:r w:rsidRPr="00A57870">
        <w:rPr>
          <w:b/>
          <w:bCs/>
        </w:rPr>
        <w:t>&gt;&gt; N = [N([3], :) ; N([2], :) ; N([1], :)]</w:t>
      </w:r>
    </w:p>
    <w:p w14:paraId="5B30C405" w14:textId="77777777" w:rsidR="00A57870" w:rsidRPr="00A57870" w:rsidRDefault="00A57870" w:rsidP="00A57870">
      <w:pPr>
        <w:pStyle w:val="ListParagraph"/>
        <w:ind w:left="717" w:firstLine="0"/>
      </w:pPr>
      <w:r w:rsidRPr="00A57870">
        <w:t>N =</w:t>
      </w:r>
    </w:p>
    <w:p w14:paraId="78DCCA81" w14:textId="77777777" w:rsidR="00A57870" w:rsidRPr="00A57870" w:rsidRDefault="00A57870" w:rsidP="00A57870">
      <w:pPr>
        <w:pStyle w:val="ListParagraph"/>
        <w:ind w:left="717" w:firstLine="0"/>
      </w:pPr>
    </w:p>
    <w:p w14:paraId="4951BD22" w14:textId="77777777" w:rsidR="00A57870" w:rsidRPr="00A57870" w:rsidRDefault="00A57870" w:rsidP="00A57870">
      <w:pPr>
        <w:pStyle w:val="ListParagraph"/>
        <w:ind w:left="717" w:firstLine="0"/>
      </w:pPr>
      <w:r w:rsidRPr="00A57870">
        <w:t xml:space="preserve">     4     5     6</w:t>
      </w:r>
    </w:p>
    <w:p w14:paraId="5FD1AE5F" w14:textId="77777777" w:rsidR="00A57870" w:rsidRPr="00A57870" w:rsidRDefault="00A57870" w:rsidP="00A57870">
      <w:pPr>
        <w:pStyle w:val="ListParagraph"/>
        <w:ind w:left="717" w:firstLine="0"/>
      </w:pPr>
      <w:r w:rsidRPr="00A57870">
        <w:t xml:space="preserve">     2     3     5</w:t>
      </w:r>
    </w:p>
    <w:p w14:paraId="0D79FC41" w14:textId="0A1B575E" w:rsidR="00A57870" w:rsidRPr="00A57870" w:rsidRDefault="00A57870" w:rsidP="00A57870">
      <w:pPr>
        <w:pStyle w:val="ListParagraph"/>
        <w:ind w:left="717" w:firstLine="0"/>
      </w:pPr>
      <w:r w:rsidRPr="00A57870">
        <w:t xml:space="preserve">     1     1     1</w:t>
      </w:r>
    </w:p>
    <w:p w14:paraId="1109D216" w14:textId="4C4308F3" w:rsidR="0063160F" w:rsidRDefault="00D650FB" w:rsidP="00A57870">
      <w:pPr>
        <w:pStyle w:val="ListParagraph"/>
        <w:numPr>
          <w:ilvl w:val="0"/>
          <w:numId w:val="49"/>
        </w:numPr>
        <w:rPr>
          <w:b/>
          <w:bCs/>
        </w:rPr>
      </w:pPr>
      <w:r w:rsidRPr="00D650FB">
        <w:rPr>
          <w:b/>
          <w:bCs/>
        </w:rPr>
        <w:t>&gt;&gt; [N([3], [2])]</w:t>
      </w:r>
    </w:p>
    <w:p w14:paraId="2B1DC0D8" w14:textId="77777777" w:rsidR="00D650FB" w:rsidRPr="00D650FB" w:rsidRDefault="00D650FB" w:rsidP="00D650FB">
      <w:pPr>
        <w:pStyle w:val="ListParagraph"/>
        <w:ind w:left="717" w:firstLine="0"/>
      </w:pPr>
      <w:r w:rsidRPr="00D650FB">
        <w:t>ans =</w:t>
      </w:r>
    </w:p>
    <w:p w14:paraId="2F7BDE4F" w14:textId="77777777" w:rsidR="00D650FB" w:rsidRPr="00D650FB" w:rsidRDefault="00D650FB" w:rsidP="00D650FB">
      <w:pPr>
        <w:pStyle w:val="ListParagraph"/>
        <w:ind w:left="717" w:firstLine="0"/>
      </w:pPr>
    </w:p>
    <w:p w14:paraId="42BB200E" w14:textId="78FC4DD7" w:rsidR="00D650FB" w:rsidRDefault="00D650FB" w:rsidP="00D650FB">
      <w:pPr>
        <w:pStyle w:val="ListParagraph"/>
        <w:ind w:left="717" w:firstLine="0"/>
      </w:pPr>
      <w:r w:rsidRPr="00D650FB">
        <w:t xml:space="preserve">     1</w:t>
      </w:r>
    </w:p>
    <w:p w14:paraId="024316CA" w14:textId="5AC02086" w:rsidR="00D650FB" w:rsidRDefault="009128ED" w:rsidP="00D650FB">
      <w:pPr>
        <w:pStyle w:val="ListParagraph"/>
        <w:numPr>
          <w:ilvl w:val="0"/>
          <w:numId w:val="49"/>
        </w:numPr>
        <w:rPr>
          <w:b/>
          <w:bCs/>
        </w:rPr>
      </w:pPr>
      <w:r w:rsidRPr="009128ED">
        <w:rPr>
          <w:b/>
          <w:bCs/>
        </w:rPr>
        <w:t>&gt;&gt; [N([3], :)]</w:t>
      </w:r>
    </w:p>
    <w:p w14:paraId="61B55D77" w14:textId="77777777" w:rsidR="009128ED" w:rsidRDefault="009128ED" w:rsidP="009128ED">
      <w:pPr>
        <w:pStyle w:val="ListParagraph"/>
        <w:ind w:left="717" w:firstLine="0"/>
      </w:pPr>
      <w:r>
        <w:t>ans =</w:t>
      </w:r>
    </w:p>
    <w:p w14:paraId="05CF94D9" w14:textId="77777777" w:rsidR="009128ED" w:rsidRDefault="009128ED" w:rsidP="009128ED">
      <w:pPr>
        <w:pStyle w:val="ListParagraph"/>
        <w:ind w:left="717" w:firstLine="0"/>
      </w:pPr>
    </w:p>
    <w:p w14:paraId="17AC9710" w14:textId="6A6BF305" w:rsidR="009128ED" w:rsidRDefault="009128ED" w:rsidP="009128ED">
      <w:pPr>
        <w:pStyle w:val="ListParagraph"/>
        <w:ind w:left="717" w:firstLine="0"/>
      </w:pPr>
      <w:r>
        <w:t xml:space="preserve">     1     1     1</w:t>
      </w:r>
    </w:p>
    <w:p w14:paraId="4A56F1D0" w14:textId="3A8D152A" w:rsidR="009128ED" w:rsidRDefault="005711A7" w:rsidP="009128ED">
      <w:pPr>
        <w:pStyle w:val="ListParagraph"/>
        <w:numPr>
          <w:ilvl w:val="0"/>
          <w:numId w:val="49"/>
        </w:numPr>
        <w:rPr>
          <w:b/>
          <w:bCs/>
        </w:rPr>
      </w:pPr>
      <w:r w:rsidRPr="005711A7">
        <w:rPr>
          <w:b/>
          <w:bCs/>
        </w:rPr>
        <w:t>&gt;&gt; rez = N(:)</w:t>
      </w:r>
    </w:p>
    <w:p w14:paraId="1A794539" w14:textId="77777777" w:rsidR="005711A7" w:rsidRDefault="005711A7" w:rsidP="005711A7">
      <w:pPr>
        <w:pStyle w:val="ListParagraph"/>
        <w:ind w:left="717" w:firstLine="0"/>
      </w:pPr>
      <w:r>
        <w:t>rez =</w:t>
      </w:r>
    </w:p>
    <w:p w14:paraId="396156C0" w14:textId="77777777" w:rsidR="005711A7" w:rsidRDefault="005711A7" w:rsidP="005711A7">
      <w:pPr>
        <w:pStyle w:val="ListParagraph"/>
        <w:ind w:left="717" w:firstLine="0"/>
      </w:pPr>
    </w:p>
    <w:p w14:paraId="6649E2AF" w14:textId="77777777" w:rsidR="005711A7" w:rsidRDefault="005711A7" w:rsidP="005711A7">
      <w:pPr>
        <w:pStyle w:val="ListParagraph"/>
        <w:ind w:left="717" w:firstLine="0"/>
      </w:pPr>
      <w:r>
        <w:t xml:space="preserve">     4</w:t>
      </w:r>
    </w:p>
    <w:p w14:paraId="3B8A32BC" w14:textId="77777777" w:rsidR="005711A7" w:rsidRDefault="005711A7" w:rsidP="005711A7">
      <w:pPr>
        <w:pStyle w:val="ListParagraph"/>
        <w:ind w:left="717" w:firstLine="0"/>
      </w:pPr>
      <w:r>
        <w:t xml:space="preserve">     2</w:t>
      </w:r>
    </w:p>
    <w:p w14:paraId="3FC923FF" w14:textId="77777777" w:rsidR="005711A7" w:rsidRDefault="005711A7" w:rsidP="005711A7">
      <w:pPr>
        <w:pStyle w:val="ListParagraph"/>
        <w:ind w:left="717" w:firstLine="0"/>
      </w:pPr>
      <w:r>
        <w:t xml:space="preserve">     1</w:t>
      </w:r>
    </w:p>
    <w:p w14:paraId="2276D557" w14:textId="77777777" w:rsidR="005711A7" w:rsidRDefault="005711A7" w:rsidP="005711A7">
      <w:pPr>
        <w:pStyle w:val="ListParagraph"/>
        <w:ind w:left="717" w:firstLine="0"/>
      </w:pPr>
      <w:r>
        <w:t xml:space="preserve">     5</w:t>
      </w:r>
    </w:p>
    <w:p w14:paraId="43E32D11" w14:textId="77777777" w:rsidR="005711A7" w:rsidRDefault="005711A7" w:rsidP="005711A7">
      <w:pPr>
        <w:pStyle w:val="ListParagraph"/>
        <w:ind w:left="717" w:firstLine="0"/>
      </w:pPr>
      <w:r>
        <w:t xml:space="preserve">     3</w:t>
      </w:r>
    </w:p>
    <w:p w14:paraId="7D44C36F" w14:textId="77777777" w:rsidR="005711A7" w:rsidRDefault="005711A7" w:rsidP="005711A7">
      <w:pPr>
        <w:pStyle w:val="ListParagraph"/>
        <w:ind w:left="717" w:firstLine="0"/>
      </w:pPr>
      <w:r>
        <w:t xml:space="preserve">     1</w:t>
      </w:r>
    </w:p>
    <w:p w14:paraId="520A667E" w14:textId="77777777" w:rsidR="005711A7" w:rsidRDefault="005711A7" w:rsidP="005711A7">
      <w:pPr>
        <w:pStyle w:val="ListParagraph"/>
        <w:ind w:left="717" w:firstLine="0"/>
      </w:pPr>
      <w:r>
        <w:t xml:space="preserve">     6</w:t>
      </w:r>
    </w:p>
    <w:p w14:paraId="740AE2A3" w14:textId="77777777" w:rsidR="005711A7" w:rsidRDefault="005711A7" w:rsidP="005711A7">
      <w:pPr>
        <w:pStyle w:val="ListParagraph"/>
        <w:ind w:left="717" w:firstLine="0"/>
      </w:pPr>
      <w:r>
        <w:t xml:space="preserve">     5</w:t>
      </w:r>
    </w:p>
    <w:p w14:paraId="5171C772" w14:textId="4626E9A0" w:rsidR="005711A7" w:rsidRDefault="005711A7" w:rsidP="005711A7">
      <w:pPr>
        <w:pStyle w:val="ListParagraph"/>
        <w:ind w:left="717" w:firstLine="0"/>
      </w:pPr>
      <w:r>
        <w:t xml:space="preserve">     1</w:t>
      </w:r>
    </w:p>
    <w:p w14:paraId="5DDD7764" w14:textId="3AF344C2" w:rsidR="005711A7" w:rsidRDefault="00CB6551" w:rsidP="005711A7">
      <w:pPr>
        <w:pStyle w:val="ListParagraph"/>
        <w:numPr>
          <w:ilvl w:val="0"/>
          <w:numId w:val="49"/>
        </w:numPr>
      </w:pPr>
      <w:r w:rsidRPr="00CB6551">
        <w:rPr>
          <w:b/>
          <w:bCs/>
        </w:rPr>
        <w:t>&gt;&gt; [lin,col]=size(N</w:t>
      </w:r>
      <w:r w:rsidRPr="00CB6551">
        <w:t>)</w:t>
      </w:r>
    </w:p>
    <w:p w14:paraId="147B5AD1" w14:textId="77777777" w:rsidR="00CB6551" w:rsidRDefault="00CB6551" w:rsidP="00CB6551">
      <w:pPr>
        <w:pStyle w:val="ListParagraph"/>
        <w:ind w:left="717" w:firstLine="0"/>
      </w:pPr>
      <w:r>
        <w:t>lin =</w:t>
      </w:r>
    </w:p>
    <w:p w14:paraId="5B57B6A7" w14:textId="77777777" w:rsidR="00CB6551" w:rsidRDefault="00CB6551" w:rsidP="00CB6551">
      <w:pPr>
        <w:pStyle w:val="ListParagraph"/>
        <w:ind w:left="717" w:firstLine="0"/>
      </w:pPr>
    </w:p>
    <w:p w14:paraId="4F06FD62" w14:textId="77777777" w:rsidR="00CB6551" w:rsidRDefault="00CB6551" w:rsidP="00CB6551">
      <w:pPr>
        <w:pStyle w:val="ListParagraph"/>
        <w:ind w:left="717" w:firstLine="0"/>
      </w:pPr>
      <w:r>
        <w:t xml:space="preserve">     3</w:t>
      </w:r>
    </w:p>
    <w:p w14:paraId="5A3374D6" w14:textId="77777777" w:rsidR="00CB6551" w:rsidRDefault="00CB6551" w:rsidP="00CB6551">
      <w:pPr>
        <w:pStyle w:val="ListParagraph"/>
        <w:ind w:left="717" w:firstLine="0"/>
      </w:pPr>
    </w:p>
    <w:p w14:paraId="03162697" w14:textId="77777777" w:rsidR="00CB6551" w:rsidRDefault="00CB6551" w:rsidP="00CB6551">
      <w:pPr>
        <w:pStyle w:val="ListParagraph"/>
        <w:ind w:left="717" w:firstLine="0"/>
      </w:pPr>
    </w:p>
    <w:p w14:paraId="03D3111A" w14:textId="77777777" w:rsidR="00CB6551" w:rsidRDefault="00CB6551" w:rsidP="00CB6551">
      <w:pPr>
        <w:pStyle w:val="ListParagraph"/>
        <w:ind w:left="717" w:firstLine="0"/>
      </w:pPr>
      <w:r>
        <w:t>col =</w:t>
      </w:r>
    </w:p>
    <w:p w14:paraId="5343C64C" w14:textId="77777777" w:rsidR="00CB6551" w:rsidRDefault="00CB6551" w:rsidP="00CB6551">
      <w:pPr>
        <w:pStyle w:val="ListParagraph"/>
        <w:ind w:left="717" w:firstLine="0"/>
      </w:pPr>
    </w:p>
    <w:p w14:paraId="21A1911B" w14:textId="31105CE9" w:rsidR="00CB6551" w:rsidRDefault="00CB6551" w:rsidP="00CB6551">
      <w:pPr>
        <w:pStyle w:val="ListParagraph"/>
        <w:ind w:left="717" w:firstLine="0"/>
      </w:pPr>
      <w:r>
        <w:t xml:space="preserve">     3</w:t>
      </w:r>
    </w:p>
    <w:p w14:paraId="5BC92578" w14:textId="4EAF49BB" w:rsidR="00CB6551" w:rsidRDefault="00CB6551" w:rsidP="00CB6551">
      <w:pPr>
        <w:pStyle w:val="ListParagraph"/>
        <w:ind w:left="717" w:firstLine="0"/>
      </w:pPr>
    </w:p>
    <w:p w14:paraId="35AC5C4F" w14:textId="5B33AFF5" w:rsidR="00CB6551" w:rsidRPr="00CB6551" w:rsidRDefault="00CB6551" w:rsidP="00CB6551">
      <w:pPr>
        <w:pStyle w:val="ListParagraph"/>
        <w:numPr>
          <w:ilvl w:val="0"/>
          <w:numId w:val="49"/>
        </w:numPr>
      </w:pPr>
      <w:r w:rsidRPr="00CB6551">
        <w:rPr>
          <w:b/>
          <w:bCs/>
        </w:rPr>
        <w:t>&gt;&gt; N = [N(2:3, :)]</w:t>
      </w:r>
    </w:p>
    <w:p w14:paraId="10C6C358" w14:textId="77777777" w:rsidR="00CB6551" w:rsidRDefault="00CB6551" w:rsidP="00CB6551">
      <w:pPr>
        <w:pStyle w:val="ListParagraph"/>
        <w:ind w:left="717" w:firstLine="0"/>
      </w:pPr>
      <w:r>
        <w:t>N =</w:t>
      </w:r>
    </w:p>
    <w:p w14:paraId="3440CEC0" w14:textId="77777777" w:rsidR="00CB6551" w:rsidRDefault="00CB6551" w:rsidP="00CB6551">
      <w:pPr>
        <w:pStyle w:val="ListParagraph"/>
        <w:ind w:left="717" w:firstLine="0"/>
      </w:pPr>
    </w:p>
    <w:p w14:paraId="3548760A" w14:textId="77777777" w:rsidR="00CB6551" w:rsidRDefault="00CB6551" w:rsidP="00CB6551">
      <w:pPr>
        <w:pStyle w:val="ListParagraph"/>
        <w:ind w:left="717" w:firstLine="0"/>
      </w:pPr>
      <w:r>
        <w:t xml:space="preserve">     2     3     5</w:t>
      </w:r>
    </w:p>
    <w:p w14:paraId="68F24077" w14:textId="6ED8D6C6" w:rsidR="00CB6551" w:rsidRDefault="00CB6551" w:rsidP="00CB6551">
      <w:pPr>
        <w:pStyle w:val="ListParagraph"/>
        <w:ind w:left="717" w:firstLine="0"/>
      </w:pPr>
      <w:r>
        <w:t xml:space="preserve">     1     1     1</w:t>
      </w:r>
    </w:p>
    <w:p w14:paraId="26ECC6E2" w14:textId="77777777" w:rsidR="005E4BB9" w:rsidRDefault="001F51FC" w:rsidP="005E4BB9">
      <w:pPr>
        <w:pStyle w:val="ListParagraph"/>
        <w:numPr>
          <w:ilvl w:val="0"/>
          <w:numId w:val="49"/>
        </w:numPr>
      </w:pPr>
      <w:r w:rsidRPr="005E4BB9">
        <w:rPr>
          <w:b/>
          <w:bCs/>
        </w:rPr>
        <w:t>&gt;&gt; max(size(N))</w:t>
      </w:r>
      <w:r w:rsidR="005E4BB9">
        <w:rPr>
          <w:b/>
          <w:bCs/>
        </w:rPr>
        <w:t xml:space="preserve"> </w:t>
      </w:r>
      <w:r w:rsidR="005E4BB9">
        <w:t xml:space="preserve">si </w:t>
      </w:r>
      <w:r w:rsidR="005E4BB9" w:rsidRPr="005E4BB9">
        <w:rPr>
          <w:b/>
          <w:bCs/>
        </w:rPr>
        <w:t>&gt;&gt; max(length(N))</w:t>
      </w:r>
      <w:r w:rsidR="005E4BB9">
        <w:rPr>
          <w:b/>
          <w:bCs/>
        </w:rPr>
        <w:br/>
      </w:r>
      <w:r w:rsidR="005E4BB9">
        <w:t>ans =</w:t>
      </w:r>
    </w:p>
    <w:p w14:paraId="649699F3" w14:textId="77777777" w:rsidR="005E4BB9" w:rsidRDefault="005E4BB9" w:rsidP="005E4BB9">
      <w:pPr>
        <w:pStyle w:val="ListParagraph"/>
        <w:ind w:left="717" w:firstLine="0"/>
      </w:pPr>
    </w:p>
    <w:p w14:paraId="0FB460C5" w14:textId="009CF4EB" w:rsidR="00CB6551" w:rsidRPr="005E4BB9" w:rsidRDefault="005E4BB9" w:rsidP="005E4BB9">
      <w:pPr>
        <w:pStyle w:val="ListParagraph"/>
        <w:ind w:left="717" w:firstLine="0"/>
      </w:pPr>
      <w:r>
        <w:t xml:space="preserve">     3</w:t>
      </w:r>
    </w:p>
    <w:p w14:paraId="65A8171A" w14:textId="3AA0E3AF" w:rsidR="005E4BB9" w:rsidRPr="005E4BB9" w:rsidRDefault="005E4BB9" w:rsidP="005E4BB9">
      <w:pPr>
        <w:pStyle w:val="ListParagraph"/>
        <w:numPr>
          <w:ilvl w:val="0"/>
          <w:numId w:val="49"/>
        </w:numPr>
        <w:rPr>
          <w:b/>
          <w:bCs/>
        </w:rPr>
      </w:pPr>
      <w:r w:rsidRPr="005E4BB9">
        <w:rPr>
          <w:b/>
          <w:bCs/>
        </w:rPr>
        <w:t>&gt;&gt; N = [N([2],:)]</w:t>
      </w:r>
    </w:p>
    <w:p w14:paraId="36195D51" w14:textId="77777777" w:rsidR="005E4BB9" w:rsidRDefault="005E4BB9" w:rsidP="005E4BB9">
      <w:pPr>
        <w:pStyle w:val="ListParagraph"/>
        <w:ind w:left="717" w:firstLine="0"/>
      </w:pPr>
      <w:r>
        <w:t>N =</w:t>
      </w:r>
    </w:p>
    <w:p w14:paraId="061DCD03" w14:textId="77777777" w:rsidR="005E4BB9" w:rsidRDefault="005E4BB9" w:rsidP="005E4BB9">
      <w:pPr>
        <w:pStyle w:val="ListParagraph"/>
        <w:ind w:left="717" w:firstLine="0"/>
      </w:pPr>
    </w:p>
    <w:p w14:paraId="494B7B0D" w14:textId="404EA4BC" w:rsidR="005E4BB9" w:rsidRPr="005711A7" w:rsidRDefault="005E4BB9" w:rsidP="005E4BB9">
      <w:pPr>
        <w:pStyle w:val="ListParagraph"/>
        <w:ind w:left="717" w:firstLine="0"/>
      </w:pPr>
      <w:r>
        <w:t xml:space="preserve">     1     1     1</w:t>
      </w:r>
    </w:p>
    <w:p w14:paraId="1F05EA1A" w14:textId="40F2ACFB" w:rsidR="00681B0E" w:rsidRDefault="00681B0E" w:rsidP="00681B0E"/>
    <w:p w14:paraId="38E2E23D" w14:textId="77777777" w:rsidR="00681B0E" w:rsidRPr="00E15AEA" w:rsidRDefault="00681B0E" w:rsidP="00681B0E"/>
    <w:p w14:paraId="5639B3A3" w14:textId="77777777" w:rsidR="00983032" w:rsidRDefault="00983032" w:rsidP="00983032">
      <w:pPr>
        <w:pStyle w:val="ListParagraph"/>
        <w:ind w:left="717" w:firstLine="0"/>
      </w:pPr>
    </w:p>
    <w:p w14:paraId="2334E89A" w14:textId="1CA39CA8" w:rsidR="006223C5" w:rsidRDefault="006223C5" w:rsidP="006F32AB">
      <w:pPr>
        <w:ind w:firstLine="0"/>
      </w:pPr>
      <w:r>
        <w:t xml:space="preserve">   </w:t>
      </w:r>
    </w:p>
    <w:p w14:paraId="4BBDA4A2" w14:textId="1EBD7652" w:rsidR="006223C5" w:rsidRPr="006F32AB" w:rsidRDefault="006223C5" w:rsidP="006223C5">
      <w:pPr>
        <w:pStyle w:val="ListParagraph"/>
        <w:ind w:left="717" w:firstLine="0"/>
      </w:pPr>
    </w:p>
    <w:p w14:paraId="61595609" w14:textId="77777777" w:rsidR="004240B1" w:rsidRDefault="004240B1" w:rsidP="004240B1">
      <w:pPr>
        <w:ind w:firstLine="0"/>
        <w:rPr>
          <w:b/>
          <w:bCs/>
        </w:rPr>
      </w:pPr>
    </w:p>
    <w:p w14:paraId="33974BF4" w14:textId="2BCFE38D" w:rsidR="004240B1" w:rsidRPr="004240B1" w:rsidRDefault="004240B1" w:rsidP="004240B1">
      <w:pPr>
        <w:ind w:firstLine="0"/>
        <w:rPr>
          <w:b/>
          <w:bCs/>
        </w:rPr>
      </w:pPr>
      <w:r w:rsidRPr="004240B1">
        <w:rPr>
          <w:b/>
          <w:bCs/>
        </w:rPr>
        <w:br/>
      </w:r>
    </w:p>
    <w:sectPr w:rsidR="004240B1" w:rsidRPr="004240B1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AD1F0" w14:textId="77777777" w:rsidR="00B57AFE" w:rsidRDefault="00B57AFE">
      <w:r>
        <w:separator/>
      </w:r>
    </w:p>
  </w:endnote>
  <w:endnote w:type="continuationSeparator" w:id="0">
    <w:p w14:paraId="25190782" w14:textId="77777777" w:rsidR="00B57AFE" w:rsidRDefault="00B57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9C613" w14:textId="77777777" w:rsidR="002A792A" w:rsidRDefault="00B57AFE">
    <w:pPr>
      <w:pStyle w:val="Footer"/>
    </w:pPr>
    <w:sdt>
      <w:sdtPr>
        <w:alias w:val="Enter Company Name:"/>
        <w:tag w:val="Enter Company Name:"/>
        <w:id w:val="-397664319"/>
        <w:placeholder>
          <w:docPart w:val="35DAB890FA1743D594787201D358533F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373CB" w14:textId="77777777" w:rsidR="00B57AFE" w:rsidRDefault="00B57AFE">
      <w:r>
        <w:separator/>
      </w:r>
    </w:p>
  </w:footnote>
  <w:footnote w:type="continuationSeparator" w:id="0">
    <w:p w14:paraId="0D8CB7B0" w14:textId="77777777" w:rsidR="00B57AFE" w:rsidRDefault="00B57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A0A74"/>
    <w:multiLevelType w:val="hybridMultilevel"/>
    <w:tmpl w:val="97006B30"/>
    <w:lvl w:ilvl="0" w:tplc="A26CA75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0A297AC0"/>
    <w:multiLevelType w:val="hybridMultilevel"/>
    <w:tmpl w:val="05C22D70"/>
    <w:lvl w:ilvl="0" w:tplc="E4AC2A16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E10632"/>
    <w:multiLevelType w:val="hybridMultilevel"/>
    <w:tmpl w:val="26C4A46E"/>
    <w:lvl w:ilvl="0" w:tplc="0948563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9D7AA9"/>
    <w:multiLevelType w:val="hybridMultilevel"/>
    <w:tmpl w:val="892E15AE"/>
    <w:lvl w:ilvl="0" w:tplc="3F922396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1A086A15"/>
    <w:multiLevelType w:val="hybridMultilevel"/>
    <w:tmpl w:val="22DA7B1C"/>
    <w:lvl w:ilvl="0" w:tplc="65A6F128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6E0AD4"/>
    <w:multiLevelType w:val="hybridMultilevel"/>
    <w:tmpl w:val="9BBE54DC"/>
    <w:lvl w:ilvl="0" w:tplc="59BCE8CC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 w15:restartNumberingAfterBreak="0">
    <w:nsid w:val="2C4518EF"/>
    <w:multiLevelType w:val="hybridMultilevel"/>
    <w:tmpl w:val="D29058B2"/>
    <w:lvl w:ilvl="0" w:tplc="C852A984">
      <w:start w:val="1"/>
      <w:numFmt w:val="decimal"/>
      <w:lvlText w:val="%1"/>
      <w:lvlJc w:val="left"/>
      <w:pPr>
        <w:ind w:left="1392" w:hanging="405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067" w:hanging="360"/>
      </w:pPr>
    </w:lvl>
    <w:lvl w:ilvl="2" w:tplc="0418001B" w:tentative="1">
      <w:start w:val="1"/>
      <w:numFmt w:val="lowerRoman"/>
      <w:lvlText w:val="%3."/>
      <w:lvlJc w:val="right"/>
      <w:pPr>
        <w:ind w:left="2787" w:hanging="180"/>
      </w:pPr>
    </w:lvl>
    <w:lvl w:ilvl="3" w:tplc="0418000F" w:tentative="1">
      <w:start w:val="1"/>
      <w:numFmt w:val="decimal"/>
      <w:lvlText w:val="%4."/>
      <w:lvlJc w:val="left"/>
      <w:pPr>
        <w:ind w:left="3507" w:hanging="360"/>
      </w:pPr>
    </w:lvl>
    <w:lvl w:ilvl="4" w:tplc="04180019" w:tentative="1">
      <w:start w:val="1"/>
      <w:numFmt w:val="lowerLetter"/>
      <w:lvlText w:val="%5."/>
      <w:lvlJc w:val="left"/>
      <w:pPr>
        <w:ind w:left="4227" w:hanging="360"/>
      </w:pPr>
    </w:lvl>
    <w:lvl w:ilvl="5" w:tplc="0418001B" w:tentative="1">
      <w:start w:val="1"/>
      <w:numFmt w:val="lowerRoman"/>
      <w:lvlText w:val="%6."/>
      <w:lvlJc w:val="right"/>
      <w:pPr>
        <w:ind w:left="4947" w:hanging="180"/>
      </w:pPr>
    </w:lvl>
    <w:lvl w:ilvl="6" w:tplc="0418000F" w:tentative="1">
      <w:start w:val="1"/>
      <w:numFmt w:val="decimal"/>
      <w:lvlText w:val="%7."/>
      <w:lvlJc w:val="left"/>
      <w:pPr>
        <w:ind w:left="5667" w:hanging="360"/>
      </w:pPr>
    </w:lvl>
    <w:lvl w:ilvl="7" w:tplc="04180019" w:tentative="1">
      <w:start w:val="1"/>
      <w:numFmt w:val="lowerLetter"/>
      <w:lvlText w:val="%8."/>
      <w:lvlJc w:val="left"/>
      <w:pPr>
        <w:ind w:left="6387" w:hanging="360"/>
      </w:pPr>
    </w:lvl>
    <w:lvl w:ilvl="8" w:tplc="0418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23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374E3"/>
    <w:multiLevelType w:val="hybridMultilevel"/>
    <w:tmpl w:val="5F465FC6"/>
    <w:lvl w:ilvl="0" w:tplc="EA80DEB4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50" w:hanging="360"/>
      </w:pPr>
    </w:lvl>
    <w:lvl w:ilvl="2" w:tplc="0418001B" w:tentative="1">
      <w:start w:val="1"/>
      <w:numFmt w:val="lowerRoman"/>
      <w:lvlText w:val="%3."/>
      <w:lvlJc w:val="right"/>
      <w:pPr>
        <w:ind w:left="2070" w:hanging="180"/>
      </w:pPr>
    </w:lvl>
    <w:lvl w:ilvl="3" w:tplc="0418000F" w:tentative="1">
      <w:start w:val="1"/>
      <w:numFmt w:val="decimal"/>
      <w:lvlText w:val="%4."/>
      <w:lvlJc w:val="left"/>
      <w:pPr>
        <w:ind w:left="2790" w:hanging="360"/>
      </w:pPr>
    </w:lvl>
    <w:lvl w:ilvl="4" w:tplc="04180019" w:tentative="1">
      <w:start w:val="1"/>
      <w:numFmt w:val="lowerLetter"/>
      <w:lvlText w:val="%5."/>
      <w:lvlJc w:val="left"/>
      <w:pPr>
        <w:ind w:left="3510" w:hanging="360"/>
      </w:pPr>
    </w:lvl>
    <w:lvl w:ilvl="5" w:tplc="0418001B" w:tentative="1">
      <w:start w:val="1"/>
      <w:numFmt w:val="lowerRoman"/>
      <w:lvlText w:val="%6."/>
      <w:lvlJc w:val="right"/>
      <w:pPr>
        <w:ind w:left="4230" w:hanging="180"/>
      </w:pPr>
    </w:lvl>
    <w:lvl w:ilvl="6" w:tplc="0418000F" w:tentative="1">
      <w:start w:val="1"/>
      <w:numFmt w:val="decimal"/>
      <w:lvlText w:val="%7."/>
      <w:lvlJc w:val="left"/>
      <w:pPr>
        <w:ind w:left="4950" w:hanging="360"/>
      </w:pPr>
    </w:lvl>
    <w:lvl w:ilvl="7" w:tplc="04180019" w:tentative="1">
      <w:start w:val="1"/>
      <w:numFmt w:val="lowerLetter"/>
      <w:lvlText w:val="%8."/>
      <w:lvlJc w:val="left"/>
      <w:pPr>
        <w:ind w:left="5670" w:hanging="360"/>
      </w:pPr>
    </w:lvl>
    <w:lvl w:ilvl="8" w:tplc="0418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500632AB"/>
    <w:multiLevelType w:val="hybridMultilevel"/>
    <w:tmpl w:val="515A3C48"/>
    <w:lvl w:ilvl="0" w:tplc="56EE5BD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56914082"/>
    <w:multiLevelType w:val="hybridMultilevel"/>
    <w:tmpl w:val="A9B06784"/>
    <w:lvl w:ilvl="0" w:tplc="B3F8DC8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8D1CD4"/>
    <w:multiLevelType w:val="hybridMultilevel"/>
    <w:tmpl w:val="42E6ED9C"/>
    <w:lvl w:ilvl="0" w:tplc="D54C46A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3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23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6"/>
  </w:num>
  <w:num w:numId="8">
    <w:abstractNumId w:val="24"/>
  </w:num>
  <w:num w:numId="9">
    <w:abstractNumId w:val="12"/>
  </w:num>
  <w:num w:numId="10">
    <w:abstractNumId w:val="30"/>
  </w:num>
  <w:num w:numId="11">
    <w:abstractNumId w:val="34"/>
  </w:num>
  <w:num w:numId="12">
    <w:abstractNumId w:val="34"/>
    <w:lvlOverride w:ilvl="0">
      <w:startOverride w:val="1"/>
    </w:lvlOverride>
  </w:num>
  <w:num w:numId="13">
    <w:abstractNumId w:val="15"/>
  </w:num>
  <w:num w:numId="14">
    <w:abstractNumId w:val="15"/>
    <w:lvlOverride w:ilvl="0">
      <w:startOverride w:val="1"/>
    </w:lvlOverride>
  </w:num>
  <w:num w:numId="15">
    <w:abstractNumId w:val="19"/>
  </w:num>
  <w:num w:numId="16">
    <w:abstractNumId w:val="19"/>
    <w:lvlOverride w:ilvl="0">
      <w:startOverride w:val="1"/>
    </w:lvlOverride>
  </w:num>
  <w:num w:numId="17">
    <w:abstractNumId w:val="31"/>
  </w:num>
  <w:num w:numId="18">
    <w:abstractNumId w:val="31"/>
    <w:lvlOverride w:ilvl="0">
      <w:startOverride w:val="1"/>
    </w:lvlOverride>
  </w:num>
  <w:num w:numId="19">
    <w:abstractNumId w:val="34"/>
  </w:num>
  <w:num w:numId="20">
    <w:abstractNumId w:val="34"/>
  </w:num>
  <w:num w:numId="21">
    <w:abstractNumId w:val="16"/>
    <w:lvlOverride w:ilvl="0">
      <w:startOverride w:val="1"/>
    </w:lvlOverride>
  </w:num>
  <w:num w:numId="22">
    <w:abstractNumId w:val="16"/>
    <w:lvlOverride w:ilvl="0">
      <w:startOverride w:val="1"/>
    </w:lvlOverride>
  </w:num>
  <w:num w:numId="23">
    <w:abstractNumId w:val="34"/>
    <w:lvlOverride w:ilvl="0">
      <w:startOverride w:val="1"/>
    </w:lvlOverride>
  </w:num>
  <w:num w:numId="24">
    <w:abstractNumId w:val="25"/>
  </w:num>
  <w:num w:numId="25">
    <w:abstractNumId w:val="19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33"/>
  </w:num>
  <w:num w:numId="36">
    <w:abstractNumId w:val="26"/>
  </w:num>
  <w:num w:numId="37">
    <w:abstractNumId w:val="14"/>
  </w:num>
  <w:num w:numId="38">
    <w:abstractNumId w:val="20"/>
  </w:num>
  <w:num w:numId="39">
    <w:abstractNumId w:val="29"/>
  </w:num>
  <w:num w:numId="40">
    <w:abstractNumId w:val="21"/>
  </w:num>
  <w:num w:numId="41">
    <w:abstractNumId w:val="11"/>
  </w:num>
  <w:num w:numId="42">
    <w:abstractNumId w:val="17"/>
  </w:num>
  <w:num w:numId="43">
    <w:abstractNumId w:val="27"/>
  </w:num>
  <w:num w:numId="44">
    <w:abstractNumId w:val="32"/>
  </w:num>
  <w:num w:numId="45">
    <w:abstractNumId w:val="18"/>
  </w:num>
  <w:num w:numId="46">
    <w:abstractNumId w:val="10"/>
  </w:num>
  <w:num w:numId="47">
    <w:abstractNumId w:val="13"/>
  </w:num>
  <w:num w:numId="48">
    <w:abstractNumId w:val="22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6C"/>
    <w:rsid w:val="000303C2"/>
    <w:rsid w:val="00071A33"/>
    <w:rsid w:val="0008087C"/>
    <w:rsid w:val="000A042C"/>
    <w:rsid w:val="000A0F81"/>
    <w:rsid w:val="000A696F"/>
    <w:rsid w:val="00102801"/>
    <w:rsid w:val="001271D7"/>
    <w:rsid w:val="00175E3A"/>
    <w:rsid w:val="001B4E61"/>
    <w:rsid w:val="001E35FF"/>
    <w:rsid w:val="001F51FC"/>
    <w:rsid w:val="00207539"/>
    <w:rsid w:val="00283802"/>
    <w:rsid w:val="002A792A"/>
    <w:rsid w:val="00355CCB"/>
    <w:rsid w:val="003638E9"/>
    <w:rsid w:val="00387081"/>
    <w:rsid w:val="003A3200"/>
    <w:rsid w:val="003C3842"/>
    <w:rsid w:val="003E216C"/>
    <w:rsid w:val="00416690"/>
    <w:rsid w:val="004223A9"/>
    <w:rsid w:val="004240B1"/>
    <w:rsid w:val="004548D6"/>
    <w:rsid w:val="004B5EAA"/>
    <w:rsid w:val="005711A7"/>
    <w:rsid w:val="005B653B"/>
    <w:rsid w:val="005C17AF"/>
    <w:rsid w:val="005E4BB9"/>
    <w:rsid w:val="005F3943"/>
    <w:rsid w:val="005F6ACD"/>
    <w:rsid w:val="006205F4"/>
    <w:rsid w:val="006223C5"/>
    <w:rsid w:val="0063160F"/>
    <w:rsid w:val="00681B0E"/>
    <w:rsid w:val="006D480F"/>
    <w:rsid w:val="006F07D7"/>
    <w:rsid w:val="006F32AB"/>
    <w:rsid w:val="00751CB9"/>
    <w:rsid w:val="00823C88"/>
    <w:rsid w:val="008B347F"/>
    <w:rsid w:val="008B4B02"/>
    <w:rsid w:val="008C5DC3"/>
    <w:rsid w:val="008D5BD7"/>
    <w:rsid w:val="009128ED"/>
    <w:rsid w:val="009809D6"/>
    <w:rsid w:val="00983032"/>
    <w:rsid w:val="009A26A2"/>
    <w:rsid w:val="009A2858"/>
    <w:rsid w:val="009B515D"/>
    <w:rsid w:val="009F33EB"/>
    <w:rsid w:val="00A32A28"/>
    <w:rsid w:val="00A57870"/>
    <w:rsid w:val="00A720AD"/>
    <w:rsid w:val="00A93B0E"/>
    <w:rsid w:val="00AA5740"/>
    <w:rsid w:val="00AB08ED"/>
    <w:rsid w:val="00AB17FC"/>
    <w:rsid w:val="00AD1347"/>
    <w:rsid w:val="00B21598"/>
    <w:rsid w:val="00B42524"/>
    <w:rsid w:val="00B57AFE"/>
    <w:rsid w:val="00BD4E5D"/>
    <w:rsid w:val="00BE0637"/>
    <w:rsid w:val="00BF2918"/>
    <w:rsid w:val="00C3688B"/>
    <w:rsid w:val="00C40E10"/>
    <w:rsid w:val="00C63CEC"/>
    <w:rsid w:val="00C72B2A"/>
    <w:rsid w:val="00C85D5B"/>
    <w:rsid w:val="00CB6551"/>
    <w:rsid w:val="00CE697A"/>
    <w:rsid w:val="00D34246"/>
    <w:rsid w:val="00D425FE"/>
    <w:rsid w:val="00D57827"/>
    <w:rsid w:val="00D650FB"/>
    <w:rsid w:val="00E15AEA"/>
    <w:rsid w:val="00E74C55"/>
    <w:rsid w:val="00E814A4"/>
    <w:rsid w:val="00E835DF"/>
    <w:rsid w:val="00EB5104"/>
    <w:rsid w:val="00EC28FC"/>
    <w:rsid w:val="00EC7D4D"/>
    <w:rsid w:val="00ED7F3B"/>
    <w:rsid w:val="00EE269B"/>
    <w:rsid w:val="00F06BBE"/>
    <w:rsid w:val="00F55A0D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C3B0E"/>
  <w15:chartTrackingRefBased/>
  <w15:docId w15:val="{205DD52A-025F-438F-A1A1-987C3DAF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0A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DAB890FA1743D594787201D3585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D44B8-2E69-4430-9FEB-86EB516EFF0D}"/>
      </w:docPartPr>
      <w:docPartBody>
        <w:p w:rsidR="00160909" w:rsidRDefault="001E0A66">
          <w:pPr>
            <w:pStyle w:val="35DAB890FA1743D594787201D358533F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66"/>
    <w:rsid w:val="00160909"/>
    <w:rsid w:val="001E0A66"/>
    <w:rsid w:val="0041114C"/>
    <w:rsid w:val="0048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35DAB890FA1743D594787201D358533F">
    <w:name w:val="35DAB890FA1743D594787201D35853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1</Pages>
  <Words>731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37</cp:revision>
  <cp:lastPrinted>2012-12-03T18:15:00Z</cp:lastPrinted>
  <dcterms:created xsi:type="dcterms:W3CDTF">2021-12-08T07:19:00Z</dcterms:created>
  <dcterms:modified xsi:type="dcterms:W3CDTF">2021-12-09T20:29:00Z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