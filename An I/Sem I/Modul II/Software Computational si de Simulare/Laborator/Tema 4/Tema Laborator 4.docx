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BA2A" w14:textId="56BBD391" w:rsidR="002A792A" w:rsidRDefault="006C7533" w:rsidP="006C7533">
      <w:pPr>
        <w:pStyle w:val="Title"/>
      </w:pPr>
      <w:r>
        <w:t>Tema Laborator 4</w:t>
      </w:r>
    </w:p>
    <w:p w14:paraId="7EB05609" w14:textId="7D1732F8" w:rsidR="006C7533" w:rsidRDefault="006C7533" w:rsidP="006C7533">
      <w:pPr>
        <w:pStyle w:val="Subtitle"/>
        <w:jc w:val="left"/>
      </w:pPr>
      <w:r>
        <w:t>NICOLETA RADU</w:t>
      </w:r>
    </w:p>
    <w:p w14:paraId="7E0B45E8" w14:textId="1185D231" w:rsidR="006C7533" w:rsidRDefault="006C7533" w:rsidP="006C7533"/>
    <w:p w14:paraId="55DD4D7C" w14:textId="5140D3D2" w:rsidR="006C7533" w:rsidRDefault="006C7533" w:rsidP="006C7533">
      <w:pPr>
        <w:pStyle w:val="Heading1"/>
      </w:pPr>
      <w:r>
        <w:t>Exercitiul 1</w:t>
      </w:r>
    </w:p>
    <w:p w14:paraId="10AD2E5A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 = [1 0 4 7 0 -4];</w:t>
      </w:r>
    </w:p>
    <w:p w14:paraId="5ED7E8DE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w = zeros(1,4);</w:t>
      </w:r>
    </w:p>
    <w:p w14:paraId="1C0D7301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u = [10:-1:6];</w:t>
      </w:r>
    </w:p>
    <w:p w14:paraId="4B01A57C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93661C3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zeros(3);</w:t>
      </w:r>
    </w:p>
    <w:p w14:paraId="565135E7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diag(1:2);</w:t>
      </w:r>
    </w:p>
    <w:p w14:paraId="048DC460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[1:2:31];</w:t>
      </w:r>
    </w:p>
    <w:p w14:paraId="4DB3481A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reshape(c,4,4);</w:t>
      </w:r>
    </w:p>
    <w:p w14:paraId="71E1F43F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463F6D2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a</w:t>
      </w:r>
    </w:p>
    <w:p w14:paraId="0A00995A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any(v);</w:t>
      </w:r>
    </w:p>
    <w:p w14:paraId="5407DAF9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any(w);</w:t>
      </w:r>
    </w:p>
    <w:p w14:paraId="4C687506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any(u);</w:t>
      </w:r>
    </w:p>
    <w:p w14:paraId="5E5E369A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F61A077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b</w:t>
      </w:r>
    </w:p>
    <w:p w14:paraId="3F55CBFF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find(a~=0);</w:t>
      </w:r>
    </w:p>
    <w:p w14:paraId="597FDC83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find(b~=0);</w:t>
      </w:r>
    </w:p>
    <w:p w14:paraId="193B767E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find(c~=0);</w:t>
      </w:r>
    </w:p>
    <w:p w14:paraId="193D7EA4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7301C43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c</w:t>
      </w:r>
    </w:p>
    <w:p w14:paraId="3BB92981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find(a~=0,2);</w:t>
      </w:r>
    </w:p>
    <w:p w14:paraId="497A1AAC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find(b~=0,2);</w:t>
      </w:r>
    </w:p>
    <w:p w14:paraId="6C5E0608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find(c~=0,2);</w:t>
      </w:r>
    </w:p>
    <w:p w14:paraId="6E1A6108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5096120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d</w:t>
      </w:r>
    </w:p>
    <w:p w14:paraId="53DFCDC8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all(a);</w:t>
      </w:r>
    </w:p>
    <w:p w14:paraId="4BE66499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all(b);</w:t>
      </w:r>
    </w:p>
    <w:p w14:paraId="60AE0D7C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all(c);</w:t>
      </w:r>
    </w:p>
    <w:p w14:paraId="104827F7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B31E102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e</w:t>
      </w:r>
    </w:p>
    <w:p w14:paraId="0391DF00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find(w &gt; 0);</w:t>
      </w:r>
    </w:p>
    <w:p w14:paraId="0E24AB3D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find(v &gt; 0);</w:t>
      </w:r>
    </w:p>
    <w:p w14:paraId="2FCA0B64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find(u &gt; 0);</w:t>
      </w:r>
    </w:p>
    <w:p w14:paraId="7523D90F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B4B1D91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f</w:t>
      </w:r>
    </w:p>
    <w:p w14:paraId="0BBA2D1A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[l,c] = find(a == 1); </w:t>
      </w:r>
      <w:r w:rsidRPr="00576BFC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wrong all</w:t>
      </w:r>
    </w:p>
    <w:p w14:paraId="006107CE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find(b == 1);</w:t>
      </w:r>
    </w:p>
    <w:p w14:paraId="257516A5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find(c == 1);</w:t>
      </w:r>
    </w:p>
    <w:p w14:paraId="17F28340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DA1DECE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g</w:t>
      </w:r>
    </w:p>
    <w:p w14:paraId="55ED5349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 &lt; 2);</w:t>
      </w:r>
    </w:p>
    <w:p w14:paraId="0CA0F82E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max(l);</w:t>
      </w:r>
    </w:p>
    <w:p w14:paraId="165DBC54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max(c);</w:t>
      </w:r>
    </w:p>
    <w:p w14:paraId="250E9E29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find(b &lt; 2);</w:t>
      </w:r>
    </w:p>
    <w:p w14:paraId="3CD654D9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max(l);</w:t>
      </w:r>
    </w:p>
    <w:p w14:paraId="0581ED64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max(c);</w:t>
      </w:r>
    </w:p>
    <w:p w14:paraId="647CBFA9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find(c &lt; 2);</w:t>
      </w:r>
    </w:p>
    <w:p w14:paraId="20D1A84A" w14:textId="77777777" w:rsidR="00576BFC" w:rsidRP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max(l);</w:t>
      </w:r>
    </w:p>
    <w:p w14:paraId="2631D5F5" w14:textId="51A14121" w:rsid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576BFC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max(c);</w:t>
      </w:r>
    </w:p>
    <w:p w14:paraId="324C7185" w14:textId="39ABCFB0" w:rsidR="00576BFC" w:rsidRDefault="00576BFC" w:rsidP="00576BF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F4B5AA6" w14:textId="19354500" w:rsidR="00576BFC" w:rsidRDefault="00576BFC" w:rsidP="00576BFC">
      <w:pPr>
        <w:pStyle w:val="Heading1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Exercitiul 2</w:t>
      </w:r>
    </w:p>
    <w:p w14:paraId="57622EAC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a</w:t>
      </w:r>
    </w:p>
    <w:p w14:paraId="6CA55DE4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all(v);</w:t>
      </w:r>
    </w:p>
    <w:p w14:paraId="1F0FD2C4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all(w);</w:t>
      </w:r>
    </w:p>
    <w:p w14:paraId="3D156213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all(u);</w:t>
      </w:r>
    </w:p>
    <w:p w14:paraId="78604791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0A68F9F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b</w:t>
      </w:r>
    </w:p>
    <w:p w14:paraId="30E089AD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find(all(a));</w:t>
      </w:r>
    </w:p>
    <w:p w14:paraId="310E6D31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find(all(b));</w:t>
      </w:r>
    </w:p>
    <w:p w14:paraId="117FC540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find(all(c));</w:t>
      </w:r>
    </w:p>
    <w:p w14:paraId="6DBED08F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C53F383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c</w:t>
      </w:r>
    </w:p>
    <w:p w14:paraId="4BB1C247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find(all(a),2);</w:t>
      </w:r>
    </w:p>
    <w:p w14:paraId="7D7707E3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find(all(b),2);</w:t>
      </w:r>
    </w:p>
    <w:p w14:paraId="5A769775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find(all(c),2);</w:t>
      </w:r>
    </w:p>
    <w:p w14:paraId="129D576C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92F7DA3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d</w:t>
      </w:r>
    </w:p>
    <w:p w14:paraId="6DF3A0EA" w14:textId="7C4E437A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use all() function and maybe reverse 1 with 0?</w:t>
      </w:r>
    </w:p>
    <w:p w14:paraId="367134E2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0068FF4" w14:textId="77777777" w:rsidR="00E4335E" w:rsidRP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E4335E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e</w:t>
      </w:r>
    </w:p>
    <w:p w14:paraId="58D7ED96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find(w &gt; 2);</w:t>
      </w:r>
    </w:p>
    <w:p w14:paraId="6EC28767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find(v &gt; 2);</w:t>
      </w:r>
    </w:p>
    <w:p w14:paraId="37D17A8C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find(u &gt; 2);</w:t>
      </w:r>
    </w:p>
    <w:p w14:paraId="7A5717B6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A358C90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find(w &lt; -2);</w:t>
      </w:r>
    </w:p>
    <w:p w14:paraId="735E5C6E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find(v &lt; -2);</w:t>
      </w:r>
    </w:p>
    <w:p w14:paraId="060CEC5D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find(u &lt; -2);</w:t>
      </w:r>
    </w:p>
    <w:p w14:paraId="1CE37E17" w14:textId="036489AC" w:rsidR="00E4335E" w:rsidRDefault="00E4335E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82C6AA9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f</w:t>
      </w:r>
    </w:p>
    <w:p w14:paraId="2B049396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nu inteleg cerinta... cum adica "într-un număr de 2 matrice"</w:t>
      </w:r>
    </w:p>
    <w:p w14:paraId="699EB230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826CD55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g</w:t>
      </w:r>
    </w:p>
    <w:p w14:paraId="539FECF3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A=[1, 2, 3; 2, 1, 5; 4, 6, 4; 2, 3, 2];</w:t>
      </w:r>
    </w:p>
    <w:p w14:paraId="39521386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[l,c,X] = find(A &lt; 2.5);</w:t>
      </w:r>
    </w:p>
    <w:p w14:paraId="1CC3CF14" w14:textId="77777777" w:rsidR="00B53D5D" w:rsidRPr="00B53D5D" w:rsidRDefault="00B53D5D" w:rsidP="00B53D5D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53D5D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elem = A(A&lt;2.5);</w:t>
      </w:r>
    </w:p>
    <w:p w14:paraId="43022BDB" w14:textId="01CC5DC4" w:rsidR="00B53D5D" w:rsidRDefault="00B53D5D" w:rsidP="00E4335E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835C98D" w14:textId="24F6BD54" w:rsidR="00B53D5D" w:rsidRDefault="00DC1AAB" w:rsidP="00DC1AAB">
      <w:pPr>
        <w:pStyle w:val="Heading1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Exercitiul 3</w:t>
      </w:r>
    </w:p>
    <w:p w14:paraId="3D5AD3E5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a</w:t>
      </w:r>
    </w:p>
    <w:p w14:paraId="607FCA2A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[l,c,X] = find(v);</w:t>
      </w:r>
    </w:p>
    <w:p w14:paraId="217B932A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elem = v(v~=0);</w:t>
      </w:r>
    </w:p>
    <w:p w14:paraId="1CC966EF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57EACE6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[l,c,X] = find(w);</w:t>
      </w:r>
    </w:p>
    <w:p w14:paraId="17BBD7BD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elem = v(w~=0);</w:t>
      </w:r>
    </w:p>
    <w:p w14:paraId="1C501B98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83F56F5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[l,c,X] = find(u);</w:t>
      </w:r>
    </w:p>
    <w:p w14:paraId="40F7CC72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elem = u(u~=0);</w:t>
      </w:r>
    </w:p>
    <w:p w14:paraId="7D6B0A47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E762FF8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b</w:t>
      </w:r>
    </w:p>
    <w:p w14:paraId="671AFF67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[l,c,X] = find(v &gt;= 2.5);</w:t>
      </w:r>
    </w:p>
    <w:p w14:paraId="11C5091C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elem = v(v &gt;= 2.5);</w:t>
      </w:r>
    </w:p>
    <w:p w14:paraId="4EFB1FDB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302069A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[l,c,X] = find(u &gt;= 2.5);</w:t>
      </w:r>
    </w:p>
    <w:p w14:paraId="4FC406F4" w14:textId="69571062" w:rsid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elem = u(u &gt;= 2.5);</w:t>
      </w:r>
    </w:p>
    <w:p w14:paraId="4C1C70AB" w14:textId="7A1B2DA1" w:rsid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9839674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c</w:t>
      </w:r>
    </w:p>
    <w:p w14:paraId="782FCB82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b(:);</w:t>
      </w:r>
    </w:p>
    <w:p w14:paraId="5C9F4597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find(b);</w:t>
      </w:r>
    </w:p>
    <w:p w14:paraId="7FB26DB3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8CA134A" w14:textId="5882B628" w:rsidR="00DC1AAB" w:rsidRDefault="00DC1AAB" w:rsidP="00DC1AAB">
      <w:pPr>
        <w:rPr>
          <w:lang w:val="ro-RO" w:eastAsia="ro-RO"/>
        </w:rPr>
      </w:pPr>
    </w:p>
    <w:p w14:paraId="2992FC37" w14:textId="3FF3F436" w:rsidR="00DF44F0" w:rsidRDefault="00DF44F0" w:rsidP="00DF44F0">
      <w:pPr>
        <w:pStyle w:val="Heading1"/>
        <w:rPr>
          <w:lang w:val="ro-RO" w:eastAsia="ro-RO"/>
        </w:rPr>
      </w:pPr>
      <w:r>
        <w:rPr>
          <w:lang w:val="ro-RO" w:eastAsia="ro-RO"/>
        </w:rPr>
        <w:t>Exercitiul 4</w:t>
      </w:r>
    </w:p>
    <w:p w14:paraId="0CEC892C" w14:textId="77777777" w:rsidR="00DF44F0" w:rsidRPr="00DF44F0" w:rsidRDefault="00DF44F0" w:rsidP="00DF44F0">
      <w:pPr>
        <w:rPr>
          <w:lang w:val="ro-RO" w:eastAsia="ro-RO"/>
        </w:rPr>
      </w:pPr>
    </w:p>
    <w:p w14:paraId="2CDF73B4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exercitii 4</w:t>
      </w:r>
    </w:p>
    <w:p w14:paraId="136684A7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a</w:t>
      </w:r>
    </w:p>
    <w:p w14:paraId="5EFBC05A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[1,2,1,0;3,4,0,2;0,-5,3,0];</w:t>
      </w:r>
    </w:p>
    <w:p w14:paraId="7B0F13AF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find(A);</w:t>
      </w:r>
    </w:p>
    <w:p w14:paraId="0C731C5C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 = reshape(l,1,8);</w:t>
      </w:r>
    </w:p>
    <w:p w14:paraId="3713AB99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reshape(c,1,8);</w:t>
      </w:r>
    </w:p>
    <w:p w14:paraId="08AACC93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final = [l;c];</w:t>
      </w:r>
    </w:p>
    <w:p w14:paraId="1B76DB87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9D07F65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b</w:t>
      </w:r>
    </w:p>
    <w:p w14:paraId="0EB405C2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find(A);</w:t>
      </w:r>
    </w:p>
    <w:p w14:paraId="2B4DA291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 = reshape(l,1,8);</w:t>
      </w:r>
    </w:p>
    <w:p w14:paraId="5C626C44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reshape(c,1,8);</w:t>
      </w:r>
    </w:p>
    <w:p w14:paraId="46E05381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elem = A(A~=0);</w:t>
      </w:r>
    </w:p>
    <w:p w14:paraId="26F05DCC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elem = reshape(elem,1,8);</w:t>
      </w:r>
    </w:p>
    <w:p w14:paraId="6E4B1E18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final = [l;c];</w:t>
      </w:r>
    </w:p>
    <w:p w14:paraId="52CE6765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final = [final;elem];</w:t>
      </w:r>
    </w:p>
    <w:p w14:paraId="53615E17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9636E5F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c</w:t>
      </w:r>
    </w:p>
    <w:p w14:paraId="568E206E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3;</w:t>
      </w:r>
    </w:p>
    <w:p w14:paraId="257F07B6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-1;</w:t>
      </w:r>
    </w:p>
    <w:p w14:paraId="15578C3D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find(A&gt;b | A&lt;-1);</w:t>
      </w:r>
    </w:p>
    <w:p w14:paraId="5AABBFB3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A(A&gt;b | A&lt;-1);</w:t>
      </w:r>
    </w:p>
    <w:p w14:paraId="09E61112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A298740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d</w:t>
      </w:r>
    </w:p>
    <w:p w14:paraId="0636866F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c = 2.5;</w:t>
      </w:r>
    </w:p>
    <w:p w14:paraId="74CFFE2D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[l,c,Val] = find(A&gt;c);</w:t>
      </w:r>
    </w:p>
    <w:p w14:paraId="6A570AD7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F44F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elem = A(A&gt;c);</w:t>
      </w:r>
    </w:p>
    <w:p w14:paraId="2847DC1C" w14:textId="77777777" w:rsidR="00DF44F0" w:rsidRPr="00DF44F0" w:rsidRDefault="00DF44F0" w:rsidP="00DF44F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BA4D064" w14:textId="3466BC03" w:rsidR="00576BFC" w:rsidRDefault="00576BFC" w:rsidP="00576BFC">
      <w:pPr>
        <w:rPr>
          <w:lang w:val="ro-RO" w:eastAsia="ro-RO"/>
        </w:rPr>
      </w:pPr>
    </w:p>
    <w:p w14:paraId="6447830C" w14:textId="78A6BC3F" w:rsidR="00DF44F0" w:rsidRDefault="00DF44F0" w:rsidP="00DF44F0">
      <w:pPr>
        <w:pStyle w:val="Heading1"/>
        <w:rPr>
          <w:lang w:val="ro-RO" w:eastAsia="ro-RO"/>
        </w:rPr>
      </w:pPr>
      <w:r>
        <w:rPr>
          <w:lang w:val="ro-RO" w:eastAsia="ro-RO"/>
        </w:rPr>
        <w:t>Exercitiul 5</w:t>
      </w:r>
    </w:p>
    <w:p w14:paraId="4A98DD69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5</w:t>
      </w:r>
    </w:p>
    <w:p w14:paraId="6572D7DD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a</w:t>
      </w:r>
    </w:p>
    <w:p w14:paraId="01D02782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exist(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'A'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'var'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2988611F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exist(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'B'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'var'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7002B342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exist(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'x'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'var'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32A3E962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exist(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'y'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'var'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553D1890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3E41C7D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b</w:t>
      </w:r>
    </w:p>
    <w:p w14:paraId="0125A887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exist(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'probl'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'file'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1CBEF09A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exist(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'lab4'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'file'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64210834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exist(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'pb4_14'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'file'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6244AA70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F4B7049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c</w:t>
      </w:r>
    </w:p>
    <w:p w14:paraId="0C1FAC6A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exist(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'min'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'builtin'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362616C8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exist(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'sum'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'builtin'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6E44B9F0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D9E30BC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d</w:t>
      </w:r>
    </w:p>
    <w:p w14:paraId="18C08294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exist(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'work'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,</w:t>
      </w:r>
      <w:r w:rsidRPr="004745B1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'file'</w:t>
      </w: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);</w:t>
      </w:r>
    </w:p>
    <w:p w14:paraId="2F90BAD8" w14:textId="548FE3F1" w:rsidR="00DF44F0" w:rsidRDefault="00DF44F0" w:rsidP="00DF44F0">
      <w:pPr>
        <w:rPr>
          <w:lang w:val="ro-RO" w:eastAsia="ro-RO"/>
        </w:rPr>
      </w:pPr>
    </w:p>
    <w:p w14:paraId="2F287D87" w14:textId="168C5342" w:rsidR="004745B1" w:rsidRDefault="004745B1" w:rsidP="004745B1">
      <w:pPr>
        <w:pStyle w:val="Heading1"/>
        <w:rPr>
          <w:lang w:val="ro-RO" w:eastAsia="ro-RO"/>
        </w:rPr>
      </w:pPr>
      <w:r>
        <w:rPr>
          <w:lang w:val="ro-RO" w:eastAsia="ro-RO"/>
        </w:rPr>
        <w:t>Exercitiul 6</w:t>
      </w:r>
    </w:p>
    <w:p w14:paraId="2F2F7ACE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6</w:t>
      </w:r>
    </w:p>
    <w:p w14:paraId="4B870C79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a</w:t>
      </w:r>
    </w:p>
    <w:p w14:paraId="16F65D6B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D1=[1 0 4; 5 6 0];</w:t>
      </w:r>
    </w:p>
    <w:p w14:paraId="046A9516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D2=[3 0 2; 0 1 0];</w:t>
      </w:r>
    </w:p>
    <w:p w14:paraId="07E61DD9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Impartire = D1 ./ D2;</w:t>
      </w:r>
    </w:p>
    <w:p w14:paraId="2213D1CB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D6428EB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isnan(Impartire); </w:t>
      </w:r>
    </w:p>
    <w:p w14:paraId="3682A6D9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D47A6D3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b</w:t>
      </w:r>
    </w:p>
    <w:p w14:paraId="50D7DE3E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max(isfinite(Impartire)); </w:t>
      </w:r>
    </w:p>
    <w:p w14:paraId="0475D874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max(isnan(Impartire));</w:t>
      </w:r>
    </w:p>
    <w:p w14:paraId="37FD8B25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4CFDC57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%punctul c</w:t>
      </w:r>
    </w:p>
    <w:p w14:paraId="2062CF3D" w14:textId="5253BB83" w:rsidR="004745B1" w:rsidRDefault="004745B1" w:rsidP="004745B1">
      <w:pPr>
        <w:rPr>
          <w:lang w:val="ro-RO" w:eastAsia="ro-RO"/>
        </w:rPr>
      </w:pPr>
    </w:p>
    <w:p w14:paraId="714D785D" w14:textId="440F7794" w:rsidR="004745B1" w:rsidRDefault="004745B1" w:rsidP="004745B1">
      <w:pPr>
        <w:rPr>
          <w:lang w:val="ro-RO" w:eastAsia="ro-RO"/>
        </w:rPr>
      </w:pPr>
    </w:p>
    <w:p w14:paraId="206B42E8" w14:textId="6E571777" w:rsidR="004745B1" w:rsidRDefault="004745B1" w:rsidP="004745B1">
      <w:pPr>
        <w:pStyle w:val="Heading1"/>
        <w:rPr>
          <w:lang w:val="ro-RO" w:eastAsia="ro-RO"/>
        </w:rPr>
      </w:pPr>
      <w:r>
        <w:rPr>
          <w:lang w:val="ro-RO" w:eastAsia="ro-RO"/>
        </w:rPr>
        <w:t>Exercitiul 7</w:t>
      </w:r>
    </w:p>
    <w:p w14:paraId="1DC58764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7</w:t>
      </w:r>
    </w:p>
    <w:p w14:paraId="3DE7BD80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a</w:t>
      </w:r>
    </w:p>
    <w:p w14:paraId="7E5DBDD9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[ 1 2 3 4; 11 12 13 14; 21 22 23 24 ];</w:t>
      </w:r>
    </w:p>
    <w:p w14:paraId="6D4932AD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[l,c] = size(A);</w:t>
      </w:r>
    </w:p>
    <w:p w14:paraId="2C2A1900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60DDC1B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b</w:t>
      </w:r>
    </w:p>
    <w:p w14:paraId="3CC1E01C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linia_1 = ones(1,4);</w:t>
      </w:r>
    </w:p>
    <w:p w14:paraId="74BF6604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linia_2 = linia_1(:);</w:t>
      </w:r>
    </w:p>
    <w:p w14:paraId="6DB98B1B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21A7B21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[A ; linia_1];</w:t>
      </w:r>
    </w:p>
    <w:p w14:paraId="4CF25F41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[A linia_2];</w:t>
      </w:r>
    </w:p>
    <w:p w14:paraId="093D1849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7D96092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c</w:t>
      </w:r>
    </w:p>
    <w:p w14:paraId="395A6F6C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v1 = A(3,:);</w:t>
      </w:r>
    </w:p>
    <w:p w14:paraId="5D71466B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DA75BF3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d</w:t>
      </w:r>
    </w:p>
    <w:p w14:paraId="787F5463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v2 = A(:,end-1);</w:t>
      </w:r>
    </w:p>
    <w:p w14:paraId="47D5555F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E38FDA5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e</w:t>
      </w:r>
    </w:p>
    <w:p w14:paraId="4B677E81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A(4,5);</w:t>
      </w:r>
    </w:p>
    <w:p w14:paraId="5C6CF35A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AC0B164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f</w:t>
      </w:r>
    </w:p>
    <w:p w14:paraId="2D62202C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A(2:end,3:end);</w:t>
      </w:r>
    </w:p>
    <w:p w14:paraId="2878FF78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4ED5D02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g</w:t>
      </w:r>
    </w:p>
    <w:p w14:paraId="6115FB54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A';</w:t>
      </w:r>
    </w:p>
    <w:p w14:paraId="2357AB0C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549A38D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h</w:t>
      </w:r>
    </w:p>
    <w:p w14:paraId="25146145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[l,c,X] = find(A &gt; 5);</w:t>
      </w:r>
    </w:p>
    <w:p w14:paraId="19E45016" w14:textId="77777777" w:rsidR="004745B1" w:rsidRPr="004745B1" w:rsidRDefault="004745B1" w:rsidP="004745B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4745B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elem = A(A&gt;5);</w:t>
      </w:r>
    </w:p>
    <w:p w14:paraId="1E2C12EA" w14:textId="2313F06F" w:rsidR="004745B1" w:rsidRDefault="004745B1" w:rsidP="004745B1">
      <w:pPr>
        <w:rPr>
          <w:lang w:val="ro-RO" w:eastAsia="ro-RO"/>
        </w:rPr>
      </w:pPr>
    </w:p>
    <w:p w14:paraId="4EFB8C3E" w14:textId="23401006" w:rsidR="004745B1" w:rsidRDefault="004745B1" w:rsidP="004745B1">
      <w:pPr>
        <w:rPr>
          <w:lang w:val="ro-RO" w:eastAsia="ro-RO"/>
        </w:rPr>
      </w:pPr>
    </w:p>
    <w:p w14:paraId="71E2585D" w14:textId="08B7EFB2" w:rsidR="00045A08" w:rsidRPr="00045A08" w:rsidRDefault="004745B1" w:rsidP="00045A08">
      <w:pPr>
        <w:pStyle w:val="Heading1"/>
        <w:rPr>
          <w:lang w:val="ro-RO" w:eastAsia="ro-RO"/>
        </w:rPr>
      </w:pPr>
      <w:r>
        <w:rPr>
          <w:lang w:val="ro-RO" w:eastAsia="ro-RO"/>
        </w:rPr>
        <w:t>Exercitiul 8</w:t>
      </w:r>
    </w:p>
    <w:p w14:paraId="2D43B23F" w14:textId="43C83C9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 xml:space="preserve">% punctul </w:t>
      </w:r>
      <w:r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a &amp; b</w:t>
      </w:r>
    </w:p>
    <w:p w14:paraId="1919F148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a = [0,1,2; 2 1 0]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matrice de 2x3</w:t>
      </w:r>
    </w:p>
    <w:p w14:paraId="134A1B32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r1 = a(1,1) &gt; a(2,1);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fals la 0 &gt; 2</w:t>
      </w:r>
    </w:p>
    <w:p w14:paraId="1D01FDF2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r2 = a(2,2) &amp;&amp; a(2,3);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a(2,3) nu este evaluata dacă a(2,2) este 0</w:t>
      </w:r>
    </w:p>
    <w:p w14:paraId="7077E9E7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r3 = a(1,1) + a(2,3) || a(2,2) - a(2,1);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a(2,3) nu este evaluat dacă a(1,1) este 1</w:t>
      </w:r>
    </w:p>
    <w:p w14:paraId="43553D93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r4 = a(:,2) &gt; a(:,1);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vector coloana cu rezultatele comparatiei</w:t>
      </w:r>
    </w:p>
    <w:p w14:paraId="38281794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r5 = r3 &amp;&amp; a(1,1) &lt; a(2,2);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expresiile sunt evaluate si sunt adevarate (1)</w:t>
      </w:r>
    </w:p>
    <w:p w14:paraId="751D672C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r6 = find(a(1,:) == a(2,:));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s-au gasit valorile egale de pe cele doua randuri</w:t>
      </w:r>
    </w:p>
    <w:p w14:paraId="040BFE18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r7 = find(a(1,:) &gt; 1 &amp; a(2,:) &gt; 1);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valorile mai mari decat 1 pe cele doua randuri</w:t>
      </w:r>
    </w:p>
    <w:p w14:paraId="5B1FA2FA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r8 = find(a(1,:) &gt; (max(a(2,:))-1));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 xml:space="preserve">% 2 &gt; 1 adevarat ... dar de ce este rezultatul 3? </w:t>
      </w:r>
    </w:p>
    <w:p w14:paraId="67BC3CDD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r9 = all(all(a));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verifica daca matricea are elemente diferite de 0 pe coloane si apoi din vectorul rezultat</w:t>
      </w:r>
    </w:p>
    <w:p w14:paraId="3B77E7A4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r10 = any(a(2,:));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verifica daca matricea are cel putin un element diferit de 0 pe randul 2</w:t>
      </w:r>
    </w:p>
    <w:p w14:paraId="01FE5400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r11 = any(a(2,:) &gt;= 1);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verifica daca matricea are elemente mai mari sau egale cu 1</w:t>
      </w:r>
    </w:p>
    <w:p w14:paraId="14E93A2D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r12 = a(a==0);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verifica daca toate elementele sunt egale cu 0</w:t>
      </w:r>
    </w:p>
    <w:p w14:paraId="52699057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r13 = a(a&gt;=0 &amp; a&lt;2);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numerele mai mari sau egale cu 0 si cele mia mici decat 2</w:t>
      </w:r>
    </w:p>
    <w:p w14:paraId="36D328BB" w14:textId="77777777" w:rsidR="00045A08" w:rsidRPr="00045A08" w:rsidRDefault="00045A08" w:rsidP="00045A08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045A08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r14=a(find(a&gt;1)); </w:t>
      </w:r>
      <w:r w:rsidRPr="00045A08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numerele mai mari decat 1</w:t>
      </w:r>
    </w:p>
    <w:p w14:paraId="3F0AF1EF" w14:textId="73C9480A" w:rsidR="00576BFC" w:rsidRDefault="00576BFC" w:rsidP="00576BFC">
      <w:pPr>
        <w:rPr>
          <w:lang w:val="ro-RO" w:eastAsia="ro-RO"/>
        </w:rPr>
      </w:pPr>
    </w:p>
    <w:p w14:paraId="0BDDAA03" w14:textId="51CFEAAA" w:rsidR="00045A08" w:rsidRDefault="00045A08" w:rsidP="00576BFC">
      <w:pPr>
        <w:rPr>
          <w:lang w:val="ro-RO" w:eastAsia="ro-RO"/>
        </w:rPr>
      </w:pPr>
    </w:p>
    <w:p w14:paraId="306A50BA" w14:textId="324FB5A8" w:rsidR="00045A08" w:rsidRDefault="00045A08" w:rsidP="00045A08">
      <w:pPr>
        <w:pStyle w:val="Heading1"/>
      </w:pPr>
      <w:r>
        <w:t>Exercitiul 9</w:t>
      </w:r>
    </w:p>
    <w:p w14:paraId="15375E10" w14:textId="77777777" w:rsidR="00A10C50" w:rsidRPr="00A10C50" w:rsidRDefault="00A10C50" w:rsidP="00A10C5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10C50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9</w:t>
      </w:r>
    </w:p>
    <w:p w14:paraId="0820509A" w14:textId="77777777" w:rsidR="00A10C50" w:rsidRPr="00A10C50" w:rsidRDefault="00A10C50" w:rsidP="00A10C5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10C5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a=(1:1000);</w:t>
      </w:r>
    </w:p>
    <w:p w14:paraId="5AC0CDAE" w14:textId="77777777" w:rsidR="00A10C50" w:rsidRPr="00A10C50" w:rsidRDefault="00A10C50" w:rsidP="00A10C5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10C5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rezultat = a(find(rem(a,41) == 0));</w:t>
      </w:r>
    </w:p>
    <w:p w14:paraId="319F6CB8" w14:textId="77777777" w:rsidR="00A10C50" w:rsidRPr="00A10C50" w:rsidRDefault="00A10C50" w:rsidP="00A10C5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6F8CD6A" w14:textId="268AFEFE" w:rsidR="00045A08" w:rsidRDefault="00A10C50" w:rsidP="00A10C50">
      <w:pPr>
        <w:pStyle w:val="Heading1"/>
      </w:pPr>
      <w:r>
        <w:t>Exercitiul 10</w:t>
      </w:r>
    </w:p>
    <w:p w14:paraId="48217456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a</w:t>
      </w:r>
    </w:p>
    <w:p w14:paraId="4678D76A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x=[-1, 2, -3, 0, 5, 6, 0, 11,0,15-3,2,1];</w:t>
      </w:r>
    </w:p>
    <w:p w14:paraId="24ECE4FC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y= x(find(x ~= 0));</w:t>
      </w:r>
    </w:p>
    <w:p w14:paraId="2F196B78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D3C9EDA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b</w:t>
      </w:r>
    </w:p>
    <w:p w14:paraId="19A6FD3F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y1 = x(find(x &lt; 0));</w:t>
      </w:r>
    </w:p>
    <w:p w14:paraId="364E0AAA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y2 = x(find(x == 0));</w:t>
      </w:r>
    </w:p>
    <w:p w14:paraId="6AFBFF1C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y3 = x(find(x &gt; 0));</w:t>
      </w:r>
    </w:p>
    <w:p w14:paraId="6076CFD4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90FDF31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c</w:t>
      </w:r>
    </w:p>
    <w:p w14:paraId="00F23937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y1 = int2str(y1);</w:t>
      </w:r>
    </w:p>
    <w:p w14:paraId="6789A15C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y2 = int2str(y2);</w:t>
      </w:r>
    </w:p>
    <w:p w14:paraId="260030F9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y3 = int2str(y3);</w:t>
      </w:r>
    </w:p>
    <w:p w14:paraId="70638AA2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str2mat(y1,y2,y3);</w:t>
      </w:r>
    </w:p>
    <w:p w14:paraId="35CA6250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02A5B79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punctul d</w:t>
      </w:r>
    </w:p>
    <w:p w14:paraId="64040493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produs = prod(x);</w:t>
      </w:r>
    </w:p>
    <w:p w14:paraId="09307085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suma = sum(x);</w:t>
      </w:r>
    </w:p>
    <w:p w14:paraId="22594E1F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 = mean(x);</w:t>
      </w:r>
    </w:p>
    <w:p w14:paraId="5716D0C1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1535F9F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produs = int2str(produs);</w:t>
      </w:r>
    </w:p>
    <w:p w14:paraId="168812A2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suma = int2str(suma);</w:t>
      </w:r>
    </w:p>
    <w:p w14:paraId="7D3F8958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ma = int2str(ma);</w:t>
      </w:r>
    </w:p>
    <w:p w14:paraId="0984F387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4C7F2D93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ln_1 = [</w:t>
      </w:r>
      <w:r w:rsidRPr="00D2256F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'Produs '</w:t>
      </w: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];</w:t>
      </w:r>
    </w:p>
    <w:p w14:paraId="46044EB2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ln_2 = [</w:t>
      </w:r>
      <w:r w:rsidRPr="00D2256F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'Suma '</w:t>
      </w: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];</w:t>
      </w:r>
    </w:p>
    <w:p w14:paraId="2E4BEAE4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ln_3 = [</w:t>
      </w:r>
      <w:r w:rsidRPr="00D2256F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'Media Aritmetica '</w:t>
      </w: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];</w:t>
      </w:r>
    </w:p>
    <w:p w14:paraId="317EF9B5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F3E562A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ln_1 = strcat(ln_1,produs);</w:t>
      </w:r>
    </w:p>
    <w:p w14:paraId="457C790D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ln_2 = strcat(ln_2,suma);</w:t>
      </w:r>
    </w:p>
    <w:p w14:paraId="533CC1DC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ln_3 = strcat(ln_3,ma);</w:t>
      </w:r>
    </w:p>
    <w:p w14:paraId="5CE60277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EF97E7F" w14:textId="77777777" w:rsidR="00D2256F" w:rsidRPr="00D2256F" w:rsidRDefault="00D2256F" w:rsidP="00D2256F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D2256F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str2mat(ln_1,ln_2,ln_3);</w:t>
      </w:r>
    </w:p>
    <w:p w14:paraId="3D6512BE" w14:textId="77777777" w:rsidR="00A10C50" w:rsidRPr="00A10C50" w:rsidRDefault="00A10C50" w:rsidP="00A10C50"/>
    <w:p w14:paraId="1E48285A" w14:textId="77777777" w:rsidR="00576BFC" w:rsidRPr="00576BFC" w:rsidRDefault="00576BFC" w:rsidP="00576BFC"/>
    <w:p w14:paraId="65483262" w14:textId="4431530E" w:rsidR="003B5BC4" w:rsidRDefault="00D2256F" w:rsidP="00D2256F">
      <w:pPr>
        <w:pStyle w:val="Heading1"/>
      </w:pPr>
      <w:r>
        <w:t>Exercitiul 11</w:t>
      </w:r>
    </w:p>
    <w:p w14:paraId="3EA1FA25" w14:textId="77777777" w:rsidR="00B90E50" w:rsidRPr="00B90E50" w:rsidRDefault="00B90E50" w:rsidP="00B90E5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0E50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11</w:t>
      </w:r>
    </w:p>
    <w:p w14:paraId="67062B11" w14:textId="77777777" w:rsidR="00B90E50" w:rsidRPr="00B90E50" w:rsidRDefault="00B90E50" w:rsidP="00B90E5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0E5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[3, 1, 2, 5, 4];</w:t>
      </w:r>
    </w:p>
    <w:p w14:paraId="72AF0BE8" w14:textId="77777777" w:rsidR="00B90E50" w:rsidRPr="00B90E50" w:rsidRDefault="00B90E50" w:rsidP="00B90E5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0E5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 = x(end:-1:1);</w:t>
      </w:r>
    </w:p>
    <w:p w14:paraId="4068B03A" w14:textId="77777777" w:rsidR="00B90E50" w:rsidRPr="00B90E50" w:rsidRDefault="00B90E50" w:rsidP="00B90E5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0E5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y(y &gt; 2);</w:t>
      </w:r>
    </w:p>
    <w:p w14:paraId="0B3D7F1C" w14:textId="77777777" w:rsidR="00B90E50" w:rsidRPr="00B90E50" w:rsidRDefault="00B90E50" w:rsidP="00B90E50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B90E50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z = x(x &lt; 4);</w:t>
      </w:r>
    </w:p>
    <w:p w14:paraId="334C2AC9" w14:textId="3E689AB8" w:rsidR="00D2256F" w:rsidRDefault="00D2256F" w:rsidP="00D2256F"/>
    <w:p w14:paraId="4E0450E5" w14:textId="16A0490B" w:rsidR="009E7174" w:rsidRDefault="009E7174" w:rsidP="00D2256F"/>
    <w:p w14:paraId="1E1EFB66" w14:textId="031D5B2E" w:rsidR="009E7174" w:rsidRDefault="009E7174" w:rsidP="009E7174">
      <w:pPr>
        <w:pStyle w:val="Heading1"/>
      </w:pPr>
      <w:r>
        <w:t>Exercitiul 12</w:t>
      </w:r>
    </w:p>
    <w:p w14:paraId="383D864E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12</w:t>
      </w:r>
    </w:p>
    <w:p w14:paraId="2B56387A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x= [3, 2, 1, 6, 5, 4];</w:t>
      </w:r>
    </w:p>
    <w:p w14:paraId="25C16781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 = sort(x);</w:t>
      </w:r>
    </w:p>
    <w:p w14:paraId="07AC88C6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107BD4B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x1 = [s(3:-1:1),s(end:-1:4)];</w:t>
      </w:r>
    </w:p>
    <w:p w14:paraId="183F94D5" w14:textId="6C9720C2" w:rsidR="009E7174" w:rsidRDefault="009E7174" w:rsidP="009E7174"/>
    <w:p w14:paraId="7CD09BEF" w14:textId="06EB7384" w:rsidR="008F2391" w:rsidRDefault="008F2391" w:rsidP="008F2391">
      <w:pPr>
        <w:pStyle w:val="Heading1"/>
      </w:pPr>
      <w:r>
        <w:lastRenderedPageBreak/>
        <w:t>Exercitiul 13</w:t>
      </w:r>
    </w:p>
    <w:p w14:paraId="4E087707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13</w:t>
      </w:r>
    </w:p>
    <w:p w14:paraId="35CB249B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v=[2 3 4 10 4 1 10 1014 12 200 13 51 4 95 100 150 650 1002 102];</w:t>
      </w:r>
    </w:p>
    <w:p w14:paraId="4D4818B6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v1 = v(find(v &gt;= 0 &amp; v &lt; 10 ));</w:t>
      </w:r>
    </w:p>
    <w:p w14:paraId="61E8E61E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v2 = v(find(v &gt;= 1 &amp; v &lt; 100 ));</w:t>
      </w:r>
    </w:p>
    <w:p w14:paraId="3ED0EB3C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v3 = v(find(v &gt;= 100 &amp; v &lt; 1000 ));</w:t>
      </w:r>
    </w:p>
    <w:p w14:paraId="6FDD2A92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v4 = v(find(v &gt;= 1000 &amp; v &lt; 1020 ));</w:t>
      </w:r>
    </w:p>
    <w:p w14:paraId="12B711B6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sort(v1);</w:t>
      </w:r>
    </w:p>
    <w:p w14:paraId="142F3189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sort(v2);</w:t>
      </w:r>
    </w:p>
    <w:p w14:paraId="718C1402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sort(v3);</w:t>
      </w:r>
    </w:p>
    <w:p w14:paraId="25E87642" w14:textId="77777777" w:rsidR="008F2391" w:rsidRPr="008F2391" w:rsidRDefault="008F2391" w:rsidP="008F2391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8F2391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sort(v4);</w:t>
      </w:r>
    </w:p>
    <w:p w14:paraId="11BB36F8" w14:textId="3942E1F5" w:rsidR="008F2391" w:rsidRDefault="008F2391" w:rsidP="008F2391"/>
    <w:p w14:paraId="55E333D8" w14:textId="0848B605" w:rsidR="008F2391" w:rsidRDefault="008F2391" w:rsidP="008F2391"/>
    <w:p w14:paraId="687B9B68" w14:textId="5F04515F" w:rsidR="008F2391" w:rsidRDefault="008F2391" w:rsidP="008F2391">
      <w:pPr>
        <w:pStyle w:val="Heading1"/>
      </w:pPr>
      <w:r>
        <w:t>Exercitiul 14</w:t>
      </w:r>
    </w:p>
    <w:p w14:paraId="787F8D5B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 = [8, 6, 4];</w:t>
      </w:r>
    </w:p>
    <w:p w14:paraId="505EC27C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n = 4;</w:t>
      </w:r>
    </w:p>
    <w:p w14:paraId="5E57F493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F4E89F6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 = v(:);</w:t>
      </w:r>
    </w:p>
    <w:p w14:paraId="330F850D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56FFFBD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v1 = ones(1,n);</w:t>
      </w:r>
    </w:p>
    <w:p w14:paraId="64B2E274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[v1 .* v];</w:t>
      </w:r>
    </w:p>
    <w:p w14:paraId="43B2A585" w14:textId="48B28C66" w:rsidR="008F2391" w:rsidRDefault="008F2391" w:rsidP="008F2391"/>
    <w:p w14:paraId="04C10E8F" w14:textId="7D582DD5" w:rsidR="00AE6FF9" w:rsidRDefault="00AE6FF9" w:rsidP="008F2391"/>
    <w:p w14:paraId="3AE332D3" w14:textId="72FCB06B" w:rsidR="00AE6FF9" w:rsidRDefault="00AE6FF9" w:rsidP="00AE6FF9">
      <w:pPr>
        <w:pStyle w:val="Heading1"/>
      </w:pPr>
      <w:r>
        <w:t>Exercitiul 15</w:t>
      </w:r>
    </w:p>
    <w:p w14:paraId="68522369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15</w:t>
      </w:r>
    </w:p>
    <w:p w14:paraId="322567BC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[-1, 2, 16; 2, -24, 4; 81, 3, -8];</w:t>
      </w:r>
    </w:p>
    <w:p w14:paraId="6009630C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A(find(rem(A,2) == 1))</w:t>
      </w:r>
    </w:p>
    <w:p w14:paraId="6329B5B3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sau daca trebuie numere negative impare, A = A(find(rem(A,2) == 1 &amp; A &lt; 0))</w:t>
      </w:r>
    </w:p>
    <w:p w14:paraId="522C74E9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6308F6E6" w14:textId="52E043FF" w:rsidR="00AE6FF9" w:rsidRDefault="00AE6FF9" w:rsidP="00AE6FF9"/>
    <w:p w14:paraId="009D67C8" w14:textId="2387AAE5" w:rsidR="00AE6FF9" w:rsidRDefault="00AE6FF9" w:rsidP="00AE6FF9">
      <w:pPr>
        <w:pStyle w:val="Heading1"/>
      </w:pPr>
      <w:r>
        <w:t>Exercitiul 16</w:t>
      </w:r>
    </w:p>
    <w:p w14:paraId="3654D390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16</w:t>
      </w:r>
    </w:p>
    <w:p w14:paraId="6F451154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s =  </w:t>
      </w:r>
      <w:r w:rsidRPr="00AE6FF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'1 2 3 0.1 0.2 0.3'</w:t>
      </w: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</w:t>
      </w:r>
    </w:p>
    <w:p w14:paraId="47B6B16F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 = str2num(s);</w:t>
      </w:r>
    </w:p>
    <w:p w14:paraId="46C1DB25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sz = length(s);</w:t>
      </w:r>
    </w:p>
    <w:p w14:paraId="160102E5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3FD8C69C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s(1:sz/2);</w:t>
      </w:r>
    </w:p>
    <w:p w14:paraId="7A482A15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y = s(sz/2+1:1:end);</w:t>
      </w:r>
    </w:p>
    <w:p w14:paraId="3D83588C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2E8C281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produs = x .* y;</w:t>
      </w:r>
    </w:p>
    <w:p w14:paraId="667AD249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int2str(produs);</w:t>
      </w:r>
    </w:p>
    <w:p w14:paraId="26B3DC8C" w14:textId="29B9DB6F" w:rsidR="00AE6FF9" w:rsidRDefault="00AE6FF9" w:rsidP="00AE6FF9"/>
    <w:p w14:paraId="5A23FFD9" w14:textId="3EADB0A8" w:rsidR="00AE6FF9" w:rsidRDefault="00AE6FF9" w:rsidP="00AE6FF9">
      <w:pPr>
        <w:pStyle w:val="Heading1"/>
      </w:pPr>
      <w:r>
        <w:t>Exercitiul 17</w:t>
      </w:r>
    </w:p>
    <w:p w14:paraId="45A94302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17</w:t>
      </w:r>
    </w:p>
    <w:p w14:paraId="097C8B48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s1= </w:t>
      </w:r>
      <w:r w:rsidRPr="00AE6FF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'domeniul'</w:t>
      </w: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</w:t>
      </w:r>
    </w:p>
    <w:p w14:paraId="09F7FDAF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s2= </w:t>
      </w:r>
      <w:r w:rsidRPr="00AE6FF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'specializarea'</w:t>
      </w: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</w:t>
      </w:r>
    </w:p>
    <w:p w14:paraId="09CBE2B7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s3= </w:t>
      </w:r>
      <w:r w:rsidRPr="00AE6FF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'INFOrmatica'</w:t>
      </w: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</w:t>
      </w:r>
    </w:p>
    <w:p w14:paraId="6DC54C89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s4= </w:t>
      </w:r>
      <w:r w:rsidRPr="00AE6FF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'InForMatica'</w:t>
      </w: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</w:t>
      </w:r>
    </w:p>
    <w:p w14:paraId="45161D9A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C7A8445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s1 = upper(s1);</w:t>
      </w:r>
    </w:p>
    <w:p w14:paraId="0331376B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s2 = upper(s2);</w:t>
      </w:r>
    </w:p>
    <w:p w14:paraId="1227AA2A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s3 = upper(s3);</w:t>
      </w:r>
    </w:p>
    <w:p w14:paraId="16B7B9C5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s4 = upper(s4);</w:t>
      </w:r>
    </w:p>
    <w:p w14:paraId="215E8100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s = </w:t>
      </w:r>
      <w:r w:rsidRPr="00AE6FF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 '</w:t>
      </w: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</w:t>
      </w:r>
    </w:p>
    <w:p w14:paraId="4187ACF3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0D02B8DA" w14:textId="77777777" w:rsidR="00AE6FF9" w:rsidRPr="00AE6FF9" w:rsidRDefault="00AE6FF9" w:rsidP="00AE6F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AE6FF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final = [s1,s,s2,s,s3,s,s4];</w:t>
      </w:r>
    </w:p>
    <w:p w14:paraId="285EE38A" w14:textId="3E220885" w:rsidR="00AE6FF9" w:rsidRDefault="00AE6FF9" w:rsidP="00AE6FF9"/>
    <w:p w14:paraId="3AAD9E66" w14:textId="12F76A57" w:rsidR="00AE6FF9" w:rsidRDefault="00AE6FF9" w:rsidP="00AE6FF9">
      <w:pPr>
        <w:pStyle w:val="Heading1"/>
      </w:pPr>
      <w:r>
        <w:t>Exercitiul 18</w:t>
      </w:r>
    </w:p>
    <w:p w14:paraId="4EC5ACD7" w14:textId="77777777" w:rsidR="006955A4" w:rsidRPr="006955A4" w:rsidRDefault="006955A4" w:rsidP="006955A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6955A4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18</w:t>
      </w:r>
    </w:p>
    <w:p w14:paraId="1084810F" w14:textId="77777777" w:rsidR="006955A4" w:rsidRPr="006955A4" w:rsidRDefault="006955A4" w:rsidP="006955A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6955A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x = (2:3:21);</w:t>
      </w:r>
    </w:p>
    <w:p w14:paraId="4657E4D4" w14:textId="77777777" w:rsidR="006955A4" w:rsidRPr="006955A4" w:rsidRDefault="006955A4" w:rsidP="006955A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6955A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A = [1, 2, 11; 2, 16, 4; 14, 3, 12];</w:t>
      </w:r>
    </w:p>
    <w:p w14:paraId="34F284B0" w14:textId="77777777" w:rsidR="006955A4" w:rsidRPr="006955A4" w:rsidRDefault="006955A4" w:rsidP="006955A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6955A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dec2hex(x);</w:t>
      </w:r>
    </w:p>
    <w:p w14:paraId="56D92E73" w14:textId="77777777" w:rsidR="006955A4" w:rsidRPr="006955A4" w:rsidRDefault="006955A4" w:rsidP="006955A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6955A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dec2hex(A);</w:t>
      </w:r>
    </w:p>
    <w:p w14:paraId="38B757E2" w14:textId="60E26A4F" w:rsidR="00AE6FF9" w:rsidRDefault="00AE6FF9" w:rsidP="00AE6FF9"/>
    <w:p w14:paraId="6915517B" w14:textId="7C269F86" w:rsidR="006955A4" w:rsidRDefault="006955A4" w:rsidP="006955A4">
      <w:pPr>
        <w:pStyle w:val="Heading1"/>
      </w:pPr>
      <w:r>
        <w:t>Exercitiul 19</w:t>
      </w:r>
    </w:p>
    <w:p w14:paraId="2E0B82AC" w14:textId="77777777" w:rsidR="006955A4" w:rsidRPr="006955A4" w:rsidRDefault="006955A4" w:rsidP="006955A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6955A4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19</w:t>
      </w:r>
    </w:p>
    <w:p w14:paraId="0AA0D29C" w14:textId="77777777" w:rsidR="006955A4" w:rsidRPr="006955A4" w:rsidRDefault="006955A4" w:rsidP="006955A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6955A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y= </w:t>
      </w:r>
      <w:r w:rsidRPr="006955A4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'3ff '</w:t>
      </w:r>
      <w:r w:rsidRPr="006955A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;</w:t>
      </w:r>
    </w:p>
    <w:p w14:paraId="56BC6125" w14:textId="77777777" w:rsidR="006955A4" w:rsidRPr="006955A4" w:rsidRDefault="006955A4" w:rsidP="006955A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6955A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B = [</w:t>
      </w:r>
      <w:r w:rsidRPr="006955A4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'2a3c1f '</w:t>
      </w:r>
      <w:r w:rsidRPr="006955A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; </w:t>
      </w:r>
      <w:r w:rsidRPr="006955A4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'aa13cf '</w:t>
      </w:r>
      <w:r w:rsidRPr="006955A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 xml:space="preserve">]; </w:t>
      </w:r>
    </w:p>
    <w:p w14:paraId="13E7A44E" w14:textId="77777777" w:rsidR="006955A4" w:rsidRPr="006955A4" w:rsidRDefault="006955A4" w:rsidP="006955A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6955A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hex2dec(y);</w:t>
      </w:r>
    </w:p>
    <w:p w14:paraId="38971256" w14:textId="77777777" w:rsidR="006955A4" w:rsidRPr="006955A4" w:rsidRDefault="006955A4" w:rsidP="006955A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6955A4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hex2dec(B);</w:t>
      </w:r>
    </w:p>
    <w:p w14:paraId="16A74A75" w14:textId="77777777" w:rsidR="006955A4" w:rsidRPr="006955A4" w:rsidRDefault="006955A4" w:rsidP="006955A4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70C2CAEB" w14:textId="1DB32023" w:rsidR="006955A4" w:rsidRDefault="006955A4" w:rsidP="006955A4"/>
    <w:p w14:paraId="7BE4A585" w14:textId="5F287291" w:rsidR="006955A4" w:rsidRDefault="006955A4" w:rsidP="006955A4">
      <w:pPr>
        <w:pStyle w:val="Heading1"/>
      </w:pPr>
      <w:r>
        <w:t>Exercitiul 20</w:t>
      </w:r>
    </w:p>
    <w:p w14:paraId="5EA6DB3E" w14:textId="77777777" w:rsidR="003F1369" w:rsidRPr="003F1369" w:rsidRDefault="003F1369" w:rsidP="003F136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F1369">
        <w:rPr>
          <w:rFonts w:ascii="Consolas" w:eastAsia="Times New Roman" w:hAnsi="Consolas" w:cs="Times New Roman"/>
          <w:color w:val="028009"/>
          <w:sz w:val="24"/>
          <w:szCs w:val="24"/>
          <w:lang w:val="ro-RO" w:eastAsia="ro-RO"/>
        </w:rPr>
        <w:t>% exercitiul 20</w:t>
      </w:r>
    </w:p>
    <w:p w14:paraId="4235B0D1" w14:textId="77777777" w:rsidR="003F1369" w:rsidRPr="003F1369" w:rsidRDefault="003F1369" w:rsidP="003F136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F136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 = [1, 2, 3; 4, 6, 4; 2, 1, 5; 2, 3, 2]</w:t>
      </w:r>
    </w:p>
    <w:p w14:paraId="20CD0CDB" w14:textId="77777777" w:rsidR="003F1369" w:rsidRPr="003F1369" w:rsidRDefault="003F1369" w:rsidP="003F136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F136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[S,poz]=sort(M,</w:t>
      </w:r>
      <w:r w:rsidRPr="003F1369">
        <w:rPr>
          <w:rFonts w:ascii="Consolas" w:eastAsia="Times New Roman" w:hAnsi="Consolas" w:cs="Times New Roman"/>
          <w:color w:val="AA04F9"/>
          <w:sz w:val="24"/>
          <w:szCs w:val="24"/>
          <w:lang w:val="ro-RO" w:eastAsia="ro-RO"/>
        </w:rPr>
        <w:t>'descend'</w:t>
      </w:r>
      <w:r w:rsidRPr="003F136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)</w:t>
      </w:r>
    </w:p>
    <w:p w14:paraId="7572F99C" w14:textId="77777777" w:rsidR="003F1369" w:rsidRPr="003F1369" w:rsidRDefault="003F1369" w:rsidP="003F136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 w:rsidRPr="003F1369"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t>M = sortrows(poz,2)</w:t>
      </w:r>
    </w:p>
    <w:p w14:paraId="2DBFFD9E" w14:textId="77777777" w:rsidR="006955A4" w:rsidRPr="006955A4" w:rsidRDefault="006955A4" w:rsidP="006955A4"/>
    <w:sectPr w:rsidR="006955A4" w:rsidRPr="006955A4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1352A" w14:textId="77777777" w:rsidR="00E958B6" w:rsidRDefault="00E958B6">
      <w:r>
        <w:separator/>
      </w:r>
    </w:p>
  </w:endnote>
  <w:endnote w:type="continuationSeparator" w:id="0">
    <w:p w14:paraId="6162C1DF" w14:textId="77777777" w:rsidR="00E958B6" w:rsidRDefault="00E9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82FB0" w14:textId="77777777" w:rsidR="002A792A" w:rsidRDefault="00E958B6">
    <w:pPr>
      <w:pStyle w:val="Footer"/>
    </w:pPr>
    <w:sdt>
      <w:sdtPr>
        <w:alias w:val="Enter Company Name:"/>
        <w:tag w:val="Enter Company Name:"/>
        <w:id w:val="-397664319"/>
        <w:placeholder>
          <w:docPart w:val="AB9527BB30D14010B60D8C46A527D9D6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F99D1" w14:textId="77777777" w:rsidR="00E958B6" w:rsidRDefault="00E958B6">
      <w:r>
        <w:separator/>
      </w:r>
    </w:p>
  </w:footnote>
  <w:footnote w:type="continuationSeparator" w:id="0">
    <w:p w14:paraId="16D69EDC" w14:textId="77777777" w:rsidR="00E958B6" w:rsidRDefault="00E9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33"/>
    <w:rsid w:val="000303C2"/>
    <w:rsid w:val="00045A08"/>
    <w:rsid w:val="00071A33"/>
    <w:rsid w:val="0008087C"/>
    <w:rsid w:val="000A0F81"/>
    <w:rsid w:val="000A696F"/>
    <w:rsid w:val="00102801"/>
    <w:rsid w:val="001E35FF"/>
    <w:rsid w:val="002A792A"/>
    <w:rsid w:val="002F7744"/>
    <w:rsid w:val="003638E9"/>
    <w:rsid w:val="00387081"/>
    <w:rsid w:val="003B5BC4"/>
    <w:rsid w:val="003F1369"/>
    <w:rsid w:val="004223A9"/>
    <w:rsid w:val="004548D6"/>
    <w:rsid w:val="004745B1"/>
    <w:rsid w:val="004B5EAA"/>
    <w:rsid w:val="00576BFC"/>
    <w:rsid w:val="005B653B"/>
    <w:rsid w:val="005C17AF"/>
    <w:rsid w:val="005F3943"/>
    <w:rsid w:val="005F6ACD"/>
    <w:rsid w:val="006205F4"/>
    <w:rsid w:val="006955A4"/>
    <w:rsid w:val="006C7533"/>
    <w:rsid w:val="006D480F"/>
    <w:rsid w:val="006F07D7"/>
    <w:rsid w:val="00751CB9"/>
    <w:rsid w:val="00823C88"/>
    <w:rsid w:val="00883A97"/>
    <w:rsid w:val="008B4B02"/>
    <w:rsid w:val="008F2391"/>
    <w:rsid w:val="00921ADF"/>
    <w:rsid w:val="009A2858"/>
    <w:rsid w:val="009B515D"/>
    <w:rsid w:val="009E7174"/>
    <w:rsid w:val="009F1FAC"/>
    <w:rsid w:val="00A10C50"/>
    <w:rsid w:val="00A32A28"/>
    <w:rsid w:val="00AB08ED"/>
    <w:rsid w:val="00AB17FC"/>
    <w:rsid w:val="00AE6FF9"/>
    <w:rsid w:val="00B53D5D"/>
    <w:rsid w:val="00B90E50"/>
    <w:rsid w:val="00BD4E5D"/>
    <w:rsid w:val="00BE4EF0"/>
    <w:rsid w:val="00BF2918"/>
    <w:rsid w:val="00C3688B"/>
    <w:rsid w:val="00C40E10"/>
    <w:rsid w:val="00C72B2A"/>
    <w:rsid w:val="00CE697A"/>
    <w:rsid w:val="00D2256F"/>
    <w:rsid w:val="00D34246"/>
    <w:rsid w:val="00DC1AAB"/>
    <w:rsid w:val="00DF44F0"/>
    <w:rsid w:val="00E4335E"/>
    <w:rsid w:val="00E74C55"/>
    <w:rsid w:val="00E814A4"/>
    <w:rsid w:val="00E958B6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2069F"/>
  <w15:chartTrackingRefBased/>
  <w15:docId w15:val="{39617809-8871-4CAE-B7C4-CFE4A093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9527BB30D14010B60D8C46A527D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D8DE9-06A2-4514-B1D0-86A26C909F6E}"/>
      </w:docPartPr>
      <w:docPartBody>
        <w:p w:rsidR="00D2760A" w:rsidRDefault="00866F30">
          <w:pPr>
            <w:pStyle w:val="AB9527BB30D14010B60D8C46A527D9D6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866F30"/>
    <w:rsid w:val="009C1A8D"/>
    <w:rsid w:val="00B43B5B"/>
    <w:rsid w:val="00D2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AB9527BB30D14010B60D8C46A527D9D6">
    <w:name w:val="AB9527BB30D14010B60D8C46A527D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2</Pages>
  <Words>884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16</cp:revision>
  <cp:lastPrinted>2012-12-03T18:15:00Z</cp:lastPrinted>
  <dcterms:created xsi:type="dcterms:W3CDTF">2021-12-22T17:11:00Z</dcterms:created>
  <dcterms:modified xsi:type="dcterms:W3CDTF">2021-12-24T12:52:00Z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