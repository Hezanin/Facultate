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9571" w14:textId="0DD9DF98" w:rsidR="002A792A" w:rsidRPr="00661B37" w:rsidRDefault="001C0775" w:rsidP="001C0775">
      <w:pPr>
        <w:pStyle w:val="Title"/>
      </w:pPr>
      <w:r w:rsidRPr="00661B37">
        <w:t>Tema Laborator 2</w:t>
      </w:r>
    </w:p>
    <w:p w14:paraId="7A6371DA" w14:textId="24856EE6" w:rsidR="001C0775" w:rsidRPr="00661B37" w:rsidRDefault="001C0775" w:rsidP="001C0775">
      <w:pPr>
        <w:pStyle w:val="Subtitle"/>
        <w:jc w:val="left"/>
      </w:pPr>
      <w:r w:rsidRPr="00661B37">
        <w:t>NICOLETA RADU</w:t>
      </w:r>
    </w:p>
    <w:p w14:paraId="2DFC290D" w14:textId="205290D2" w:rsidR="001C0775" w:rsidRPr="00AB5ABE" w:rsidRDefault="001C0775" w:rsidP="001C0775"/>
    <w:p w14:paraId="7993A674" w14:textId="4514079B" w:rsidR="001C0775" w:rsidRPr="00AB5ABE" w:rsidRDefault="001C0775" w:rsidP="001C0775">
      <w:pPr>
        <w:pStyle w:val="Heading1"/>
      </w:pPr>
      <w:r w:rsidRPr="00AB5ABE">
        <w:t>Exercitiul 1</w:t>
      </w:r>
    </w:p>
    <w:p w14:paraId="1B7B3D3B" w14:textId="49A7D63B" w:rsidR="001C0775" w:rsidRPr="00AB5ABE" w:rsidRDefault="001C0775" w:rsidP="007F1C71">
      <w:pPr>
        <w:pStyle w:val="ListParagraph"/>
        <w:numPr>
          <w:ilvl w:val="0"/>
          <w:numId w:val="7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x = [2 5 1 6];</w:t>
      </w:r>
    </w:p>
    <w:p w14:paraId="146226D1" w14:textId="6E686701" w:rsidR="001C0775" w:rsidRPr="00AB5ABE" w:rsidRDefault="001C0775" w:rsidP="001C0775">
      <w:pPr>
        <w:ind w:firstLine="0"/>
        <w:rPr>
          <w:rFonts w:eastAsia="Times New Roman" w:cs="Times New Roman"/>
          <w:b/>
          <w:bCs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ab/>
        <w:t>Suma  = 13 + x</w:t>
      </w:r>
      <w:r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br/>
      </w:r>
    </w:p>
    <w:p w14:paraId="3BBF799C" w14:textId="11BB20FA" w:rsidR="001C0775" w:rsidRPr="00AB5ABE" w:rsidRDefault="001C0775" w:rsidP="007F1C71">
      <w:pPr>
        <w:pStyle w:val="ListParagraph"/>
        <w:numPr>
          <w:ilvl w:val="0"/>
          <w:numId w:val="7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Diferenta = x(4) - x(1)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0048FE12" w14:textId="17C1D956" w:rsidR="001C0775" w:rsidRPr="00AB5ABE" w:rsidRDefault="001C0775" w:rsidP="007F1C71">
      <w:pPr>
        <w:pStyle w:val="ListParagraph"/>
        <w:numPr>
          <w:ilvl w:val="0"/>
          <w:numId w:val="7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Patrat = x .* x</w:t>
      </w:r>
      <w:r w:rsidR="004C29D5"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55D032C0" w14:textId="36CE3A67" w:rsidR="001C0775" w:rsidRPr="00AB5ABE" w:rsidRDefault="00B503B7" w:rsidP="007F1C71">
      <w:pPr>
        <w:pStyle w:val="ListParagraph"/>
        <w:numPr>
          <w:ilvl w:val="0"/>
          <w:numId w:val="7"/>
        </w:numPr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x(2:2:end) = x(2:2:end) + 3</w:t>
      </w:r>
      <w:r w:rsidR="00307499" w:rsidRPr="00AB5ABE">
        <w:rPr>
          <w:rFonts w:eastAsia="Times New Roman" w:cs="Times New Roman"/>
          <w:color w:val="auto"/>
          <w:sz w:val="24"/>
          <w:szCs w:val="24"/>
          <w:lang w:val="ro-RO" w:eastAsia="ro-RO"/>
        </w:rPr>
        <w:br/>
      </w:r>
    </w:p>
    <w:p w14:paraId="20A347B4" w14:textId="184123A9" w:rsidR="00307499" w:rsidRPr="00AB5ABE" w:rsidRDefault="00307499" w:rsidP="00307499">
      <w:pPr>
        <w:pStyle w:val="Heading1"/>
        <w:rPr>
          <w:rFonts w:eastAsia="Times New Roman"/>
          <w:lang w:val="ro-RO" w:eastAsia="ro-RO"/>
        </w:rPr>
      </w:pPr>
      <w:r w:rsidRPr="00AB5ABE">
        <w:rPr>
          <w:rFonts w:eastAsia="Times New Roman"/>
          <w:lang w:val="ro-RO" w:eastAsia="ro-RO"/>
        </w:rPr>
        <w:t>Exercitiul 2</w:t>
      </w:r>
    </w:p>
    <w:p w14:paraId="6708B996" w14:textId="238753B2" w:rsidR="0043661C" w:rsidRPr="00AB5ABE" w:rsidRDefault="0043661C" w:rsidP="007F1C71">
      <w:pPr>
        <w:pStyle w:val="ListParagraph"/>
        <w:numPr>
          <w:ilvl w:val="0"/>
          <w:numId w:val="8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 = x(3) + y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5415468C" w14:textId="2CC9CC93" w:rsidR="0043661C" w:rsidRPr="00AB5ABE" w:rsidRDefault="0043661C" w:rsidP="007F1C71">
      <w:pPr>
        <w:pStyle w:val="ListParagraph"/>
        <w:numPr>
          <w:ilvl w:val="0"/>
          <w:numId w:val="8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b = x .^ y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00A71265" w14:textId="24AADEE9" w:rsidR="0043661C" w:rsidRPr="00AB5ABE" w:rsidRDefault="0043661C" w:rsidP="007F1C71">
      <w:pPr>
        <w:pStyle w:val="ListParagraph"/>
        <w:numPr>
          <w:ilvl w:val="0"/>
          <w:numId w:val="8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c = x ./ y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3C083936" w14:textId="77777777" w:rsidR="0043661C" w:rsidRPr="00AB5ABE" w:rsidRDefault="0043661C" w:rsidP="007F1C71">
      <w:pPr>
        <w:pStyle w:val="ListParagraph"/>
        <w:numPr>
          <w:ilvl w:val="0"/>
          <w:numId w:val="8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z = [x .* y]</w:t>
      </w:r>
    </w:p>
    <w:p w14:paraId="1601C0A5" w14:textId="1EE07D9A" w:rsidR="00307499" w:rsidRPr="00AB5ABE" w:rsidRDefault="00307499" w:rsidP="0043661C">
      <w:pPr>
        <w:pStyle w:val="ListParagraph"/>
        <w:ind w:left="717" w:firstLine="0"/>
        <w:rPr>
          <w:lang w:val="ro-RO" w:eastAsia="ro-RO"/>
        </w:rPr>
      </w:pPr>
    </w:p>
    <w:p w14:paraId="253F3239" w14:textId="56223C6D" w:rsidR="00845F5B" w:rsidRPr="00AB5ABE" w:rsidRDefault="00845F5B" w:rsidP="00845F5B">
      <w:pPr>
        <w:pStyle w:val="Heading1"/>
        <w:rPr>
          <w:lang w:val="ro-RO" w:eastAsia="ro-RO"/>
        </w:rPr>
      </w:pPr>
      <w:r w:rsidRPr="00AB5ABE">
        <w:rPr>
          <w:lang w:val="ro-RO" w:eastAsia="ro-RO"/>
        </w:rPr>
        <w:t>Exercitiul 3</w:t>
      </w:r>
    </w:p>
    <w:p w14:paraId="1C367458" w14:textId="604BBE96" w:rsidR="00AB2B45" w:rsidRPr="00AB5ABE" w:rsidRDefault="00AB2B45" w:rsidP="007F1C71">
      <w:pPr>
        <w:pStyle w:val="ListParagraph"/>
        <w:numPr>
          <w:ilvl w:val="0"/>
          <w:numId w:val="9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 = [1:10];</w:t>
      </w:r>
    </w:p>
    <w:p w14:paraId="701A111C" w14:textId="19321C9A" w:rsidR="00AB2B45" w:rsidRPr="00AB5ABE" w:rsidRDefault="00A45771" w:rsidP="00AB2B45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ab/>
      </w:r>
      <w:r w:rsidR="00AB2B45" w:rsidRPr="00AB5ABE">
        <w:rPr>
          <w:rFonts w:eastAsia="Times New Roman" w:cs="Times New Roman"/>
          <w:color w:val="auto"/>
          <w:szCs w:val="22"/>
          <w:lang w:val="ro-RO" w:eastAsia="ro-RO"/>
        </w:rPr>
        <w:t>b = ones(1,10);</w:t>
      </w:r>
    </w:p>
    <w:p w14:paraId="330F5868" w14:textId="77777777" w:rsidR="00AB2B45" w:rsidRPr="00AB5ABE" w:rsidRDefault="00AB2B45" w:rsidP="00AB2B45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EBF63B9" w14:textId="1A951115" w:rsidR="00AB2B45" w:rsidRPr="00AB5ABE" w:rsidRDefault="00A45771" w:rsidP="00AB2B45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ab/>
        <w:t>x</w:t>
      </w:r>
      <w:r w:rsidR="00AB2B45" w:rsidRPr="00AB5ABE">
        <w:rPr>
          <w:rFonts w:eastAsia="Times New Roman" w:cs="Times New Roman"/>
          <w:color w:val="auto"/>
          <w:szCs w:val="22"/>
          <w:lang w:val="ro-RO" w:eastAsia="ro-RO"/>
        </w:rPr>
        <w:t>= b ./ a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7B5EEB20" w14:textId="6F843E6C" w:rsidR="00A45771" w:rsidRPr="00AB5ABE" w:rsidRDefault="00A45771" w:rsidP="007F1C71">
      <w:pPr>
        <w:pStyle w:val="ListParagraph"/>
        <w:numPr>
          <w:ilvl w:val="0"/>
          <w:numId w:val="9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c = (0:9)</w:t>
      </w:r>
    </w:p>
    <w:p w14:paraId="036F358C" w14:textId="7DC180ED" w:rsidR="00A45771" w:rsidRPr="00AB5ABE" w:rsidRDefault="00A45771" w:rsidP="00A45771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      d = (1:10)</w:t>
      </w:r>
    </w:p>
    <w:p w14:paraId="5C65E658" w14:textId="77777777" w:rsidR="00A45771" w:rsidRPr="00AB5ABE" w:rsidRDefault="00A45771" w:rsidP="00A45771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4C42976F" w14:textId="669B61FE" w:rsidR="00A45771" w:rsidRPr="00AB5ABE" w:rsidRDefault="00A45771" w:rsidP="00A45771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      x = c ./ d</w:t>
      </w:r>
    </w:p>
    <w:p w14:paraId="5A2F46F4" w14:textId="4B6C4F12" w:rsidR="00DF5292" w:rsidRPr="00AB5ABE" w:rsidRDefault="00DF5292" w:rsidP="007D02A6">
      <w:pPr>
        <w:pStyle w:val="Heading1"/>
        <w:rPr>
          <w:rFonts w:eastAsia="Times New Roman"/>
          <w:lang w:val="ro-RO" w:eastAsia="ro-RO"/>
        </w:rPr>
      </w:pPr>
      <w:r w:rsidRPr="00AB5ABE">
        <w:rPr>
          <w:rFonts w:eastAsia="Times New Roman"/>
          <w:lang w:val="ro-RO" w:eastAsia="ro-RO"/>
        </w:rPr>
        <w:t>Exercitiul 4</w:t>
      </w:r>
    </w:p>
    <w:p w14:paraId="5D045B87" w14:textId="77777777" w:rsidR="007D02A6" w:rsidRPr="00AB5ABE" w:rsidRDefault="007D02A6" w:rsidP="007F1C71">
      <w:pPr>
        <w:pStyle w:val="ListParagraph"/>
        <w:numPr>
          <w:ilvl w:val="0"/>
          <w:numId w:val="10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x = 2;</w:t>
      </w:r>
    </w:p>
    <w:p w14:paraId="0B383053" w14:textId="2B763354" w:rsidR="007D02A6" w:rsidRPr="00AB5ABE" w:rsidRDefault="007D02A6" w:rsidP="007D02A6">
      <w:pPr>
        <w:ind w:left="360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f = x^3 - 2 * x^2 + x - 6.3 / (x^2 + 0.5 * x - 1)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3EA02697" w14:textId="77777777" w:rsidR="005A452E" w:rsidRPr="00AB5ABE" w:rsidRDefault="005A452E" w:rsidP="007F1C71">
      <w:pPr>
        <w:pStyle w:val="ListParagraph"/>
        <w:numPr>
          <w:ilvl w:val="0"/>
          <w:numId w:val="10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x = [2,4,6];</w:t>
      </w:r>
    </w:p>
    <w:p w14:paraId="20F55117" w14:textId="49980800" w:rsidR="005A452E" w:rsidRPr="00AB5ABE" w:rsidRDefault="005A452E" w:rsidP="005A452E">
      <w:pPr>
        <w:ind w:left="360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f = x .^ 3 - 2 .* x .^ 2 + x - 6.3 ./ (x.^2 + 0.5 .* x - 1)</w:t>
      </w:r>
    </w:p>
    <w:p w14:paraId="6877BD0B" w14:textId="549C2F0E" w:rsidR="00C27720" w:rsidRPr="00AB5ABE" w:rsidRDefault="00C27720" w:rsidP="005A452E">
      <w:pPr>
        <w:ind w:left="360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6C600AF" w14:textId="010E65BA" w:rsidR="00C27720" w:rsidRPr="00AB5ABE" w:rsidRDefault="00C27720" w:rsidP="00C27720">
      <w:pPr>
        <w:pStyle w:val="Heading1"/>
        <w:rPr>
          <w:rFonts w:eastAsia="Times New Roman"/>
          <w:lang w:val="ro-RO" w:eastAsia="ro-RO"/>
        </w:rPr>
      </w:pPr>
      <w:r w:rsidRPr="00AB5ABE">
        <w:rPr>
          <w:rFonts w:eastAsia="Times New Roman"/>
          <w:lang w:val="ro-RO" w:eastAsia="ro-RO"/>
        </w:rPr>
        <w:t>Exercitiul 5</w:t>
      </w:r>
    </w:p>
    <w:p w14:paraId="7BCFE327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 =</w:t>
      </w:r>
    </w:p>
    <w:p w14:paraId="714A5357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4B6C1A54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14    21     0</w:t>
      </w:r>
    </w:p>
    <w:p w14:paraId="0D3AEDBF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-2    11    11</w:t>
      </w:r>
    </w:p>
    <w:p w14:paraId="28BF7B13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3    -2    26</w:t>
      </w:r>
    </w:p>
    <w:p w14:paraId="54E154B4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37B5E32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ED99815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b =</w:t>
      </w:r>
    </w:p>
    <w:p w14:paraId="4CAC1107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0162A9D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-4   -17     2</w:t>
      </w:r>
    </w:p>
    <w:p w14:paraId="6D6D802E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8    -3     3</w:t>
      </w:r>
    </w:p>
    <w:p w14:paraId="1CDB58EE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-13    18    -6</w:t>
      </w:r>
    </w:p>
    <w:p w14:paraId="25EF5916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A39646D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6CE95B8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c =</w:t>
      </w:r>
    </w:p>
    <w:p w14:paraId="2E5291CE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0B05D22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12     9     8</w:t>
      </w:r>
    </w:p>
    <w:p w14:paraId="78F1BE42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10    11    14</w:t>
      </w:r>
    </w:p>
    <w:p w14:paraId="6D1CF32B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2    15    17</w:t>
      </w:r>
    </w:p>
    <w:p w14:paraId="0AA9A8F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9C2E3D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4AAA098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d =</w:t>
      </w:r>
    </w:p>
    <w:p w14:paraId="10DFAEA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703B0DEF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2     5     6</w:t>
      </w:r>
    </w:p>
    <w:p w14:paraId="2492738D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4     3     0</w:t>
      </w:r>
    </w:p>
    <w:p w14:paraId="2167A717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12    -1    -3</w:t>
      </w:r>
    </w:p>
    <w:p w14:paraId="2081E00B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17CD2CC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1CAFBCEB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e =</w:t>
      </w:r>
    </w:p>
    <w:p w14:paraId="1CEF50ED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4004780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0.2793   -0.2638    0.1459</w:t>
      </w:r>
    </w:p>
    <w:p w14:paraId="39C3C434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0.2461    0.4055    0.3515</w:t>
      </w:r>
    </w:p>
    <w:p w14:paraId="264ADC67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0.0217    1.4580    0.2619</w:t>
      </w:r>
    </w:p>
    <w:p w14:paraId="20F62945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1E9A0B58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16B1E93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f =</w:t>
      </w:r>
    </w:p>
    <w:p w14:paraId="424BB572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D7CBC8A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0.0241    2.9398   -0.7711</w:t>
      </w:r>
    </w:p>
    <w:p w14:paraId="6559EA13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6.7229    3.1928    1.3675</w:t>
      </w:r>
    </w:p>
    <w:p w14:paraId="4575C32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-4.5663   -2.0843    0.1205</w:t>
      </w:r>
    </w:p>
    <w:p w14:paraId="51CB95DD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A412710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0845A3F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g =</w:t>
      </w:r>
    </w:p>
    <w:p w14:paraId="7086D6A9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7FE5FEF0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0.2793   -0.2638    0.1459</w:t>
      </w:r>
    </w:p>
    <w:p w14:paraId="357237FF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0.2461    0.4055    0.3515</w:t>
      </w:r>
    </w:p>
    <w:p w14:paraId="79DB0062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0.0217    1.4580    0.2619</w:t>
      </w:r>
    </w:p>
    <w:p w14:paraId="61AAAC2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B9A69FE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1DE126B8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h =</w:t>
      </w:r>
    </w:p>
    <w:p w14:paraId="6197149E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7BFEDEF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0.0241    2.9398   -0.7711</w:t>
      </w:r>
    </w:p>
    <w:p w14:paraId="7BBBB2D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6.7229    3.1928    1.3675</w:t>
      </w:r>
    </w:p>
    <w:p w14:paraId="6AC7F216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-4.5663   -2.0843    0.1205</w:t>
      </w:r>
    </w:p>
    <w:p w14:paraId="139F211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5AC45261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8993ED6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i =</w:t>
      </w:r>
    </w:p>
    <w:p w14:paraId="6A0C6B49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797CBDA9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8.5723   -5.9458    3.2048</w:t>
      </w:r>
    </w:p>
    <w:p w14:paraId="4184FD0C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1.1988   -1.4759    1.3133</w:t>
      </w:r>
    </w:p>
    <w:p w14:paraId="25EC8A8E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-7.3855    8.7108   -3.7590</w:t>
      </w:r>
    </w:p>
    <w:p w14:paraId="7E8C3137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348FDB2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239731B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j =</w:t>
      </w:r>
    </w:p>
    <w:p w14:paraId="71017353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5FB230E9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-0.1533   -0.0594   -0.3073</w:t>
      </w:r>
    </w:p>
    <w:p w14:paraId="520B51DB" w14:textId="77777777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0.3344    0.1668    0.2473</w:t>
      </w:r>
    </w:p>
    <w:p w14:paraId="7EC6C55F" w14:textId="76B6735F" w:rsidR="00456193" w:rsidRPr="00AB5ABE" w:rsidRDefault="00456193" w:rsidP="00456193">
      <w:pPr>
        <w:pStyle w:val="ListParagraph"/>
        <w:ind w:left="107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-0.0268    0.6339    0.9332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20613E94" w14:textId="163561A5" w:rsidR="00C27720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k. </w:t>
      </w:r>
      <w:r w:rsidR="00475363" w:rsidRPr="00AB5ABE">
        <w:rPr>
          <w:rFonts w:eastAsia="Times New Roman" w:cs="Times New Roman"/>
          <w:color w:val="auto"/>
          <w:szCs w:val="22"/>
          <w:lang w:val="ro-RO" w:eastAsia="ro-RO"/>
        </w:rPr>
        <w:t>A/B == A*B^-1</w:t>
      </w:r>
    </w:p>
    <w:p w14:paraId="456C014A" w14:textId="4A5DC2B5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ab/>
        <w:t xml:space="preserve">   0   0   0</w:t>
      </w:r>
    </w:p>
    <w:p w14:paraId="5B7A5716" w14:textId="77777777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0   0   1</w:t>
      </w:r>
    </w:p>
    <w:p w14:paraId="2B6CF810" w14:textId="18EFB582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0   1   1</w:t>
      </w:r>
      <w:r w:rsidR="00456193"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25EC0FFB" w14:textId="724E85B2" w:rsidR="00A45A81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</w:t>
      </w:r>
      <w:r w:rsidR="00475363" w:rsidRPr="00AB5ABE">
        <w:rPr>
          <w:rFonts w:eastAsia="Times New Roman" w:cs="Times New Roman"/>
          <w:color w:val="auto"/>
          <w:szCs w:val="22"/>
          <w:lang w:val="ro-RO" w:eastAsia="ro-RO"/>
        </w:rPr>
        <w:t>B\A == B^-1*A</w:t>
      </w:r>
      <w:r w:rsidR="00A45A81" w:rsidRPr="00AB5ABE">
        <w:rPr>
          <w:rFonts w:eastAsia="Times New Roman" w:cs="Times New Roman"/>
          <w:color w:val="auto"/>
          <w:szCs w:val="22"/>
          <w:lang w:val="ro-RO" w:eastAsia="ro-RO"/>
        </w:rPr>
        <w:br/>
        <w:t xml:space="preserve">   0   0   0</w:t>
      </w:r>
    </w:p>
    <w:p w14:paraId="6C2DDB8F" w14:textId="77777777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0   0   0</w:t>
      </w:r>
    </w:p>
    <w:p w14:paraId="2064F175" w14:textId="0E24F50A" w:rsidR="00475363" w:rsidRPr="00AB5ABE" w:rsidRDefault="00A45A81" w:rsidP="007F1C71">
      <w:pPr>
        <w:pStyle w:val="ListParagraph"/>
        <w:numPr>
          <w:ilvl w:val="0"/>
          <w:numId w:val="11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1   1</w:t>
      </w:r>
    </w:p>
    <w:p w14:paraId="238DCAC7" w14:textId="77777777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4650C51A" w14:textId="6711804A" w:rsidR="00A45A81" w:rsidRPr="00AB5ABE" w:rsidRDefault="00456193" w:rsidP="00456193">
      <w:pPr>
        <w:ind w:left="35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ab/>
        <w:t xml:space="preserve">   </w:t>
      </w:r>
      <w:r w:rsidR="00A45A81" w:rsidRPr="00AB5ABE">
        <w:rPr>
          <w:rFonts w:eastAsia="Times New Roman" w:cs="Times New Roman"/>
          <w:color w:val="auto"/>
          <w:szCs w:val="22"/>
          <w:lang w:val="ro-RO" w:eastAsia="ro-RO"/>
        </w:rPr>
        <w:t>A\B == A^-1*B</w:t>
      </w:r>
    </w:p>
    <w:p w14:paraId="1C4B749D" w14:textId="3A720CFB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0   0   0</w:t>
      </w:r>
    </w:p>
    <w:p w14:paraId="15C56EA0" w14:textId="77777777" w:rsidR="00A45A81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1   0   1</w:t>
      </w:r>
    </w:p>
    <w:p w14:paraId="46A72B56" w14:textId="5FE020A6" w:rsidR="00475363" w:rsidRPr="00AB5ABE" w:rsidRDefault="00A45A81" w:rsidP="00A45A81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1   1   0</w:t>
      </w:r>
      <w:r w:rsidR="00456193"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</w:p>
    <w:p w14:paraId="3099F386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l. ans =</w:t>
      </w:r>
    </w:p>
    <w:p w14:paraId="1D202B55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762B1293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1.0e-15 *</w:t>
      </w:r>
    </w:p>
    <w:p w14:paraId="6D74822B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9B293B3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0.1110    0.0555    0.0278</w:t>
      </w:r>
    </w:p>
    <w:p w14:paraId="42D8F90B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0.0278    0.0555         0</w:t>
      </w:r>
    </w:p>
    <w:p w14:paraId="18D6EB9F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-0.1457         0         0</w:t>
      </w:r>
    </w:p>
    <w:p w14:paraId="0819F753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731E658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05EAAD8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ans =</w:t>
      </w:r>
    </w:p>
    <w:p w14:paraId="4ACCD106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E7BA1A2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1.0e-15 *</w:t>
      </w:r>
    </w:p>
    <w:p w14:paraId="57F48C88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5BC01E96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0.1665    0.1735    0.3331</w:t>
      </w:r>
    </w:p>
    <w:p w14:paraId="746250E2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-0.1110   -0.0278   -0.0278</w:t>
      </w:r>
    </w:p>
    <w:p w14:paraId="7AC5D99F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-0.0729         0         0</w:t>
      </w:r>
    </w:p>
    <w:p w14:paraId="133A9BC8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4A76F43D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5084A4EC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ans =</w:t>
      </w:r>
    </w:p>
    <w:p w14:paraId="0BB7C6A2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44BE09D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0.2552   -3.2036    0.9170</w:t>
      </w:r>
    </w:p>
    <w:p w14:paraId="0DF49D83" w14:textId="77777777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-6.4767   -2.7873   -1.0160</w:t>
      </w:r>
    </w:p>
    <w:p w14:paraId="4F3BFC4A" w14:textId="7C4B6016" w:rsidR="00456193" w:rsidRPr="00AB5ABE" w:rsidRDefault="00456193" w:rsidP="00456193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4.5880    3.5424    0.1414</w:t>
      </w:r>
    </w:p>
    <w:p w14:paraId="67E67F86" w14:textId="1E4F85D6" w:rsidR="007D02A6" w:rsidRPr="00AB5ABE" w:rsidRDefault="007D02A6" w:rsidP="005A452E">
      <w:pPr>
        <w:ind w:left="360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665F5F8" w14:textId="1A753DC5" w:rsidR="00DF5292" w:rsidRPr="00AB5ABE" w:rsidRDefault="00DF5292" w:rsidP="007D02A6">
      <w:pPr>
        <w:pStyle w:val="ListParagraph"/>
        <w:ind w:firstLine="0"/>
        <w:rPr>
          <w:lang w:val="ro-RO" w:eastAsia="ro-RO"/>
        </w:rPr>
      </w:pPr>
    </w:p>
    <w:p w14:paraId="348AB51E" w14:textId="3AD59B5E" w:rsidR="00A45771" w:rsidRPr="00AB5ABE" w:rsidRDefault="00456193" w:rsidP="00456193">
      <w:pPr>
        <w:pStyle w:val="Heading1"/>
        <w:rPr>
          <w:lang w:val="ro-RO" w:eastAsia="ro-RO"/>
        </w:rPr>
      </w:pPr>
      <w:r w:rsidRPr="00AB5ABE">
        <w:rPr>
          <w:lang w:val="ro-RO" w:eastAsia="ro-RO"/>
        </w:rPr>
        <w:t>Exercitiul 6</w:t>
      </w:r>
    </w:p>
    <w:p w14:paraId="29EC0CE7" w14:textId="417BD9E3" w:rsidR="00456193" w:rsidRPr="00AB5ABE" w:rsidRDefault="002546E1" w:rsidP="007F1C71">
      <w:pPr>
        <w:pStyle w:val="ListParagraph"/>
        <w:numPr>
          <w:ilvl w:val="0"/>
          <w:numId w:val="12"/>
        </w:numPr>
        <w:rPr>
          <w:szCs w:val="22"/>
          <w:lang w:val="ro-RO" w:eastAsia="ro-RO"/>
        </w:rPr>
      </w:pPr>
      <w:r w:rsidRPr="00AB5ABE">
        <w:rPr>
          <w:szCs w:val="22"/>
          <w:lang w:val="ro-RO" w:eastAsia="ro-RO"/>
        </w:rPr>
        <w:t>Nu exista diferenta</w:t>
      </w:r>
    </w:p>
    <w:p w14:paraId="3CF82478" w14:textId="77777777" w:rsidR="002546E1" w:rsidRPr="00AB5ABE" w:rsidRDefault="002546E1" w:rsidP="007F1C71">
      <w:pPr>
        <w:pStyle w:val="ListParagraph"/>
        <w:numPr>
          <w:ilvl w:val="0"/>
          <w:numId w:val="12"/>
        </w:numPr>
        <w:rPr>
          <w:szCs w:val="22"/>
          <w:lang w:val="ro-RO" w:eastAsia="ro-RO"/>
        </w:rPr>
      </w:pPr>
      <w:r w:rsidRPr="00AB5ABE">
        <w:rPr>
          <w:szCs w:val="22"/>
          <w:lang w:val="ro-RO" w:eastAsia="ro-RO"/>
        </w:rPr>
        <w:t>Nu exista diferenta</w:t>
      </w:r>
    </w:p>
    <w:p w14:paraId="169BF187" w14:textId="77777777" w:rsidR="002546E1" w:rsidRPr="00AB5ABE" w:rsidRDefault="002546E1" w:rsidP="007F1C71">
      <w:pPr>
        <w:pStyle w:val="ListParagraph"/>
        <w:numPr>
          <w:ilvl w:val="0"/>
          <w:numId w:val="12"/>
        </w:numPr>
        <w:rPr>
          <w:szCs w:val="22"/>
          <w:lang w:val="ro-RO" w:eastAsia="ro-RO"/>
        </w:rPr>
      </w:pPr>
      <w:r w:rsidRPr="00AB5ABE">
        <w:rPr>
          <w:szCs w:val="22"/>
          <w:lang w:val="ro-RO" w:eastAsia="ro-RO"/>
        </w:rPr>
        <w:t>Nu exista diferenta</w:t>
      </w:r>
    </w:p>
    <w:p w14:paraId="4762A5AB" w14:textId="43650983" w:rsidR="002546E1" w:rsidRPr="00AB5ABE" w:rsidRDefault="002546E1" w:rsidP="007F1C71">
      <w:pPr>
        <w:pStyle w:val="ListParagraph"/>
        <w:numPr>
          <w:ilvl w:val="0"/>
          <w:numId w:val="12"/>
        </w:numPr>
        <w:rPr>
          <w:szCs w:val="22"/>
          <w:lang w:val="ro-RO" w:eastAsia="ro-RO"/>
        </w:rPr>
      </w:pPr>
      <w:r w:rsidRPr="00AB5ABE">
        <w:rPr>
          <w:szCs w:val="22"/>
          <w:lang w:val="ro-RO" w:eastAsia="ro-RO"/>
        </w:rPr>
        <w:t xml:space="preserve">Nu stiu </w:t>
      </w:r>
      <w:r w:rsidR="00EB67AA" w:rsidRPr="00AB5ABE">
        <w:rPr>
          <w:szCs w:val="22"/>
          <w:lang w:val="ro-RO" w:eastAsia="ro-RO"/>
        </w:rPr>
        <w:t>/ Nu inteleg cerinta</w:t>
      </w:r>
    </w:p>
    <w:p w14:paraId="6686F162" w14:textId="3CF34C09" w:rsidR="00EB67AA" w:rsidRPr="00AB5ABE" w:rsidRDefault="00A9133D" w:rsidP="007F1C71">
      <w:pPr>
        <w:pStyle w:val="ListParagraph"/>
        <w:numPr>
          <w:ilvl w:val="0"/>
          <w:numId w:val="12"/>
        </w:numPr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A^10;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  <w:r w:rsidR="00EB67AA" w:rsidRPr="00AB5ABE">
        <w:rPr>
          <w:rFonts w:eastAsia="Times New Roman" w:cs="Times New Roman"/>
          <w:color w:val="auto"/>
          <w:szCs w:val="22"/>
          <w:lang w:val="ro-RO" w:eastAsia="ro-RO"/>
        </w:rPr>
        <w:t>matrice = A^(-5)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t>;</w:t>
      </w:r>
    </w:p>
    <w:p w14:paraId="23593467" w14:textId="5CB8D374" w:rsidR="00EB67AA" w:rsidRPr="00AB5ABE" w:rsidRDefault="00EB67AA" w:rsidP="00EB67AA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matrice'</w:t>
      </w:r>
      <w:r w:rsidR="00A9133D" w:rsidRPr="00AB5ABE">
        <w:rPr>
          <w:rFonts w:eastAsia="Times New Roman" w:cs="Times New Roman"/>
          <w:color w:val="auto"/>
          <w:szCs w:val="22"/>
          <w:lang w:val="ro-RO" w:eastAsia="ro-RO"/>
        </w:rPr>
        <w:t>;</w:t>
      </w:r>
    </w:p>
    <w:p w14:paraId="3E003B3B" w14:textId="37554C62" w:rsidR="00380110" w:rsidRPr="00AB5ABE" w:rsidRDefault="00380110" w:rsidP="00380110">
      <w:pPr>
        <w:pStyle w:val="Heading1"/>
        <w:rPr>
          <w:rFonts w:eastAsia="Times New Roman"/>
          <w:lang w:val="ro-RO" w:eastAsia="ro-RO"/>
        </w:rPr>
      </w:pPr>
      <w:r w:rsidRPr="00AB5ABE">
        <w:rPr>
          <w:rFonts w:eastAsia="Times New Roman"/>
          <w:lang w:val="ro-RO" w:eastAsia="ro-RO"/>
        </w:rPr>
        <w:t>Exercitiul 7</w:t>
      </w:r>
    </w:p>
    <w:p w14:paraId="7F805035" w14:textId="77777777" w:rsidR="00A9133D" w:rsidRPr="00AB5ABE" w:rsidRDefault="00A9133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zeros(1,5)</w:t>
      </w:r>
    </w:p>
    <w:p w14:paraId="1EAF1B2D" w14:textId="77777777" w:rsidR="00A9133D" w:rsidRPr="00AB5ABE" w:rsidRDefault="00A9133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zeros(3)</w:t>
      </w:r>
    </w:p>
    <w:p w14:paraId="03147293" w14:textId="77777777" w:rsidR="00A9133D" w:rsidRPr="00AB5ABE" w:rsidRDefault="00A9133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ones(4,3)</w:t>
      </w:r>
    </w:p>
    <w:p w14:paraId="4A61DD10" w14:textId="13707718" w:rsidR="00A9133D" w:rsidRPr="00AB5ABE" w:rsidRDefault="00A9133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(100:-10:0)</w:t>
      </w:r>
    </w:p>
    <w:p w14:paraId="5C959B6C" w14:textId="21F6DEA9" w:rsidR="00A9133D" w:rsidRPr="00AB5ABE" w:rsidRDefault="00B439F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Nu stiu</w:t>
      </w:r>
    </w:p>
    <w:p w14:paraId="5E67E981" w14:textId="51F53334" w:rsidR="00B439FD" w:rsidRPr="00AB5ABE" w:rsidRDefault="00A9133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(1:0.45:10</w:t>
      </w:r>
      <w:r w:rsidR="00B439FD" w:rsidRPr="00AB5ABE">
        <w:rPr>
          <w:rFonts w:eastAsia="Times New Roman" w:cs="Times New Roman"/>
          <w:color w:val="auto"/>
          <w:szCs w:val="22"/>
          <w:lang w:val="ro-RO" w:eastAsia="ro-RO"/>
        </w:rPr>
        <w:t>)</w:t>
      </w:r>
    </w:p>
    <w:p w14:paraId="50B3A3A0" w14:textId="77777777" w:rsidR="00B439FD" w:rsidRPr="00AB5ABE" w:rsidRDefault="00B439F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(1:2.5:11)</w:t>
      </w:r>
    </w:p>
    <w:p w14:paraId="030054EF" w14:textId="77777777" w:rsidR="00B439FD" w:rsidRPr="00AB5ABE" w:rsidRDefault="00B439F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(1:3:10)</w:t>
      </w:r>
    </w:p>
    <w:p w14:paraId="7DF8F61C" w14:textId="44CA0BA9" w:rsidR="00B439FD" w:rsidRPr="00AB5ABE" w:rsidRDefault="00B439FD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(20:-5:1)</w:t>
      </w:r>
    </w:p>
    <w:p w14:paraId="482C266B" w14:textId="77777777" w:rsidR="009F00DA" w:rsidRPr="00AB5ABE" w:rsidRDefault="009F00DA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v = logspace(-2,2,8)</w:t>
      </w:r>
    </w:p>
    <w:p w14:paraId="03E2F87B" w14:textId="40B523D7" w:rsidR="00B439FD" w:rsidRPr="00AB5ABE" w:rsidRDefault="001D0704" w:rsidP="007F1C71">
      <w:pPr>
        <w:pStyle w:val="ListParagraph"/>
        <w:numPr>
          <w:ilvl w:val="0"/>
          <w:numId w:val="13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v = logspace(1,6,5)</w:t>
      </w:r>
    </w:p>
    <w:p w14:paraId="002CCABF" w14:textId="516ABA7B" w:rsidR="001D0704" w:rsidRPr="00AB5ABE" w:rsidRDefault="001D0704" w:rsidP="001D0704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680EA43" w14:textId="5826A98F" w:rsidR="001D0704" w:rsidRPr="00AB5ABE" w:rsidRDefault="002C5E33" w:rsidP="002C5E33">
      <w:pPr>
        <w:pStyle w:val="Heading1"/>
        <w:rPr>
          <w:rFonts w:eastAsia="Times New Roman"/>
          <w:lang w:val="ro-RO" w:eastAsia="ro-RO"/>
        </w:rPr>
      </w:pPr>
      <w:r w:rsidRPr="00AB5ABE">
        <w:rPr>
          <w:rFonts w:eastAsia="Times New Roman"/>
          <w:lang w:val="ro-RO" w:eastAsia="ro-RO"/>
        </w:rPr>
        <w:t>Exercitiul 8</w:t>
      </w:r>
    </w:p>
    <w:p w14:paraId="5F9814EE" w14:textId="77777777" w:rsidR="002C5E33" w:rsidRPr="00AB5ABE" w:rsidRDefault="002C5E33" w:rsidP="007F1C71">
      <w:pPr>
        <w:pStyle w:val="ListParagraph"/>
        <w:numPr>
          <w:ilvl w:val="0"/>
          <w:numId w:val="14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A = []</w:t>
      </w:r>
    </w:p>
    <w:p w14:paraId="47A62177" w14:textId="77777777" w:rsidR="006B5472" w:rsidRPr="00AB5ABE" w:rsidRDefault="006B5472" w:rsidP="006B5472">
      <w:pPr>
        <w:pStyle w:val="ListParagraph"/>
        <w:numPr>
          <w:ilvl w:val="0"/>
          <w:numId w:val="14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ones(10)</w:t>
      </w:r>
    </w:p>
    <w:p w14:paraId="4C458AA5" w14:textId="6F15C984" w:rsidR="006B5472" w:rsidRPr="00AB5ABE" w:rsidRDefault="006B5472" w:rsidP="006B5472">
      <w:pPr>
        <w:pStyle w:val="ListParagraph"/>
        <w:numPr>
          <w:ilvl w:val="0"/>
          <w:numId w:val="14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>b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= zeros(2,2); </w:t>
      </w:r>
    </w:p>
    <w:p w14:paraId="22E4B290" w14:textId="654BB5F4" w:rsidR="006B5472" w:rsidRPr="00AB5ABE" w:rsidRDefault="00303E6D" w:rsidP="006B5472">
      <w:pPr>
        <w:ind w:left="35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</w:t>
      </w:r>
      <w:r w:rsidR="006B5472" w:rsidRPr="00AB5ABE">
        <w:rPr>
          <w:rFonts w:eastAsia="Times New Roman" w:cs="Times New Roman"/>
          <w:color w:val="auto"/>
          <w:szCs w:val="22"/>
          <w:lang w:val="ro-RO" w:eastAsia="ro-RO"/>
        </w:rPr>
        <w:t>b = b(:);</w:t>
      </w:r>
    </w:p>
    <w:p w14:paraId="70C1F852" w14:textId="312EEFD3" w:rsidR="002C5E33" w:rsidRPr="00AB5ABE" w:rsidRDefault="002C5E33" w:rsidP="006B5472">
      <w:pPr>
        <w:ind w:left="357" w:firstLine="0"/>
        <w:rPr>
          <w:szCs w:val="22"/>
          <w:lang w:val="ro-RO" w:eastAsia="ro-RO"/>
        </w:rPr>
      </w:pPr>
    </w:p>
    <w:p w14:paraId="53A7DD14" w14:textId="6C4E369F" w:rsidR="0066387F" w:rsidRPr="0066387F" w:rsidRDefault="0066387F" w:rsidP="0066387F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     </w:t>
      </w:r>
      <w:r w:rsidRPr="0066387F">
        <w:rPr>
          <w:rFonts w:eastAsia="Times New Roman" w:cs="Times New Roman"/>
          <w:b/>
          <w:bCs/>
          <w:color w:val="auto"/>
          <w:szCs w:val="22"/>
          <w:lang w:val="ro-RO" w:eastAsia="ro-RO"/>
        </w:rPr>
        <w:t>c</w:t>
      </w:r>
      <w:r w:rsidRPr="0066387F">
        <w:rPr>
          <w:rFonts w:eastAsia="Times New Roman" w:cs="Times New Roman"/>
          <w:color w:val="auto"/>
          <w:szCs w:val="22"/>
          <w:lang w:val="ro-RO" w:eastAsia="ro-RO"/>
        </w:rPr>
        <w:t xml:space="preserve"> = ones(2,2); </w:t>
      </w:r>
    </w:p>
    <w:p w14:paraId="1B148F56" w14:textId="7E66FE2C" w:rsidR="0066387F" w:rsidRPr="00AB5ABE" w:rsidRDefault="0066387F" w:rsidP="0066387F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     </w:t>
      </w:r>
      <w:r w:rsidRPr="0066387F">
        <w:rPr>
          <w:rFonts w:eastAsia="Times New Roman" w:cs="Times New Roman"/>
          <w:b/>
          <w:bCs/>
          <w:color w:val="auto"/>
          <w:szCs w:val="22"/>
          <w:lang w:val="ro-RO" w:eastAsia="ro-RO"/>
        </w:rPr>
        <w:t>c</w:t>
      </w:r>
      <w:r w:rsidRPr="0066387F">
        <w:rPr>
          <w:rFonts w:eastAsia="Times New Roman" w:cs="Times New Roman"/>
          <w:color w:val="auto"/>
          <w:szCs w:val="22"/>
          <w:lang w:val="ro-RO" w:eastAsia="ro-RO"/>
        </w:rPr>
        <w:t xml:space="preserve"> = c(:);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  <w:t xml:space="preserve">            </w:t>
      </w:r>
      <w:r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>g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= [b c]; </w:t>
      </w:r>
      <w:r w:rsidRPr="00AB5ABE">
        <w:rPr>
          <w:rFonts w:eastAsia="Times New Roman" w:cs="Times New Roman"/>
          <w:color w:val="669748" w:themeColor="accent2" w:themeShade="BF"/>
          <w:szCs w:val="22"/>
          <w:lang w:val="ro-RO" w:eastAsia="ro-RO"/>
        </w:rPr>
        <w:t>%matricea din dreapta</w:t>
      </w:r>
    </w:p>
    <w:p w14:paraId="19A014AD" w14:textId="13B96007" w:rsidR="0066387F" w:rsidRPr="00AB5ABE" w:rsidRDefault="0066387F" w:rsidP="0066387F">
      <w:pPr>
        <w:rPr>
          <w:rFonts w:eastAsia="Times New Roman" w:cs="Times New Roman"/>
          <w:color w:val="669748" w:themeColor="accent2" w:themeShade="BF"/>
          <w:szCs w:val="22"/>
          <w:lang w:val="ro-RO" w:eastAsia="ro-RO"/>
        </w:rPr>
      </w:pPr>
    </w:p>
    <w:p w14:paraId="76B3AA18" w14:textId="43C08477" w:rsidR="0066387F" w:rsidRPr="0066387F" w:rsidRDefault="0066387F" w:rsidP="0066387F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     </w:t>
      </w:r>
      <w:r w:rsidRPr="0066387F">
        <w:rPr>
          <w:rFonts w:eastAsia="Times New Roman" w:cs="Times New Roman"/>
          <w:b/>
          <w:bCs/>
          <w:color w:val="auto"/>
          <w:szCs w:val="22"/>
          <w:lang w:val="ro-RO" w:eastAsia="ro-RO"/>
        </w:rPr>
        <w:t>d</w:t>
      </w:r>
      <w:r w:rsidRPr="0066387F">
        <w:rPr>
          <w:rFonts w:eastAsia="Times New Roman" w:cs="Times New Roman"/>
          <w:color w:val="auto"/>
          <w:szCs w:val="22"/>
          <w:lang w:val="ro-RO" w:eastAsia="ro-RO"/>
        </w:rPr>
        <w:t xml:space="preserve"> = eye(2);</w:t>
      </w:r>
    </w:p>
    <w:p w14:paraId="3E36626F" w14:textId="0731D701" w:rsidR="0066387F" w:rsidRPr="00AB5ABE" w:rsidRDefault="0066387F" w:rsidP="0066387F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</w:t>
      </w:r>
      <w:r w:rsidR="00303E6D"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      </w:t>
      </w:r>
      <w:r w:rsidRPr="0066387F">
        <w:rPr>
          <w:rFonts w:eastAsia="Times New Roman" w:cs="Times New Roman"/>
          <w:b/>
          <w:bCs/>
          <w:color w:val="auto"/>
          <w:szCs w:val="22"/>
          <w:lang w:val="ro-RO" w:eastAsia="ro-RO"/>
        </w:rPr>
        <w:t>e</w:t>
      </w:r>
      <w:r w:rsidRPr="0066387F">
        <w:rPr>
          <w:rFonts w:eastAsia="Times New Roman" w:cs="Times New Roman"/>
          <w:color w:val="auto"/>
          <w:szCs w:val="22"/>
          <w:lang w:val="ro-RO" w:eastAsia="ro-RO"/>
        </w:rPr>
        <w:t xml:space="preserve"> = zeros(2);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br/>
      </w:r>
      <w:r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 xml:space="preserve">   </w:t>
      </w:r>
      <w:r w:rsidR="00303E6D"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 xml:space="preserve">         </w:t>
      </w:r>
      <w:r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>h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= [d;e]; </w:t>
      </w:r>
      <w:r w:rsidRPr="00AB5ABE">
        <w:rPr>
          <w:rFonts w:eastAsia="Times New Roman" w:cs="Times New Roman"/>
          <w:color w:val="669748" w:themeColor="accent2" w:themeShade="BF"/>
          <w:szCs w:val="22"/>
          <w:lang w:val="ro-RO" w:eastAsia="ro-RO"/>
        </w:rPr>
        <w:t>%matricea din stanga</w:t>
      </w:r>
    </w:p>
    <w:p w14:paraId="015551C5" w14:textId="048F8EC3" w:rsidR="0066387F" w:rsidRPr="00AB5ABE" w:rsidRDefault="0066387F" w:rsidP="0066387F">
      <w:pPr>
        <w:ind w:firstLine="0"/>
        <w:rPr>
          <w:rFonts w:eastAsia="Times New Roman" w:cs="Times New Roman"/>
          <w:color w:val="669748" w:themeColor="accent2" w:themeShade="BF"/>
          <w:szCs w:val="22"/>
          <w:lang w:val="ro-RO" w:eastAsia="ro-RO"/>
        </w:rPr>
      </w:pPr>
      <w:r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 xml:space="preserve">   </w:t>
      </w:r>
      <w:r w:rsidR="00303E6D"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 xml:space="preserve">         </w:t>
      </w:r>
      <w:r w:rsidR="000370E8" w:rsidRPr="00AB5ABE">
        <w:rPr>
          <w:rFonts w:eastAsia="Times New Roman" w:cs="Times New Roman"/>
          <w:b/>
          <w:bCs/>
          <w:color w:val="auto"/>
          <w:szCs w:val="22"/>
          <w:lang w:val="ro-RO" w:eastAsia="ro-RO"/>
        </w:rPr>
        <w:t>M</w:t>
      </w:r>
      <w:r w:rsidRPr="0066387F">
        <w:rPr>
          <w:rFonts w:eastAsia="Times New Roman" w:cs="Times New Roman"/>
          <w:color w:val="auto"/>
          <w:szCs w:val="22"/>
          <w:lang w:val="ro-RO" w:eastAsia="ro-RO"/>
        </w:rPr>
        <w:t xml:space="preserve"> = [h,g]</w:t>
      </w: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</w:t>
      </w:r>
      <w:r w:rsidRPr="00AB5ABE">
        <w:rPr>
          <w:rFonts w:eastAsia="Times New Roman" w:cs="Times New Roman"/>
          <w:color w:val="669748" w:themeColor="accent2" w:themeShade="BF"/>
          <w:szCs w:val="22"/>
          <w:lang w:val="ro-RO" w:eastAsia="ro-RO"/>
        </w:rPr>
        <w:t>%unirea celor 2 matrice</w:t>
      </w:r>
      <w:r w:rsidR="00303E6D" w:rsidRPr="00AB5ABE">
        <w:rPr>
          <w:rFonts w:eastAsia="Times New Roman" w:cs="Times New Roman"/>
          <w:color w:val="669748" w:themeColor="accent2" w:themeShade="BF"/>
          <w:szCs w:val="22"/>
          <w:lang w:val="ro-RO" w:eastAsia="ro-RO"/>
        </w:rPr>
        <w:br/>
      </w:r>
    </w:p>
    <w:p w14:paraId="3FC02B41" w14:textId="77777777" w:rsidR="000370E8" w:rsidRPr="00AB5ABE" w:rsidRDefault="000370E8" w:rsidP="000370E8">
      <w:pPr>
        <w:pStyle w:val="ListParagraph"/>
        <w:numPr>
          <w:ilvl w:val="0"/>
          <w:numId w:val="14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[z,x] = size(M);</w:t>
      </w:r>
    </w:p>
    <w:p w14:paraId="4A483BD9" w14:textId="12106997" w:rsidR="000370E8" w:rsidRPr="00AB5ABE" w:rsidRDefault="000370E8" w:rsidP="000370E8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zeros(z,x)</w:t>
      </w:r>
    </w:p>
    <w:p w14:paraId="1AAF9282" w14:textId="5C945819" w:rsidR="000370E8" w:rsidRPr="00AB5ABE" w:rsidRDefault="000370E8" w:rsidP="000370E8">
      <w:pPr>
        <w:pStyle w:val="ListParagraph"/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6F45AC5" w14:textId="77777777" w:rsidR="002246A0" w:rsidRPr="00AB5ABE" w:rsidRDefault="002246A0" w:rsidP="002246A0">
      <w:p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max( max(M)) si min(min(M))</w:t>
      </w:r>
    </w:p>
    <w:p w14:paraId="30751F82" w14:textId="656CC668" w:rsidR="002246A0" w:rsidRPr="00AB5ABE" w:rsidRDefault="002246A0" w:rsidP="002246A0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7DF9F1DC" w14:textId="249264FD" w:rsidR="00A17BE6" w:rsidRPr="00AB5ABE" w:rsidRDefault="00A17BE6" w:rsidP="00A17BE6">
      <w:pPr>
        <w:pStyle w:val="ListParagraph"/>
        <w:numPr>
          <w:ilvl w:val="0"/>
          <w:numId w:val="14"/>
        </w:numPr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>N = [1 2 3 4;5 6 7 8]</w:t>
      </w:r>
    </w:p>
    <w:p w14:paraId="78C09382" w14:textId="230A5193" w:rsidR="00A17BE6" w:rsidRPr="00AB5ABE" w:rsidRDefault="00A17BE6" w:rsidP="00A17BE6">
      <w:pPr>
        <w:ind w:left="35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Y = flip(N,2)</w:t>
      </w:r>
    </w:p>
    <w:p w14:paraId="0EE7D58B" w14:textId="5DE83D4E" w:rsidR="00A17BE6" w:rsidRPr="00AB5ABE" w:rsidRDefault="00A17BE6" w:rsidP="00A17BE6">
      <w:pPr>
        <w:ind w:left="357"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Z = flip(Y,1)</w:t>
      </w:r>
    </w:p>
    <w:p w14:paraId="68BEDB8C" w14:textId="070735E9" w:rsidR="00A17BE6" w:rsidRPr="00AB5ABE" w:rsidRDefault="00A17BE6" w:rsidP="00AB5ABE">
      <w:pPr>
        <w:ind w:left="35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AB5ABE">
        <w:rPr>
          <w:rFonts w:eastAsia="Times New Roman" w:cs="Times New Roman"/>
          <w:color w:val="auto"/>
          <w:szCs w:val="22"/>
          <w:lang w:val="ro-RO" w:eastAsia="ro-RO"/>
        </w:rPr>
        <w:t xml:space="preserve">   N = [N;Z]</w:t>
      </w:r>
      <w:r w:rsidRPr="00AB5ABE">
        <w:rPr>
          <w:rFonts w:eastAsia="Times New Roman" w:cs="Times New Roman"/>
          <w:color w:val="auto"/>
          <w:sz w:val="24"/>
          <w:szCs w:val="24"/>
          <w:lang w:val="ro-RO" w:eastAsia="ro-RO"/>
        </w:rPr>
        <w:br/>
      </w:r>
    </w:p>
    <w:p w14:paraId="3AABF167" w14:textId="77ED94E9" w:rsidR="00AB5ABE" w:rsidRPr="00AB5ABE" w:rsidRDefault="00AB5ABE" w:rsidP="00AB5ABE">
      <w:pPr>
        <w:pStyle w:val="Heading1"/>
        <w:rPr>
          <w:rFonts w:eastAsia="Times New Roman"/>
          <w:lang w:val="ro-RO" w:eastAsia="ro-RO"/>
        </w:rPr>
      </w:pPr>
      <w:r w:rsidRPr="00AB5ABE">
        <w:rPr>
          <w:rFonts w:eastAsia="Times New Roman"/>
          <w:lang w:val="ro-RO" w:eastAsia="ro-RO"/>
        </w:rPr>
        <w:t>Exercitiul 9</w:t>
      </w:r>
    </w:p>
    <w:p w14:paraId="08A16EF3" w14:textId="2020FC49" w:rsidR="00AB5ABE" w:rsidRPr="00AB5ABE" w:rsidRDefault="0079315A" w:rsidP="00AB5ABE">
      <w:pPr>
        <w:rPr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D1619" wp14:editId="22AEC2EB">
            <wp:simplePos x="0" y="0"/>
            <wp:positionH relativeFrom="column">
              <wp:posOffset>3144741</wp:posOffset>
            </wp:positionH>
            <wp:positionV relativeFrom="paragraph">
              <wp:posOffset>25648</wp:posOffset>
            </wp:positionV>
            <wp:extent cx="2519682" cy="1860606"/>
            <wp:effectExtent l="0" t="0" r="0" b="6350"/>
            <wp:wrapThrough wrapText="bothSides">
              <wp:wrapPolygon edited="0">
                <wp:start x="0" y="0"/>
                <wp:lineTo x="0" y="21453"/>
                <wp:lineTo x="21393" y="21453"/>
                <wp:lineTo x="213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97" cy="186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o-RO" w:eastAsia="ro-RO"/>
        </w:rPr>
        <w:t>Subpunctele a,b,c,d,e,f au fost completate.</w:t>
      </w:r>
    </w:p>
    <w:p w14:paraId="19048017" w14:textId="32F98B36" w:rsidR="002246A0" w:rsidRPr="00AB5ABE" w:rsidRDefault="002246A0" w:rsidP="00A17BE6">
      <w:pPr>
        <w:ind w:left="35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2048CE0" w14:textId="292777E9" w:rsidR="000370E8" w:rsidRPr="00AB5ABE" w:rsidRDefault="000370E8" w:rsidP="002246A0">
      <w:pPr>
        <w:pStyle w:val="ListParagraph"/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ECCAEE6" w14:textId="2ABA33C1" w:rsidR="00303E6D" w:rsidRPr="00AB5ABE" w:rsidRDefault="00303E6D" w:rsidP="000370E8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4D6923D" w14:textId="77777777" w:rsidR="0066387F" w:rsidRPr="00AB5ABE" w:rsidRDefault="0066387F" w:rsidP="0066387F">
      <w:pPr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5F266FA4" w14:textId="476B05D4" w:rsidR="0066387F" w:rsidRPr="00AB5ABE" w:rsidRDefault="0066387F" w:rsidP="0066387F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3B2075C9" w14:textId="542CE859" w:rsidR="0066387F" w:rsidRPr="00AB5ABE" w:rsidRDefault="0066387F" w:rsidP="0066387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77CA9D9" w14:textId="548CAA1F" w:rsidR="0066387F" w:rsidRPr="0066387F" w:rsidRDefault="0066387F" w:rsidP="0066387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AB5ABE">
        <w:rPr>
          <w:rFonts w:eastAsia="Times New Roman" w:cs="Times New Roman"/>
          <w:color w:val="auto"/>
          <w:sz w:val="24"/>
          <w:szCs w:val="24"/>
          <w:lang w:val="ro-RO" w:eastAsia="ro-RO"/>
        </w:rPr>
        <w:t xml:space="preserve"> </w:t>
      </w:r>
    </w:p>
    <w:p w14:paraId="49A5B765" w14:textId="77777777" w:rsidR="0066387F" w:rsidRPr="00AB5ABE" w:rsidRDefault="0066387F" w:rsidP="0066387F">
      <w:pPr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ED0A9F9" w14:textId="397A33C6" w:rsidR="0066387F" w:rsidRPr="0066387F" w:rsidRDefault="0066387F" w:rsidP="0066387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0B349EA" w14:textId="46F9A84A" w:rsidR="0066387F" w:rsidRDefault="0079315A" w:rsidP="0079315A">
      <w:pPr>
        <w:pStyle w:val="Heading1"/>
        <w:rPr>
          <w:lang w:val="ro-RO" w:eastAsia="ro-RO"/>
        </w:rPr>
      </w:pPr>
      <w:r>
        <w:rPr>
          <w:lang w:val="ro-RO" w:eastAsia="ro-RO"/>
        </w:rPr>
        <w:t>Exercitiul 10</w:t>
      </w:r>
    </w:p>
    <w:p w14:paraId="540A5E5E" w14:textId="32D7FD2C" w:rsidR="00ED3010" w:rsidRDefault="00210433" w:rsidP="00ED30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m1 + m2</w:t>
      </w:r>
      <w:r w:rsidR="00ED3010"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si  a = m1 + m4</w:t>
      </w:r>
    </w:p>
    <w:p w14:paraId="28963C42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</w:t>
      </w:r>
    </w:p>
    <w:p w14:paraId="26926720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98B0479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9.0000 + 4.0000i  -2.0000 + 6.0000i</w:t>
      </w:r>
    </w:p>
    <w:p w14:paraId="231843AC" w14:textId="45378B98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5.0000 + 3.0000i   6.0000 + 9.0000i</w:t>
      </w:r>
    </w:p>
    <w:p w14:paraId="46D9F6A5" w14:textId="5E412284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4CC570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</w:t>
      </w:r>
    </w:p>
    <w:p w14:paraId="513F3EFD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2605FEF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-19.0000 + 4.0000i  -2.0000 +12.0000i</w:t>
      </w:r>
    </w:p>
    <w:p w14:paraId="03D6162C" w14:textId="118BA444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-3.0000 -21.0000i  -1.0000 + 9.0000i</w:t>
      </w:r>
    </w:p>
    <w:p w14:paraId="35297F5F" w14:textId="140841F8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B158C98" w14:textId="77777777" w:rsidR="00ED3010" w:rsidRPr="00ED3010" w:rsidRDefault="00ED3010" w:rsidP="00ED30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m1 - m4</w:t>
      </w:r>
    </w:p>
    <w:p w14:paraId="24BF703F" w14:textId="34B6901F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m2 - m3</w:t>
      </w:r>
    </w:p>
    <w:p w14:paraId="5AC3D1DF" w14:textId="25574556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8AD05F3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</w:t>
      </w:r>
    </w:p>
    <w:p w14:paraId="40C9FBB7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FCA7D6A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23.0000 + 4.0000i  -4.0000 - 2.0000i</w:t>
      </w:r>
    </w:p>
    <w:p w14:paraId="363A0E7F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17.0000 +19.0000i   9.0000 - 5.0000i</w:t>
      </w:r>
    </w:p>
    <w:p w14:paraId="6C4AE072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F916C1B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8ECF07E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</w:t>
      </w:r>
    </w:p>
    <w:p w14:paraId="14D303D1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E462DEE" w14:textId="77777777" w:rsidR="00ED3010" w:rsidRP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5.0000 + 3.0000i   6.0000 - 4.0000i</w:t>
      </w:r>
    </w:p>
    <w:p w14:paraId="200BA83F" w14:textId="3E0EAF29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0.5000 + 5.0000i  -2.0000 + 0.0000i</w:t>
      </w:r>
    </w:p>
    <w:p w14:paraId="5462910F" w14:textId="6463CC21" w:rsidR="00ED3010" w:rsidRDefault="00ED3010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E0E4153" w14:textId="05870259" w:rsidR="00ED3010" w:rsidRPr="00ED3010" w:rsidRDefault="00ED3010" w:rsidP="00ED30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m1^2 </w:t>
      </w:r>
    </w:p>
    <w:p w14:paraId="73ECDC20" w14:textId="75401E6C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</w:t>
      </w: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m1.^2</w:t>
      </w:r>
    </w:p>
    <w:p w14:paraId="60C5A2B2" w14:textId="2771D32B" w:rsid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</w:t>
      </w: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m4.^3</w:t>
      </w:r>
    </w:p>
    <w:p w14:paraId="54BEF35C" w14:textId="3C8AE8FD" w:rsid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76EAF4B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ans =</w:t>
      </w:r>
    </w:p>
    <w:p w14:paraId="7C4798A0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1B71DCC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-28.0000 +54.0000i -48.0000 +12.0000i</w:t>
      </w:r>
    </w:p>
    <w:p w14:paraId="48FEF5B3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48.0000 +36.0000i  -4.0000 +54.0000i</w:t>
      </w:r>
    </w:p>
    <w:p w14:paraId="78249EA7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FE76993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BC9FE73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ans =</w:t>
      </w:r>
    </w:p>
    <w:p w14:paraId="6F3357A5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FB634ED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-12.0000 +16.0000i -16.0000 -30.0000i</w:t>
      </w:r>
    </w:p>
    <w:p w14:paraId="2C1935CD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48.0000 -14.0000i  12.0000 +16.0000i</w:t>
      </w:r>
    </w:p>
    <w:p w14:paraId="5E31BACF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4D88006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0B44470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ans =</w:t>
      </w:r>
    </w:p>
    <w:p w14:paraId="4EB269DC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D93E96D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1.0e+04 *</w:t>
      </w:r>
    </w:p>
    <w:p w14:paraId="1E6EBF89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9B6A272" w14:textId="7777777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-0.9261 + 0.0000i  -0.0146 - 0.0322i</w:t>
      </w:r>
    </w:p>
    <w:p w14:paraId="38190036" w14:textId="44737937" w:rsid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D301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1.1000 + 0.2000i   0.0610 + 0.0182i</w:t>
      </w:r>
    </w:p>
    <w:p w14:paraId="1CFE1630" w14:textId="5AA5F5CB" w:rsid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BD35C17" w14:textId="2AE2E442" w:rsidR="00ED3010" w:rsidRDefault="00ED3010" w:rsidP="00ED3010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11</w:t>
      </w:r>
    </w:p>
    <w:p w14:paraId="5D5B81C8" w14:textId="741D63AE" w:rsidR="00ED3010" w:rsidRDefault="00180BFD" w:rsidP="00ED3010">
      <w:pPr>
        <w:rPr>
          <w:lang w:val="ro-RO" w:eastAsia="ro-RO"/>
        </w:rPr>
      </w:pPr>
      <w:r>
        <w:rPr>
          <w:lang w:val="ro-RO" w:eastAsia="ro-RO"/>
        </w:rPr>
        <w:t>Ultimele linii de cod afiseaza transpura vectorului „d” de doua ori. De asemenea, operatiile de adunare par a se fi transformat in operatii de scadere.</w:t>
      </w:r>
    </w:p>
    <w:p w14:paraId="2685EDA5" w14:textId="7AFA87EA" w:rsidR="00180BFD" w:rsidRDefault="00180BFD" w:rsidP="00ED3010">
      <w:pPr>
        <w:rPr>
          <w:lang w:val="ro-RO" w:eastAsia="ro-RO"/>
        </w:rPr>
      </w:pPr>
    </w:p>
    <w:p w14:paraId="783D05F4" w14:textId="08D1DB07" w:rsidR="00180BFD" w:rsidRDefault="00180BFD" w:rsidP="00180BFD">
      <w:pPr>
        <w:pStyle w:val="Heading1"/>
        <w:rPr>
          <w:lang w:val="ro-RO" w:eastAsia="ro-RO"/>
        </w:rPr>
      </w:pPr>
      <w:r>
        <w:rPr>
          <w:lang w:val="ro-RO" w:eastAsia="ro-RO"/>
        </w:rPr>
        <w:lastRenderedPageBreak/>
        <w:t>Exercitiul 12</w:t>
      </w:r>
    </w:p>
    <w:p w14:paraId="1A3CF14D" w14:textId="77777777" w:rsidR="00535887" w:rsidRPr="00535887" w:rsidRDefault="00535887" w:rsidP="005358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358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 [2 3 4 4 20 30 50 80 100 300 500]</w:t>
      </w:r>
    </w:p>
    <w:p w14:paraId="2F01DF81" w14:textId="77777777" w:rsidR="00535887" w:rsidRPr="00535887" w:rsidRDefault="00535887" w:rsidP="005358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358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v1 = v(1:4)</w:t>
      </w:r>
    </w:p>
    <w:p w14:paraId="75E82B1B" w14:textId="77777777" w:rsidR="00535887" w:rsidRPr="00535887" w:rsidRDefault="00535887" w:rsidP="005358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358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v2 = v(5:8)</w:t>
      </w:r>
    </w:p>
    <w:p w14:paraId="66CAA371" w14:textId="77777777" w:rsidR="00535887" w:rsidRPr="00535887" w:rsidRDefault="00535887" w:rsidP="005358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358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v3 = v(8:11)</w:t>
      </w:r>
    </w:p>
    <w:p w14:paraId="75CC608D" w14:textId="3CA0E63A" w:rsidR="007A2D89" w:rsidRDefault="007A2D89" w:rsidP="007A2D89">
      <w:pPr>
        <w:rPr>
          <w:lang w:val="ro-RO" w:eastAsia="ro-RO"/>
        </w:rPr>
      </w:pPr>
    </w:p>
    <w:p w14:paraId="4C26E6D5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>v =</w:t>
      </w:r>
    </w:p>
    <w:p w14:paraId="0B72510C" w14:textId="77777777" w:rsidR="00535887" w:rsidRPr="00535887" w:rsidRDefault="00535887" w:rsidP="00535887">
      <w:pPr>
        <w:rPr>
          <w:lang w:val="ro-RO" w:eastAsia="ro-RO"/>
        </w:rPr>
      </w:pPr>
    </w:p>
    <w:p w14:paraId="3B9C00C4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 xml:space="preserve">     2     3     4     4    20    30    50    80   100   300   500</w:t>
      </w:r>
    </w:p>
    <w:p w14:paraId="6AD63D03" w14:textId="77777777" w:rsidR="00535887" w:rsidRPr="00535887" w:rsidRDefault="00535887" w:rsidP="00535887">
      <w:pPr>
        <w:rPr>
          <w:lang w:val="ro-RO" w:eastAsia="ro-RO"/>
        </w:rPr>
      </w:pPr>
    </w:p>
    <w:p w14:paraId="37EF85D1" w14:textId="77777777" w:rsidR="00535887" w:rsidRPr="00535887" w:rsidRDefault="00535887" w:rsidP="00535887">
      <w:pPr>
        <w:rPr>
          <w:lang w:val="ro-RO" w:eastAsia="ro-RO"/>
        </w:rPr>
      </w:pPr>
    </w:p>
    <w:p w14:paraId="7AED61CA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>v1 =</w:t>
      </w:r>
    </w:p>
    <w:p w14:paraId="7FCD6B6E" w14:textId="77777777" w:rsidR="00535887" w:rsidRPr="00535887" w:rsidRDefault="00535887" w:rsidP="00535887">
      <w:pPr>
        <w:rPr>
          <w:lang w:val="ro-RO" w:eastAsia="ro-RO"/>
        </w:rPr>
      </w:pPr>
    </w:p>
    <w:p w14:paraId="069F4E48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 xml:space="preserve">     2     3     4     4</w:t>
      </w:r>
    </w:p>
    <w:p w14:paraId="288AC240" w14:textId="77777777" w:rsidR="00535887" w:rsidRPr="00535887" w:rsidRDefault="00535887" w:rsidP="00535887">
      <w:pPr>
        <w:rPr>
          <w:lang w:val="ro-RO" w:eastAsia="ro-RO"/>
        </w:rPr>
      </w:pPr>
    </w:p>
    <w:p w14:paraId="6E4ADD86" w14:textId="77777777" w:rsidR="00535887" w:rsidRPr="00535887" w:rsidRDefault="00535887" w:rsidP="00535887">
      <w:pPr>
        <w:rPr>
          <w:lang w:val="ro-RO" w:eastAsia="ro-RO"/>
        </w:rPr>
      </w:pPr>
    </w:p>
    <w:p w14:paraId="49215A6F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>v2 =</w:t>
      </w:r>
    </w:p>
    <w:p w14:paraId="1F973ECD" w14:textId="77777777" w:rsidR="00535887" w:rsidRPr="00535887" w:rsidRDefault="00535887" w:rsidP="00535887">
      <w:pPr>
        <w:rPr>
          <w:lang w:val="ro-RO" w:eastAsia="ro-RO"/>
        </w:rPr>
      </w:pPr>
    </w:p>
    <w:p w14:paraId="0850F639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 xml:space="preserve">    20    30    50    80</w:t>
      </w:r>
    </w:p>
    <w:p w14:paraId="2502A194" w14:textId="77777777" w:rsidR="00535887" w:rsidRPr="00535887" w:rsidRDefault="00535887" w:rsidP="00535887">
      <w:pPr>
        <w:rPr>
          <w:lang w:val="ro-RO" w:eastAsia="ro-RO"/>
        </w:rPr>
      </w:pPr>
    </w:p>
    <w:p w14:paraId="70FD7F6F" w14:textId="77777777" w:rsidR="00535887" w:rsidRPr="00535887" w:rsidRDefault="00535887" w:rsidP="00535887">
      <w:pPr>
        <w:rPr>
          <w:lang w:val="ro-RO" w:eastAsia="ro-RO"/>
        </w:rPr>
      </w:pPr>
    </w:p>
    <w:p w14:paraId="480EA8E7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>v3 =</w:t>
      </w:r>
    </w:p>
    <w:p w14:paraId="75728F30" w14:textId="77777777" w:rsidR="00535887" w:rsidRPr="00535887" w:rsidRDefault="00535887" w:rsidP="00535887">
      <w:pPr>
        <w:rPr>
          <w:lang w:val="ro-RO" w:eastAsia="ro-RO"/>
        </w:rPr>
      </w:pPr>
    </w:p>
    <w:p w14:paraId="46EC2C82" w14:textId="77777777" w:rsidR="00535887" w:rsidRPr="00535887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 xml:space="preserve">    80   100   300   500</w:t>
      </w:r>
    </w:p>
    <w:p w14:paraId="6D744BAB" w14:textId="77777777" w:rsidR="00535887" w:rsidRPr="00535887" w:rsidRDefault="00535887" w:rsidP="00535887">
      <w:pPr>
        <w:rPr>
          <w:lang w:val="ro-RO" w:eastAsia="ro-RO"/>
        </w:rPr>
      </w:pPr>
    </w:p>
    <w:p w14:paraId="3EDBBB43" w14:textId="2187D429" w:rsidR="007A2D89" w:rsidRDefault="00535887" w:rsidP="00535887">
      <w:pPr>
        <w:rPr>
          <w:lang w:val="ro-RO" w:eastAsia="ro-RO"/>
        </w:rPr>
      </w:pPr>
      <w:r w:rsidRPr="00535887">
        <w:rPr>
          <w:lang w:val="ro-RO" w:eastAsia="ro-RO"/>
        </w:rPr>
        <w:t>&gt;&gt;</w:t>
      </w:r>
    </w:p>
    <w:p w14:paraId="6F5BAE31" w14:textId="172784B7" w:rsidR="007A2D89" w:rsidRDefault="007A2D89" w:rsidP="007A2D89">
      <w:pPr>
        <w:pStyle w:val="Heading1"/>
        <w:rPr>
          <w:lang w:val="ro-RO" w:eastAsia="ro-RO"/>
        </w:rPr>
      </w:pPr>
      <w:r>
        <w:rPr>
          <w:lang w:val="ro-RO" w:eastAsia="ro-RO"/>
        </w:rPr>
        <w:t>Exercitiul 13</w:t>
      </w:r>
    </w:p>
    <w:p w14:paraId="38C3F689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 ones(1,10)</w:t>
      </w:r>
    </w:p>
    <w:p w14:paraId="50D5BC63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[3 8];</w:t>
      </w:r>
    </w:p>
    <w:p w14:paraId="32A911E9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[5 9];</w:t>
      </w:r>
    </w:p>
    <w:p w14:paraId="1B20D95C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63F5D5C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v(a(1):1:b(1)) = 0</w:t>
      </w:r>
    </w:p>
    <w:p w14:paraId="57ED8270" w14:textId="39DA6CEE" w:rsid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v(a(2):1:b(2)) = 0</w:t>
      </w:r>
    </w:p>
    <w:p w14:paraId="0B91ABA0" w14:textId="6E71BF56" w:rsid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AF0BB48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</w:t>
      </w:r>
    </w:p>
    <w:p w14:paraId="404D892E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9948EB6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 1     1     1     1     1     1     1     1     1     1</w:t>
      </w:r>
    </w:p>
    <w:p w14:paraId="5333D6A0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6BD915E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17E8370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</w:t>
      </w:r>
    </w:p>
    <w:p w14:paraId="5D8533AE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A1C8BCD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 1     1     0     0     0     1     1     1     1     1</w:t>
      </w:r>
    </w:p>
    <w:p w14:paraId="142C1F67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BBD636B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B9BF822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</w:t>
      </w:r>
    </w:p>
    <w:p w14:paraId="198AF85C" w14:textId="77777777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CC63883" w14:textId="0366AA42" w:rsidR="007A2D89" w:rsidRPr="007A2D89" w:rsidRDefault="007A2D89" w:rsidP="007A2D8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A2D8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 1     1     0     0     0     1     1     0     0     1</w:t>
      </w:r>
    </w:p>
    <w:p w14:paraId="621B30BA" w14:textId="77777777" w:rsidR="007A2D89" w:rsidRPr="007A2D89" w:rsidRDefault="007A2D89" w:rsidP="007A2D89">
      <w:pPr>
        <w:rPr>
          <w:lang w:val="ro-RO" w:eastAsia="ro-RO"/>
        </w:rPr>
      </w:pPr>
    </w:p>
    <w:p w14:paraId="3AE0CB05" w14:textId="77777777" w:rsidR="00180BFD" w:rsidRPr="00180BFD" w:rsidRDefault="00180BFD" w:rsidP="00180BFD">
      <w:pPr>
        <w:rPr>
          <w:lang w:val="ro-RO" w:eastAsia="ro-RO"/>
        </w:rPr>
      </w:pPr>
    </w:p>
    <w:p w14:paraId="27FFC9D2" w14:textId="77777777" w:rsidR="00180BFD" w:rsidRPr="00ED3010" w:rsidRDefault="00180BFD" w:rsidP="00ED3010">
      <w:pPr>
        <w:rPr>
          <w:lang w:val="ro-RO" w:eastAsia="ro-RO"/>
        </w:rPr>
      </w:pPr>
    </w:p>
    <w:p w14:paraId="639B0C77" w14:textId="32CD4237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BD7947F" w14:textId="0E87984F" w:rsidR="00ED3010" w:rsidRPr="00ED3010" w:rsidRDefault="00ED3010" w:rsidP="00ED301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2E4EF71" w14:textId="2CD315FD" w:rsidR="00210433" w:rsidRPr="00210433" w:rsidRDefault="00210433" w:rsidP="00ED3010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2B9E95C" w14:textId="0854BFFC" w:rsidR="00210433" w:rsidRPr="00210433" w:rsidRDefault="00210433" w:rsidP="00ED3010">
      <w:pPr>
        <w:pStyle w:val="ListParagraph"/>
        <w:ind w:left="717" w:firstLine="0"/>
        <w:rPr>
          <w:lang w:val="ro-RO" w:eastAsia="ro-RO"/>
        </w:rPr>
      </w:pPr>
    </w:p>
    <w:p w14:paraId="7E2E8FC0" w14:textId="77777777" w:rsidR="00A67A61" w:rsidRPr="00A67A61" w:rsidRDefault="00A67A61" w:rsidP="00A67A61">
      <w:pPr>
        <w:rPr>
          <w:lang w:val="ro-RO" w:eastAsia="ro-RO"/>
        </w:rPr>
      </w:pPr>
    </w:p>
    <w:p w14:paraId="72EC2456" w14:textId="77777777" w:rsidR="0079315A" w:rsidRPr="0079315A" w:rsidRDefault="0079315A" w:rsidP="0079315A">
      <w:pPr>
        <w:rPr>
          <w:lang w:val="ro-RO" w:eastAsia="ro-RO"/>
        </w:rPr>
      </w:pPr>
    </w:p>
    <w:p w14:paraId="150C7086" w14:textId="77777777" w:rsidR="0066387F" w:rsidRPr="00AB5ABE" w:rsidRDefault="0066387F" w:rsidP="006B5472">
      <w:pPr>
        <w:ind w:left="357" w:firstLine="0"/>
        <w:rPr>
          <w:lang w:val="ro-RO" w:eastAsia="ro-RO"/>
        </w:rPr>
      </w:pPr>
    </w:p>
    <w:p w14:paraId="4FF76DBC" w14:textId="14A30D57" w:rsidR="00B439FD" w:rsidRPr="00AB5ABE" w:rsidRDefault="00B439FD" w:rsidP="00A9133D">
      <w:pPr>
        <w:pStyle w:val="ListParagraph"/>
        <w:ind w:left="717"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02D9DC14" w14:textId="7ADCA841" w:rsidR="00B439FD" w:rsidRPr="00AB5ABE" w:rsidRDefault="00B439FD" w:rsidP="00A9133D">
      <w:pPr>
        <w:pStyle w:val="ListParagraph"/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E2FC045" w14:textId="77777777" w:rsidR="00B439FD" w:rsidRPr="00AB5ABE" w:rsidRDefault="00B439FD" w:rsidP="00A9133D">
      <w:pPr>
        <w:pStyle w:val="ListParagraph"/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610F54E" w14:textId="1FD49B79" w:rsidR="00B439FD" w:rsidRPr="00AB5ABE" w:rsidRDefault="00B439FD" w:rsidP="00A9133D">
      <w:pPr>
        <w:pStyle w:val="ListParagraph"/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AB5ABE">
        <w:rPr>
          <w:rFonts w:eastAsia="Times New Roman" w:cs="Times New Roman"/>
          <w:color w:val="auto"/>
          <w:sz w:val="24"/>
          <w:szCs w:val="24"/>
          <w:lang w:val="ro-RO" w:eastAsia="ro-RO"/>
        </w:rPr>
        <w:t xml:space="preserve"> </w:t>
      </w:r>
    </w:p>
    <w:p w14:paraId="21AED385" w14:textId="2E658AF1" w:rsidR="00A9133D" w:rsidRPr="00AB5ABE" w:rsidRDefault="00A9133D" w:rsidP="00A9133D">
      <w:pPr>
        <w:rPr>
          <w:lang w:val="ro-RO" w:eastAsia="ro-RO"/>
        </w:rPr>
      </w:pPr>
    </w:p>
    <w:p w14:paraId="286E9071" w14:textId="77777777" w:rsidR="00380110" w:rsidRPr="00AB5ABE" w:rsidRDefault="00380110" w:rsidP="00380110">
      <w:pPr>
        <w:rPr>
          <w:lang w:val="ro-RO" w:eastAsia="ro-RO"/>
        </w:rPr>
      </w:pPr>
    </w:p>
    <w:p w14:paraId="4C7303F8" w14:textId="77777777" w:rsidR="00EB67AA" w:rsidRPr="00AB5ABE" w:rsidRDefault="00EB67AA" w:rsidP="00EB67AA">
      <w:pPr>
        <w:pStyle w:val="ListParagraph"/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8CBAB6A" w14:textId="77777777" w:rsidR="002546E1" w:rsidRPr="00AB5ABE" w:rsidRDefault="002546E1" w:rsidP="00EB67AA">
      <w:pPr>
        <w:pStyle w:val="ListParagraph"/>
        <w:ind w:left="717" w:firstLine="0"/>
        <w:rPr>
          <w:lang w:val="ro-RO" w:eastAsia="ro-RO"/>
        </w:rPr>
      </w:pPr>
    </w:p>
    <w:p w14:paraId="6E35AD1E" w14:textId="77777777" w:rsidR="00845F5B" w:rsidRPr="00AB5ABE" w:rsidRDefault="00845F5B" w:rsidP="00845F5B">
      <w:pPr>
        <w:rPr>
          <w:lang w:val="ro-RO" w:eastAsia="ro-RO"/>
        </w:rPr>
      </w:pPr>
    </w:p>
    <w:p w14:paraId="51AB5CCF" w14:textId="77777777" w:rsidR="0043661C" w:rsidRPr="00AB5ABE" w:rsidRDefault="0043661C" w:rsidP="0043661C">
      <w:pPr>
        <w:pStyle w:val="ListParagraph"/>
        <w:ind w:left="717" w:firstLine="0"/>
        <w:rPr>
          <w:lang w:val="ro-RO" w:eastAsia="ro-RO"/>
        </w:rPr>
      </w:pPr>
    </w:p>
    <w:p w14:paraId="7C64A332" w14:textId="0694EC76" w:rsidR="001C0775" w:rsidRPr="00AB5ABE" w:rsidRDefault="001C0775" w:rsidP="001C0775">
      <w:pPr>
        <w:pStyle w:val="ListParagraph"/>
        <w:ind w:left="717" w:firstLine="0"/>
      </w:pPr>
    </w:p>
    <w:sectPr w:rsidR="001C0775" w:rsidRPr="00AB5ABE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4CE3" w14:textId="77777777" w:rsidR="00D975FA" w:rsidRDefault="00D975FA">
      <w:r>
        <w:separator/>
      </w:r>
    </w:p>
  </w:endnote>
  <w:endnote w:type="continuationSeparator" w:id="0">
    <w:p w14:paraId="431479C5" w14:textId="77777777" w:rsidR="00D975FA" w:rsidRDefault="00D9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4FCC" w14:textId="77777777" w:rsidR="002A792A" w:rsidRDefault="00D975FA">
    <w:pPr>
      <w:pStyle w:val="Footer"/>
    </w:pPr>
    <w:sdt>
      <w:sdtPr>
        <w:alias w:val="Enter Company Name:"/>
        <w:tag w:val="Enter Company Name:"/>
        <w:id w:val="-397664319"/>
        <w:placeholder>
          <w:docPart w:val="381DD2844D56495DBE876873B2B95643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A5B8" w14:textId="77777777" w:rsidR="00D975FA" w:rsidRDefault="00D975FA">
      <w:r>
        <w:separator/>
      </w:r>
    </w:p>
  </w:footnote>
  <w:footnote w:type="continuationSeparator" w:id="0">
    <w:p w14:paraId="13D8D125" w14:textId="77777777" w:rsidR="00D975FA" w:rsidRDefault="00D97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16CC"/>
    <w:multiLevelType w:val="hybridMultilevel"/>
    <w:tmpl w:val="E1E2598C"/>
    <w:lvl w:ilvl="0" w:tplc="88907FF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429B"/>
    <w:multiLevelType w:val="hybridMultilevel"/>
    <w:tmpl w:val="787A668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1532"/>
    <w:multiLevelType w:val="hybridMultilevel"/>
    <w:tmpl w:val="5EAC3F36"/>
    <w:lvl w:ilvl="0" w:tplc="3CB4263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2794"/>
    <w:multiLevelType w:val="hybridMultilevel"/>
    <w:tmpl w:val="A95A721E"/>
    <w:lvl w:ilvl="0" w:tplc="3340A00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62058CD"/>
    <w:multiLevelType w:val="hybridMultilevel"/>
    <w:tmpl w:val="DAF44782"/>
    <w:lvl w:ilvl="0" w:tplc="C27A39B8">
      <w:numFmt w:val="decimal"/>
      <w:lvlText w:val="%1"/>
      <w:lvlJc w:val="left"/>
      <w:pPr>
        <w:ind w:left="148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202" w:hanging="360"/>
      </w:pPr>
    </w:lvl>
    <w:lvl w:ilvl="2" w:tplc="0418001B" w:tentative="1">
      <w:start w:val="1"/>
      <w:numFmt w:val="lowerRoman"/>
      <w:lvlText w:val="%3."/>
      <w:lvlJc w:val="right"/>
      <w:pPr>
        <w:ind w:left="2922" w:hanging="180"/>
      </w:pPr>
    </w:lvl>
    <w:lvl w:ilvl="3" w:tplc="0418000F" w:tentative="1">
      <w:start w:val="1"/>
      <w:numFmt w:val="decimal"/>
      <w:lvlText w:val="%4."/>
      <w:lvlJc w:val="left"/>
      <w:pPr>
        <w:ind w:left="3642" w:hanging="360"/>
      </w:pPr>
    </w:lvl>
    <w:lvl w:ilvl="4" w:tplc="04180019" w:tentative="1">
      <w:start w:val="1"/>
      <w:numFmt w:val="lowerLetter"/>
      <w:lvlText w:val="%5."/>
      <w:lvlJc w:val="left"/>
      <w:pPr>
        <w:ind w:left="4362" w:hanging="360"/>
      </w:pPr>
    </w:lvl>
    <w:lvl w:ilvl="5" w:tplc="0418001B" w:tentative="1">
      <w:start w:val="1"/>
      <w:numFmt w:val="lowerRoman"/>
      <w:lvlText w:val="%6."/>
      <w:lvlJc w:val="right"/>
      <w:pPr>
        <w:ind w:left="5082" w:hanging="180"/>
      </w:pPr>
    </w:lvl>
    <w:lvl w:ilvl="6" w:tplc="0418000F" w:tentative="1">
      <w:start w:val="1"/>
      <w:numFmt w:val="decimal"/>
      <w:lvlText w:val="%7."/>
      <w:lvlJc w:val="left"/>
      <w:pPr>
        <w:ind w:left="5802" w:hanging="360"/>
      </w:pPr>
    </w:lvl>
    <w:lvl w:ilvl="7" w:tplc="04180019" w:tentative="1">
      <w:start w:val="1"/>
      <w:numFmt w:val="lowerLetter"/>
      <w:lvlText w:val="%8."/>
      <w:lvlJc w:val="left"/>
      <w:pPr>
        <w:ind w:left="6522" w:hanging="360"/>
      </w:pPr>
    </w:lvl>
    <w:lvl w:ilvl="8" w:tplc="0418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9" w15:restartNumberingAfterBreak="0">
    <w:nsid w:val="59D17AA3"/>
    <w:multiLevelType w:val="hybridMultilevel"/>
    <w:tmpl w:val="A74CBBA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E570E"/>
    <w:multiLevelType w:val="hybridMultilevel"/>
    <w:tmpl w:val="787A668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43DE3"/>
    <w:multiLevelType w:val="hybridMultilevel"/>
    <w:tmpl w:val="5D5E3680"/>
    <w:lvl w:ilvl="0" w:tplc="343EA32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72CB2652"/>
    <w:multiLevelType w:val="hybridMultilevel"/>
    <w:tmpl w:val="30C6733A"/>
    <w:lvl w:ilvl="0" w:tplc="22D0CE9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75"/>
    <w:rsid w:val="000303C2"/>
    <w:rsid w:val="000370E8"/>
    <w:rsid w:val="00071A33"/>
    <w:rsid w:val="0008087C"/>
    <w:rsid w:val="000A0F81"/>
    <w:rsid w:val="000A696F"/>
    <w:rsid w:val="00102801"/>
    <w:rsid w:val="00180BFD"/>
    <w:rsid w:val="001C0775"/>
    <w:rsid w:val="001D0704"/>
    <w:rsid w:val="001E35FF"/>
    <w:rsid w:val="00210433"/>
    <w:rsid w:val="002246A0"/>
    <w:rsid w:val="002546E1"/>
    <w:rsid w:val="002A792A"/>
    <w:rsid w:val="002C5E33"/>
    <w:rsid w:val="002D359D"/>
    <w:rsid w:val="00303E6D"/>
    <w:rsid w:val="00307499"/>
    <w:rsid w:val="003638E9"/>
    <w:rsid w:val="00380110"/>
    <w:rsid w:val="00387081"/>
    <w:rsid w:val="004223A9"/>
    <w:rsid w:val="0043661C"/>
    <w:rsid w:val="004548D6"/>
    <w:rsid w:val="00456193"/>
    <w:rsid w:val="00475363"/>
    <w:rsid w:val="004B5EAA"/>
    <w:rsid w:val="004C29D5"/>
    <w:rsid w:val="00535887"/>
    <w:rsid w:val="005A452E"/>
    <w:rsid w:val="005B653B"/>
    <w:rsid w:val="005C17AF"/>
    <w:rsid w:val="005F3943"/>
    <w:rsid w:val="005F6ACD"/>
    <w:rsid w:val="00610080"/>
    <w:rsid w:val="006205F4"/>
    <w:rsid w:val="00661B37"/>
    <w:rsid w:val="0066387F"/>
    <w:rsid w:val="006B5472"/>
    <w:rsid w:val="006D480F"/>
    <w:rsid w:val="006F07D7"/>
    <w:rsid w:val="00711103"/>
    <w:rsid w:val="00751CB9"/>
    <w:rsid w:val="0079315A"/>
    <w:rsid w:val="007A2D89"/>
    <w:rsid w:val="007D02A6"/>
    <w:rsid w:val="007F1C71"/>
    <w:rsid w:val="00823C88"/>
    <w:rsid w:val="00825DE8"/>
    <w:rsid w:val="00845F5B"/>
    <w:rsid w:val="00862E55"/>
    <w:rsid w:val="008B4B02"/>
    <w:rsid w:val="009A2858"/>
    <w:rsid w:val="009B515D"/>
    <w:rsid w:val="009F00DA"/>
    <w:rsid w:val="00A17BE6"/>
    <w:rsid w:val="00A32A28"/>
    <w:rsid w:val="00A45771"/>
    <w:rsid w:val="00A45A81"/>
    <w:rsid w:val="00A67A61"/>
    <w:rsid w:val="00A9133D"/>
    <w:rsid w:val="00AB08ED"/>
    <w:rsid w:val="00AB17FC"/>
    <w:rsid w:val="00AB2B45"/>
    <w:rsid w:val="00AB5ABE"/>
    <w:rsid w:val="00B1008F"/>
    <w:rsid w:val="00B439FD"/>
    <w:rsid w:val="00B503B7"/>
    <w:rsid w:val="00B7644E"/>
    <w:rsid w:val="00BD4E5D"/>
    <w:rsid w:val="00BF2918"/>
    <w:rsid w:val="00C27720"/>
    <w:rsid w:val="00C3688B"/>
    <w:rsid w:val="00C40E10"/>
    <w:rsid w:val="00C72B2A"/>
    <w:rsid w:val="00CE697A"/>
    <w:rsid w:val="00D34246"/>
    <w:rsid w:val="00D975FA"/>
    <w:rsid w:val="00DF5292"/>
    <w:rsid w:val="00E74C55"/>
    <w:rsid w:val="00E814A4"/>
    <w:rsid w:val="00EB67AA"/>
    <w:rsid w:val="00ED3010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17A83"/>
  <w15:chartTrackingRefBased/>
  <w15:docId w15:val="{64D0A7BA-4BCF-4164-8A12-F1F87137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1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2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5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3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4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C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1DD2844D56495DBE876873B2B9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B995-0C5E-45E5-8068-33DCE8B484FC}"/>
      </w:docPartPr>
      <w:docPartBody>
        <w:p w:rsidR="00B36EB4" w:rsidRDefault="007E254A">
          <w:pPr>
            <w:pStyle w:val="381DD2844D56495DBE876873B2B95643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4A"/>
    <w:rsid w:val="007E254A"/>
    <w:rsid w:val="0090550D"/>
    <w:rsid w:val="00991760"/>
    <w:rsid w:val="00B36EB4"/>
    <w:rsid w:val="00DF61E2"/>
    <w:rsid w:val="00F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381DD2844D56495DBE876873B2B95643">
    <w:name w:val="381DD2844D56495DBE876873B2B9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601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25</cp:revision>
  <cp:lastPrinted>2012-12-03T18:15:00Z</cp:lastPrinted>
  <dcterms:created xsi:type="dcterms:W3CDTF">2021-12-13T09:03:00Z</dcterms:created>
  <dcterms:modified xsi:type="dcterms:W3CDTF">2021-12-15T19:55:00Z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