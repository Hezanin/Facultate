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004F4" w14:textId="042D43AF" w:rsidR="002A792A" w:rsidRDefault="009E12E2" w:rsidP="009E12E2">
      <w:pPr>
        <w:pStyle w:val="Title"/>
      </w:pPr>
      <w:r>
        <w:t>Tema lab. 7</w:t>
      </w:r>
    </w:p>
    <w:p w14:paraId="3EC3B008" w14:textId="489537B2" w:rsidR="009E12E2" w:rsidRDefault="009E12E2" w:rsidP="009E12E2">
      <w:pPr>
        <w:pStyle w:val="Subtitle"/>
        <w:jc w:val="left"/>
      </w:pPr>
      <w:r>
        <w:t>NICOLETA RADU</w:t>
      </w:r>
    </w:p>
    <w:p w14:paraId="1F8679F0" w14:textId="0500B09A" w:rsidR="009E12E2" w:rsidRDefault="009E12E2" w:rsidP="009E12E2"/>
    <w:p w14:paraId="0683B135" w14:textId="4D4F83A7" w:rsidR="009E12E2" w:rsidRDefault="009E12E2" w:rsidP="009E12E2">
      <w:pPr>
        <w:pStyle w:val="Heading1"/>
      </w:pPr>
      <w:r>
        <w:t>Exercitiul 1</w:t>
      </w:r>
    </w:p>
    <w:p w14:paraId="5879127E" w14:textId="77777777" w:rsidR="001C1863" w:rsidRDefault="001C1863" w:rsidP="009E12E2">
      <w:r>
        <w:t>Reprezentaţi în aceeași fereastră graficele pentru funcţiile f(x) şi g(x):</w:t>
      </w:r>
    </w:p>
    <w:p w14:paraId="72BDCA18" w14:textId="77777777" w:rsidR="001C1863" w:rsidRDefault="001C1863" w:rsidP="009E12E2">
      <w:r>
        <w:t xml:space="preserve"> • f(x)=ex sin(x) cu marcaj tip romb, culoare albastră, cu linie punct</w:t>
      </w:r>
    </w:p>
    <w:p w14:paraId="7E7A6DB0" w14:textId="37C74563" w:rsidR="009E12E2" w:rsidRDefault="001C1863" w:rsidP="009E12E2">
      <w:r>
        <w:t xml:space="preserve"> • g(x)= ex cos(x) cu marcaj tip hexagramă, culoare verde, linie întreruptă. Argumentul funcţiei x respectă condiţia 0 ≤ x ≤ 4π. Punctele sunt echidistante cu salt = 0.2. Adăugați graficului o legendă situată (localizată) în colțul stânga sus. (vezi: help legend)</w:t>
      </w:r>
    </w:p>
    <w:p w14:paraId="1AB9E2B8" w14:textId="683B682F" w:rsidR="001C1863" w:rsidRDefault="001C1863" w:rsidP="009E12E2"/>
    <w:p w14:paraId="4A18CDE2" w14:textId="066C4F5D" w:rsidR="001C1863" w:rsidRDefault="00264206" w:rsidP="009E12E2">
      <w:r>
        <w:rPr>
          <w:noProof/>
        </w:rPr>
        <w:drawing>
          <wp:anchor distT="0" distB="0" distL="114300" distR="114300" simplePos="0" relativeHeight="251658240" behindDoc="0" locked="0" layoutInCell="1" allowOverlap="1" wp14:anchorId="2436A85C" wp14:editId="630BBE7B">
            <wp:simplePos x="0" y="0"/>
            <wp:positionH relativeFrom="column">
              <wp:posOffset>224287</wp:posOffset>
            </wp:positionH>
            <wp:positionV relativeFrom="paragraph">
              <wp:posOffset>1582</wp:posOffset>
            </wp:positionV>
            <wp:extent cx="5180702" cy="5376769"/>
            <wp:effectExtent l="0" t="0" r="1270" b="0"/>
            <wp:wrapThrough wrapText="bothSides">
              <wp:wrapPolygon edited="0">
                <wp:start x="0" y="0"/>
                <wp:lineTo x="0" y="21506"/>
                <wp:lineTo x="21526" y="21506"/>
                <wp:lineTo x="2152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702" cy="5376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697E68" w14:textId="75230BE2" w:rsidR="00264206" w:rsidRPr="00264206" w:rsidRDefault="00264206" w:rsidP="00264206"/>
    <w:p w14:paraId="5C8BCE77" w14:textId="7A7CA4B0" w:rsidR="00264206" w:rsidRPr="00264206" w:rsidRDefault="00264206" w:rsidP="00264206"/>
    <w:p w14:paraId="1AC6DEA3" w14:textId="5A57DFDD" w:rsidR="00264206" w:rsidRPr="00264206" w:rsidRDefault="00264206" w:rsidP="00264206"/>
    <w:p w14:paraId="78341A84" w14:textId="01EA361D" w:rsidR="00264206" w:rsidRPr="00264206" w:rsidRDefault="00264206" w:rsidP="00264206"/>
    <w:p w14:paraId="112AA944" w14:textId="2CAC480F" w:rsidR="00264206" w:rsidRPr="00264206" w:rsidRDefault="00264206" w:rsidP="00264206"/>
    <w:p w14:paraId="68553453" w14:textId="27C53BEE" w:rsidR="00264206" w:rsidRPr="00264206" w:rsidRDefault="00264206" w:rsidP="00264206"/>
    <w:p w14:paraId="5498E2E4" w14:textId="08451EF8" w:rsidR="00264206" w:rsidRPr="00264206" w:rsidRDefault="00264206" w:rsidP="00264206"/>
    <w:p w14:paraId="5EC1D746" w14:textId="4D6C87B3" w:rsidR="00264206" w:rsidRPr="00264206" w:rsidRDefault="00264206" w:rsidP="00264206"/>
    <w:p w14:paraId="579EADC0" w14:textId="7D7C82C7" w:rsidR="00264206" w:rsidRPr="00264206" w:rsidRDefault="00264206" w:rsidP="00264206"/>
    <w:p w14:paraId="2CB1F8F1" w14:textId="42A7F7B6" w:rsidR="00264206" w:rsidRPr="00264206" w:rsidRDefault="00264206" w:rsidP="00264206"/>
    <w:p w14:paraId="40D6E9DE" w14:textId="0FD6C0F1" w:rsidR="00264206" w:rsidRPr="00264206" w:rsidRDefault="00264206" w:rsidP="00264206"/>
    <w:p w14:paraId="3CB4A87B" w14:textId="79B042BC" w:rsidR="00264206" w:rsidRPr="00264206" w:rsidRDefault="00264206" w:rsidP="00264206"/>
    <w:p w14:paraId="79FD0E25" w14:textId="7C149859" w:rsidR="00264206" w:rsidRPr="00264206" w:rsidRDefault="00264206" w:rsidP="00264206"/>
    <w:p w14:paraId="3D2598BA" w14:textId="6660DDED" w:rsidR="00264206" w:rsidRPr="00264206" w:rsidRDefault="00264206" w:rsidP="00264206"/>
    <w:p w14:paraId="2D2EBC71" w14:textId="750011BD" w:rsidR="00264206" w:rsidRPr="00264206" w:rsidRDefault="00264206" w:rsidP="00264206"/>
    <w:p w14:paraId="1EB585EF" w14:textId="34DFE87C" w:rsidR="00264206" w:rsidRPr="00264206" w:rsidRDefault="00264206" w:rsidP="00264206"/>
    <w:p w14:paraId="0CE69B8A" w14:textId="05E9C358" w:rsidR="00264206" w:rsidRPr="00264206" w:rsidRDefault="00264206" w:rsidP="00264206"/>
    <w:p w14:paraId="73F7C202" w14:textId="02DACC07" w:rsidR="00264206" w:rsidRPr="00264206" w:rsidRDefault="00264206" w:rsidP="00264206"/>
    <w:p w14:paraId="1ED1E16A" w14:textId="74C1742D" w:rsidR="00264206" w:rsidRPr="00264206" w:rsidRDefault="00264206" w:rsidP="00264206"/>
    <w:p w14:paraId="3C92DCEE" w14:textId="69327697" w:rsidR="00264206" w:rsidRPr="00264206" w:rsidRDefault="00264206" w:rsidP="00264206"/>
    <w:p w14:paraId="4FFC80C8" w14:textId="24E55126" w:rsidR="00264206" w:rsidRPr="00264206" w:rsidRDefault="00264206" w:rsidP="00264206"/>
    <w:p w14:paraId="0C66E624" w14:textId="6297A38E" w:rsidR="00264206" w:rsidRPr="00264206" w:rsidRDefault="00264206" w:rsidP="00264206"/>
    <w:p w14:paraId="6E6A6C6E" w14:textId="03CE9CBE" w:rsidR="00264206" w:rsidRPr="00264206" w:rsidRDefault="00264206" w:rsidP="00264206"/>
    <w:p w14:paraId="285FE457" w14:textId="01C7A3BE" w:rsidR="00264206" w:rsidRPr="00264206" w:rsidRDefault="00264206" w:rsidP="00264206"/>
    <w:p w14:paraId="62E16419" w14:textId="7BC9F623" w:rsidR="00264206" w:rsidRPr="00264206" w:rsidRDefault="00264206" w:rsidP="00264206"/>
    <w:p w14:paraId="0DF49281" w14:textId="7AA52704" w:rsidR="00264206" w:rsidRPr="00264206" w:rsidRDefault="00264206" w:rsidP="00264206"/>
    <w:p w14:paraId="2CD6C196" w14:textId="45CD5828" w:rsidR="00264206" w:rsidRPr="00264206" w:rsidRDefault="00264206" w:rsidP="00264206"/>
    <w:p w14:paraId="71BBC700" w14:textId="4BCE4E59" w:rsidR="00264206" w:rsidRPr="00264206" w:rsidRDefault="00264206" w:rsidP="00264206"/>
    <w:p w14:paraId="44A09635" w14:textId="5FAF3BFB" w:rsidR="00264206" w:rsidRPr="00264206" w:rsidRDefault="00264206" w:rsidP="00264206"/>
    <w:p w14:paraId="609CE605" w14:textId="7E3145D9" w:rsidR="00264206" w:rsidRPr="00264206" w:rsidRDefault="00264206" w:rsidP="00264206"/>
    <w:p w14:paraId="43519596" w14:textId="6A231554" w:rsidR="00264206" w:rsidRDefault="00264206" w:rsidP="00264206"/>
    <w:p w14:paraId="445611E8" w14:textId="77777777" w:rsidR="001E7FD9" w:rsidRPr="001E7FD9" w:rsidRDefault="001E7FD9" w:rsidP="001E7FD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1E7FD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lastRenderedPageBreak/>
        <w:t>x = 0:0.2:4 * pi;</w:t>
      </w:r>
    </w:p>
    <w:p w14:paraId="34F9DB88" w14:textId="77777777" w:rsidR="001E7FD9" w:rsidRPr="001E7FD9" w:rsidRDefault="001E7FD9" w:rsidP="001E7FD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1E7FD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fx = exp(x).*sin(x);</w:t>
      </w:r>
    </w:p>
    <w:p w14:paraId="7067B99C" w14:textId="77777777" w:rsidR="001E7FD9" w:rsidRPr="001E7FD9" w:rsidRDefault="001E7FD9" w:rsidP="001E7FD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1E7FD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gx = exp(x).*cos(x);</w:t>
      </w:r>
    </w:p>
    <w:p w14:paraId="56488145" w14:textId="77777777" w:rsidR="001E7FD9" w:rsidRPr="001E7FD9" w:rsidRDefault="001E7FD9" w:rsidP="001E7FD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3694079D" w14:textId="77777777" w:rsidR="001E7FD9" w:rsidRPr="001E7FD9" w:rsidRDefault="001E7FD9" w:rsidP="001E7FD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1E7FD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figure</w:t>
      </w:r>
    </w:p>
    <w:p w14:paraId="67F4D9D0" w14:textId="77777777" w:rsidR="001E7FD9" w:rsidRPr="001E7FD9" w:rsidRDefault="001E7FD9" w:rsidP="001E7FD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1E7FD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hold </w:t>
      </w:r>
      <w:r w:rsidRPr="001E7FD9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on</w:t>
      </w:r>
    </w:p>
    <w:p w14:paraId="37550137" w14:textId="77777777" w:rsidR="001E7FD9" w:rsidRPr="001E7FD9" w:rsidRDefault="001E7FD9" w:rsidP="001E7FD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1E7FD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plot(x,fx,</w:t>
      </w:r>
      <w:r w:rsidRPr="001E7FD9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'db-.'</w:t>
      </w:r>
      <w:r w:rsidRPr="001E7FD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531C7019" w14:textId="77777777" w:rsidR="001E7FD9" w:rsidRPr="001E7FD9" w:rsidRDefault="001E7FD9" w:rsidP="001E7FD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1E7FD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plot(x,gx,</w:t>
      </w:r>
      <w:r w:rsidRPr="001E7FD9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'hg--'</w:t>
      </w:r>
      <w:r w:rsidRPr="001E7FD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0505561D" w14:textId="77777777" w:rsidR="001E7FD9" w:rsidRPr="001E7FD9" w:rsidRDefault="001E7FD9" w:rsidP="001E7FD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1E7FD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legend(</w:t>
      </w:r>
      <w:r w:rsidRPr="001E7FD9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'fx'</w:t>
      </w:r>
      <w:r w:rsidRPr="001E7FD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,</w:t>
      </w:r>
      <w:r w:rsidRPr="001E7FD9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'gx'</w:t>
      </w:r>
      <w:r w:rsidRPr="001E7FD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,</w:t>
      </w:r>
      <w:r w:rsidRPr="001E7FD9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'Location'</w:t>
      </w:r>
      <w:r w:rsidRPr="001E7FD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,</w:t>
      </w:r>
      <w:r w:rsidRPr="001E7FD9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'northwest'</w:t>
      </w:r>
      <w:r w:rsidRPr="001E7FD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38C540A5" w14:textId="77777777" w:rsidR="001E7FD9" w:rsidRPr="001E7FD9" w:rsidRDefault="001E7FD9" w:rsidP="001E7FD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1E7FD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hold </w:t>
      </w:r>
      <w:r w:rsidRPr="001E7FD9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off</w:t>
      </w:r>
    </w:p>
    <w:p w14:paraId="5EF62FEC" w14:textId="77777777" w:rsidR="001E7FD9" w:rsidRDefault="001E7FD9" w:rsidP="00264206"/>
    <w:p w14:paraId="74BB6377" w14:textId="53E3BA73" w:rsidR="00264206" w:rsidRDefault="00264206" w:rsidP="00264206"/>
    <w:p w14:paraId="6274AF1B" w14:textId="7FD352B8" w:rsidR="00264206" w:rsidRDefault="00264206" w:rsidP="00264206">
      <w:pPr>
        <w:pStyle w:val="Heading1"/>
      </w:pPr>
      <w:r>
        <w:t>Exercitiul 2</w:t>
      </w:r>
    </w:p>
    <w:p w14:paraId="42463A4F" w14:textId="1C07BD6E" w:rsidR="00264206" w:rsidRDefault="00023E02" w:rsidP="00264206">
      <w:r>
        <w:t>Reprezentaţi graficele pentru funcţiile f1(x) şi g1(x) în ferestre diferite: • f1(x) = sin(100πx) cu stil linie punct de culoare verde • g1(x)= f1(x) + 0.2 cu marcaj tip asterix de culoare roșie (fără trasarea liniei) Argumentul funcţiei x respectă condiţia 0 ≤ x ≤ 0.02. Punctele sunt echidistante, cu pas = 0.001. Fiecare grafic va avea un titlu atașat. Creați o nouă fereastră în care să fie desenate ambele grafice.</w:t>
      </w:r>
    </w:p>
    <w:p w14:paraId="79271202" w14:textId="213814C8" w:rsidR="00023E02" w:rsidRDefault="00023E02" w:rsidP="00264206"/>
    <w:p w14:paraId="4F07B16A" w14:textId="7F81EF01" w:rsidR="00023E02" w:rsidRDefault="00023E02" w:rsidP="00264206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A93C356" wp14:editId="1C8D50D8">
            <wp:simplePos x="0" y="0"/>
            <wp:positionH relativeFrom="column">
              <wp:posOffset>8326</wp:posOffset>
            </wp:positionH>
            <wp:positionV relativeFrom="paragraph">
              <wp:posOffset>11430</wp:posOffset>
            </wp:positionV>
            <wp:extent cx="3795395" cy="5104130"/>
            <wp:effectExtent l="0" t="0" r="0" b="1270"/>
            <wp:wrapThrough wrapText="bothSides">
              <wp:wrapPolygon edited="0">
                <wp:start x="0" y="0"/>
                <wp:lineTo x="0" y="21525"/>
                <wp:lineTo x="21466" y="21525"/>
                <wp:lineTo x="2146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94602" w14:textId="2013E2E8" w:rsidR="00023E02" w:rsidRPr="00023E02" w:rsidRDefault="00023E02" w:rsidP="00023E02"/>
    <w:p w14:paraId="74B26A7D" w14:textId="77777777" w:rsidR="00856E85" w:rsidRPr="00856E85" w:rsidRDefault="00856E85" w:rsidP="00856E85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856E85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x = 0:0.001:0.02;</w:t>
      </w:r>
    </w:p>
    <w:p w14:paraId="7BAC252F" w14:textId="77777777" w:rsidR="00856E85" w:rsidRPr="00856E85" w:rsidRDefault="00856E85" w:rsidP="00856E85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856E85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fl = sin(100 * pi .* x);</w:t>
      </w:r>
    </w:p>
    <w:p w14:paraId="161B6BF2" w14:textId="77777777" w:rsidR="00856E85" w:rsidRPr="00856E85" w:rsidRDefault="00856E85" w:rsidP="00856E85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856E85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gl = fl + 0.2;</w:t>
      </w:r>
    </w:p>
    <w:p w14:paraId="3508DDBC" w14:textId="77777777" w:rsidR="00856E85" w:rsidRPr="00856E85" w:rsidRDefault="00856E85" w:rsidP="00856E85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302F3F54" w14:textId="77777777" w:rsidR="00856E85" w:rsidRPr="00856E85" w:rsidRDefault="00856E85" w:rsidP="00856E85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856E85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figure(1)</w:t>
      </w:r>
    </w:p>
    <w:p w14:paraId="1F9D3EAD" w14:textId="77777777" w:rsidR="00856E85" w:rsidRPr="00856E85" w:rsidRDefault="00856E85" w:rsidP="00856E85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856E85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hold </w:t>
      </w:r>
      <w:r w:rsidRPr="00856E85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on</w:t>
      </w:r>
    </w:p>
    <w:p w14:paraId="6E7A3F6C" w14:textId="77777777" w:rsidR="00856E85" w:rsidRPr="00856E85" w:rsidRDefault="00856E85" w:rsidP="00856E85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856E85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plot(x,fl,</w:t>
      </w:r>
      <w:r w:rsidRPr="00856E85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'-.'</w:t>
      </w:r>
      <w:r w:rsidRPr="00856E85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);</w:t>
      </w:r>
    </w:p>
    <w:p w14:paraId="62E00480" w14:textId="77777777" w:rsidR="00856E85" w:rsidRPr="00856E85" w:rsidRDefault="00856E85" w:rsidP="00856E85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856E85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hold </w:t>
      </w:r>
      <w:r w:rsidRPr="00856E85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off</w:t>
      </w:r>
    </w:p>
    <w:p w14:paraId="47197C7D" w14:textId="77777777" w:rsidR="00856E85" w:rsidRPr="00856E85" w:rsidRDefault="00856E85" w:rsidP="00856E85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37C9A705" w14:textId="77777777" w:rsidR="00856E85" w:rsidRPr="00856E85" w:rsidRDefault="00856E85" w:rsidP="00856E85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856E85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figure(2)</w:t>
      </w:r>
    </w:p>
    <w:p w14:paraId="4E193BF7" w14:textId="77777777" w:rsidR="00856E85" w:rsidRPr="00856E85" w:rsidRDefault="00856E85" w:rsidP="00856E85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856E85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hold </w:t>
      </w:r>
      <w:r w:rsidRPr="00856E85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on</w:t>
      </w:r>
    </w:p>
    <w:p w14:paraId="391E41B5" w14:textId="77777777" w:rsidR="00856E85" w:rsidRPr="00856E85" w:rsidRDefault="00856E85" w:rsidP="00856E85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856E85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plot(x,gl);</w:t>
      </w:r>
    </w:p>
    <w:p w14:paraId="58CB8176" w14:textId="77777777" w:rsidR="00856E85" w:rsidRPr="00856E85" w:rsidRDefault="00856E85" w:rsidP="00856E85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856E85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hold </w:t>
      </w:r>
      <w:r w:rsidRPr="00856E85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off</w:t>
      </w:r>
    </w:p>
    <w:p w14:paraId="20220AFA" w14:textId="2BA48FAB" w:rsidR="00023E02" w:rsidRPr="00023E02" w:rsidRDefault="00023E02" w:rsidP="00023E02"/>
    <w:p w14:paraId="4055F508" w14:textId="19D4DC32" w:rsidR="00023E02" w:rsidRPr="00023E02" w:rsidRDefault="00023E02" w:rsidP="00023E02"/>
    <w:p w14:paraId="4A028334" w14:textId="2CEA417A" w:rsidR="00023E02" w:rsidRPr="00023E02" w:rsidRDefault="00023E02" w:rsidP="00023E02"/>
    <w:p w14:paraId="185122C6" w14:textId="32783E6F" w:rsidR="00023E02" w:rsidRPr="00023E02" w:rsidRDefault="00023E02" w:rsidP="00023E02"/>
    <w:p w14:paraId="221D5D4A" w14:textId="77F02ECE" w:rsidR="00023E02" w:rsidRPr="00023E02" w:rsidRDefault="00023E02" w:rsidP="00023E02"/>
    <w:p w14:paraId="55077B5E" w14:textId="0A710570" w:rsidR="00023E02" w:rsidRPr="00023E02" w:rsidRDefault="00023E02" w:rsidP="00023E02"/>
    <w:p w14:paraId="037446F2" w14:textId="1FDB4D6C" w:rsidR="00023E02" w:rsidRPr="00023E02" w:rsidRDefault="00023E02" w:rsidP="00023E02"/>
    <w:p w14:paraId="07B98851" w14:textId="73AF3442" w:rsidR="00023E02" w:rsidRPr="00023E02" w:rsidRDefault="00023E02" w:rsidP="00023E02"/>
    <w:p w14:paraId="2374C7F5" w14:textId="5227BEC5" w:rsidR="00023E02" w:rsidRPr="00023E02" w:rsidRDefault="00023E02" w:rsidP="00023E02"/>
    <w:p w14:paraId="59CE7151" w14:textId="5FDE23E3" w:rsidR="00023E02" w:rsidRPr="00023E02" w:rsidRDefault="00023E02" w:rsidP="00023E02"/>
    <w:p w14:paraId="6813B825" w14:textId="578C46DF" w:rsidR="00023E02" w:rsidRPr="00023E02" w:rsidRDefault="00023E02" w:rsidP="00023E02"/>
    <w:p w14:paraId="3B87B446" w14:textId="601BC469" w:rsidR="00023E02" w:rsidRPr="00023E02" w:rsidRDefault="00023E02" w:rsidP="00023E02"/>
    <w:p w14:paraId="244AC7F6" w14:textId="63E5FDB5" w:rsidR="00023E02" w:rsidRPr="00023E02" w:rsidRDefault="00023E02" w:rsidP="00023E02"/>
    <w:p w14:paraId="094304B0" w14:textId="6B17980C" w:rsidR="00023E02" w:rsidRPr="00023E02" w:rsidRDefault="00023E02" w:rsidP="00023E02"/>
    <w:p w14:paraId="0330E279" w14:textId="607A1604" w:rsidR="00023E02" w:rsidRPr="00023E02" w:rsidRDefault="00023E02" w:rsidP="00023E02"/>
    <w:p w14:paraId="3FF93DB0" w14:textId="43DA7CDD" w:rsidR="00023E02" w:rsidRDefault="00023E02" w:rsidP="00023E02"/>
    <w:p w14:paraId="366E77F1" w14:textId="63B81A32" w:rsidR="00023E02" w:rsidRDefault="00023E02" w:rsidP="00023E02">
      <w:pPr>
        <w:pStyle w:val="Heading1"/>
      </w:pPr>
      <w:r>
        <w:t>Exercitiul 3</w:t>
      </w:r>
    </w:p>
    <w:p w14:paraId="28D1EEDF" w14:textId="12530F30" w:rsidR="00023E02" w:rsidRDefault="00E341C9" w:rsidP="00023E02">
      <w:r>
        <w:t>Reprezentaţi grafic, în complex, funcţia f2(x): 0.5 2( ) (cos( ) sin(2 )) 0.01 x f x x i x e x − = + + pentru 45 de puncte echidistante în intervalul x</w:t>
      </w:r>
      <w:r>
        <w:sym w:font="Symbol" w:char="F0CE"/>
      </w:r>
      <w:r>
        <w:t>[0,2π], cu linie punctată de culoare albastră și marcaj de tip pentagramă. (Indicație: vezi ex. 2, pag1)</w:t>
      </w:r>
    </w:p>
    <w:p w14:paraId="177A55BE" w14:textId="4A4D0933" w:rsidR="00E341C9" w:rsidRDefault="00F77B81" w:rsidP="00023E0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0072F05" wp14:editId="70D13855">
            <wp:simplePos x="0" y="0"/>
            <wp:positionH relativeFrom="column">
              <wp:posOffset>77506</wp:posOffset>
            </wp:positionH>
            <wp:positionV relativeFrom="paragraph">
              <wp:posOffset>167640</wp:posOffset>
            </wp:positionV>
            <wp:extent cx="4188793" cy="4373593"/>
            <wp:effectExtent l="0" t="0" r="2540" b="8255"/>
            <wp:wrapThrough wrapText="bothSides">
              <wp:wrapPolygon edited="0">
                <wp:start x="0" y="0"/>
                <wp:lineTo x="0" y="21547"/>
                <wp:lineTo x="21515" y="21547"/>
                <wp:lineTo x="2151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793" cy="4373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6756C5" w14:textId="4A982840" w:rsidR="00E341C9" w:rsidRPr="00023E02" w:rsidRDefault="00E341C9" w:rsidP="00023E02"/>
    <w:p w14:paraId="1A0051AB" w14:textId="77777777" w:rsidR="00F77B81" w:rsidRPr="00F77B81" w:rsidRDefault="00F77B81" w:rsidP="00F77B8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F77B8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x=0:0.14:2*pi;</w:t>
      </w:r>
    </w:p>
    <w:p w14:paraId="1949D428" w14:textId="77777777" w:rsidR="00F77B81" w:rsidRPr="00F77B81" w:rsidRDefault="00F77B81" w:rsidP="00F77B8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F77B8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f2 = (cos(x) + i * sin(2 .* x)) .* exp(-0.5 .* x) + 0.01  .* x;</w:t>
      </w:r>
    </w:p>
    <w:p w14:paraId="405CBD80" w14:textId="77777777" w:rsidR="00F77B81" w:rsidRPr="00F77B81" w:rsidRDefault="00F77B81" w:rsidP="00F77B8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F77B8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figure, plot(real(sin(f2)),imag(sin(f2)),</w:t>
      </w:r>
      <w:r w:rsidRPr="00F77B81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':'</w:t>
      </w:r>
      <w:r w:rsidRPr="00F77B8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09C31E90" w14:textId="2A327A51" w:rsidR="00F77B81" w:rsidRDefault="00F77B81" w:rsidP="00F77B81">
      <w:pPr>
        <w:pStyle w:val="Heading1"/>
      </w:pPr>
      <w:r>
        <w:t>Exercitiul 4</w:t>
      </w:r>
    </w:p>
    <w:p w14:paraId="6D8B449F" w14:textId="1D475C65" w:rsidR="00F77B81" w:rsidRDefault="00A356A9" w:rsidP="00F77B81">
      <w:r>
        <w:t>Desenați 3 drepte în aceeași fereastră între punctele (1,1) și (2,0), (3,1) și (2,4), (2,2) și (3,4). Fixați axele în domeniul xmin=0, xmax=4, ymin=-1, ymax=5 (axis). Punctele să fie marcate cu cerc iar dreptele desenate cu linie punctată, de culori diferite.</w:t>
      </w:r>
    </w:p>
    <w:p w14:paraId="55B0502E" w14:textId="6800C51B" w:rsidR="00A356A9" w:rsidRDefault="00A356A9" w:rsidP="00F77B81"/>
    <w:p w14:paraId="616478CB" w14:textId="77777777" w:rsidR="00B94E6A" w:rsidRPr="00B94E6A" w:rsidRDefault="00B94E6A" w:rsidP="00B94E6A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B94E6A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x1 = [1 2];</w:t>
      </w:r>
    </w:p>
    <w:p w14:paraId="667ADB56" w14:textId="77777777" w:rsidR="00B94E6A" w:rsidRPr="00B94E6A" w:rsidRDefault="00B94E6A" w:rsidP="00B94E6A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B94E6A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x2 = [1 0];</w:t>
      </w:r>
    </w:p>
    <w:p w14:paraId="123D590C" w14:textId="77777777" w:rsidR="00B94E6A" w:rsidRPr="00B94E6A" w:rsidRDefault="00B94E6A" w:rsidP="00B94E6A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568DDCED" w14:textId="77777777" w:rsidR="00B94E6A" w:rsidRPr="00B94E6A" w:rsidRDefault="00B94E6A" w:rsidP="00B94E6A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B94E6A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y1 = [3 2];</w:t>
      </w:r>
    </w:p>
    <w:p w14:paraId="1B615973" w14:textId="77777777" w:rsidR="00B94E6A" w:rsidRPr="00B94E6A" w:rsidRDefault="00B94E6A" w:rsidP="00B94E6A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B94E6A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y2 = [1 4];</w:t>
      </w:r>
    </w:p>
    <w:p w14:paraId="00B15318" w14:textId="77777777" w:rsidR="00B94E6A" w:rsidRPr="00B94E6A" w:rsidRDefault="00B94E6A" w:rsidP="00B94E6A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2DCD69AE" w14:textId="77777777" w:rsidR="00B94E6A" w:rsidRPr="00B94E6A" w:rsidRDefault="00B94E6A" w:rsidP="00B94E6A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B94E6A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z1 = [2 3];</w:t>
      </w:r>
    </w:p>
    <w:p w14:paraId="3C5C0743" w14:textId="77777777" w:rsidR="00B94E6A" w:rsidRPr="00B94E6A" w:rsidRDefault="00B94E6A" w:rsidP="00B94E6A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B94E6A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z2 = [2 4];</w:t>
      </w:r>
    </w:p>
    <w:p w14:paraId="318F6C85" w14:textId="77777777" w:rsidR="00B94E6A" w:rsidRPr="00B94E6A" w:rsidRDefault="00B94E6A" w:rsidP="00B94E6A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6642FDEF" w14:textId="77777777" w:rsidR="00B94E6A" w:rsidRPr="00B94E6A" w:rsidRDefault="00B94E6A" w:rsidP="00B94E6A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B94E6A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x = [x1;x2];</w:t>
      </w:r>
    </w:p>
    <w:p w14:paraId="3314AEF0" w14:textId="77777777" w:rsidR="00B94E6A" w:rsidRPr="00B94E6A" w:rsidRDefault="00B94E6A" w:rsidP="00B94E6A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B94E6A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lastRenderedPageBreak/>
        <w:t>y = [y1;y2];</w:t>
      </w:r>
    </w:p>
    <w:p w14:paraId="3B88035B" w14:textId="77777777" w:rsidR="00B94E6A" w:rsidRPr="00B94E6A" w:rsidRDefault="00B94E6A" w:rsidP="00B94E6A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B94E6A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z = [z1;z2];</w:t>
      </w:r>
    </w:p>
    <w:p w14:paraId="6BF58F8D" w14:textId="77777777" w:rsidR="00B94E6A" w:rsidRPr="00B94E6A" w:rsidRDefault="00B94E6A" w:rsidP="00B94E6A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4690F7BA" w14:textId="77777777" w:rsidR="00B94E6A" w:rsidRPr="00B94E6A" w:rsidRDefault="00B94E6A" w:rsidP="00B94E6A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B94E6A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axis([0,4,-1,5]);</w:t>
      </w:r>
    </w:p>
    <w:p w14:paraId="427C7CCD" w14:textId="77777777" w:rsidR="00B94E6A" w:rsidRPr="00B94E6A" w:rsidRDefault="00B94E6A" w:rsidP="00B94E6A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3CCCA355" w14:textId="77777777" w:rsidR="00B94E6A" w:rsidRPr="00B94E6A" w:rsidRDefault="00B94E6A" w:rsidP="00B94E6A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B94E6A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figure(1)</w:t>
      </w:r>
    </w:p>
    <w:p w14:paraId="11A2CC13" w14:textId="77777777" w:rsidR="00B94E6A" w:rsidRPr="00B94E6A" w:rsidRDefault="00B94E6A" w:rsidP="00B94E6A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B94E6A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hold </w:t>
      </w:r>
      <w:r w:rsidRPr="00B94E6A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on</w:t>
      </w:r>
    </w:p>
    <w:p w14:paraId="2D7BA05D" w14:textId="77777777" w:rsidR="00B94E6A" w:rsidRPr="00B94E6A" w:rsidRDefault="00B94E6A" w:rsidP="00B94E6A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B94E6A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plot(x1,x2,</w:t>
      </w:r>
      <w:r w:rsidRPr="00B94E6A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':o'</w:t>
      </w:r>
      <w:r w:rsidRPr="00B94E6A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);</w:t>
      </w:r>
    </w:p>
    <w:p w14:paraId="7AC3D0BF" w14:textId="77777777" w:rsidR="00B94E6A" w:rsidRPr="00B94E6A" w:rsidRDefault="00B94E6A" w:rsidP="00B94E6A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B94E6A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plot(y1,y2,</w:t>
      </w:r>
      <w:r w:rsidRPr="00B94E6A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':o'</w:t>
      </w:r>
      <w:r w:rsidRPr="00B94E6A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);</w:t>
      </w:r>
    </w:p>
    <w:p w14:paraId="452C1BBC" w14:textId="77777777" w:rsidR="00B94E6A" w:rsidRPr="00B94E6A" w:rsidRDefault="00B94E6A" w:rsidP="00B94E6A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B94E6A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plot(z1,z2,</w:t>
      </w:r>
      <w:r w:rsidRPr="00B94E6A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':o'</w:t>
      </w:r>
      <w:r w:rsidRPr="00B94E6A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);</w:t>
      </w:r>
    </w:p>
    <w:p w14:paraId="4830C7F3" w14:textId="77777777" w:rsidR="00B94E6A" w:rsidRPr="00B94E6A" w:rsidRDefault="00B94E6A" w:rsidP="00B94E6A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B94E6A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hold </w:t>
      </w:r>
      <w:r w:rsidRPr="00B94E6A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off</w:t>
      </w:r>
    </w:p>
    <w:p w14:paraId="12738827" w14:textId="253F5455" w:rsidR="00B94E6A" w:rsidRDefault="00B94E6A" w:rsidP="00B94E6A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B94E6A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grid</w:t>
      </w:r>
    </w:p>
    <w:p w14:paraId="0992FAF4" w14:textId="66B20D59" w:rsidR="00B94E6A" w:rsidRDefault="00B94E6A" w:rsidP="00B94E6A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57B6FDB3" w14:textId="76ACF6F1" w:rsidR="00B94E6A" w:rsidRPr="00B94E6A" w:rsidRDefault="00B94E6A" w:rsidP="00B94E6A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>
        <w:rPr>
          <w:noProof/>
        </w:rPr>
        <w:drawing>
          <wp:inline distT="0" distB="0" distL="0" distR="0" wp14:anchorId="648A7DB3" wp14:editId="684EDC91">
            <wp:extent cx="2992083" cy="24463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4562" cy="244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A5CE" w14:textId="77A9839C" w:rsidR="001874DC" w:rsidRDefault="001874DC" w:rsidP="00F77B81"/>
    <w:p w14:paraId="3D2AE538" w14:textId="331FFEA1" w:rsidR="001874DC" w:rsidRDefault="001874DC" w:rsidP="001874DC">
      <w:pPr>
        <w:pStyle w:val="Heading1"/>
      </w:pPr>
      <w:r>
        <w:t>Exercitiul 5</w:t>
      </w:r>
    </w:p>
    <w:p w14:paraId="6D784186" w14:textId="04572A3B" w:rsidR="001874DC" w:rsidRDefault="009C4C04" w:rsidP="001874DC">
      <w:r>
        <w:t>Reprezentaţi pe acelaşi grafic funcţiile sinus şi cosinus, pentru 50 de puncte echidistante în intervalul [0,2π] cu aceeași culoare, cu stiluri de linii diferite, marcaje diferite și adăugând o legendă poziționată centrat pe orizontală în partea de sus a graficelor.</w:t>
      </w:r>
    </w:p>
    <w:p w14:paraId="5180FFF9" w14:textId="77777777" w:rsidR="009C4C04" w:rsidRPr="009C4C04" w:rsidRDefault="009C4C04" w:rsidP="009C4C0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9C4C04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x = 0:0.128:2*pi;</w:t>
      </w:r>
    </w:p>
    <w:p w14:paraId="5CE8DFF4" w14:textId="77777777" w:rsidR="009C4C04" w:rsidRPr="009C4C04" w:rsidRDefault="009C4C04" w:rsidP="009C4C0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9C4C04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sinus = sin(x);</w:t>
      </w:r>
    </w:p>
    <w:p w14:paraId="6CE46E14" w14:textId="77777777" w:rsidR="009C4C04" w:rsidRPr="009C4C04" w:rsidRDefault="009C4C04" w:rsidP="009C4C0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9C4C04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cosinus = cos(x);</w:t>
      </w:r>
    </w:p>
    <w:p w14:paraId="125FD853" w14:textId="77777777" w:rsidR="009C4C04" w:rsidRPr="009C4C04" w:rsidRDefault="009C4C04" w:rsidP="009C4C0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01FAA0BA" w14:textId="77777777" w:rsidR="009C4C04" w:rsidRPr="009C4C04" w:rsidRDefault="009C4C04" w:rsidP="009C4C0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9C4C04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hold </w:t>
      </w:r>
      <w:r w:rsidRPr="009C4C04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on</w:t>
      </w:r>
    </w:p>
    <w:p w14:paraId="06F4B85F" w14:textId="77777777" w:rsidR="009C4C04" w:rsidRPr="009C4C04" w:rsidRDefault="009C4C04" w:rsidP="009C4C0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9C4C04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plot (x,sinus,</w:t>
      </w:r>
      <w:r w:rsidRPr="009C4C04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':hr'</w:t>
      </w:r>
      <w:r w:rsidRPr="009C4C04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,x,cosinus,</w:t>
      </w:r>
      <w:r w:rsidRPr="009C4C04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'--pk'</w:t>
      </w:r>
      <w:r w:rsidRPr="009C4C04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);</w:t>
      </w:r>
    </w:p>
    <w:p w14:paraId="7551BBD9" w14:textId="77777777" w:rsidR="009C4C04" w:rsidRPr="009C4C04" w:rsidRDefault="009C4C04" w:rsidP="009C4C0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9C4C04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legend(</w:t>
      </w:r>
      <w:r w:rsidRPr="009C4C04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'sinus'</w:t>
      </w:r>
      <w:r w:rsidRPr="009C4C04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,</w:t>
      </w:r>
      <w:r w:rsidRPr="009C4C04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'cosinus'</w:t>
      </w:r>
      <w:r w:rsidRPr="009C4C04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);</w:t>
      </w:r>
    </w:p>
    <w:p w14:paraId="5BA07286" w14:textId="77777777" w:rsidR="009C4C04" w:rsidRPr="009C4C04" w:rsidRDefault="009C4C04" w:rsidP="009C4C0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9C4C04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hold </w:t>
      </w:r>
      <w:r w:rsidRPr="009C4C04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off</w:t>
      </w:r>
    </w:p>
    <w:p w14:paraId="1EFBDBE6" w14:textId="3F2FBE74" w:rsidR="009C4C04" w:rsidRDefault="009C4C04" w:rsidP="001874DC"/>
    <w:p w14:paraId="25AA2EF3" w14:textId="207CE36C" w:rsidR="009C4C04" w:rsidRPr="001874DC" w:rsidRDefault="009C4C04" w:rsidP="001874DC">
      <w:r>
        <w:rPr>
          <w:noProof/>
        </w:rPr>
        <w:lastRenderedPageBreak/>
        <w:drawing>
          <wp:inline distT="0" distB="0" distL="0" distR="0" wp14:anchorId="722D71D6" wp14:editId="54750325">
            <wp:extent cx="5219700" cy="605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308C" w14:textId="4D533291" w:rsidR="00023E02" w:rsidRPr="00023E02" w:rsidRDefault="00023E02" w:rsidP="00023E02"/>
    <w:p w14:paraId="0BC7B800" w14:textId="106E83B1" w:rsidR="00023E02" w:rsidRPr="00023E02" w:rsidRDefault="00023E02" w:rsidP="00023E02"/>
    <w:p w14:paraId="4BDE9A07" w14:textId="35C7D28A" w:rsidR="00023E02" w:rsidRPr="00023E02" w:rsidRDefault="00023E02" w:rsidP="00023E02"/>
    <w:p w14:paraId="4DE4C35C" w14:textId="6D77F14D" w:rsidR="00023E02" w:rsidRDefault="009C4C04" w:rsidP="009C4C04">
      <w:pPr>
        <w:pStyle w:val="Heading1"/>
      </w:pPr>
      <w:r>
        <w:t>Exercitiul 6</w:t>
      </w:r>
    </w:p>
    <w:p w14:paraId="2D7103B2" w14:textId="1866A48F" w:rsidR="009C4C04" w:rsidRDefault="002647F8" w:rsidP="009C4C04">
      <w:r>
        <w:t>Construiți un fișier funcție cu numele f3 definit după funcția de mai jos: f3(t)=ln(t</w:t>
      </w:r>
      <w:r>
        <w:sym w:font="Symbol" w:char="F0D7"/>
      </w:r>
      <w:r>
        <w:t xml:space="preserve"> sinh(t)). Construiți un fișier script pentru desenarea unui grafic în coordonate logaritmice pentru funcția f3(t), unde t este un vector de 20 de elemente obținute cu pas logaritmic în intervalul [10^1,10^2π]. Să se reprezinte graficul în aceeași fereastră, în 3 subgrafice diferite pentru funcţiile loglog, semilogx, semilogy. Adăugați pentru fiecare subgrafic un titlu.</w:t>
      </w:r>
    </w:p>
    <w:p w14:paraId="34C3C59C" w14:textId="190D2B2C" w:rsidR="00D31F04" w:rsidRDefault="00D31F04" w:rsidP="009C4C04"/>
    <w:p w14:paraId="2C16EF4C" w14:textId="77777777" w:rsidR="00F14A8B" w:rsidRPr="00F14A8B" w:rsidRDefault="00F14A8B" w:rsidP="00F14A8B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F14A8B">
        <w:rPr>
          <w:rFonts w:ascii="Consolas" w:eastAsia="Times New Roman" w:hAnsi="Consolas" w:cs="Times New Roman"/>
          <w:color w:val="0E00FF"/>
          <w:sz w:val="24"/>
          <w:szCs w:val="24"/>
          <w:lang w:val="ro-RO" w:eastAsia="ro-RO"/>
        </w:rPr>
        <w:t xml:space="preserve">function </w:t>
      </w:r>
      <w:r w:rsidRPr="00F14A8B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[rezult] = f3(t)</w:t>
      </w:r>
    </w:p>
    <w:p w14:paraId="06E6F747" w14:textId="77777777" w:rsidR="00F14A8B" w:rsidRPr="00F14A8B" w:rsidRDefault="00F14A8B" w:rsidP="00F14A8B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F14A8B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%UNTITLED Summary of this function goes here</w:t>
      </w:r>
    </w:p>
    <w:p w14:paraId="65A908E7" w14:textId="77777777" w:rsidR="00F14A8B" w:rsidRPr="00F14A8B" w:rsidRDefault="00F14A8B" w:rsidP="00F14A8B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F14A8B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  Detailed explanation goes here</w:t>
      </w:r>
    </w:p>
    <w:p w14:paraId="20C762E8" w14:textId="77777777" w:rsidR="00F14A8B" w:rsidRPr="00F14A8B" w:rsidRDefault="00F14A8B" w:rsidP="00F14A8B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F14A8B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rezult = log(t .* sinh(t));</w:t>
      </w:r>
    </w:p>
    <w:p w14:paraId="1C2A21B8" w14:textId="77777777" w:rsidR="00F14A8B" w:rsidRPr="00F14A8B" w:rsidRDefault="00F14A8B" w:rsidP="00F14A8B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F14A8B">
        <w:rPr>
          <w:rFonts w:ascii="Consolas" w:eastAsia="Times New Roman" w:hAnsi="Consolas" w:cs="Times New Roman"/>
          <w:color w:val="0E00FF"/>
          <w:sz w:val="24"/>
          <w:szCs w:val="24"/>
          <w:lang w:val="ro-RO" w:eastAsia="ro-RO"/>
        </w:rPr>
        <w:t>end</w:t>
      </w:r>
    </w:p>
    <w:p w14:paraId="293DF567" w14:textId="48FC2FA8" w:rsidR="00F14A8B" w:rsidRDefault="00F14A8B" w:rsidP="009C4C04"/>
    <w:p w14:paraId="16B106E9" w14:textId="77777777" w:rsidR="00F14A8B" w:rsidRDefault="00F14A8B" w:rsidP="009C4C04"/>
    <w:p w14:paraId="45ADA9A7" w14:textId="3C213632" w:rsidR="00F84576" w:rsidRPr="00F84576" w:rsidRDefault="00F84576" w:rsidP="00F84576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F84576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t = logspace(10^1,10^2*pi,20)</w:t>
      </w:r>
    </w:p>
    <w:p w14:paraId="32525205" w14:textId="1A1E5770" w:rsidR="00F84576" w:rsidRPr="00F84576" w:rsidRDefault="00F14A8B" w:rsidP="00F84576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f3 = f3(t)</w:t>
      </w:r>
    </w:p>
    <w:p w14:paraId="1B21684E" w14:textId="77777777" w:rsidR="00F84576" w:rsidRPr="00F84576" w:rsidRDefault="00F84576" w:rsidP="00F84576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F84576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in aceeasi fereastra</w:t>
      </w:r>
    </w:p>
    <w:p w14:paraId="6BAB2DAF" w14:textId="77777777" w:rsidR="00F84576" w:rsidRPr="00F84576" w:rsidRDefault="00F84576" w:rsidP="00F84576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F84576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hold </w:t>
      </w:r>
      <w:r w:rsidRPr="00F84576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on</w:t>
      </w:r>
    </w:p>
    <w:p w14:paraId="21047901" w14:textId="77777777" w:rsidR="00F84576" w:rsidRPr="00F84576" w:rsidRDefault="00F84576" w:rsidP="00F84576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F84576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loglog(t,f3)</w:t>
      </w:r>
    </w:p>
    <w:p w14:paraId="43A2DA87" w14:textId="77777777" w:rsidR="00F84576" w:rsidRPr="00F84576" w:rsidRDefault="00F84576" w:rsidP="00F84576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F84576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title(</w:t>
      </w:r>
      <w:r w:rsidRPr="00F84576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'plot1'</w:t>
      </w:r>
      <w:r w:rsidRPr="00F84576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59A64B9A" w14:textId="77777777" w:rsidR="00F84576" w:rsidRPr="00F84576" w:rsidRDefault="00F84576" w:rsidP="00F84576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F84576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hold </w:t>
      </w:r>
      <w:r w:rsidRPr="00F84576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off</w:t>
      </w:r>
    </w:p>
    <w:p w14:paraId="5BAF35A0" w14:textId="77777777" w:rsidR="00F84576" w:rsidRPr="00F84576" w:rsidRDefault="00F84576" w:rsidP="00F84576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6BA91D6E" w14:textId="77777777" w:rsidR="00F84576" w:rsidRPr="00F84576" w:rsidRDefault="00F84576" w:rsidP="00F84576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F84576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3 subgrafice diferite (loglog, semilogx, semilogy)</w:t>
      </w:r>
    </w:p>
    <w:p w14:paraId="51DAEACA" w14:textId="77777777" w:rsidR="00F84576" w:rsidRPr="00F84576" w:rsidRDefault="00F84576" w:rsidP="00F84576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F84576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hold </w:t>
      </w:r>
      <w:r w:rsidRPr="00F84576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on</w:t>
      </w:r>
    </w:p>
    <w:p w14:paraId="566E1B87" w14:textId="77777777" w:rsidR="00F84576" w:rsidRPr="00F84576" w:rsidRDefault="00F84576" w:rsidP="00F84576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F84576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subplot(2,2,1), loglog(t,f3),</w:t>
      </w:r>
    </w:p>
    <w:p w14:paraId="5922E335" w14:textId="77777777" w:rsidR="00F84576" w:rsidRPr="00F84576" w:rsidRDefault="00F84576" w:rsidP="00F84576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F84576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subplot(2,2,2), semilogx(t,f3),</w:t>
      </w:r>
    </w:p>
    <w:p w14:paraId="2A7347F0" w14:textId="77777777" w:rsidR="00F84576" w:rsidRPr="00F84576" w:rsidRDefault="00F84576" w:rsidP="00F84576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F84576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subplot(2,2,3), semilogy(t,f3)</w:t>
      </w:r>
    </w:p>
    <w:p w14:paraId="239B9A4E" w14:textId="77777777" w:rsidR="00F84576" w:rsidRPr="00F84576" w:rsidRDefault="00F84576" w:rsidP="00F84576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F84576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hold </w:t>
      </w:r>
      <w:r w:rsidRPr="00F84576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off</w:t>
      </w:r>
    </w:p>
    <w:p w14:paraId="3947F6D3" w14:textId="3C068B13" w:rsidR="00F84576" w:rsidRDefault="00F84576" w:rsidP="009C4C04"/>
    <w:p w14:paraId="621227ED" w14:textId="3D12120B" w:rsidR="00F84576" w:rsidRPr="00F84576" w:rsidRDefault="001A307A" w:rsidP="00F84576">
      <w:pPr>
        <w:ind w:firstLine="0"/>
        <w:rPr>
          <w:rFonts w:ascii="Consolas" w:eastAsia="Times New Roman" w:hAnsi="Consolas" w:cs="Times New Roman"/>
          <w:b/>
          <w:bCs/>
          <w:color w:val="F24F4F" w:themeColor="accent1"/>
          <w:sz w:val="24"/>
          <w:szCs w:val="24"/>
          <w:lang w:val="ro-RO" w:eastAsia="ro-RO"/>
        </w:rPr>
      </w:pPr>
      <w:r>
        <w:rPr>
          <w:rFonts w:ascii="Consolas" w:eastAsia="Times New Roman" w:hAnsi="Consolas" w:cs="Times New Roman"/>
          <w:b/>
          <w:bCs/>
          <w:color w:val="F24F4F" w:themeColor="accent1"/>
          <w:sz w:val="24"/>
          <w:szCs w:val="24"/>
          <w:highlight w:val="yellow"/>
          <w:lang w:val="ro-RO" w:eastAsia="ro-RO"/>
        </w:rPr>
        <w:t xml:space="preserve">   </w:t>
      </w:r>
      <w:r w:rsidR="00F84576" w:rsidRPr="00F84576">
        <w:rPr>
          <w:rFonts w:ascii="Consolas" w:eastAsia="Times New Roman" w:hAnsi="Consolas" w:cs="Times New Roman"/>
          <w:b/>
          <w:bCs/>
          <w:color w:val="F24F4F" w:themeColor="accent1"/>
          <w:sz w:val="24"/>
          <w:szCs w:val="24"/>
          <w:highlight w:val="yellow"/>
          <w:lang w:val="ro-RO" w:eastAsia="ro-RO"/>
        </w:rPr>
        <w:t>t = logspace(10^1,10^2*pi,20)</w:t>
      </w:r>
    </w:p>
    <w:p w14:paraId="010D3D18" w14:textId="0D3F8070" w:rsidR="00F84576" w:rsidRDefault="00F84576" w:rsidP="00F84576">
      <w:pPr>
        <w:rPr>
          <w:rFonts w:ascii="Consolas" w:eastAsia="Times New Roman" w:hAnsi="Consolas" w:cs="Times New Roman"/>
          <w:b/>
          <w:bCs/>
          <w:color w:val="FF0000"/>
          <w:sz w:val="24"/>
          <w:szCs w:val="24"/>
          <w:lang w:val="ro-RO" w:eastAsia="ro-RO"/>
        </w:rPr>
      </w:pPr>
      <w:r w:rsidRPr="00F84576">
        <w:rPr>
          <w:rFonts w:ascii="Consolas" w:eastAsia="Times New Roman" w:hAnsi="Consolas" w:cs="Times New Roman"/>
          <w:b/>
          <w:bCs/>
          <w:color w:val="FF0000"/>
          <w:sz w:val="24"/>
          <w:szCs w:val="24"/>
          <w:highlight w:val="yellow"/>
          <w:lang w:val="ro-RO" w:eastAsia="ro-RO"/>
        </w:rPr>
        <w:t>f3 = log(t .* sinh(t));</w:t>
      </w:r>
    </w:p>
    <w:p w14:paraId="6B783062" w14:textId="77777777" w:rsidR="00F84576" w:rsidRDefault="00F84576" w:rsidP="00F84576">
      <w:pPr>
        <w:pStyle w:val="ListParagraph"/>
        <w:ind w:left="1077" w:firstLine="0"/>
        <w:rPr>
          <w:b/>
          <w:bCs/>
          <w:color w:val="auto"/>
        </w:rPr>
      </w:pPr>
    </w:p>
    <w:p w14:paraId="3728D23A" w14:textId="49D42ABB" w:rsidR="00F84576" w:rsidRPr="00F84576" w:rsidRDefault="00F84576" w:rsidP="00F84576">
      <w:pPr>
        <w:pStyle w:val="ListParagraph"/>
        <w:ind w:left="1077" w:firstLine="0"/>
        <w:rPr>
          <w:b/>
          <w:bCs/>
          <w:color w:val="FF0000"/>
        </w:rPr>
      </w:pPr>
      <w:r w:rsidRPr="00F84576">
        <w:rPr>
          <w:b/>
          <w:bCs/>
          <w:color w:val="auto"/>
        </w:rPr>
        <w:t xml:space="preserve">Returneaza </w:t>
      </w:r>
      <w:r w:rsidRPr="00F84576">
        <w:rPr>
          <w:b/>
          <w:bCs/>
          <w:color w:val="FF0000"/>
        </w:rPr>
        <w:t xml:space="preserve"> </w:t>
      </w:r>
    </w:p>
    <w:p w14:paraId="424E3A92" w14:textId="77777777" w:rsidR="00F84576" w:rsidRDefault="00F84576" w:rsidP="00F84576">
      <w:pPr>
        <w:rPr>
          <w:b/>
          <w:bCs/>
          <w:color w:val="FF0000"/>
        </w:rPr>
      </w:pPr>
    </w:p>
    <w:p w14:paraId="0F56F26A" w14:textId="3415C5B3" w:rsidR="00F84576" w:rsidRPr="00F84576" w:rsidRDefault="00F84576" w:rsidP="00F84576">
      <w:pPr>
        <w:rPr>
          <w:b/>
          <w:bCs/>
          <w:color w:val="FF0000"/>
        </w:rPr>
      </w:pPr>
      <w:r w:rsidRPr="00F84576">
        <w:rPr>
          <w:b/>
          <w:bCs/>
          <w:color w:val="FF0000"/>
        </w:rPr>
        <w:t>f3 =</w:t>
      </w:r>
    </w:p>
    <w:p w14:paraId="159E7E7D" w14:textId="77777777" w:rsidR="00F84576" w:rsidRPr="00F84576" w:rsidRDefault="00F84576" w:rsidP="00F84576">
      <w:pPr>
        <w:rPr>
          <w:b/>
          <w:bCs/>
          <w:color w:val="FF0000"/>
        </w:rPr>
      </w:pPr>
    </w:p>
    <w:p w14:paraId="7C673ACD" w14:textId="77777777" w:rsidR="00F84576" w:rsidRPr="00F84576" w:rsidRDefault="00F84576" w:rsidP="00F84576">
      <w:pPr>
        <w:rPr>
          <w:b/>
          <w:bCs/>
          <w:color w:val="FF0000"/>
        </w:rPr>
      </w:pPr>
      <w:r w:rsidRPr="00F84576">
        <w:rPr>
          <w:b/>
          <w:bCs/>
          <w:color w:val="FF0000"/>
        </w:rPr>
        <w:t xml:space="preserve">  Columns 1 through 14</w:t>
      </w:r>
    </w:p>
    <w:p w14:paraId="1F47CFEC" w14:textId="77777777" w:rsidR="00F84576" w:rsidRPr="00F84576" w:rsidRDefault="00F84576" w:rsidP="00F84576">
      <w:pPr>
        <w:rPr>
          <w:b/>
          <w:bCs/>
          <w:color w:val="FF0000"/>
        </w:rPr>
      </w:pPr>
    </w:p>
    <w:p w14:paraId="2100578B" w14:textId="77777777" w:rsidR="00F84576" w:rsidRPr="00F84576" w:rsidRDefault="00F84576" w:rsidP="00F84576">
      <w:pPr>
        <w:rPr>
          <w:b/>
          <w:bCs/>
          <w:color w:val="FF0000"/>
        </w:rPr>
      </w:pPr>
      <w:r w:rsidRPr="00F84576">
        <w:rPr>
          <w:b/>
          <w:bCs/>
          <w:color w:val="FF0000"/>
        </w:rPr>
        <w:t xml:space="preserve">   Inf   Inf   Inf   Inf   Inf   Inf   Inf   Inf   Inf   Inf   Inf   Inf   Inf   Inf</w:t>
      </w:r>
    </w:p>
    <w:p w14:paraId="252B3BED" w14:textId="77777777" w:rsidR="00F84576" w:rsidRPr="00F84576" w:rsidRDefault="00F84576" w:rsidP="00F84576">
      <w:pPr>
        <w:rPr>
          <w:b/>
          <w:bCs/>
          <w:color w:val="FF0000"/>
        </w:rPr>
      </w:pPr>
    </w:p>
    <w:p w14:paraId="06A6B111" w14:textId="77777777" w:rsidR="00F84576" w:rsidRPr="00F84576" w:rsidRDefault="00F84576" w:rsidP="00F84576">
      <w:pPr>
        <w:rPr>
          <w:b/>
          <w:bCs/>
          <w:color w:val="FF0000"/>
        </w:rPr>
      </w:pPr>
      <w:r w:rsidRPr="00F84576">
        <w:rPr>
          <w:b/>
          <w:bCs/>
          <w:color w:val="FF0000"/>
        </w:rPr>
        <w:t xml:space="preserve">  Columns 15 through 20</w:t>
      </w:r>
    </w:p>
    <w:p w14:paraId="43E394F8" w14:textId="77777777" w:rsidR="00F84576" w:rsidRPr="00F84576" w:rsidRDefault="00F84576" w:rsidP="00F84576">
      <w:pPr>
        <w:rPr>
          <w:b/>
          <w:bCs/>
          <w:color w:val="FF0000"/>
        </w:rPr>
      </w:pPr>
    </w:p>
    <w:p w14:paraId="2990B161" w14:textId="0CD6C5FD" w:rsidR="00F84576" w:rsidRPr="00F84576" w:rsidRDefault="00F84576" w:rsidP="00F84576">
      <w:pPr>
        <w:rPr>
          <w:b/>
          <w:bCs/>
          <w:color w:val="FF0000"/>
        </w:rPr>
      </w:pPr>
      <w:r w:rsidRPr="00F84576">
        <w:rPr>
          <w:b/>
          <w:bCs/>
          <w:color w:val="FF0000"/>
        </w:rPr>
        <w:t xml:space="preserve">   Inf   Inf   Inf   Inf   Inf   Inf</w:t>
      </w:r>
    </w:p>
    <w:p w14:paraId="336F1379" w14:textId="20A538B2" w:rsidR="00023E02" w:rsidRPr="00F84576" w:rsidRDefault="00023E02" w:rsidP="00023E02">
      <w:pPr>
        <w:tabs>
          <w:tab w:val="left" w:pos="761"/>
        </w:tabs>
        <w:rPr>
          <w:b/>
          <w:bCs/>
          <w:color w:val="FF0000"/>
        </w:rPr>
      </w:pPr>
    </w:p>
    <w:p w14:paraId="0165F5CD" w14:textId="009B1419" w:rsidR="00023E02" w:rsidRDefault="00023E02" w:rsidP="00264206"/>
    <w:p w14:paraId="585EBC8D" w14:textId="365FA8DC" w:rsidR="00F84576" w:rsidRDefault="00F84576" w:rsidP="00F84576">
      <w:pPr>
        <w:pStyle w:val="Heading1"/>
      </w:pPr>
      <w:r>
        <w:t>Exercitiul 7</w:t>
      </w:r>
    </w:p>
    <w:p w14:paraId="0EDDE05C" w14:textId="15B2E495" w:rsidR="00F84576" w:rsidRDefault="008A2D6A" w:rsidP="00F84576">
      <w:r>
        <w:t>Să se reprezinte grafic poligonul:</w:t>
      </w:r>
    </w:p>
    <w:p w14:paraId="0AF7E37A" w14:textId="50007622" w:rsidR="008A2D6A" w:rsidRDefault="008A2D6A" w:rsidP="00F84576"/>
    <w:p w14:paraId="3CC0D1B1" w14:textId="4C3936E3" w:rsidR="00F70729" w:rsidRDefault="00F70729" w:rsidP="00F84576"/>
    <w:p w14:paraId="498B5082" w14:textId="77777777" w:rsidR="00F70729" w:rsidRPr="00F70729" w:rsidRDefault="00F70729" w:rsidP="00F7072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F7072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lastRenderedPageBreak/>
        <w:t xml:space="preserve">f =figure; </w:t>
      </w:r>
    </w:p>
    <w:p w14:paraId="009C6046" w14:textId="77777777" w:rsidR="00F70729" w:rsidRPr="00F70729" w:rsidRDefault="00F70729" w:rsidP="00F7072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F7072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ax1 = axes;hold </w:t>
      </w:r>
      <w:r w:rsidRPr="00F70729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on</w:t>
      </w:r>
      <w:r w:rsidRPr="00F7072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;</w:t>
      </w:r>
    </w:p>
    <w:p w14:paraId="0A261721" w14:textId="77777777" w:rsidR="00F70729" w:rsidRPr="00F70729" w:rsidRDefault="00F70729" w:rsidP="00F7072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7251FB38" w14:textId="77777777" w:rsidR="00F70729" w:rsidRPr="00F70729" w:rsidRDefault="00F70729" w:rsidP="00F7072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F7072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x1 = [-8 -3 0 -5 ];</w:t>
      </w:r>
    </w:p>
    <w:p w14:paraId="4E1F7B75" w14:textId="77777777" w:rsidR="00F70729" w:rsidRPr="00F70729" w:rsidRDefault="00F70729" w:rsidP="00F7072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F7072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y1 = [-1 -2 0 1 ];</w:t>
      </w:r>
    </w:p>
    <w:p w14:paraId="28D00D26" w14:textId="77777777" w:rsidR="00F70729" w:rsidRPr="00F70729" w:rsidRDefault="00F70729" w:rsidP="00F7072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509535E2" w14:textId="77777777" w:rsidR="00F70729" w:rsidRPr="00F70729" w:rsidRDefault="00F70729" w:rsidP="00F7072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F7072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x2 = [-3 1 3 0];</w:t>
      </w:r>
    </w:p>
    <w:p w14:paraId="0740F918" w14:textId="77777777" w:rsidR="00F70729" w:rsidRPr="00F70729" w:rsidRDefault="00F70729" w:rsidP="00F7072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F7072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y2 = [-2 -4 -2 0];</w:t>
      </w:r>
    </w:p>
    <w:p w14:paraId="62A0C6F6" w14:textId="77777777" w:rsidR="00F70729" w:rsidRPr="00F70729" w:rsidRDefault="00F70729" w:rsidP="00F7072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4CFDC2E1" w14:textId="77777777" w:rsidR="00F70729" w:rsidRPr="00F70729" w:rsidRDefault="00F70729" w:rsidP="00F7072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F7072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x3 = [3 3 2 0];</w:t>
      </w:r>
    </w:p>
    <w:p w14:paraId="3E2A00B7" w14:textId="77777777" w:rsidR="00F70729" w:rsidRPr="00F70729" w:rsidRDefault="00F70729" w:rsidP="00F7072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F7072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y3 = [-2 5 1 0];</w:t>
      </w:r>
    </w:p>
    <w:p w14:paraId="6C6A3130" w14:textId="77777777" w:rsidR="00F70729" w:rsidRPr="00F70729" w:rsidRDefault="00F70729" w:rsidP="00F7072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40EDEDEE" w14:textId="77777777" w:rsidR="00F70729" w:rsidRPr="00F70729" w:rsidRDefault="00F70729" w:rsidP="00F7072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F7072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x4 = [2 -1 -5 0];</w:t>
      </w:r>
    </w:p>
    <w:p w14:paraId="02CDA818" w14:textId="77777777" w:rsidR="00F70729" w:rsidRPr="00F70729" w:rsidRDefault="00F70729" w:rsidP="00F7072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F7072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y4 = [1 7 1 0];</w:t>
      </w:r>
    </w:p>
    <w:p w14:paraId="26B65206" w14:textId="77777777" w:rsidR="00F70729" w:rsidRPr="00F70729" w:rsidRDefault="00F70729" w:rsidP="00F7072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3B757797" w14:textId="77777777" w:rsidR="00F70729" w:rsidRPr="00F70729" w:rsidRDefault="00F70729" w:rsidP="00F7072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F7072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x5 = [-3 3 2 -5];</w:t>
      </w:r>
    </w:p>
    <w:p w14:paraId="2479AA4F" w14:textId="77777777" w:rsidR="00F70729" w:rsidRPr="00F70729" w:rsidRDefault="00F70729" w:rsidP="00F7072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F7072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y5 = [-2 -2 1 1];</w:t>
      </w:r>
    </w:p>
    <w:p w14:paraId="6A8752FE" w14:textId="77777777" w:rsidR="00F70729" w:rsidRPr="00F70729" w:rsidRDefault="00F70729" w:rsidP="00F7072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6487C040" w14:textId="77777777" w:rsidR="00F70729" w:rsidRPr="00F70729" w:rsidRDefault="00F70729" w:rsidP="00F7072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F7072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x_all = [x1;x2;x3;x4;x5];</w:t>
      </w:r>
    </w:p>
    <w:p w14:paraId="46E73942" w14:textId="77777777" w:rsidR="00F70729" w:rsidRPr="00F70729" w:rsidRDefault="00F70729" w:rsidP="00F7072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F7072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y_all = [y1;y2;y3;y4;y5];</w:t>
      </w:r>
    </w:p>
    <w:p w14:paraId="2F8C62EF" w14:textId="77777777" w:rsidR="00F70729" w:rsidRPr="00F70729" w:rsidRDefault="00F70729" w:rsidP="00F7072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37BC2904" w14:textId="77777777" w:rsidR="00F70729" w:rsidRPr="00F70729" w:rsidRDefault="00F70729" w:rsidP="00F7072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F7072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colormap([0 0 1; 1 0 0; 0 1 0; 1 0 0; 1 1 0]);</w:t>
      </w:r>
    </w:p>
    <w:p w14:paraId="487E4F27" w14:textId="77777777" w:rsidR="00F70729" w:rsidRPr="00F70729" w:rsidRDefault="00F70729" w:rsidP="00F7072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F7072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c_all = [1;2;3;4;5];</w:t>
      </w:r>
    </w:p>
    <w:p w14:paraId="30AF56B2" w14:textId="77777777" w:rsidR="00F70729" w:rsidRPr="00F70729" w:rsidRDefault="00F70729" w:rsidP="00F7072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519DC819" w14:textId="77777777" w:rsidR="00F70729" w:rsidRPr="00F70729" w:rsidRDefault="00F70729" w:rsidP="00F7072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F7072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fill(x_all',y_all',c_all);</w:t>
      </w:r>
    </w:p>
    <w:p w14:paraId="2D125454" w14:textId="77777777" w:rsidR="00F70729" w:rsidRPr="00F70729" w:rsidRDefault="00F70729" w:rsidP="00F7072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49FB7629" w14:textId="77777777" w:rsidR="00F70729" w:rsidRDefault="00F70729" w:rsidP="00F84576"/>
    <w:p w14:paraId="0A17D719" w14:textId="62FA04B9" w:rsidR="008A2D6A" w:rsidRDefault="00F70729" w:rsidP="00F8457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0A27F40" wp14:editId="54F8B6DB">
            <wp:extent cx="5372100" cy="5114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27F1" w14:textId="4ACD1042" w:rsidR="00F70729" w:rsidRPr="00F70729" w:rsidRDefault="00F70729" w:rsidP="00F70729"/>
    <w:p w14:paraId="37F5874C" w14:textId="615447D9" w:rsidR="00F70729" w:rsidRDefault="00F70729" w:rsidP="00F70729">
      <w:pPr>
        <w:rPr>
          <w:noProof/>
        </w:rPr>
      </w:pPr>
    </w:p>
    <w:p w14:paraId="7955367B" w14:textId="0567D99A" w:rsidR="00F70729" w:rsidRDefault="00F70729" w:rsidP="00F70729">
      <w:pPr>
        <w:pStyle w:val="Heading1"/>
      </w:pPr>
      <w:r>
        <w:t>Exercitiul 8</w:t>
      </w:r>
    </w:p>
    <w:p w14:paraId="16EF8D6B" w14:textId="77777777" w:rsidR="00DC00B2" w:rsidRDefault="00DC00B2" w:rsidP="00F70729">
      <w:r>
        <w:t>) Să se reprezinte grafic funcţia f4(t)=cos(2π*sin(t)+cos(t)), unde t=[0,2</w:t>
      </w:r>
      <w:r>
        <w:sym w:font="Symbol" w:char="F070"/>
      </w:r>
      <w:r>
        <w:t>], salt = 0.02.</w:t>
      </w:r>
    </w:p>
    <w:p w14:paraId="49C93BAF" w14:textId="77777777" w:rsidR="00DC00B2" w:rsidRDefault="00DC00B2" w:rsidP="00F70729">
      <w:r>
        <w:t xml:space="preserve"> Se cere ca graficul să aibă următoarele proprietăţi: </w:t>
      </w:r>
    </w:p>
    <w:p w14:paraId="4941B318" w14:textId="77777777" w:rsidR="00DC00B2" w:rsidRDefault="00DC00B2" w:rsidP="00F70729">
      <w:r>
        <w:t xml:space="preserve">− linie continuă, marcator * şi linia de culoare albastră; </w:t>
      </w:r>
    </w:p>
    <w:p w14:paraId="742BAFF6" w14:textId="77777777" w:rsidR="00DC00B2" w:rsidRDefault="00DC00B2" w:rsidP="00F70729">
      <w:r>
        <w:t xml:space="preserve">− titlul: reprezentarea functiei f(t) </w:t>
      </w:r>
    </w:p>
    <w:p w14:paraId="6B455A82" w14:textId="77777777" w:rsidR="00DC00B2" w:rsidRDefault="00DC00B2" w:rsidP="00F70729">
      <w:r>
        <w:t xml:space="preserve">− titlul pe axa x: timp, </w:t>
      </w:r>
    </w:p>
    <w:p w14:paraId="5703F578" w14:textId="77777777" w:rsidR="00DC00B2" w:rsidRDefault="00DC00B2" w:rsidP="00F70729">
      <w:r>
        <w:t>− titlul pe axa y: funcţia f_4(t),</w:t>
      </w:r>
    </w:p>
    <w:p w14:paraId="12ABC956" w14:textId="77777777" w:rsidR="00DC00B2" w:rsidRDefault="00DC00B2" w:rsidP="00F70729">
      <w:r>
        <w:t xml:space="preserve"> − cu grid </w:t>
      </w:r>
    </w:p>
    <w:p w14:paraId="1C2EF2CE" w14:textId="635793B3" w:rsidR="00F70729" w:rsidRDefault="00DC00B2" w:rsidP="00F70729">
      <w:r>
        <w:t>− pe grafic să avem scris cuvântul: ’graficul functiei’ la o poziţie selectată cu mouse-ul (gtext)</w:t>
      </w:r>
    </w:p>
    <w:p w14:paraId="31CA215B" w14:textId="326E660B" w:rsidR="00DC00B2" w:rsidRDefault="00DC00B2" w:rsidP="00F70729"/>
    <w:p w14:paraId="0EF87623" w14:textId="77777777" w:rsidR="00DC00B2" w:rsidRDefault="00DC00B2" w:rsidP="00F70729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11A4285" wp14:editId="4A5F19CF">
            <wp:simplePos x="683812" y="2560320"/>
            <wp:positionH relativeFrom="column">
              <wp:align>left</wp:align>
            </wp:positionH>
            <wp:positionV relativeFrom="paragraph">
              <wp:align>top</wp:align>
            </wp:positionV>
            <wp:extent cx="3943308" cy="4898004"/>
            <wp:effectExtent l="0" t="0" r="635" b="0"/>
            <wp:wrapThrough wrapText="bothSides">
              <wp:wrapPolygon edited="0">
                <wp:start x="0" y="0"/>
                <wp:lineTo x="0" y="21508"/>
                <wp:lineTo x="21499" y="21508"/>
                <wp:lineTo x="21499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08" cy="489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3BF386" w14:textId="77777777" w:rsidR="00DC00B2" w:rsidRPr="00DC00B2" w:rsidRDefault="00DC00B2" w:rsidP="00DC00B2"/>
    <w:p w14:paraId="5528FDE2" w14:textId="77777777" w:rsidR="00DC00B2" w:rsidRDefault="00DC00B2" w:rsidP="00F70729"/>
    <w:p w14:paraId="4784AEC8" w14:textId="77777777" w:rsidR="00DC00B2" w:rsidRPr="00DC00B2" w:rsidRDefault="00DC00B2" w:rsidP="00DC00B2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C00B2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t = 0:0.02:pi*2;</w:t>
      </w:r>
    </w:p>
    <w:p w14:paraId="483213F6" w14:textId="77777777" w:rsidR="00DC00B2" w:rsidRPr="00DC00B2" w:rsidRDefault="00DC00B2" w:rsidP="00DC00B2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C00B2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f4 =cos(2 * pi .* sin(t) + cos(t));</w:t>
      </w:r>
    </w:p>
    <w:p w14:paraId="44348E06" w14:textId="77777777" w:rsidR="00DC00B2" w:rsidRPr="00DC00B2" w:rsidRDefault="00DC00B2" w:rsidP="00DC00B2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2F3944DD" w14:textId="77777777" w:rsidR="00DC00B2" w:rsidRPr="00DC00B2" w:rsidRDefault="00DC00B2" w:rsidP="00DC00B2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C00B2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hold </w:t>
      </w:r>
      <w:r w:rsidRPr="00DC00B2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on</w:t>
      </w:r>
    </w:p>
    <w:p w14:paraId="43138D1B" w14:textId="77777777" w:rsidR="00DC00B2" w:rsidRPr="00DC00B2" w:rsidRDefault="00DC00B2" w:rsidP="00DC00B2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C00B2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plot(t,f4)</w:t>
      </w:r>
    </w:p>
    <w:p w14:paraId="60190ED6" w14:textId="77777777" w:rsidR="00DC00B2" w:rsidRPr="00DC00B2" w:rsidRDefault="00DC00B2" w:rsidP="00DC00B2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C00B2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title(</w:t>
      </w:r>
      <w:r w:rsidRPr="00DC00B2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'reprezentarea functiei f4(t)'</w:t>
      </w:r>
      <w:r w:rsidRPr="00DC00B2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3C5B1344" w14:textId="77777777" w:rsidR="00DC00B2" w:rsidRPr="00DC00B2" w:rsidRDefault="00DC00B2" w:rsidP="00DC00B2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C00B2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xlabel(</w:t>
      </w:r>
      <w:r w:rsidRPr="00DC00B2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'timp'</w:t>
      </w:r>
      <w:r w:rsidRPr="00DC00B2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) </w:t>
      </w:r>
    </w:p>
    <w:p w14:paraId="0CFEE449" w14:textId="77777777" w:rsidR="00DC00B2" w:rsidRPr="00DC00B2" w:rsidRDefault="00DC00B2" w:rsidP="00DC00B2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C00B2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ylabel(</w:t>
      </w:r>
      <w:r w:rsidRPr="00DC00B2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'functia f_4(t)'</w:t>
      </w:r>
      <w:r w:rsidRPr="00DC00B2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29886A0F" w14:textId="77777777" w:rsidR="00DC00B2" w:rsidRPr="00DC00B2" w:rsidRDefault="00DC00B2" w:rsidP="00DC00B2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C00B2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gtext(</w:t>
      </w:r>
      <w:r w:rsidRPr="00DC00B2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'graficul functiei'</w:t>
      </w:r>
      <w:r w:rsidRPr="00DC00B2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71599B5C" w14:textId="77777777" w:rsidR="00DC00B2" w:rsidRPr="00DC00B2" w:rsidRDefault="00DC00B2" w:rsidP="00DC00B2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C00B2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hold </w:t>
      </w:r>
      <w:r w:rsidRPr="00DC00B2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off</w:t>
      </w:r>
    </w:p>
    <w:p w14:paraId="15AA176E" w14:textId="77777777" w:rsidR="00DC00B2" w:rsidRPr="00DC00B2" w:rsidRDefault="00DC00B2" w:rsidP="00DC00B2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504D807F" w14:textId="77FA3750" w:rsidR="00DC00B2" w:rsidRDefault="00DC00B2" w:rsidP="00F70729">
      <w:r>
        <w:br w:type="textWrapping" w:clear="all"/>
      </w:r>
    </w:p>
    <w:p w14:paraId="5291D904" w14:textId="403F52C8" w:rsidR="00DC00B2" w:rsidRDefault="00DC00B2" w:rsidP="00F70729"/>
    <w:p w14:paraId="5857A4D0" w14:textId="355A9774" w:rsidR="00DC00B2" w:rsidRDefault="00DC00B2" w:rsidP="00F70729"/>
    <w:p w14:paraId="6F711973" w14:textId="08A1FE6D" w:rsidR="00DC00B2" w:rsidRDefault="00845D7E" w:rsidP="00845D7E">
      <w:pPr>
        <w:pStyle w:val="Heading1"/>
      </w:pPr>
      <w:r>
        <w:t>Exercitiul 9</w:t>
      </w:r>
    </w:p>
    <w:p w14:paraId="6F7F079E" w14:textId="77777777" w:rsidR="00630128" w:rsidRDefault="00630128" w:rsidP="00845D7E">
      <w:r>
        <w:t xml:space="preserve">Utilizați comanda plot pentru a desena un pătrat cu vârfurile (1,2), (3,2), (3,4) și (1,4). Se cere: </w:t>
      </w:r>
    </w:p>
    <w:p w14:paraId="3D0070F6" w14:textId="77777777" w:rsidR="00630128" w:rsidRDefault="00630128" w:rsidP="00845D7E">
      <w:r>
        <w:t xml:space="preserve">a) dreptele care construiesc pătratul să fie de culoare neagră și grosime 4 (Indicație:plot(…,’LineWidth’,4)); </w:t>
      </w:r>
    </w:p>
    <w:p w14:paraId="138FF4AD" w14:textId="7BDEF37C" w:rsidR="00630128" w:rsidRDefault="00630128" w:rsidP="00845D7E">
      <w:r>
        <w:t xml:space="preserve">b) umpleți pătratul cu culoarea roșie. </w:t>
      </w:r>
    </w:p>
    <w:p w14:paraId="629BDADE" w14:textId="77777777" w:rsidR="00630128" w:rsidRDefault="00630128" w:rsidP="00845D7E">
      <w:r>
        <w:t xml:space="preserve">c) setați axele astfel: xmin=0; xmax=4; ymin=0; ymax=5 </w:t>
      </w:r>
    </w:p>
    <w:p w14:paraId="76AA314F" w14:textId="77777777" w:rsidR="00630128" w:rsidRDefault="00630128" w:rsidP="00845D7E">
      <w:r>
        <w:t xml:space="preserve">d) setați axele egale; </w:t>
      </w:r>
    </w:p>
    <w:p w14:paraId="04FFF87F" w14:textId="77777777" w:rsidR="00630128" w:rsidRDefault="00630128" w:rsidP="00845D7E">
      <w:r>
        <w:t xml:space="preserve">e) desenați două diagonale în pătrat de culoare neagră și linie intreruptă; </w:t>
      </w:r>
    </w:p>
    <w:p w14:paraId="1C1CED16" w14:textId="77777777" w:rsidR="00630128" w:rsidRDefault="00630128" w:rsidP="00845D7E">
      <w:r>
        <w:t xml:space="preserve">f) adăugați un titlu graficului și un grid; </w:t>
      </w:r>
    </w:p>
    <w:p w14:paraId="1379E29C" w14:textId="77777777" w:rsidR="00630128" w:rsidRDefault="00630128" w:rsidP="00845D7E">
      <w:r>
        <w:t xml:space="preserve">g) desenați, poziționând mouse-ul, pe centru pătratului un text: centru; </w:t>
      </w:r>
    </w:p>
    <w:p w14:paraId="49AA4D93" w14:textId="332FC94B" w:rsidR="00845D7E" w:rsidRDefault="00630128" w:rsidP="00845D7E">
      <w:r>
        <w:t>h) salvați fișierul cu graficul în același director unde ați salvat fișierul M-file cu exercițiul rezolvat.</w:t>
      </w:r>
    </w:p>
    <w:p w14:paraId="4B4A15CA" w14:textId="7432D486" w:rsidR="00630128" w:rsidRDefault="00630128" w:rsidP="00630128"/>
    <w:p w14:paraId="428F443F" w14:textId="77777777" w:rsidR="00A85D07" w:rsidRPr="00A85D07" w:rsidRDefault="00A85D07" w:rsidP="00A85D07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85D07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x1 = [1 3 3 1];</w:t>
      </w:r>
    </w:p>
    <w:p w14:paraId="0D39F164" w14:textId="77777777" w:rsidR="00A85D07" w:rsidRPr="00A85D07" w:rsidRDefault="00A85D07" w:rsidP="00A85D07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85D07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lastRenderedPageBreak/>
        <w:t>x2 = [2 2 4 4];</w:t>
      </w:r>
    </w:p>
    <w:p w14:paraId="02EE4E44" w14:textId="77777777" w:rsidR="00A85D07" w:rsidRPr="00A85D07" w:rsidRDefault="00A85D07" w:rsidP="00A85D07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0B3D3E61" w14:textId="77777777" w:rsidR="00A85D07" w:rsidRPr="00A85D07" w:rsidRDefault="00A85D07" w:rsidP="00A85D07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85D07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hold </w:t>
      </w:r>
      <w:r w:rsidRPr="00A85D07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on</w:t>
      </w:r>
    </w:p>
    <w:p w14:paraId="478EC125" w14:textId="77777777" w:rsidR="00A85D07" w:rsidRPr="00A85D07" w:rsidRDefault="00A85D07" w:rsidP="00A85D07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85D07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plot(x1,x2,</w:t>
      </w:r>
      <w:r w:rsidRPr="00A85D07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'LineWidth'</w:t>
      </w:r>
      <w:r w:rsidRPr="00A85D07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,4)</w:t>
      </w:r>
    </w:p>
    <w:p w14:paraId="4A9471DD" w14:textId="77777777" w:rsidR="00A85D07" w:rsidRPr="00A85D07" w:rsidRDefault="00A85D07" w:rsidP="00A85D07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85D07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fill(x1',x2,</w:t>
      </w:r>
      <w:r w:rsidRPr="00A85D07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'r'</w:t>
      </w:r>
      <w:r w:rsidRPr="00A85D07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3BE0F624" w14:textId="77777777" w:rsidR="00A85D07" w:rsidRPr="00A85D07" w:rsidRDefault="00A85D07" w:rsidP="00A85D07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404F882A" w14:textId="77777777" w:rsidR="00A85D07" w:rsidRPr="00A85D07" w:rsidRDefault="00A85D07" w:rsidP="00A85D07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85D07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xlim([0 4])</w:t>
      </w:r>
    </w:p>
    <w:p w14:paraId="462778DE" w14:textId="77777777" w:rsidR="00A85D07" w:rsidRPr="00A85D07" w:rsidRDefault="00A85D07" w:rsidP="00A85D07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85D07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ylim([0 5])</w:t>
      </w:r>
    </w:p>
    <w:p w14:paraId="7354ACAB" w14:textId="77777777" w:rsidR="00A85D07" w:rsidRPr="00A85D07" w:rsidRDefault="00A85D07" w:rsidP="00A85D07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85D07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hold </w:t>
      </w:r>
      <w:r w:rsidRPr="00A85D07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off</w:t>
      </w:r>
    </w:p>
    <w:p w14:paraId="5D101955" w14:textId="5A634959" w:rsidR="00630128" w:rsidRDefault="00630128" w:rsidP="00630128"/>
    <w:p w14:paraId="2E01CA4D" w14:textId="15BAC630" w:rsidR="00A85D07" w:rsidRDefault="00A85D07" w:rsidP="00630128"/>
    <w:p w14:paraId="39173026" w14:textId="77777777" w:rsidR="00A85D07" w:rsidRPr="00A85D07" w:rsidRDefault="00A85D07" w:rsidP="00A85D07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85D07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%punctul d</w:t>
      </w:r>
    </w:p>
    <w:p w14:paraId="499EE5D7" w14:textId="77777777" w:rsidR="00A85D07" w:rsidRPr="00A85D07" w:rsidRDefault="00A85D07" w:rsidP="00A85D07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85D07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x1 = [1 2.5 2.5 1];</w:t>
      </w:r>
    </w:p>
    <w:p w14:paraId="6FE4403F" w14:textId="77777777" w:rsidR="00A85D07" w:rsidRPr="00A85D07" w:rsidRDefault="00A85D07" w:rsidP="00A85D07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85D07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x2 = [2 2 4 4];</w:t>
      </w:r>
    </w:p>
    <w:p w14:paraId="3951ED97" w14:textId="68B012C4" w:rsidR="00A85D07" w:rsidRDefault="00A85D07" w:rsidP="00630128"/>
    <w:p w14:paraId="45CCDEC4" w14:textId="5705FD28" w:rsidR="00A85D07" w:rsidRDefault="00A85D07" w:rsidP="00630128">
      <w:r>
        <w:rPr>
          <w:noProof/>
        </w:rPr>
        <w:lastRenderedPageBreak/>
        <w:drawing>
          <wp:inline distT="0" distB="0" distL="0" distR="0" wp14:anchorId="032DFE94" wp14:editId="168C2333">
            <wp:extent cx="5924550" cy="7572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D8D3" w14:textId="7A23B8C0" w:rsidR="00A85D07" w:rsidRDefault="00A85D07" w:rsidP="00630128"/>
    <w:p w14:paraId="47738BAB" w14:textId="08E4FF6E" w:rsidR="00A85D07" w:rsidRDefault="00A85D07" w:rsidP="00A85D07">
      <w:pPr>
        <w:pStyle w:val="Heading1"/>
      </w:pPr>
      <w:r>
        <w:lastRenderedPageBreak/>
        <w:t>Exercitiul 10</w:t>
      </w:r>
    </w:p>
    <w:p w14:paraId="5427C446" w14:textId="471B25B0" w:rsidR="00A85D07" w:rsidRDefault="00C37CB3" w:rsidP="00A85D07">
      <w:r>
        <w:t>Utilizați funcția fill pentru a crea un obiect bazat pe poligoane, sub forma unei case ca cea din figura de mai jos. Coordonatele obiectelor se vor citi din imagine. (Opțional: desenați un model de casă cu două geamuri și horn)</w:t>
      </w:r>
    </w:p>
    <w:p w14:paraId="7781BCFB" w14:textId="473BE68A" w:rsidR="00C37CB3" w:rsidRDefault="00C37CB3" w:rsidP="00A85D07"/>
    <w:p w14:paraId="6CA782EC" w14:textId="77777777" w:rsidR="004678E4" w:rsidRDefault="004678E4" w:rsidP="00A85D07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094629F" wp14:editId="7E2F6F53">
            <wp:simplePos x="683812" y="683812"/>
            <wp:positionH relativeFrom="column">
              <wp:align>left</wp:align>
            </wp:positionH>
            <wp:positionV relativeFrom="paragraph">
              <wp:align>top</wp:align>
            </wp:positionV>
            <wp:extent cx="4476115" cy="8001000"/>
            <wp:effectExtent l="0" t="0" r="63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6916DF" w14:textId="77777777" w:rsidR="004678E4" w:rsidRPr="004678E4" w:rsidRDefault="004678E4" w:rsidP="004678E4"/>
    <w:p w14:paraId="4992855A" w14:textId="77777777" w:rsidR="004678E4" w:rsidRPr="004678E4" w:rsidRDefault="004678E4" w:rsidP="004678E4"/>
    <w:p w14:paraId="07D482E5" w14:textId="77777777" w:rsidR="004678E4" w:rsidRPr="004678E4" w:rsidRDefault="004678E4" w:rsidP="004678E4"/>
    <w:p w14:paraId="7BEC4BB5" w14:textId="77777777" w:rsidR="004678E4" w:rsidRPr="004678E4" w:rsidRDefault="004678E4" w:rsidP="004678E4"/>
    <w:p w14:paraId="1F92CDCB" w14:textId="77777777" w:rsidR="004678E4" w:rsidRPr="004678E4" w:rsidRDefault="004678E4" w:rsidP="004678E4"/>
    <w:p w14:paraId="7EADB79C" w14:textId="77777777" w:rsidR="004678E4" w:rsidRPr="004678E4" w:rsidRDefault="004678E4" w:rsidP="004678E4"/>
    <w:p w14:paraId="1B44E7A6" w14:textId="77777777" w:rsidR="004678E4" w:rsidRPr="004678E4" w:rsidRDefault="004678E4" w:rsidP="004678E4"/>
    <w:p w14:paraId="2BDD351D" w14:textId="77777777" w:rsidR="004678E4" w:rsidRPr="004678E4" w:rsidRDefault="004678E4" w:rsidP="004678E4"/>
    <w:p w14:paraId="495F5E01" w14:textId="77777777" w:rsidR="004678E4" w:rsidRPr="004678E4" w:rsidRDefault="004678E4" w:rsidP="004678E4"/>
    <w:p w14:paraId="033F88A0" w14:textId="77777777" w:rsidR="004678E4" w:rsidRPr="004678E4" w:rsidRDefault="004678E4" w:rsidP="004678E4"/>
    <w:p w14:paraId="57994DA9" w14:textId="77777777" w:rsidR="004678E4" w:rsidRPr="004678E4" w:rsidRDefault="004678E4" w:rsidP="004678E4"/>
    <w:p w14:paraId="0A03E70B" w14:textId="77777777" w:rsidR="004678E4" w:rsidRPr="004678E4" w:rsidRDefault="004678E4" w:rsidP="004678E4"/>
    <w:p w14:paraId="27CAABC5" w14:textId="77777777" w:rsidR="004678E4" w:rsidRPr="004678E4" w:rsidRDefault="004678E4" w:rsidP="004678E4"/>
    <w:p w14:paraId="33AD137A" w14:textId="77777777" w:rsidR="004678E4" w:rsidRPr="004678E4" w:rsidRDefault="004678E4" w:rsidP="004678E4"/>
    <w:p w14:paraId="18E0D805" w14:textId="77777777" w:rsidR="004678E4" w:rsidRPr="004678E4" w:rsidRDefault="004678E4" w:rsidP="004678E4"/>
    <w:p w14:paraId="21A084CB" w14:textId="77777777" w:rsidR="004678E4" w:rsidRPr="004678E4" w:rsidRDefault="004678E4" w:rsidP="004678E4"/>
    <w:p w14:paraId="49980C8B" w14:textId="77777777" w:rsidR="004678E4" w:rsidRPr="004678E4" w:rsidRDefault="004678E4" w:rsidP="004678E4"/>
    <w:p w14:paraId="75F0F9AF" w14:textId="77777777" w:rsidR="004678E4" w:rsidRPr="004678E4" w:rsidRDefault="004678E4" w:rsidP="004678E4"/>
    <w:p w14:paraId="123F6D2F" w14:textId="77777777" w:rsidR="004678E4" w:rsidRPr="004678E4" w:rsidRDefault="004678E4" w:rsidP="004678E4"/>
    <w:p w14:paraId="5A2C295E" w14:textId="77777777" w:rsidR="004678E4" w:rsidRPr="004678E4" w:rsidRDefault="004678E4" w:rsidP="004678E4"/>
    <w:p w14:paraId="72B71073" w14:textId="77777777" w:rsidR="004678E4" w:rsidRPr="004678E4" w:rsidRDefault="004678E4" w:rsidP="004678E4"/>
    <w:p w14:paraId="17289437" w14:textId="77777777" w:rsidR="004678E4" w:rsidRPr="004678E4" w:rsidRDefault="004678E4" w:rsidP="004678E4"/>
    <w:p w14:paraId="1D721D3F" w14:textId="77777777" w:rsidR="004678E4" w:rsidRPr="004678E4" w:rsidRDefault="004678E4" w:rsidP="004678E4"/>
    <w:p w14:paraId="40902BA4" w14:textId="77777777" w:rsidR="004678E4" w:rsidRPr="004678E4" w:rsidRDefault="004678E4" w:rsidP="004678E4"/>
    <w:p w14:paraId="3C69AFD2" w14:textId="77777777" w:rsidR="004678E4" w:rsidRPr="004678E4" w:rsidRDefault="004678E4" w:rsidP="004678E4"/>
    <w:p w14:paraId="111B1BFA" w14:textId="77777777" w:rsidR="004678E4" w:rsidRPr="004678E4" w:rsidRDefault="004678E4" w:rsidP="004678E4"/>
    <w:p w14:paraId="08793F9B" w14:textId="77777777" w:rsidR="004678E4" w:rsidRPr="004678E4" w:rsidRDefault="004678E4" w:rsidP="004678E4"/>
    <w:p w14:paraId="7B34DCFF" w14:textId="77777777" w:rsidR="004678E4" w:rsidRPr="004678E4" w:rsidRDefault="004678E4" w:rsidP="004678E4"/>
    <w:p w14:paraId="79ECCF90" w14:textId="77777777" w:rsidR="004678E4" w:rsidRPr="004678E4" w:rsidRDefault="004678E4" w:rsidP="004678E4"/>
    <w:p w14:paraId="166A6728" w14:textId="77777777" w:rsidR="004678E4" w:rsidRPr="004678E4" w:rsidRDefault="004678E4" w:rsidP="004678E4"/>
    <w:p w14:paraId="3BB39B0A" w14:textId="77777777" w:rsidR="004678E4" w:rsidRPr="004678E4" w:rsidRDefault="004678E4" w:rsidP="004678E4"/>
    <w:p w14:paraId="2FD0D230" w14:textId="77777777" w:rsidR="004678E4" w:rsidRPr="004678E4" w:rsidRDefault="004678E4" w:rsidP="004678E4"/>
    <w:p w14:paraId="4FDACCA3" w14:textId="77777777" w:rsidR="004678E4" w:rsidRPr="004678E4" w:rsidRDefault="004678E4" w:rsidP="004678E4"/>
    <w:p w14:paraId="6E8CED23" w14:textId="77777777" w:rsidR="004678E4" w:rsidRPr="004678E4" w:rsidRDefault="004678E4" w:rsidP="004678E4"/>
    <w:p w14:paraId="4D6D891B" w14:textId="77777777" w:rsidR="004678E4" w:rsidRPr="004678E4" w:rsidRDefault="004678E4" w:rsidP="004678E4"/>
    <w:p w14:paraId="51CE5B17" w14:textId="77777777" w:rsidR="004678E4" w:rsidRPr="004678E4" w:rsidRDefault="004678E4" w:rsidP="004678E4"/>
    <w:p w14:paraId="53E6E58F" w14:textId="77777777" w:rsidR="004678E4" w:rsidRPr="004678E4" w:rsidRDefault="004678E4" w:rsidP="004678E4"/>
    <w:p w14:paraId="42D688C6" w14:textId="77777777" w:rsidR="004678E4" w:rsidRPr="004678E4" w:rsidRDefault="004678E4" w:rsidP="004678E4"/>
    <w:p w14:paraId="1F4D2391" w14:textId="77777777" w:rsidR="004678E4" w:rsidRPr="004678E4" w:rsidRDefault="004678E4" w:rsidP="004678E4"/>
    <w:p w14:paraId="38F67C52" w14:textId="77777777" w:rsidR="004678E4" w:rsidRPr="004678E4" w:rsidRDefault="004678E4" w:rsidP="004678E4"/>
    <w:p w14:paraId="637B1CF4" w14:textId="77777777" w:rsidR="004678E4" w:rsidRPr="004678E4" w:rsidRDefault="004678E4" w:rsidP="004678E4"/>
    <w:p w14:paraId="39794C70" w14:textId="77777777" w:rsidR="004678E4" w:rsidRPr="004678E4" w:rsidRDefault="004678E4" w:rsidP="004678E4"/>
    <w:p w14:paraId="398C3245" w14:textId="527162B2" w:rsidR="004678E4" w:rsidRDefault="004678E4" w:rsidP="004678E4"/>
    <w:p w14:paraId="62E43A80" w14:textId="68A539A8" w:rsidR="004678E4" w:rsidRPr="004678E4" w:rsidRDefault="004678E4" w:rsidP="004678E4"/>
    <w:p w14:paraId="25A1D739" w14:textId="4CCA5C7B" w:rsidR="004678E4" w:rsidRPr="004678E4" w:rsidRDefault="004678E4" w:rsidP="004678E4"/>
    <w:p w14:paraId="0A4AAC0F" w14:textId="6DB778F6" w:rsidR="004678E4" w:rsidRDefault="004678E4" w:rsidP="004678E4"/>
    <w:p w14:paraId="19B70A4A" w14:textId="77777777" w:rsidR="004678E4" w:rsidRPr="004678E4" w:rsidRDefault="004678E4" w:rsidP="004678E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678E4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lastRenderedPageBreak/>
        <w:t xml:space="preserve">f =figure; </w:t>
      </w:r>
    </w:p>
    <w:p w14:paraId="1E12823D" w14:textId="77777777" w:rsidR="004678E4" w:rsidRPr="004678E4" w:rsidRDefault="004678E4" w:rsidP="004678E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678E4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ax1 = axes;hold </w:t>
      </w:r>
      <w:r w:rsidRPr="004678E4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on</w:t>
      </w:r>
      <w:r w:rsidRPr="004678E4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;</w:t>
      </w:r>
    </w:p>
    <w:p w14:paraId="471B3155" w14:textId="77777777" w:rsidR="004678E4" w:rsidRPr="004678E4" w:rsidRDefault="004678E4" w:rsidP="004678E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7940552E" w14:textId="77777777" w:rsidR="004678E4" w:rsidRPr="004678E4" w:rsidRDefault="004678E4" w:rsidP="004678E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678E4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x1 = [1.5 3.5 3.5 1.5];</w:t>
      </w:r>
    </w:p>
    <w:p w14:paraId="3410B49B" w14:textId="77777777" w:rsidR="004678E4" w:rsidRPr="004678E4" w:rsidRDefault="004678E4" w:rsidP="004678E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678E4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y1 = [0 0 2 2 ];</w:t>
      </w:r>
    </w:p>
    <w:p w14:paraId="7FED718D" w14:textId="77777777" w:rsidR="004678E4" w:rsidRPr="004678E4" w:rsidRDefault="004678E4" w:rsidP="004678E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532A26DB" w14:textId="77777777" w:rsidR="004678E4" w:rsidRPr="004678E4" w:rsidRDefault="004678E4" w:rsidP="004678E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678E4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x2 = [2 2.5 2.5 2];</w:t>
      </w:r>
    </w:p>
    <w:p w14:paraId="13218A7C" w14:textId="77777777" w:rsidR="004678E4" w:rsidRPr="004678E4" w:rsidRDefault="004678E4" w:rsidP="004678E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678E4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y2 = [0 0 1 1];</w:t>
      </w:r>
    </w:p>
    <w:p w14:paraId="08CA723E" w14:textId="77777777" w:rsidR="004678E4" w:rsidRPr="004678E4" w:rsidRDefault="004678E4" w:rsidP="004678E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598D7B08" w14:textId="77777777" w:rsidR="004678E4" w:rsidRPr="004678E4" w:rsidRDefault="004678E4" w:rsidP="004678E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678E4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x3 = [2.7 3.2 3.2 2.7];</w:t>
      </w:r>
    </w:p>
    <w:p w14:paraId="23B5B8D3" w14:textId="77777777" w:rsidR="004678E4" w:rsidRPr="004678E4" w:rsidRDefault="004678E4" w:rsidP="004678E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678E4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y3 = [1 1 1.5 1.5];</w:t>
      </w:r>
    </w:p>
    <w:p w14:paraId="0D80451B" w14:textId="77777777" w:rsidR="004678E4" w:rsidRPr="004678E4" w:rsidRDefault="004678E4" w:rsidP="004678E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0CE7D71B" w14:textId="77777777" w:rsidR="004678E4" w:rsidRPr="004678E4" w:rsidRDefault="004678E4" w:rsidP="004678E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678E4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x4 = [1 4 3 3.1 ];</w:t>
      </w:r>
    </w:p>
    <w:p w14:paraId="3533E66C" w14:textId="77777777" w:rsidR="004678E4" w:rsidRPr="004678E4" w:rsidRDefault="004678E4" w:rsidP="004678E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678E4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y4 = [2 2 2.5 2.6];</w:t>
      </w:r>
    </w:p>
    <w:p w14:paraId="231B9F3E" w14:textId="77777777" w:rsidR="004678E4" w:rsidRPr="004678E4" w:rsidRDefault="004678E4" w:rsidP="004678E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75B8D77A" w14:textId="77777777" w:rsidR="004678E4" w:rsidRPr="004678E4" w:rsidRDefault="004678E4" w:rsidP="004678E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4F2F47E0" w14:textId="77777777" w:rsidR="004678E4" w:rsidRPr="004678E4" w:rsidRDefault="004678E4" w:rsidP="004678E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678E4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x_all = [x1;x2;x3;x4];</w:t>
      </w:r>
    </w:p>
    <w:p w14:paraId="63E52D39" w14:textId="77777777" w:rsidR="004678E4" w:rsidRPr="004678E4" w:rsidRDefault="004678E4" w:rsidP="004678E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678E4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y_all = [y1;y2;y3;y4];</w:t>
      </w:r>
    </w:p>
    <w:p w14:paraId="6A04BD2B" w14:textId="77777777" w:rsidR="004678E4" w:rsidRPr="004678E4" w:rsidRDefault="004678E4" w:rsidP="004678E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52DA162D" w14:textId="77777777" w:rsidR="004678E4" w:rsidRPr="004678E4" w:rsidRDefault="004678E4" w:rsidP="004678E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678E4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colormap([1 1 1; 0 1 0; 0 0 1; 1 0 0]);</w:t>
      </w:r>
    </w:p>
    <w:p w14:paraId="1391AA58" w14:textId="77777777" w:rsidR="004678E4" w:rsidRPr="004678E4" w:rsidRDefault="004678E4" w:rsidP="004678E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678E4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c_all = [1;2;3;4];</w:t>
      </w:r>
    </w:p>
    <w:p w14:paraId="5640BE52" w14:textId="77777777" w:rsidR="004678E4" w:rsidRPr="004678E4" w:rsidRDefault="004678E4" w:rsidP="004678E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0CD22D27" w14:textId="77777777" w:rsidR="004678E4" w:rsidRPr="004678E4" w:rsidRDefault="004678E4" w:rsidP="004678E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678E4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fill(x_all',y_all',c_all);</w:t>
      </w:r>
    </w:p>
    <w:p w14:paraId="32A87A71" w14:textId="3D838D46" w:rsidR="004678E4" w:rsidRDefault="004678E4" w:rsidP="004678E4"/>
    <w:p w14:paraId="7ACF9C7B" w14:textId="35D5C554" w:rsidR="004678E4" w:rsidRDefault="004678E4" w:rsidP="004678E4">
      <w:pPr>
        <w:pStyle w:val="Heading1"/>
      </w:pPr>
      <w:r>
        <w:t>Exercitiul 11</w:t>
      </w:r>
    </w:p>
    <w:p w14:paraId="64FFFF54" w14:textId="5A486484" w:rsidR="004678E4" w:rsidRDefault="00B51149" w:rsidP="004678E4">
      <w:r>
        <w:t>Interpretaţi următorul program: v=[]; for x=2:2:100 v=[v,x]; pause(0.1); % suspenda executia 0.1 secunde plot(sin(v),'-'); end Scrieți în cuvinte ce se întâmplă la rularea execuției programului. Rulați apoi programul în Matlab.</w:t>
      </w:r>
    </w:p>
    <w:p w14:paraId="2644FBCA" w14:textId="3F7C3412" w:rsidR="00B51149" w:rsidRDefault="00B51149" w:rsidP="004678E4"/>
    <w:p w14:paraId="1AE67F84" w14:textId="20EFB0DD" w:rsidR="00B51149" w:rsidRDefault="00B51149" w:rsidP="004678E4">
      <w:r>
        <w:t>v=[]; for x=2:2:100 v=[v,x]; pause(0.1); % suspenda executia 0.1 secunde plot(sin(v),'-'); end</w:t>
      </w:r>
    </w:p>
    <w:p w14:paraId="2660DE76" w14:textId="6D4315FA" w:rsidR="00B51149" w:rsidRDefault="00B51149" w:rsidP="004678E4"/>
    <w:p w14:paraId="79E46997" w14:textId="77777777" w:rsidR="00090D98" w:rsidRDefault="00090D98" w:rsidP="004678E4">
      <w:r>
        <w:t xml:space="preserve">v [v,x] </w:t>
      </w:r>
      <w:r>
        <w:sym w:font="Wingdings" w:char="F0E0"/>
      </w:r>
      <w:r>
        <w:t xml:space="preserve"> sir cu valorile lui v si ale lui x (care creste cu pas 2)</w:t>
      </w:r>
    </w:p>
    <w:p w14:paraId="32720C8D" w14:textId="77777777" w:rsidR="00090D98" w:rsidRDefault="00090D98" w:rsidP="004678E4">
      <w:r>
        <w:t xml:space="preserve">pause(0.1) </w:t>
      </w:r>
      <w:r>
        <w:sym w:font="Wingdings" w:char="F0E0"/>
      </w:r>
      <w:r>
        <w:t xml:space="preserve"> suspenda executia cu 0.1 secunde</w:t>
      </w:r>
    </w:p>
    <w:p w14:paraId="41AF121A" w14:textId="3F449C77" w:rsidR="00B51149" w:rsidRDefault="00090D98" w:rsidP="004678E4">
      <w:r>
        <w:t xml:space="preserve">plot(sin(v),’-‘); </w:t>
      </w:r>
      <w:r>
        <w:sym w:font="Wingdings" w:char="F0E0"/>
      </w:r>
      <w:r>
        <w:t xml:space="preserve"> sunt generate valoarile planului la fiecare pas si este trasat graficul </w:t>
      </w:r>
    </w:p>
    <w:p w14:paraId="46336410" w14:textId="3C9283B1" w:rsidR="00090D98" w:rsidRDefault="00090D98" w:rsidP="004678E4"/>
    <w:p w14:paraId="5BD2FAE3" w14:textId="47EFAB49" w:rsidR="00090D98" w:rsidRDefault="00090D98" w:rsidP="004678E4"/>
    <w:p w14:paraId="508ADAAC" w14:textId="31D47EEC" w:rsidR="00090D98" w:rsidRDefault="008272F5" w:rsidP="008272F5">
      <w:pPr>
        <w:pStyle w:val="Heading1"/>
      </w:pPr>
      <w:r>
        <w:t>Exercitiul 12</w:t>
      </w:r>
    </w:p>
    <w:p w14:paraId="4015FF99" w14:textId="418B7B85" w:rsidR="008272F5" w:rsidRDefault="008C4175" w:rsidP="008272F5">
      <w:r>
        <w:t>Să se reprezinte grafic funcția sin(x) cu punctele de la [-pi,0] cu culoare roșie şi funcția cos(x) în rest cu culoare albastră [0,2*pi], unde x are 100 de puncte echidistante în domeniul [-pi,2*pi]. Marcați punctul sin(0) și cos(0) cu o stea roșie respectiv albastră.</w:t>
      </w:r>
    </w:p>
    <w:p w14:paraId="1F0E64F3" w14:textId="77777777" w:rsidR="008C4175" w:rsidRPr="008272F5" w:rsidRDefault="008C4175" w:rsidP="008272F5"/>
    <w:p w14:paraId="4D068E38" w14:textId="77777777" w:rsidR="008C4175" w:rsidRPr="008C4175" w:rsidRDefault="008C4175" w:rsidP="008C4175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8C4175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lastRenderedPageBreak/>
        <w:t>x = -pi:0.095:2 * pi;</w:t>
      </w:r>
    </w:p>
    <w:p w14:paraId="0F8AD6A9" w14:textId="77777777" w:rsidR="008C4175" w:rsidRPr="008C4175" w:rsidRDefault="008C4175" w:rsidP="008C4175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8C4175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sinus = sin(x);</w:t>
      </w:r>
    </w:p>
    <w:p w14:paraId="5C59BC7A" w14:textId="77777777" w:rsidR="008C4175" w:rsidRPr="008C4175" w:rsidRDefault="008C4175" w:rsidP="008C4175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8C4175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cosinus = cos(x);</w:t>
      </w:r>
    </w:p>
    <w:p w14:paraId="79A07F2A" w14:textId="77777777" w:rsidR="008C4175" w:rsidRPr="008C4175" w:rsidRDefault="008C4175" w:rsidP="008C4175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1D3B6F36" w14:textId="77777777" w:rsidR="008C4175" w:rsidRPr="008C4175" w:rsidRDefault="008C4175" w:rsidP="008C4175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8C4175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hold </w:t>
      </w:r>
      <w:r w:rsidRPr="008C4175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on</w:t>
      </w:r>
    </w:p>
    <w:p w14:paraId="0C263553" w14:textId="77777777" w:rsidR="008C4175" w:rsidRPr="008C4175" w:rsidRDefault="008C4175" w:rsidP="008C4175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8C4175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plot (x,sinus,x,cosinus);;</w:t>
      </w:r>
    </w:p>
    <w:p w14:paraId="30D8684D" w14:textId="77777777" w:rsidR="008C4175" w:rsidRPr="008C4175" w:rsidRDefault="008C4175" w:rsidP="008C4175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8C4175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axis([-pi,0,0,2*pi])</w:t>
      </w:r>
    </w:p>
    <w:p w14:paraId="79261FD2" w14:textId="77777777" w:rsidR="008C4175" w:rsidRPr="008C4175" w:rsidRDefault="008C4175" w:rsidP="008C4175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8C4175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hold </w:t>
      </w:r>
      <w:r w:rsidRPr="008C4175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off</w:t>
      </w:r>
    </w:p>
    <w:p w14:paraId="7DD6A00F" w14:textId="77777777" w:rsidR="008C4175" w:rsidRDefault="004678E4" w:rsidP="00A85D07">
      <w:r>
        <w:br w:type="textWrapping" w:clear="all"/>
      </w:r>
    </w:p>
    <w:p w14:paraId="600811A0" w14:textId="2DC7541D" w:rsidR="00C37CB3" w:rsidRDefault="008C4175" w:rsidP="00A85D07">
      <w:r>
        <w:rPr>
          <w:noProof/>
        </w:rPr>
        <w:drawing>
          <wp:anchor distT="0" distB="0" distL="114300" distR="114300" simplePos="0" relativeHeight="251663360" behindDoc="0" locked="0" layoutInCell="1" allowOverlap="1" wp14:anchorId="5D738B78" wp14:editId="084EE44C">
            <wp:simplePos x="0" y="0"/>
            <wp:positionH relativeFrom="column">
              <wp:posOffset>3810</wp:posOffset>
            </wp:positionH>
            <wp:positionV relativeFrom="paragraph">
              <wp:posOffset>165735</wp:posOffset>
            </wp:positionV>
            <wp:extent cx="3818890" cy="4406265"/>
            <wp:effectExtent l="0" t="0" r="0" b="0"/>
            <wp:wrapThrough wrapText="bothSides">
              <wp:wrapPolygon edited="0">
                <wp:start x="0" y="0"/>
                <wp:lineTo x="0" y="21479"/>
                <wp:lineTo x="21442" y="21479"/>
                <wp:lineTo x="21442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2AF55" w14:textId="433D1EB4" w:rsidR="008C4175" w:rsidRPr="008C4175" w:rsidRDefault="008C4175" w:rsidP="008C4175"/>
    <w:p w14:paraId="1ACFBC87" w14:textId="2E80586B" w:rsidR="008C4175" w:rsidRPr="008C4175" w:rsidRDefault="008C4175" w:rsidP="008C4175"/>
    <w:p w14:paraId="0CCCBE64" w14:textId="25B0BAAD" w:rsidR="008C4175" w:rsidRPr="008C4175" w:rsidRDefault="008C4175" w:rsidP="008C4175"/>
    <w:p w14:paraId="07F6491B" w14:textId="0E5F4483" w:rsidR="008C4175" w:rsidRPr="008C4175" w:rsidRDefault="008C4175" w:rsidP="008C4175"/>
    <w:p w14:paraId="77D415CD" w14:textId="1E554CDD" w:rsidR="008C4175" w:rsidRPr="008C4175" w:rsidRDefault="008C4175" w:rsidP="008C4175"/>
    <w:p w14:paraId="497289A2" w14:textId="4A16F367" w:rsidR="008C4175" w:rsidRPr="008C4175" w:rsidRDefault="008C4175" w:rsidP="008C4175"/>
    <w:p w14:paraId="6D84914E" w14:textId="11C743D7" w:rsidR="008C4175" w:rsidRPr="008C4175" w:rsidRDefault="008C4175" w:rsidP="008C4175"/>
    <w:p w14:paraId="2482552A" w14:textId="3709FFBB" w:rsidR="008C4175" w:rsidRPr="008C4175" w:rsidRDefault="008C4175" w:rsidP="008C4175"/>
    <w:p w14:paraId="15A469C0" w14:textId="5F79A2CB" w:rsidR="008C4175" w:rsidRPr="008C4175" w:rsidRDefault="008C4175" w:rsidP="008C4175"/>
    <w:p w14:paraId="586740DA" w14:textId="0C2FD5BF" w:rsidR="008C4175" w:rsidRPr="008C4175" w:rsidRDefault="008C4175" w:rsidP="008C4175"/>
    <w:p w14:paraId="2227BF1B" w14:textId="69DB238E" w:rsidR="008C4175" w:rsidRPr="008C4175" w:rsidRDefault="008C4175" w:rsidP="008C4175"/>
    <w:p w14:paraId="16EFF9FF" w14:textId="0F566556" w:rsidR="008C4175" w:rsidRPr="008C4175" w:rsidRDefault="008C4175" w:rsidP="008C4175"/>
    <w:p w14:paraId="007A427A" w14:textId="6D54F891" w:rsidR="008C4175" w:rsidRPr="008C4175" w:rsidRDefault="008C4175" w:rsidP="008C4175"/>
    <w:p w14:paraId="6FD0BFFF" w14:textId="36627F9D" w:rsidR="008C4175" w:rsidRPr="008C4175" w:rsidRDefault="008C4175" w:rsidP="008C4175"/>
    <w:p w14:paraId="7BC68C1D" w14:textId="0AFA2BD3" w:rsidR="008C4175" w:rsidRPr="008C4175" w:rsidRDefault="008C4175" w:rsidP="008C4175"/>
    <w:p w14:paraId="3A6FF7B9" w14:textId="747F4547" w:rsidR="008C4175" w:rsidRPr="008C4175" w:rsidRDefault="008C4175" w:rsidP="008C4175"/>
    <w:p w14:paraId="5191A329" w14:textId="5B2D4B29" w:rsidR="008C4175" w:rsidRPr="008C4175" w:rsidRDefault="008C4175" w:rsidP="008C4175"/>
    <w:p w14:paraId="73A959FB" w14:textId="42EDD637" w:rsidR="008C4175" w:rsidRPr="008C4175" w:rsidRDefault="008C4175" w:rsidP="008C4175"/>
    <w:p w14:paraId="393FC257" w14:textId="5E0F4C96" w:rsidR="008C4175" w:rsidRPr="008C4175" w:rsidRDefault="008C4175" w:rsidP="008C4175"/>
    <w:p w14:paraId="0BF9ED30" w14:textId="0E0D03FC" w:rsidR="008C4175" w:rsidRPr="008C4175" w:rsidRDefault="008C4175" w:rsidP="008C4175"/>
    <w:p w14:paraId="245EA135" w14:textId="5D5B2CBE" w:rsidR="008C4175" w:rsidRPr="008C4175" w:rsidRDefault="008C4175" w:rsidP="008C4175"/>
    <w:p w14:paraId="0DD06199" w14:textId="0E3CE5A1" w:rsidR="008C4175" w:rsidRPr="008C4175" w:rsidRDefault="008C4175" w:rsidP="008C4175"/>
    <w:p w14:paraId="51420A0F" w14:textId="6D88C09B" w:rsidR="008C4175" w:rsidRPr="008C4175" w:rsidRDefault="008C4175" w:rsidP="008C4175"/>
    <w:p w14:paraId="3251EE60" w14:textId="0C329A4A" w:rsidR="008C4175" w:rsidRPr="008C4175" w:rsidRDefault="008C4175" w:rsidP="008C4175"/>
    <w:p w14:paraId="0C55D251" w14:textId="53722133" w:rsidR="008C4175" w:rsidRPr="008C4175" w:rsidRDefault="008C4175" w:rsidP="008C4175"/>
    <w:p w14:paraId="5C708F12" w14:textId="652D94CE" w:rsidR="008C4175" w:rsidRDefault="008C4175" w:rsidP="008C4175"/>
    <w:p w14:paraId="20B298ED" w14:textId="7EA179C3" w:rsidR="008C4175" w:rsidRDefault="008C4175" w:rsidP="008C4175"/>
    <w:p w14:paraId="13C91A7D" w14:textId="2509EF93" w:rsidR="008C4175" w:rsidRDefault="008C4175" w:rsidP="008C4175"/>
    <w:p w14:paraId="09389CCB" w14:textId="5BE3C8AC" w:rsidR="008C4175" w:rsidRDefault="008C4175" w:rsidP="008C4175"/>
    <w:p w14:paraId="4C965FC7" w14:textId="3FE52158" w:rsidR="008C4175" w:rsidRDefault="008C4175" w:rsidP="008C4175"/>
    <w:p w14:paraId="543D14D2" w14:textId="3C2B72F0" w:rsidR="008C4175" w:rsidRDefault="008C4175" w:rsidP="008C4175">
      <w:pPr>
        <w:pStyle w:val="Heading1"/>
      </w:pPr>
      <w:r>
        <w:t>Exercitiul 13</w:t>
      </w:r>
    </w:p>
    <w:p w14:paraId="69E523DF" w14:textId="5D8000C7" w:rsidR="008C4175" w:rsidRDefault="000D6A9B" w:rsidP="008C4175">
      <w:r>
        <w:t>Să se reprezinte grafic funcţiile f5(x)=tg(x), g5(x)=ctg(x), unde x ia valori între [0,2</w:t>
      </w:r>
      <w:r>
        <w:sym w:font="Symbol" w:char="F070"/>
      </w:r>
      <w:r>
        <w:t xml:space="preserve">], salt =0.2. Graficele vor fi desenate într-o singură fereastră, în 2 subgrafice diferite alăturate, iar apoi într-o fereastră nouă se vor </w:t>
      </w:r>
      <w:r>
        <w:lastRenderedPageBreak/>
        <w:t>desena ambele grafice cu linie punctată, cu marcatori stea pentru tg(x) și marcator cerc pentru ctg(x). Pentru a doua fereastră se va adăuga o legendă în colțul dreapta jos. Dupa 5 secunde se cere să se închidă cele două ferestre cu graficele. (Indicație: tan, cot, pause, close)</w:t>
      </w:r>
    </w:p>
    <w:p w14:paraId="12AAA817" w14:textId="37FF2D02" w:rsidR="000D6A9B" w:rsidRDefault="000D6A9B" w:rsidP="008C4175"/>
    <w:p w14:paraId="536E7779" w14:textId="67A0826D" w:rsidR="000D6A9B" w:rsidRDefault="00542370" w:rsidP="008C4175">
      <w:r>
        <w:rPr>
          <w:noProof/>
        </w:rPr>
        <w:drawing>
          <wp:anchor distT="0" distB="0" distL="114300" distR="114300" simplePos="0" relativeHeight="251664384" behindDoc="0" locked="0" layoutInCell="1" allowOverlap="1" wp14:anchorId="0F4C47B9" wp14:editId="6BB20725">
            <wp:simplePos x="0" y="0"/>
            <wp:positionH relativeFrom="column">
              <wp:posOffset>11374</wp:posOffset>
            </wp:positionH>
            <wp:positionV relativeFrom="paragraph">
              <wp:posOffset>84731</wp:posOffset>
            </wp:positionV>
            <wp:extent cx="3856990" cy="4768850"/>
            <wp:effectExtent l="0" t="0" r="0" b="0"/>
            <wp:wrapThrough wrapText="bothSides">
              <wp:wrapPolygon edited="0">
                <wp:start x="0" y="0"/>
                <wp:lineTo x="0" y="21485"/>
                <wp:lineTo x="21444" y="21485"/>
                <wp:lineTo x="21444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B87222" w14:textId="25FF305C" w:rsidR="00542370" w:rsidRPr="00542370" w:rsidRDefault="00542370" w:rsidP="00542370"/>
    <w:p w14:paraId="49EF0121" w14:textId="710B224E" w:rsidR="00542370" w:rsidRPr="00542370" w:rsidRDefault="00542370" w:rsidP="00542370"/>
    <w:p w14:paraId="533009F0" w14:textId="74FA22E9" w:rsidR="00542370" w:rsidRDefault="00542370" w:rsidP="00542370"/>
    <w:p w14:paraId="500D7DF8" w14:textId="77777777" w:rsidR="00542370" w:rsidRPr="00542370" w:rsidRDefault="00542370" w:rsidP="0054237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4237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x = 0:0.063:2*pi;</w:t>
      </w:r>
    </w:p>
    <w:p w14:paraId="30A671F4" w14:textId="77777777" w:rsidR="00542370" w:rsidRPr="00542370" w:rsidRDefault="00542370" w:rsidP="0054237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4237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f5 = tan(x);</w:t>
      </w:r>
    </w:p>
    <w:p w14:paraId="7C6E75D4" w14:textId="77777777" w:rsidR="00542370" w:rsidRPr="00542370" w:rsidRDefault="00542370" w:rsidP="0054237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4237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g5 = cot(x);</w:t>
      </w:r>
    </w:p>
    <w:p w14:paraId="34AB3E34" w14:textId="77777777" w:rsidR="00542370" w:rsidRPr="00542370" w:rsidRDefault="00542370" w:rsidP="0054237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287E11DB" w14:textId="77777777" w:rsidR="00542370" w:rsidRPr="00542370" w:rsidRDefault="00542370" w:rsidP="0054237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4237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hold </w:t>
      </w:r>
      <w:r w:rsidRPr="00542370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on</w:t>
      </w:r>
    </w:p>
    <w:p w14:paraId="077FC48C" w14:textId="77777777" w:rsidR="00542370" w:rsidRPr="00542370" w:rsidRDefault="00542370" w:rsidP="0054237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4237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subplot(2,2,1), plot(x,f5),</w:t>
      </w:r>
    </w:p>
    <w:p w14:paraId="4BA3D4FF" w14:textId="77777777" w:rsidR="00542370" w:rsidRPr="00542370" w:rsidRDefault="00542370" w:rsidP="0054237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4237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subplot(2,2,2), plot(x,g5), legend(</w:t>
      </w:r>
      <w:r w:rsidRPr="00542370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'a doua fereastra'</w:t>
      </w:r>
      <w:r w:rsidRPr="0054237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672F25EF" w14:textId="77777777" w:rsidR="00542370" w:rsidRPr="00542370" w:rsidRDefault="00542370" w:rsidP="0054237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4237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subplot(2,2,3), plot(x,f5,x,g5)</w:t>
      </w:r>
    </w:p>
    <w:p w14:paraId="16CF1FDD" w14:textId="77777777" w:rsidR="00542370" w:rsidRPr="00542370" w:rsidRDefault="00542370" w:rsidP="0054237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4237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pause(5)</w:t>
      </w:r>
    </w:p>
    <w:p w14:paraId="23061331" w14:textId="77777777" w:rsidR="00542370" w:rsidRPr="00542370" w:rsidRDefault="00542370" w:rsidP="0054237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4237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close </w:t>
      </w:r>
      <w:r w:rsidRPr="00542370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all</w:t>
      </w:r>
    </w:p>
    <w:p w14:paraId="3B1AF13A" w14:textId="77777777" w:rsidR="00542370" w:rsidRPr="00542370" w:rsidRDefault="00542370" w:rsidP="0054237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3B1A45F9" w14:textId="61540C25" w:rsidR="00542370" w:rsidRDefault="00542370" w:rsidP="00542370"/>
    <w:p w14:paraId="7062E47E" w14:textId="1CE4BC0C" w:rsidR="00542370" w:rsidRPr="00542370" w:rsidRDefault="00542370" w:rsidP="00542370"/>
    <w:p w14:paraId="0E0EDF05" w14:textId="6B8E814E" w:rsidR="00542370" w:rsidRPr="00542370" w:rsidRDefault="00542370" w:rsidP="00542370"/>
    <w:p w14:paraId="550379E8" w14:textId="01689AC4" w:rsidR="00542370" w:rsidRPr="00542370" w:rsidRDefault="00542370" w:rsidP="00542370"/>
    <w:p w14:paraId="250610BF" w14:textId="74BD240F" w:rsidR="00542370" w:rsidRPr="00542370" w:rsidRDefault="00542370" w:rsidP="00542370"/>
    <w:p w14:paraId="171D5364" w14:textId="5B14EFD4" w:rsidR="00542370" w:rsidRPr="00542370" w:rsidRDefault="00542370" w:rsidP="00542370"/>
    <w:p w14:paraId="4D418350" w14:textId="65577218" w:rsidR="00542370" w:rsidRPr="00542370" w:rsidRDefault="00542370" w:rsidP="00542370"/>
    <w:p w14:paraId="66C10158" w14:textId="155D8C20" w:rsidR="00542370" w:rsidRPr="00542370" w:rsidRDefault="00542370" w:rsidP="00542370"/>
    <w:p w14:paraId="40D56478" w14:textId="557C15F3" w:rsidR="00542370" w:rsidRPr="00542370" w:rsidRDefault="00542370" w:rsidP="00542370"/>
    <w:p w14:paraId="1462FAA0" w14:textId="34357C74" w:rsidR="00542370" w:rsidRPr="00542370" w:rsidRDefault="00542370" w:rsidP="00542370"/>
    <w:p w14:paraId="02F44E0E" w14:textId="71630F61" w:rsidR="00542370" w:rsidRPr="00542370" w:rsidRDefault="00542370" w:rsidP="00542370"/>
    <w:p w14:paraId="0051E119" w14:textId="60353301" w:rsidR="00542370" w:rsidRPr="00542370" w:rsidRDefault="00542370" w:rsidP="00542370"/>
    <w:p w14:paraId="73F28CAC" w14:textId="3B0B8C82" w:rsidR="00542370" w:rsidRPr="00542370" w:rsidRDefault="00542370" w:rsidP="00542370"/>
    <w:p w14:paraId="451A31F7" w14:textId="18FBA94C" w:rsidR="00542370" w:rsidRDefault="00542370" w:rsidP="00542370"/>
    <w:p w14:paraId="099A96EA" w14:textId="4B9A05AB" w:rsidR="00542370" w:rsidRDefault="00542370" w:rsidP="00542370">
      <w:pPr>
        <w:pStyle w:val="Heading1"/>
      </w:pPr>
      <w:r>
        <w:t>Exercitiul 14</w:t>
      </w:r>
    </w:p>
    <w:p w14:paraId="6ED8511A" w14:textId="33FFE5F6" w:rsidR="00542370" w:rsidRDefault="00AA58E4" w:rsidP="00542370">
      <w:r>
        <w:t>Să se reprezinte grafic curba dată prin ecuaţia (pentru 100 de puncte echidistante):</w:t>
      </w:r>
    </w:p>
    <w:p w14:paraId="7B25DC97" w14:textId="4B085DDD" w:rsidR="00AA58E4" w:rsidRDefault="00AA58E4" w:rsidP="00542370">
      <w:r>
        <w:t xml:space="preserve">{ </w:t>
      </w:r>
      <w:r>
        <w:rPr>
          <w:rFonts w:ascii="Cambria Math" w:hAnsi="Cambria Math" w:cs="Cambria Math"/>
        </w:rPr>
        <w:t>𝑥</w:t>
      </w:r>
      <w:r>
        <w:t xml:space="preserve"> = 1 + |</w:t>
      </w:r>
      <w:r>
        <w:rPr>
          <w:rFonts w:ascii="Cambria Math" w:hAnsi="Cambria Math" w:cs="Cambria Math"/>
        </w:rPr>
        <w:t>𝑡</w:t>
      </w:r>
      <w:r>
        <w:t xml:space="preserve">| </w:t>
      </w:r>
      <w:r>
        <w:rPr>
          <w:rFonts w:ascii="Cambria Math" w:hAnsi="Cambria Math" w:cs="Cambria Math"/>
        </w:rPr>
        <w:t>𝑦</w:t>
      </w:r>
      <w:r>
        <w:t xml:space="preserve"> = |1 − </w:t>
      </w:r>
      <w:r>
        <w:rPr>
          <w:rFonts w:ascii="Cambria Math" w:hAnsi="Cambria Math" w:cs="Cambria Math"/>
        </w:rPr>
        <w:t>𝑡</w:t>
      </w:r>
      <w:r>
        <w:t xml:space="preserve"> 2 |, </w:t>
      </w:r>
      <w:r>
        <w:rPr>
          <w:rFonts w:ascii="Cambria Math" w:hAnsi="Cambria Math" w:cs="Cambria Math"/>
        </w:rPr>
        <w:t>𝑝𝑒𝑛𝑡𝑟𝑢</w:t>
      </w:r>
      <w:r>
        <w:t xml:space="preserve"> </w:t>
      </w:r>
      <w:r>
        <w:rPr>
          <w:rFonts w:ascii="Cambria Math" w:hAnsi="Cambria Math" w:cs="Cambria Math"/>
        </w:rPr>
        <w:t>𝑡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[</w:t>
      </w:r>
      <w:r>
        <w:rPr>
          <w:rFonts w:cs="Roboto"/>
        </w:rPr>
        <w:t>−</w:t>
      </w:r>
      <w:r>
        <w:t>1,1]</w:t>
      </w:r>
    </w:p>
    <w:p w14:paraId="1B05BAC2" w14:textId="45DA654A" w:rsidR="00AA58E4" w:rsidRDefault="00AA58E4" w:rsidP="00542370"/>
    <w:p w14:paraId="2BE0BA29" w14:textId="77777777" w:rsidR="0035730F" w:rsidRPr="0035730F" w:rsidRDefault="0035730F" w:rsidP="0035730F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5730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t = linspace(-1,1,100);</w:t>
      </w:r>
    </w:p>
    <w:p w14:paraId="67528F62" w14:textId="77777777" w:rsidR="0035730F" w:rsidRPr="0035730F" w:rsidRDefault="0035730F" w:rsidP="0035730F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5730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x = abs(t);</w:t>
      </w:r>
    </w:p>
    <w:p w14:paraId="6553904B" w14:textId="77777777" w:rsidR="0035730F" w:rsidRPr="0035730F" w:rsidRDefault="0035730F" w:rsidP="0035730F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5730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y = abs(1 - t.^2);</w:t>
      </w:r>
    </w:p>
    <w:p w14:paraId="51D38A73" w14:textId="77777777" w:rsidR="0035730F" w:rsidRPr="0035730F" w:rsidRDefault="0035730F" w:rsidP="0035730F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3B734B9F" w14:textId="77777777" w:rsidR="0035730F" w:rsidRPr="0035730F" w:rsidRDefault="0035730F" w:rsidP="0035730F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5730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hold </w:t>
      </w:r>
      <w:r w:rsidRPr="0035730F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on</w:t>
      </w:r>
    </w:p>
    <w:p w14:paraId="5128F78A" w14:textId="77777777" w:rsidR="0035730F" w:rsidRPr="0035730F" w:rsidRDefault="0035730F" w:rsidP="0035730F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5730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plot(t,x,t,y)</w:t>
      </w:r>
    </w:p>
    <w:p w14:paraId="2BAD4EBD" w14:textId="77777777" w:rsidR="0035730F" w:rsidRPr="0035730F" w:rsidRDefault="0035730F" w:rsidP="0035730F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5730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lastRenderedPageBreak/>
        <w:t xml:space="preserve">hold </w:t>
      </w:r>
      <w:r w:rsidRPr="0035730F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off</w:t>
      </w:r>
    </w:p>
    <w:p w14:paraId="666CA64A" w14:textId="54B83C4B" w:rsidR="00AA58E4" w:rsidRDefault="0035730F" w:rsidP="00542370">
      <w:r>
        <w:rPr>
          <w:noProof/>
        </w:rPr>
        <w:drawing>
          <wp:anchor distT="0" distB="0" distL="114300" distR="114300" simplePos="0" relativeHeight="251665408" behindDoc="0" locked="0" layoutInCell="1" allowOverlap="1" wp14:anchorId="2A7A03DA" wp14:editId="022EB3E6">
            <wp:simplePos x="0" y="0"/>
            <wp:positionH relativeFrom="column">
              <wp:posOffset>0</wp:posOffset>
            </wp:positionH>
            <wp:positionV relativeFrom="paragraph">
              <wp:posOffset>119269</wp:posOffset>
            </wp:positionV>
            <wp:extent cx="3535770" cy="4014249"/>
            <wp:effectExtent l="0" t="0" r="7620" b="5715"/>
            <wp:wrapThrough wrapText="bothSides">
              <wp:wrapPolygon edited="0">
                <wp:start x="0" y="0"/>
                <wp:lineTo x="0" y="21528"/>
                <wp:lineTo x="21530" y="21528"/>
                <wp:lineTo x="21530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770" cy="4014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3AEDFCDD" w14:textId="570A7F2E" w:rsidR="0035730F" w:rsidRDefault="0035730F" w:rsidP="00542370"/>
    <w:p w14:paraId="48BDD9D5" w14:textId="66BD49C3" w:rsidR="0035730F" w:rsidRDefault="0035730F" w:rsidP="0035730F">
      <w:pPr>
        <w:pStyle w:val="Heading1"/>
      </w:pPr>
      <w:r>
        <w:t>Exercitiul 15</w:t>
      </w:r>
    </w:p>
    <w:p w14:paraId="06C39D4D" w14:textId="323F6A81" w:rsidR="0035730F" w:rsidRDefault="00D90878" w:rsidP="0035730F">
      <w:r>
        <w:t xml:space="preserve">Pentru desenarea unui cerc unghiul </w:t>
      </w:r>
      <w:r>
        <w:sym w:font="Symbol" w:char="F0CE"/>
      </w:r>
      <w:r>
        <w:t xml:space="preserve"> [0,2pi]. Dacă se cunosc raza și centrul cercului, atunci cercul este dat prin ecuația: xp=raza*cos(unghi), yp= raza*sin(unghi), centrul cercului este dat de perechea (x,y), iar graficul este reprezentat de funcția plot(xp+x,yp+y). Desenați 6 cercuri cu centrele (x,y) = {(10,10), (20,50), (30,25), (40,40), (50,50), (50,20)} și razele r={2, 4, 7, 3, 6, 5} de culori diferite. Etichetați, pe centrul cercului, fiecare cerc cu o literă a,b,c… în ordinea în care sunt desenate cercurile. Fixați axele cu xmin=0, xmax=70, ymin=0, ymax=60, apoi setați axele egale (axis equal).</w:t>
      </w:r>
    </w:p>
    <w:p w14:paraId="45E5973A" w14:textId="13E76709" w:rsidR="00D90878" w:rsidRDefault="00D90878" w:rsidP="0035730F"/>
    <w:p w14:paraId="2F688B61" w14:textId="5B4E4BD5" w:rsidR="00D90878" w:rsidRDefault="003C10E1" w:rsidP="0035730F">
      <w:r>
        <w:rPr>
          <w:noProof/>
        </w:rPr>
        <w:lastRenderedPageBreak/>
        <w:drawing>
          <wp:inline distT="0" distB="0" distL="0" distR="0" wp14:anchorId="65C00A5C" wp14:editId="1CC7A16E">
            <wp:extent cx="3920322" cy="3530379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3109" cy="353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F432" w14:textId="5690AE04" w:rsidR="00D90878" w:rsidRDefault="00D90878" w:rsidP="0035730F"/>
    <w:p w14:paraId="67D9E577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0E00FF"/>
          <w:sz w:val="24"/>
          <w:szCs w:val="24"/>
          <w:lang w:val="ro-RO" w:eastAsia="ro-RO"/>
        </w:rPr>
        <w:t xml:space="preserve">function </w:t>
      </w: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h = circle(x,y,raza)</w:t>
      </w:r>
    </w:p>
    <w:p w14:paraId="2D44E8EA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47A814F3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hold </w:t>
      </w:r>
      <w:r w:rsidRPr="003C10E1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on</w:t>
      </w:r>
    </w:p>
    <w:p w14:paraId="1638941C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%cerc 1</w:t>
      </w:r>
    </w:p>
    <w:p w14:paraId="1396A3E2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x = 10</w:t>
      </w:r>
    </w:p>
    <w:p w14:paraId="1519C0F0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y = 10</w:t>
      </w:r>
    </w:p>
    <w:p w14:paraId="180B74A2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0A861C3C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r = 2;</w:t>
      </w:r>
    </w:p>
    <w:p w14:paraId="55F5D1CF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th = 0:0.01:2*pi;</w:t>
      </w:r>
    </w:p>
    <w:p w14:paraId="527ECBE3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6560AD90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xunit = r .* cos(th) + x;</w:t>
      </w:r>
    </w:p>
    <w:p w14:paraId="48EF4EF2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yunit = r .* sin(th) + y;</w:t>
      </w:r>
    </w:p>
    <w:p w14:paraId="1FB46764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h1 = plot(xunit, yunit); </w:t>
      </w:r>
    </w:p>
    <w:p w14:paraId="66EF3A1F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fill(xunit, yunit,</w:t>
      </w:r>
      <w:r w:rsidRPr="003C10E1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'r'</w:t>
      </w: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0295AC74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430594EA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%cerc 2</w:t>
      </w:r>
    </w:p>
    <w:p w14:paraId="482EA662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x2 = 20</w:t>
      </w:r>
    </w:p>
    <w:p w14:paraId="40B1D21F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y2 = 50</w:t>
      </w:r>
    </w:p>
    <w:p w14:paraId="00D6C4E9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4A4CC35C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r = 4;</w:t>
      </w:r>
    </w:p>
    <w:p w14:paraId="7DEF7A69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th = 0:0.01:2*pi;</w:t>
      </w:r>
    </w:p>
    <w:p w14:paraId="6737F937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6960A28C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xunit2 = r .* cos(th) + x2;</w:t>
      </w:r>
    </w:p>
    <w:p w14:paraId="3B48C075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yunit2 = r .* sin(th) + y2;</w:t>
      </w:r>
    </w:p>
    <w:p w14:paraId="710C1C0C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lastRenderedPageBreak/>
        <w:t>h2 = plot(xunit2, yunit2);</w:t>
      </w:r>
    </w:p>
    <w:p w14:paraId="789CE680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fill(xunit2, yunit2,</w:t>
      </w:r>
      <w:r w:rsidRPr="003C10E1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'b'</w:t>
      </w: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3643BD4D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5FC2161A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%cerc 3</w:t>
      </w:r>
    </w:p>
    <w:p w14:paraId="33D6C933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x3 = 30</w:t>
      </w:r>
    </w:p>
    <w:p w14:paraId="51F176A1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y3 = 25</w:t>
      </w:r>
    </w:p>
    <w:p w14:paraId="3760D4CE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18D0C645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r = 7;</w:t>
      </w:r>
    </w:p>
    <w:p w14:paraId="1C52F9F8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th = 0:0.01:2*pi;</w:t>
      </w:r>
    </w:p>
    <w:p w14:paraId="364C5BB6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2A672CEF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xunit3 = r .* cos(th) + x3;</w:t>
      </w:r>
    </w:p>
    <w:p w14:paraId="5333A22B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yunit3 = r .* sin(th) + y3;</w:t>
      </w:r>
    </w:p>
    <w:p w14:paraId="7EE12130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h3 = plot(xunit3, yunit3);</w:t>
      </w:r>
    </w:p>
    <w:p w14:paraId="1DC318EA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fill(xunit3, yunit3,</w:t>
      </w:r>
      <w:r w:rsidRPr="003C10E1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'g'</w:t>
      </w: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609F80D4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621E2B37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%cerc 4</w:t>
      </w:r>
    </w:p>
    <w:p w14:paraId="3A6CD3E4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x4 = 40</w:t>
      </w:r>
    </w:p>
    <w:p w14:paraId="7C09B5C7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y4 = 40</w:t>
      </w:r>
    </w:p>
    <w:p w14:paraId="1B8F9F56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6FE06C73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r = 3;</w:t>
      </w:r>
    </w:p>
    <w:p w14:paraId="0FAD5930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th = 0:0.01:2*pi;</w:t>
      </w:r>
    </w:p>
    <w:p w14:paraId="08433F03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16D50EE3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xunit4 = r .* cos(th) + x4;</w:t>
      </w:r>
    </w:p>
    <w:p w14:paraId="06A8E82B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yunit4 = r .* sin(th) + y4;</w:t>
      </w:r>
    </w:p>
    <w:p w14:paraId="18DF7AF6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h4 = plot(xunit4, yunit4);</w:t>
      </w:r>
    </w:p>
    <w:p w14:paraId="507CF1D4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fill(xunit4, yunit4,</w:t>
      </w:r>
      <w:r w:rsidRPr="003C10E1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'm'</w:t>
      </w: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64563046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5986DA99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%cerc 5</w:t>
      </w:r>
    </w:p>
    <w:p w14:paraId="257D1260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x5 = 50</w:t>
      </w:r>
    </w:p>
    <w:p w14:paraId="4A36AAD7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y5 = 50</w:t>
      </w:r>
    </w:p>
    <w:p w14:paraId="2E44DC43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22C2CE3C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r = 6;</w:t>
      </w:r>
    </w:p>
    <w:p w14:paraId="266E89BF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th = 0:0.01:2*pi;</w:t>
      </w:r>
    </w:p>
    <w:p w14:paraId="79A735D5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1EC9173B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xunit5 = r .* cos(th) + x5;</w:t>
      </w:r>
    </w:p>
    <w:p w14:paraId="238CE6CF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yunit5 = r .* sin(th) + y5;</w:t>
      </w:r>
    </w:p>
    <w:p w14:paraId="6F7F6BC3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h5 = plot(xunit5, yunit5);</w:t>
      </w:r>
    </w:p>
    <w:p w14:paraId="06560C82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fill(xunit5, yunit5,</w:t>
      </w:r>
      <w:r w:rsidRPr="003C10E1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'y'</w:t>
      </w: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2E2A83A9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3009B938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%cerc 6</w:t>
      </w:r>
    </w:p>
    <w:p w14:paraId="0013767C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x6 = 50</w:t>
      </w:r>
    </w:p>
    <w:p w14:paraId="05B51E0F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y6 = 20</w:t>
      </w:r>
    </w:p>
    <w:p w14:paraId="104EE2F8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3D660A19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r = 5;</w:t>
      </w:r>
    </w:p>
    <w:p w14:paraId="0E9E25BD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lastRenderedPageBreak/>
        <w:t>th = 0:0.01:2*pi;</w:t>
      </w:r>
    </w:p>
    <w:p w14:paraId="641A7DF4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675EDF9E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xunit6 = r .* cos(th) + x6;</w:t>
      </w:r>
    </w:p>
    <w:p w14:paraId="3DB59268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yunit6 = r .* sin(th) + y6;</w:t>
      </w:r>
    </w:p>
    <w:p w14:paraId="79BE69BB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h = plot(xunit6, yunit6);</w:t>
      </w:r>
    </w:p>
    <w:p w14:paraId="18EB35DA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fill(xunit6, yunit6,</w:t>
      </w:r>
      <w:r w:rsidRPr="003C10E1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'c'</w:t>
      </w: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127DBD0C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7CCA2875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gtext(</w:t>
      </w:r>
      <w:r w:rsidRPr="003C10E1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'a'</w:t>
      </w: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727F0C0F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gtext(</w:t>
      </w:r>
      <w:r w:rsidRPr="003C10E1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'b'</w:t>
      </w: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0EFE8986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gtext(</w:t>
      </w:r>
      <w:r w:rsidRPr="003C10E1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'c'</w:t>
      </w: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55EE86B6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gtext(</w:t>
      </w:r>
      <w:r w:rsidRPr="003C10E1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'd'</w:t>
      </w: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3AB2D453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gtext(</w:t>
      </w:r>
      <w:r w:rsidRPr="003C10E1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'e'</w:t>
      </w: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798856AE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gtext(</w:t>
      </w:r>
      <w:r w:rsidRPr="003C10E1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'f'</w:t>
      </w: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7E724BF1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axis([0,70,0,60]);</w:t>
      </w:r>
    </w:p>
    <w:p w14:paraId="01D84AC6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axis(</w:t>
      </w:r>
      <w:r w:rsidRPr="003C10E1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"equal"</w:t>
      </w: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);</w:t>
      </w:r>
    </w:p>
    <w:p w14:paraId="61B948E6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1C2E7786" w14:textId="77777777" w:rsidR="003C10E1" w:rsidRPr="003C10E1" w:rsidRDefault="003C10E1" w:rsidP="003C10E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C10E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hold </w:t>
      </w:r>
      <w:r w:rsidRPr="003C10E1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off</w:t>
      </w:r>
    </w:p>
    <w:p w14:paraId="0770A985" w14:textId="6828A9EF" w:rsidR="003C10E1" w:rsidRDefault="003C10E1" w:rsidP="0035730F"/>
    <w:p w14:paraId="7B0C332D" w14:textId="71794FA2" w:rsidR="003C10E1" w:rsidRDefault="003C10E1" w:rsidP="003C10E1">
      <w:pPr>
        <w:pStyle w:val="Heading1"/>
      </w:pPr>
      <w:r>
        <w:t>Exercitiul 16</w:t>
      </w:r>
    </w:p>
    <w:p w14:paraId="69DB8C4F" w14:textId="77777777" w:rsidR="00B5701A" w:rsidRDefault="00B5701A" w:rsidP="003C10E1">
      <w:r>
        <w:t xml:space="preserve">Să se reprezinte grafic funcția dată prin ecuaţia: 0.01 0.07 ( ) 1.5cos( ) 4 cos( ) sin(3 ) x x f x x e x e x − = + + unde x ia valori în domeniul [-10,20], salt = 0.4. Se cere ca desenarea graficului să fie făcută cu o linie continuă de culoare albastră. Știind că în domeniul [0,1] sunt definite valorile pentru RGB (roșu, verde, albastru) se cere desenarea marcatorilor cerc cu culori diferite la un interval de timp de 0.1 secunde pe același grafic unde a fost desenată linia. Fixați axele de la început cu xmin=-11, xmax=21, ymin=-10, ymax=10. Indicație: </w:t>
      </w:r>
    </w:p>
    <w:p w14:paraId="466EEADD" w14:textId="77777777" w:rsidR="00B5701A" w:rsidRDefault="00B5701A" w:rsidP="003C10E1"/>
    <w:p w14:paraId="55F0E659" w14:textId="26A2965B" w:rsidR="003C10E1" w:rsidRDefault="00B5701A" w:rsidP="003C10E1">
      <w:r>
        <w:t>Se folosesc funcțiile axis, hold, pause, rand culoare=[rand(1),rand(1),rand(1)] Software Computațional – Laborator 7 Conf. dr. Laura Stoica 9 plot(x(ind),y(ind),'o','MarkerEdgeColor', culoare,'MarkerFaceColor', culoare) Pentru a desena marcatorii la un interval de timp este necesar să utilizăm instrucțiunea for</w:t>
      </w:r>
    </w:p>
    <w:p w14:paraId="20D532F9" w14:textId="2E112F0F" w:rsidR="00B5701A" w:rsidRDefault="00B5701A" w:rsidP="003C10E1"/>
    <w:p w14:paraId="37062DEF" w14:textId="77777777" w:rsidR="00F717A6" w:rsidRPr="00F717A6" w:rsidRDefault="00F717A6" w:rsidP="00F717A6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F717A6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x = -10:0.4:20;</w:t>
      </w:r>
    </w:p>
    <w:p w14:paraId="031CFEDF" w14:textId="77777777" w:rsidR="00F717A6" w:rsidRPr="00F717A6" w:rsidRDefault="00F717A6" w:rsidP="00F717A6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F717A6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fx = 1.5 .* cos(x) + 4 .* exp(-0.01 .* x) .* cos(x) + exp(0.07 .* x) .* sin(3 .*x);</w:t>
      </w:r>
    </w:p>
    <w:p w14:paraId="0A6A6AB6" w14:textId="77777777" w:rsidR="00F717A6" w:rsidRPr="00F717A6" w:rsidRDefault="00F717A6" w:rsidP="00F717A6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2F8C765A" w14:textId="77777777" w:rsidR="00F717A6" w:rsidRPr="00F717A6" w:rsidRDefault="00F717A6" w:rsidP="00F717A6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F717A6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hold </w:t>
      </w:r>
      <w:r w:rsidRPr="00F717A6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on</w:t>
      </w:r>
    </w:p>
    <w:p w14:paraId="3AA527F0" w14:textId="77777777" w:rsidR="00F717A6" w:rsidRPr="00F717A6" w:rsidRDefault="00F717A6" w:rsidP="00F717A6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F717A6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axis([-11,21,-10,10]);</w:t>
      </w:r>
    </w:p>
    <w:p w14:paraId="6CF9F731" w14:textId="77777777" w:rsidR="00F717A6" w:rsidRPr="00F717A6" w:rsidRDefault="00F717A6" w:rsidP="00F717A6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4C8D0298" w14:textId="77777777" w:rsidR="00F717A6" w:rsidRPr="00F717A6" w:rsidRDefault="00F717A6" w:rsidP="00F717A6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58A95B5B" w14:textId="77777777" w:rsidR="00F717A6" w:rsidRPr="00F717A6" w:rsidRDefault="00F717A6" w:rsidP="00F717A6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F717A6">
        <w:rPr>
          <w:rFonts w:ascii="Consolas" w:eastAsia="Times New Roman" w:hAnsi="Consolas" w:cs="Times New Roman"/>
          <w:color w:val="0E00FF"/>
          <w:sz w:val="24"/>
          <w:szCs w:val="24"/>
          <w:lang w:val="ro-RO" w:eastAsia="ro-RO"/>
        </w:rPr>
        <w:t xml:space="preserve">for </w:t>
      </w:r>
      <w:r w:rsidRPr="00F717A6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ind = 1:2:76</w:t>
      </w:r>
    </w:p>
    <w:p w14:paraId="74229F9A" w14:textId="77777777" w:rsidR="00F717A6" w:rsidRPr="00F717A6" w:rsidRDefault="00F717A6" w:rsidP="00F717A6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F717A6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   culoare=[rand(1),rand(1),rand(1)];</w:t>
      </w:r>
    </w:p>
    <w:p w14:paraId="6F51C636" w14:textId="77777777" w:rsidR="00F717A6" w:rsidRPr="00F717A6" w:rsidRDefault="00F717A6" w:rsidP="00F717A6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F717A6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   pause(0.1) </w:t>
      </w:r>
    </w:p>
    <w:p w14:paraId="2F2DFBC8" w14:textId="77777777" w:rsidR="00F717A6" w:rsidRPr="00F717A6" w:rsidRDefault="00F717A6" w:rsidP="00F717A6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F717A6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   plot(x(ind),fx(ind),</w:t>
      </w:r>
      <w:r w:rsidRPr="00F717A6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'--o'</w:t>
      </w:r>
      <w:r w:rsidRPr="00F717A6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,</w:t>
      </w:r>
      <w:r w:rsidRPr="00F717A6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'MarkerEdgeColor'</w:t>
      </w:r>
      <w:r w:rsidRPr="00F717A6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, culoare,</w:t>
      </w:r>
      <w:r w:rsidRPr="00F717A6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'MarkerFaceColor'</w:t>
      </w:r>
      <w:r w:rsidRPr="00F717A6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, culoare)</w:t>
      </w:r>
    </w:p>
    <w:p w14:paraId="1220EC5E" w14:textId="77777777" w:rsidR="00F717A6" w:rsidRPr="00F717A6" w:rsidRDefault="00F717A6" w:rsidP="00F717A6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F717A6">
        <w:rPr>
          <w:rFonts w:ascii="Consolas" w:eastAsia="Times New Roman" w:hAnsi="Consolas" w:cs="Times New Roman"/>
          <w:color w:val="0E00FF"/>
          <w:sz w:val="24"/>
          <w:szCs w:val="24"/>
          <w:lang w:val="ro-RO" w:eastAsia="ro-RO"/>
        </w:rPr>
        <w:t>end</w:t>
      </w:r>
    </w:p>
    <w:p w14:paraId="14189B48" w14:textId="77777777" w:rsidR="00F717A6" w:rsidRPr="00F717A6" w:rsidRDefault="00F717A6" w:rsidP="00F717A6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F717A6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lastRenderedPageBreak/>
        <w:t xml:space="preserve">hold </w:t>
      </w:r>
      <w:r w:rsidRPr="00F717A6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off</w:t>
      </w:r>
    </w:p>
    <w:p w14:paraId="0F09D76D" w14:textId="4EC4CD0D" w:rsidR="00F717A6" w:rsidRPr="00F717A6" w:rsidRDefault="00F717A6" w:rsidP="00F717A6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45D2B35" wp14:editId="7D1F90E1">
            <wp:simplePos x="0" y="0"/>
            <wp:positionH relativeFrom="column">
              <wp:posOffset>-20430</wp:posOffset>
            </wp:positionH>
            <wp:positionV relativeFrom="paragraph">
              <wp:posOffset>97376</wp:posOffset>
            </wp:positionV>
            <wp:extent cx="4636770" cy="6061710"/>
            <wp:effectExtent l="0" t="0" r="0" b="0"/>
            <wp:wrapThrough wrapText="bothSides">
              <wp:wrapPolygon edited="0">
                <wp:start x="0" y="0"/>
                <wp:lineTo x="0" y="21519"/>
                <wp:lineTo x="21476" y="21519"/>
                <wp:lineTo x="21476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606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47198E" w14:textId="37536EC3" w:rsidR="00B5701A" w:rsidRDefault="00B5701A" w:rsidP="003C10E1"/>
    <w:p w14:paraId="769E00AB" w14:textId="660ED386" w:rsidR="00F717A6" w:rsidRDefault="00F717A6" w:rsidP="00F717A6"/>
    <w:p w14:paraId="61D5A494" w14:textId="2BB307F5" w:rsidR="00F94208" w:rsidRPr="00F94208" w:rsidRDefault="00F94208" w:rsidP="00F94208"/>
    <w:p w14:paraId="0E44FC74" w14:textId="07959555" w:rsidR="00F94208" w:rsidRPr="00F94208" w:rsidRDefault="00F94208" w:rsidP="00F94208"/>
    <w:p w14:paraId="108E9148" w14:textId="486841DC" w:rsidR="00F94208" w:rsidRPr="00F94208" w:rsidRDefault="00F94208" w:rsidP="00F94208"/>
    <w:p w14:paraId="62B3726E" w14:textId="1939DA2D" w:rsidR="00F94208" w:rsidRPr="00F94208" w:rsidRDefault="00F94208" w:rsidP="00F94208"/>
    <w:p w14:paraId="5B73BF9F" w14:textId="028B1759" w:rsidR="00F94208" w:rsidRPr="00F94208" w:rsidRDefault="00F94208" w:rsidP="00F94208"/>
    <w:p w14:paraId="2D0B69FB" w14:textId="29ED81F4" w:rsidR="00F94208" w:rsidRPr="00F94208" w:rsidRDefault="00F94208" w:rsidP="00F94208"/>
    <w:p w14:paraId="179F27DD" w14:textId="4FC901EE" w:rsidR="00F94208" w:rsidRPr="00F94208" w:rsidRDefault="00F94208" w:rsidP="00F94208"/>
    <w:p w14:paraId="6D5BED96" w14:textId="7AB6836F" w:rsidR="00F94208" w:rsidRPr="00F94208" w:rsidRDefault="00F94208" w:rsidP="00F94208"/>
    <w:p w14:paraId="46DD218D" w14:textId="2C5CEB2D" w:rsidR="00F94208" w:rsidRPr="00F94208" w:rsidRDefault="00F94208" w:rsidP="00F94208"/>
    <w:p w14:paraId="03B6E5BB" w14:textId="1A97FC3F" w:rsidR="00F94208" w:rsidRPr="00F94208" w:rsidRDefault="00F94208" w:rsidP="00F94208"/>
    <w:p w14:paraId="53B4B109" w14:textId="55F8904B" w:rsidR="00F94208" w:rsidRPr="00F94208" w:rsidRDefault="00F94208" w:rsidP="00F94208"/>
    <w:p w14:paraId="3BC467E9" w14:textId="78D3273D" w:rsidR="00F94208" w:rsidRPr="00F94208" w:rsidRDefault="00F94208" w:rsidP="00F94208"/>
    <w:p w14:paraId="579547F2" w14:textId="14F5E143" w:rsidR="00F94208" w:rsidRPr="00F94208" w:rsidRDefault="00F94208" w:rsidP="00F94208"/>
    <w:p w14:paraId="37CF92B8" w14:textId="313C6C58" w:rsidR="00F94208" w:rsidRPr="00F94208" w:rsidRDefault="00F94208" w:rsidP="00F94208"/>
    <w:p w14:paraId="76153B17" w14:textId="2788DA5E" w:rsidR="00F94208" w:rsidRPr="00F94208" w:rsidRDefault="00F94208" w:rsidP="00F94208"/>
    <w:p w14:paraId="482E091C" w14:textId="29206385" w:rsidR="00F94208" w:rsidRPr="00F94208" w:rsidRDefault="00F94208" w:rsidP="00F94208"/>
    <w:p w14:paraId="5A96B1D1" w14:textId="62308A39" w:rsidR="00F94208" w:rsidRPr="00F94208" w:rsidRDefault="00F94208" w:rsidP="00F94208"/>
    <w:p w14:paraId="7B338ABD" w14:textId="035E734B" w:rsidR="00F94208" w:rsidRPr="00F94208" w:rsidRDefault="00F94208" w:rsidP="00F94208"/>
    <w:p w14:paraId="5979B6D2" w14:textId="2D67876F" w:rsidR="00F94208" w:rsidRPr="00F94208" w:rsidRDefault="00F94208" w:rsidP="00F94208"/>
    <w:p w14:paraId="77C36B70" w14:textId="1EFD97C8" w:rsidR="00F94208" w:rsidRPr="00F94208" w:rsidRDefault="00F94208" w:rsidP="00F94208"/>
    <w:p w14:paraId="01B4A34F" w14:textId="09E9C467" w:rsidR="00F94208" w:rsidRPr="00F94208" w:rsidRDefault="00F94208" w:rsidP="00F94208"/>
    <w:p w14:paraId="68204775" w14:textId="39625280" w:rsidR="00F94208" w:rsidRPr="00F94208" w:rsidRDefault="00F94208" w:rsidP="00F94208"/>
    <w:p w14:paraId="0C03BE7D" w14:textId="06AF678D" w:rsidR="00F94208" w:rsidRPr="00F94208" w:rsidRDefault="00F94208" w:rsidP="00F94208"/>
    <w:p w14:paraId="12245129" w14:textId="164A4992" w:rsidR="00F94208" w:rsidRPr="00F94208" w:rsidRDefault="00F94208" w:rsidP="00F94208"/>
    <w:p w14:paraId="3AF517F1" w14:textId="67A45157" w:rsidR="00F94208" w:rsidRPr="00F94208" w:rsidRDefault="00F94208" w:rsidP="00F94208"/>
    <w:p w14:paraId="25D159D0" w14:textId="6B6F46EB" w:rsidR="00F94208" w:rsidRPr="00F94208" w:rsidRDefault="00F94208" w:rsidP="00F94208"/>
    <w:p w14:paraId="270094B7" w14:textId="5C560752" w:rsidR="00F94208" w:rsidRPr="00F94208" w:rsidRDefault="00F94208" w:rsidP="00F94208"/>
    <w:p w14:paraId="6B63C2A2" w14:textId="6D2EA5A1" w:rsidR="00F94208" w:rsidRPr="00F94208" w:rsidRDefault="00F94208" w:rsidP="00F94208"/>
    <w:p w14:paraId="3194F72B" w14:textId="3ADAF2D4" w:rsidR="00F94208" w:rsidRPr="00F94208" w:rsidRDefault="00F94208" w:rsidP="00F94208"/>
    <w:p w14:paraId="7CA2906B" w14:textId="038B5E2C" w:rsidR="00F94208" w:rsidRPr="00F94208" w:rsidRDefault="00F94208" w:rsidP="00F94208"/>
    <w:p w14:paraId="14A876DC" w14:textId="1DE4843B" w:rsidR="00F94208" w:rsidRPr="00F94208" w:rsidRDefault="00F94208" w:rsidP="00F94208"/>
    <w:p w14:paraId="62B188A6" w14:textId="4FD43181" w:rsidR="00F94208" w:rsidRPr="00F94208" w:rsidRDefault="00F94208" w:rsidP="00F94208"/>
    <w:p w14:paraId="1A7BFC9B" w14:textId="21967883" w:rsidR="00F94208" w:rsidRPr="00F94208" w:rsidRDefault="00F94208" w:rsidP="00F94208"/>
    <w:p w14:paraId="249A07E4" w14:textId="442D888D" w:rsidR="00F94208" w:rsidRPr="00F94208" w:rsidRDefault="00F94208" w:rsidP="00F94208"/>
    <w:p w14:paraId="21DC5115" w14:textId="1C1F4D86" w:rsidR="00F94208" w:rsidRPr="00F94208" w:rsidRDefault="00F94208" w:rsidP="00F94208"/>
    <w:p w14:paraId="77EDDEAD" w14:textId="7B847A3F" w:rsidR="00F94208" w:rsidRDefault="00F94208" w:rsidP="00F94208"/>
    <w:p w14:paraId="2452B634" w14:textId="1424B159" w:rsidR="00F94208" w:rsidRDefault="00F94208" w:rsidP="00F94208"/>
    <w:p w14:paraId="5EB46F9C" w14:textId="7E6CFAD6" w:rsidR="00F94208" w:rsidRDefault="00F94208" w:rsidP="00F94208">
      <w:pPr>
        <w:pStyle w:val="Heading1"/>
      </w:pPr>
      <w:r>
        <w:t>Exercitiul 17</w:t>
      </w:r>
    </w:p>
    <w:p w14:paraId="35DFDD5A" w14:textId="31CA3E59" w:rsidR="00F94208" w:rsidRDefault="005A1CAB" w:rsidP="00F94208">
      <w:r>
        <w:t xml:space="preserve">Să se reprezinte grafic curba dată prin ecuaţia: { </w:t>
      </w:r>
      <w:r>
        <w:rPr>
          <w:rFonts w:ascii="Cambria Math" w:hAnsi="Cambria Math" w:cs="Cambria Math"/>
        </w:rPr>
        <w:t>𝑥</w:t>
      </w:r>
      <w:r>
        <w:t xml:space="preserve"> = sin (</w:t>
      </w:r>
      <w:r>
        <w:rPr>
          <w:rFonts w:ascii="Cambria Math" w:hAnsi="Cambria Math" w:cs="Cambria Math"/>
        </w:rPr>
        <w:t>𝑡</w:t>
      </w:r>
      <w:r>
        <w:t xml:space="preserve">) </w:t>
      </w:r>
      <w:r>
        <w:rPr>
          <w:rFonts w:ascii="Cambria Math" w:hAnsi="Cambria Math" w:cs="Cambria Math"/>
        </w:rPr>
        <w:t>𝑦</w:t>
      </w:r>
      <w:r>
        <w:t xml:space="preserve"> = cos (</w:t>
      </w:r>
      <w:r>
        <w:rPr>
          <w:rFonts w:ascii="Cambria Math" w:hAnsi="Cambria Math" w:cs="Cambria Math"/>
        </w:rPr>
        <w:t>𝑡</w:t>
      </w:r>
      <w:r>
        <w:t xml:space="preserve">), </w:t>
      </w:r>
      <w:r>
        <w:rPr>
          <w:rFonts w:ascii="Cambria Math" w:hAnsi="Cambria Math" w:cs="Cambria Math"/>
        </w:rPr>
        <w:t>𝑝𝑒𝑛𝑡𝑟𝑢</w:t>
      </w:r>
      <w:r>
        <w:t xml:space="preserve"> </w:t>
      </w:r>
      <w:r>
        <w:rPr>
          <w:rFonts w:ascii="Cambria Math" w:hAnsi="Cambria Math" w:cs="Cambria Math"/>
        </w:rPr>
        <w:t>𝑡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[0,2</w:t>
      </w:r>
      <w:r>
        <w:rPr>
          <w:rFonts w:ascii="Cambria Math" w:hAnsi="Cambria Math" w:cs="Cambria Math"/>
        </w:rPr>
        <w:t>𝑝𝑖</w:t>
      </w:r>
      <w:r>
        <w:t xml:space="preserve">] Se cere să se deseneze 10 cercuri umplute cu culori diferite (fill) la un interval de 0.5 secunde, unde centru este același și se </w:t>
      </w:r>
      <w:r>
        <w:lastRenderedPageBreak/>
        <w:t>micșorează doar raza. Setați axele egale de la început. (axis equal) Indicație: Se folosesc funcțiile hold, rand, fill, pause culoare=[rand(1),rand(1),rand(1)]; fill(sin(t)*raza,cos(t)*raza,culoare);</w:t>
      </w:r>
    </w:p>
    <w:p w14:paraId="36C6986D" w14:textId="7BD25AFF" w:rsidR="005A1CAB" w:rsidRPr="005A1CAB" w:rsidRDefault="005A1CAB" w:rsidP="005A1CAB"/>
    <w:p w14:paraId="4FF9DAD4" w14:textId="3F4CC9F6" w:rsidR="005A1CAB" w:rsidRPr="005A1CAB" w:rsidRDefault="005A1CAB" w:rsidP="005A1CAB"/>
    <w:p w14:paraId="7FECBF20" w14:textId="14369F8C" w:rsidR="005A1CAB" w:rsidRDefault="005A1CAB" w:rsidP="005A1CAB">
      <w:r>
        <w:rPr>
          <w:noProof/>
        </w:rPr>
        <w:drawing>
          <wp:anchor distT="0" distB="0" distL="114300" distR="114300" simplePos="0" relativeHeight="251667456" behindDoc="0" locked="0" layoutInCell="1" allowOverlap="1" wp14:anchorId="3F0A409D" wp14:editId="7B1E3AD6">
            <wp:simplePos x="0" y="0"/>
            <wp:positionH relativeFrom="column">
              <wp:posOffset>226060</wp:posOffset>
            </wp:positionH>
            <wp:positionV relativeFrom="paragraph">
              <wp:posOffset>170180</wp:posOffset>
            </wp:positionV>
            <wp:extent cx="3298825" cy="2989580"/>
            <wp:effectExtent l="0" t="0" r="0" b="1270"/>
            <wp:wrapThrough wrapText="bothSides">
              <wp:wrapPolygon edited="0">
                <wp:start x="0" y="0"/>
                <wp:lineTo x="0" y="21472"/>
                <wp:lineTo x="21454" y="21472"/>
                <wp:lineTo x="21454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C954C" w14:textId="50B03D90" w:rsidR="005A1CAB" w:rsidRDefault="005A1CAB" w:rsidP="005A1CAB">
      <w:pPr>
        <w:rPr>
          <w:noProof/>
        </w:rPr>
      </w:pPr>
    </w:p>
    <w:p w14:paraId="52432ADA" w14:textId="15F15883" w:rsidR="005A1CAB" w:rsidRPr="005A1CAB" w:rsidRDefault="005A1CAB" w:rsidP="005A1CAB"/>
    <w:p w14:paraId="66DD548E" w14:textId="0E93765C" w:rsidR="005A1CAB" w:rsidRDefault="005A1CAB" w:rsidP="005A1CAB">
      <w:pPr>
        <w:rPr>
          <w:noProof/>
        </w:rPr>
      </w:pPr>
    </w:p>
    <w:p w14:paraId="4A305940" w14:textId="744E8C5A" w:rsidR="005A1CAB" w:rsidRDefault="005A1CAB" w:rsidP="005A1CAB">
      <w:pPr>
        <w:rPr>
          <w:noProof/>
        </w:rPr>
      </w:pPr>
    </w:p>
    <w:p w14:paraId="046B4412" w14:textId="221F2542" w:rsidR="005A1CAB" w:rsidRDefault="005A1CAB" w:rsidP="005A1CAB">
      <w:pPr>
        <w:rPr>
          <w:noProof/>
        </w:rPr>
      </w:pPr>
    </w:p>
    <w:p w14:paraId="1FE509BA" w14:textId="30B2F99D" w:rsidR="005A1CAB" w:rsidRDefault="005A1CAB" w:rsidP="005A1CAB">
      <w:pPr>
        <w:rPr>
          <w:noProof/>
        </w:rPr>
      </w:pPr>
    </w:p>
    <w:p w14:paraId="5D1EDC17" w14:textId="03EE5951" w:rsidR="005A1CAB" w:rsidRDefault="005A1CAB" w:rsidP="005A1CAB">
      <w:pPr>
        <w:rPr>
          <w:noProof/>
        </w:rPr>
      </w:pPr>
    </w:p>
    <w:p w14:paraId="69E52EAC" w14:textId="183C69CF" w:rsidR="005A1CAB" w:rsidRDefault="005A1CAB" w:rsidP="005A1CAB">
      <w:pPr>
        <w:rPr>
          <w:noProof/>
        </w:rPr>
      </w:pPr>
    </w:p>
    <w:p w14:paraId="60B3DE33" w14:textId="6F60269D" w:rsidR="005A1CAB" w:rsidRDefault="005A1CAB" w:rsidP="005A1CAB">
      <w:pPr>
        <w:rPr>
          <w:noProof/>
        </w:rPr>
      </w:pPr>
    </w:p>
    <w:p w14:paraId="56B637F0" w14:textId="278CE966" w:rsidR="005A1CAB" w:rsidRDefault="005A1CAB" w:rsidP="005A1CAB">
      <w:pPr>
        <w:rPr>
          <w:noProof/>
        </w:rPr>
      </w:pPr>
    </w:p>
    <w:p w14:paraId="63E2C784" w14:textId="0E0D0E83" w:rsidR="005A1CAB" w:rsidRDefault="005A1CAB" w:rsidP="005A1CAB">
      <w:pPr>
        <w:rPr>
          <w:noProof/>
        </w:rPr>
      </w:pPr>
    </w:p>
    <w:p w14:paraId="25F27F39" w14:textId="63077A0F" w:rsidR="005A1CAB" w:rsidRDefault="005A1CAB" w:rsidP="005A1CAB">
      <w:pPr>
        <w:rPr>
          <w:noProof/>
        </w:rPr>
      </w:pPr>
    </w:p>
    <w:p w14:paraId="30E26ED0" w14:textId="79C1E179" w:rsidR="005A1CAB" w:rsidRDefault="005A1CAB" w:rsidP="005A1CAB">
      <w:pPr>
        <w:rPr>
          <w:noProof/>
        </w:rPr>
      </w:pPr>
    </w:p>
    <w:p w14:paraId="1DF3DCD7" w14:textId="2F6BDD94" w:rsidR="005A1CAB" w:rsidRDefault="005A1CAB" w:rsidP="005A1CAB">
      <w:pPr>
        <w:rPr>
          <w:noProof/>
        </w:rPr>
      </w:pPr>
    </w:p>
    <w:p w14:paraId="58203674" w14:textId="66D5E91D" w:rsidR="005A1CAB" w:rsidRDefault="005A1CAB" w:rsidP="005A1CAB">
      <w:pPr>
        <w:rPr>
          <w:noProof/>
        </w:rPr>
      </w:pPr>
    </w:p>
    <w:p w14:paraId="375CE9BC" w14:textId="027F8FDE" w:rsidR="005A1CAB" w:rsidRDefault="005A1CAB" w:rsidP="005A1CAB">
      <w:pPr>
        <w:rPr>
          <w:noProof/>
        </w:rPr>
      </w:pPr>
    </w:p>
    <w:p w14:paraId="72BEDE75" w14:textId="1F693228" w:rsidR="005A1CAB" w:rsidRDefault="005A1CAB" w:rsidP="005A1CAB">
      <w:pPr>
        <w:rPr>
          <w:noProof/>
        </w:rPr>
      </w:pPr>
    </w:p>
    <w:p w14:paraId="21B5F87B" w14:textId="5D0A5941" w:rsidR="005A1CAB" w:rsidRDefault="005A1CAB" w:rsidP="005A1CAB">
      <w:pPr>
        <w:rPr>
          <w:noProof/>
        </w:rPr>
      </w:pPr>
    </w:p>
    <w:p w14:paraId="710EF2E5" w14:textId="77777777" w:rsidR="005A1CAB" w:rsidRDefault="005A1CAB" w:rsidP="005A1CAB">
      <w:pPr>
        <w:rPr>
          <w:noProof/>
        </w:rPr>
      </w:pPr>
    </w:p>
    <w:p w14:paraId="3DA0423C" w14:textId="77777777" w:rsidR="005A1CAB" w:rsidRPr="005A1CAB" w:rsidRDefault="005A1CAB" w:rsidP="005A1CAB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A1CAB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th = 0:0.1:2*pi;</w:t>
      </w:r>
    </w:p>
    <w:p w14:paraId="4819CE1D" w14:textId="77777777" w:rsidR="005A1CAB" w:rsidRPr="005A1CAB" w:rsidRDefault="005A1CAB" w:rsidP="005A1CAB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A1CAB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x = 50;</w:t>
      </w:r>
    </w:p>
    <w:p w14:paraId="210511F8" w14:textId="77777777" w:rsidR="005A1CAB" w:rsidRPr="005A1CAB" w:rsidRDefault="005A1CAB" w:rsidP="005A1CAB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A1CAB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y = 50;</w:t>
      </w:r>
    </w:p>
    <w:p w14:paraId="5A8F0BFE" w14:textId="77777777" w:rsidR="005A1CAB" w:rsidRPr="005A1CAB" w:rsidRDefault="005A1CAB" w:rsidP="005A1CAB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3CCBF241" w14:textId="77777777" w:rsidR="005A1CAB" w:rsidRPr="005A1CAB" w:rsidRDefault="005A1CAB" w:rsidP="005A1CAB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A1CAB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r = 6;</w:t>
      </w:r>
    </w:p>
    <w:p w14:paraId="77197F6D" w14:textId="77777777" w:rsidR="005A1CAB" w:rsidRPr="005A1CAB" w:rsidRDefault="005A1CAB" w:rsidP="005A1CAB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283A744E" w14:textId="77777777" w:rsidR="005A1CAB" w:rsidRPr="005A1CAB" w:rsidRDefault="005A1CAB" w:rsidP="005A1CAB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A1CAB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hold </w:t>
      </w:r>
      <w:r w:rsidRPr="005A1CAB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on</w:t>
      </w:r>
    </w:p>
    <w:p w14:paraId="658CA9FA" w14:textId="77777777" w:rsidR="005A1CAB" w:rsidRPr="005A1CAB" w:rsidRDefault="005A1CAB" w:rsidP="005A1CAB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A1CAB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axis(</w:t>
      </w:r>
      <w:r w:rsidRPr="005A1CAB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"equal"</w:t>
      </w:r>
      <w:r w:rsidRPr="005A1CAB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);</w:t>
      </w:r>
    </w:p>
    <w:p w14:paraId="6061CD43" w14:textId="77777777" w:rsidR="005A1CAB" w:rsidRPr="005A1CAB" w:rsidRDefault="005A1CAB" w:rsidP="005A1CAB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230C5D55" w14:textId="77777777" w:rsidR="005A1CAB" w:rsidRPr="005A1CAB" w:rsidRDefault="005A1CAB" w:rsidP="005A1CAB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A1CAB">
        <w:rPr>
          <w:rFonts w:ascii="Consolas" w:eastAsia="Times New Roman" w:hAnsi="Consolas" w:cs="Times New Roman"/>
          <w:color w:val="0E00FF"/>
          <w:sz w:val="24"/>
          <w:szCs w:val="24"/>
          <w:lang w:val="ro-RO" w:eastAsia="ro-RO"/>
        </w:rPr>
        <w:t xml:space="preserve">for </w:t>
      </w:r>
      <w:r w:rsidRPr="005A1CAB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ind = 1:1:5</w:t>
      </w:r>
    </w:p>
    <w:p w14:paraId="2C653F20" w14:textId="77777777" w:rsidR="005A1CAB" w:rsidRPr="005A1CAB" w:rsidRDefault="005A1CAB" w:rsidP="005A1CAB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A1CAB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   culoare=[rand(1),rand(1),rand(1)];</w:t>
      </w:r>
    </w:p>
    <w:p w14:paraId="43337FC6" w14:textId="77777777" w:rsidR="005A1CAB" w:rsidRPr="005A1CAB" w:rsidRDefault="005A1CAB" w:rsidP="005A1CAB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A1CAB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   pause(0.5) </w:t>
      </w:r>
    </w:p>
    <w:p w14:paraId="29B99DE8" w14:textId="77777777" w:rsidR="005A1CAB" w:rsidRPr="005A1CAB" w:rsidRDefault="005A1CAB" w:rsidP="005A1CAB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A1CAB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   </w:t>
      </w:r>
    </w:p>
    <w:p w14:paraId="50EB91FD" w14:textId="77777777" w:rsidR="005A1CAB" w:rsidRPr="005A1CAB" w:rsidRDefault="005A1CAB" w:rsidP="005A1CAB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A1CAB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   </w:t>
      </w:r>
      <w:r w:rsidRPr="005A1CAB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cerc</w:t>
      </w:r>
    </w:p>
    <w:p w14:paraId="784C8666" w14:textId="77777777" w:rsidR="005A1CAB" w:rsidRPr="005A1CAB" w:rsidRDefault="005A1CAB" w:rsidP="005A1CAB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A1CAB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   sinus =  (r - ind) .* sin(th) + x;</w:t>
      </w:r>
    </w:p>
    <w:p w14:paraId="2ACD020C" w14:textId="77777777" w:rsidR="005A1CAB" w:rsidRPr="005A1CAB" w:rsidRDefault="005A1CAB" w:rsidP="005A1CAB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A1CAB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   cosinus = (r - ind) .* cos(th) + y;</w:t>
      </w:r>
    </w:p>
    <w:p w14:paraId="15D45E1A" w14:textId="77777777" w:rsidR="005A1CAB" w:rsidRPr="005A1CAB" w:rsidRDefault="005A1CAB" w:rsidP="005A1CAB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0F2AD9D3" w14:textId="77777777" w:rsidR="005A1CAB" w:rsidRPr="005A1CAB" w:rsidRDefault="005A1CAB" w:rsidP="005A1CAB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A1CAB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   h1 = plot(sinus, cosinus); </w:t>
      </w:r>
    </w:p>
    <w:p w14:paraId="79F326FA" w14:textId="77777777" w:rsidR="005A1CAB" w:rsidRPr="005A1CAB" w:rsidRDefault="005A1CAB" w:rsidP="005A1CAB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A1CAB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   fill(sinus, cosinus,culoare)</w:t>
      </w:r>
    </w:p>
    <w:p w14:paraId="002B2EEC" w14:textId="77777777" w:rsidR="005A1CAB" w:rsidRPr="005A1CAB" w:rsidRDefault="005A1CAB" w:rsidP="005A1CAB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A1CAB">
        <w:rPr>
          <w:rFonts w:ascii="Consolas" w:eastAsia="Times New Roman" w:hAnsi="Consolas" w:cs="Times New Roman"/>
          <w:color w:val="0E00FF"/>
          <w:sz w:val="24"/>
          <w:szCs w:val="24"/>
          <w:lang w:val="ro-RO" w:eastAsia="ro-RO"/>
        </w:rPr>
        <w:t>end</w:t>
      </w:r>
    </w:p>
    <w:p w14:paraId="13B3CF01" w14:textId="77777777" w:rsidR="005A1CAB" w:rsidRPr="005A1CAB" w:rsidRDefault="005A1CAB" w:rsidP="005A1CAB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A1CAB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hold </w:t>
      </w:r>
      <w:r w:rsidRPr="005A1CAB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off</w:t>
      </w:r>
    </w:p>
    <w:p w14:paraId="741926D6" w14:textId="77777777" w:rsidR="005A1CAB" w:rsidRPr="005A1CAB" w:rsidRDefault="005A1CAB" w:rsidP="005A1CAB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63ABF949" w14:textId="77777777" w:rsidR="005A1CAB" w:rsidRPr="005A1CAB" w:rsidRDefault="005A1CAB" w:rsidP="005A1CAB"/>
    <w:sectPr w:rsidR="005A1CAB" w:rsidRPr="005A1CAB">
      <w:footerReference w:type="default" r:id="rId23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ECB5E" w14:textId="77777777" w:rsidR="003F01A6" w:rsidRDefault="003F01A6">
      <w:r>
        <w:separator/>
      </w:r>
    </w:p>
  </w:endnote>
  <w:endnote w:type="continuationSeparator" w:id="0">
    <w:p w14:paraId="12918BE9" w14:textId="77777777" w:rsidR="003F01A6" w:rsidRDefault="003F0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E4E7E" w14:textId="77777777" w:rsidR="002A792A" w:rsidRDefault="003F01A6">
    <w:pPr>
      <w:pStyle w:val="Footer"/>
    </w:pPr>
    <w:sdt>
      <w:sdtPr>
        <w:alias w:val="Enter Company Name:"/>
        <w:tag w:val="Enter Company Name:"/>
        <w:id w:val="-397664319"/>
        <w:placeholder>
          <w:docPart w:val="56D2D318C0984BC29E86DB4F4B9958F1"/>
        </w:placeholder>
        <w:temporary/>
        <w:showingPlcHdr/>
        <w15:appearance w15:val="hidden"/>
        <w:text/>
      </w:sdtPr>
      <w:sdtEndPr/>
      <w:sdtContent>
        <w:r w:rsidR="006D480F">
          <w:t>Company Name</w:t>
        </w:r>
      </w:sdtContent>
    </w:sdt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F1ED6" w14:textId="77777777" w:rsidR="003F01A6" w:rsidRDefault="003F01A6">
      <w:r>
        <w:separator/>
      </w:r>
    </w:p>
  </w:footnote>
  <w:footnote w:type="continuationSeparator" w:id="0">
    <w:p w14:paraId="745A2FE8" w14:textId="77777777" w:rsidR="003F01A6" w:rsidRDefault="003F0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293377"/>
    <w:multiLevelType w:val="hybridMultilevel"/>
    <w:tmpl w:val="2DCA2866"/>
    <w:lvl w:ilvl="0" w:tplc="0418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6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3"/>
  </w:num>
  <w:num w:numId="8">
    <w:abstractNumId w:val="17"/>
  </w:num>
  <w:num w:numId="9">
    <w:abstractNumId w:val="10"/>
  </w:num>
  <w:num w:numId="10">
    <w:abstractNumId w:val="21"/>
  </w:num>
  <w:num w:numId="11">
    <w:abstractNumId w:val="24"/>
  </w:num>
  <w:num w:numId="12">
    <w:abstractNumId w:val="24"/>
    <w:lvlOverride w:ilvl="0">
      <w:startOverride w:val="1"/>
    </w:lvlOverride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22"/>
  </w:num>
  <w:num w:numId="18">
    <w:abstractNumId w:val="22"/>
    <w:lvlOverride w:ilvl="0">
      <w:startOverride w:val="1"/>
    </w:lvlOverride>
  </w:num>
  <w:num w:numId="19">
    <w:abstractNumId w:val="24"/>
  </w:num>
  <w:num w:numId="20">
    <w:abstractNumId w:val="24"/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24"/>
    <w:lvlOverride w:ilvl="0">
      <w:startOverride w:val="1"/>
    </w:lvlOverride>
  </w:num>
  <w:num w:numId="24">
    <w:abstractNumId w:val="18"/>
  </w:num>
  <w:num w:numId="25">
    <w:abstractNumId w:val="14"/>
    <w:lvlOverride w:ilvl="0">
      <w:startOverride w:val="1"/>
    </w:lvlOverride>
  </w:num>
  <w:num w:numId="26">
    <w:abstractNumId w:val="9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3"/>
  </w:num>
  <w:num w:numId="36">
    <w:abstractNumId w:val="19"/>
  </w:num>
  <w:num w:numId="37">
    <w:abstractNumId w:val="11"/>
  </w:num>
  <w:num w:numId="38">
    <w:abstractNumId w:val="15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E2"/>
    <w:rsid w:val="00023E02"/>
    <w:rsid w:val="000303C2"/>
    <w:rsid w:val="000377A1"/>
    <w:rsid w:val="00071A33"/>
    <w:rsid w:val="00074F5A"/>
    <w:rsid w:val="0008087C"/>
    <w:rsid w:val="00090D98"/>
    <w:rsid w:val="000A0F81"/>
    <w:rsid w:val="000A696F"/>
    <w:rsid w:val="000D6A9B"/>
    <w:rsid w:val="00102801"/>
    <w:rsid w:val="001874DC"/>
    <w:rsid w:val="001A307A"/>
    <w:rsid w:val="001C1863"/>
    <w:rsid w:val="001E35FF"/>
    <w:rsid w:val="001E7FD9"/>
    <w:rsid w:val="001F0216"/>
    <w:rsid w:val="00264206"/>
    <w:rsid w:val="002647F8"/>
    <w:rsid w:val="002733E4"/>
    <w:rsid w:val="002A792A"/>
    <w:rsid w:val="0035730F"/>
    <w:rsid w:val="003638E9"/>
    <w:rsid w:val="00387081"/>
    <w:rsid w:val="003C10E1"/>
    <w:rsid w:val="003F01A6"/>
    <w:rsid w:val="004223A9"/>
    <w:rsid w:val="004548D6"/>
    <w:rsid w:val="004678E4"/>
    <w:rsid w:val="004B5EAA"/>
    <w:rsid w:val="00542370"/>
    <w:rsid w:val="005A1CAB"/>
    <w:rsid w:val="005B653B"/>
    <w:rsid w:val="005C17AF"/>
    <w:rsid w:val="005F3943"/>
    <w:rsid w:val="005F6ACD"/>
    <w:rsid w:val="006205F4"/>
    <w:rsid w:val="00630128"/>
    <w:rsid w:val="006D480F"/>
    <w:rsid w:val="006F07D7"/>
    <w:rsid w:val="00751CB9"/>
    <w:rsid w:val="00823C88"/>
    <w:rsid w:val="008272F5"/>
    <w:rsid w:val="00845D7E"/>
    <w:rsid w:val="00856E85"/>
    <w:rsid w:val="008A2D6A"/>
    <w:rsid w:val="008B4B02"/>
    <w:rsid w:val="008C4175"/>
    <w:rsid w:val="009A2858"/>
    <w:rsid w:val="009B515D"/>
    <w:rsid w:val="009B7D40"/>
    <w:rsid w:val="009C4C04"/>
    <w:rsid w:val="009E12E2"/>
    <w:rsid w:val="00A276C3"/>
    <w:rsid w:val="00A32A28"/>
    <w:rsid w:val="00A356A9"/>
    <w:rsid w:val="00A85D07"/>
    <w:rsid w:val="00AA58E4"/>
    <w:rsid w:val="00AB08ED"/>
    <w:rsid w:val="00AB17FC"/>
    <w:rsid w:val="00B51149"/>
    <w:rsid w:val="00B5701A"/>
    <w:rsid w:val="00B94E6A"/>
    <w:rsid w:val="00BD4E5D"/>
    <w:rsid w:val="00BE7E9C"/>
    <w:rsid w:val="00BF2918"/>
    <w:rsid w:val="00C3688B"/>
    <w:rsid w:val="00C37CB3"/>
    <w:rsid w:val="00C40E10"/>
    <w:rsid w:val="00C72B2A"/>
    <w:rsid w:val="00CE697A"/>
    <w:rsid w:val="00D31F04"/>
    <w:rsid w:val="00D34246"/>
    <w:rsid w:val="00D90878"/>
    <w:rsid w:val="00DC00B2"/>
    <w:rsid w:val="00E341C9"/>
    <w:rsid w:val="00E74C55"/>
    <w:rsid w:val="00E814A4"/>
    <w:rsid w:val="00F06BBE"/>
    <w:rsid w:val="00F14A8B"/>
    <w:rsid w:val="00F70729"/>
    <w:rsid w:val="00F717A6"/>
    <w:rsid w:val="00F77B81"/>
    <w:rsid w:val="00F801D7"/>
    <w:rsid w:val="00F84576"/>
    <w:rsid w:val="00F94208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0FAC8"/>
  <w15:chartTrackingRefBased/>
  <w15:docId w15:val="{218CE6F9-C5A2-471C-8F56-8CC43E59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EastAsia" w:hAnsi="Roboto" w:cstheme="minorBidi"/>
        <w:color w:val="4C483D" w:themeColor="text2"/>
        <w:sz w:val="22"/>
        <w:lang w:val="en-US" w:eastAsia="ja-JP" w:bidi="ar-SA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9B515D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eastAsiaTheme="majorEastAsia" w:cstheme="majorBidi"/>
      <w:color w:val="000000" w:themeColor="text1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/>
      <w:ind w:firstLine="357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B515D"/>
    <w:rPr>
      <w:rFonts w:eastAsiaTheme="majorEastAsia" w:cstheme="majorBidi"/>
      <w:color w:val="000000" w:themeColor="text1"/>
      <w:sz w:val="24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F84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zan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D2D318C0984BC29E86DB4F4B995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2CA8B-32E5-4503-9087-3B816F1985C6}"/>
      </w:docPartPr>
      <w:docPartBody>
        <w:p w:rsidR="0002122F" w:rsidRDefault="007D1D27">
          <w:pPr>
            <w:pStyle w:val="56D2D318C0984BC29E86DB4F4B9958F1"/>
          </w:pPr>
          <w:r>
            <w:t>To replace any placeholder text (such as this) just tap it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27"/>
    <w:rsid w:val="0002122F"/>
    <w:rsid w:val="007D1D27"/>
    <w:rsid w:val="00B0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56D2D318C0984BC29E86DB4F4B9958F1">
    <w:name w:val="56D2D318C0984BC29E86DB4F4B9958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0</TotalTime>
  <Pages>1</Pages>
  <Words>1752</Words>
  <Characters>10165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Hezanin</dc:creator>
  <cp:keywords/>
  <dc:description/>
  <cp:lastModifiedBy>Radu Nicoleta</cp:lastModifiedBy>
  <cp:revision>32</cp:revision>
  <cp:lastPrinted>2012-12-03T18:15:00Z</cp:lastPrinted>
  <dcterms:created xsi:type="dcterms:W3CDTF">2022-01-14T09:35:00Z</dcterms:created>
  <dcterms:modified xsi:type="dcterms:W3CDTF">2022-02-05T20:49:00Z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