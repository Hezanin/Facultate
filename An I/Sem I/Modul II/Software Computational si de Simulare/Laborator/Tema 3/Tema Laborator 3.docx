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BDAC" w14:textId="42B7E147" w:rsidR="002A792A" w:rsidRDefault="00C20EAA" w:rsidP="00C20EAA">
      <w:pPr>
        <w:pStyle w:val="Title"/>
      </w:pPr>
      <w:r>
        <w:t>Tema Laborator 3</w:t>
      </w:r>
    </w:p>
    <w:p w14:paraId="234A4187" w14:textId="1A27D4C3" w:rsidR="00C20EAA" w:rsidRDefault="00C20EAA" w:rsidP="00C20EAA">
      <w:pPr>
        <w:pStyle w:val="Subtitle"/>
        <w:jc w:val="left"/>
      </w:pPr>
      <w:r>
        <w:t>NICOLETA RADU</w:t>
      </w:r>
      <w:r>
        <w:tab/>
      </w:r>
    </w:p>
    <w:p w14:paraId="051A0BE5" w14:textId="5346F581" w:rsidR="00C20EAA" w:rsidRDefault="00C20EAA" w:rsidP="00C20EAA"/>
    <w:p w14:paraId="6445413C" w14:textId="6FAC5AE1" w:rsidR="00C20EAA" w:rsidRDefault="00C20EAA" w:rsidP="00C20EAA">
      <w:pPr>
        <w:pStyle w:val="Heading1"/>
      </w:pPr>
      <w:r>
        <w:t>Exercitiul 1</w:t>
      </w:r>
    </w:p>
    <w:p w14:paraId="42275111" w14:textId="2280843D" w:rsidR="00C20EAA" w:rsidRDefault="009326DC" w:rsidP="00A44893">
      <w:pPr>
        <w:pStyle w:val="ListParagraph"/>
        <w:numPr>
          <w:ilvl w:val="0"/>
          <w:numId w:val="7"/>
        </w:numPr>
      </w:pPr>
      <w:r>
        <w:t>Suma elementelor matricei</w:t>
      </w:r>
      <w:r w:rsidR="00F269A1">
        <w:t xml:space="preserve"> ‘A’</w:t>
      </w:r>
      <w:r>
        <w:t xml:space="preserve"> luate pe coloane.</w:t>
      </w:r>
    </w:p>
    <w:p w14:paraId="62B66BAF" w14:textId="4998AFD3" w:rsidR="009326DC" w:rsidRDefault="009326DC" w:rsidP="00A44893">
      <w:pPr>
        <w:pStyle w:val="ListParagraph"/>
        <w:numPr>
          <w:ilvl w:val="0"/>
          <w:numId w:val="7"/>
        </w:numPr>
      </w:pPr>
      <w:r>
        <w:t>Matricea ‘A’ a fost printata cu 2 linii si 6 coloane.</w:t>
      </w:r>
    </w:p>
    <w:p w14:paraId="57B31EAE" w14:textId="035F24FB" w:rsidR="009326DC" w:rsidRDefault="009326DC" w:rsidP="00A44893">
      <w:pPr>
        <w:pStyle w:val="ListParagraph"/>
        <w:numPr>
          <w:ilvl w:val="0"/>
          <w:numId w:val="7"/>
        </w:numPr>
      </w:pPr>
      <w:r>
        <w:t xml:space="preserve">A fost printata matricea </w:t>
      </w:r>
      <w:r w:rsidR="00F269A1">
        <w:t xml:space="preserve">‘A’ </w:t>
      </w:r>
      <w:r>
        <w:t>incepand cu ultima coloana, invers.</w:t>
      </w:r>
    </w:p>
    <w:p w14:paraId="7C3334D6" w14:textId="77099170" w:rsidR="009326DC" w:rsidRDefault="009326DC" w:rsidP="00A44893">
      <w:pPr>
        <w:pStyle w:val="ListParagraph"/>
        <w:numPr>
          <w:ilvl w:val="0"/>
          <w:numId w:val="7"/>
        </w:numPr>
      </w:pPr>
      <w:r>
        <w:t>Produsul elementelor matricei</w:t>
      </w:r>
      <w:r w:rsidR="00F269A1">
        <w:t xml:space="preserve"> ‘A’</w:t>
      </w:r>
      <w:r>
        <w:t xml:space="preserve"> luate pe coloane.</w:t>
      </w:r>
    </w:p>
    <w:p w14:paraId="7E6C236F" w14:textId="3591422D" w:rsidR="009326DC" w:rsidRDefault="009326DC" w:rsidP="00A44893">
      <w:pPr>
        <w:pStyle w:val="ListParagraph"/>
        <w:numPr>
          <w:ilvl w:val="0"/>
          <w:numId w:val="7"/>
        </w:numPr>
      </w:pPr>
      <w:r>
        <w:t>Media aritmetica a liniilor matricei ‘A’</w:t>
      </w:r>
      <w:r w:rsidR="00F269A1">
        <w:t>.</w:t>
      </w:r>
    </w:p>
    <w:p w14:paraId="20A4914A" w14:textId="292903BF" w:rsidR="00F269A1" w:rsidRDefault="00DE68D4" w:rsidP="00A44893">
      <w:pPr>
        <w:pStyle w:val="ListParagraph"/>
        <w:numPr>
          <w:ilvl w:val="0"/>
          <w:numId w:val="7"/>
        </w:numPr>
      </w:pPr>
      <w:r>
        <w:t>Produsul elementelor de pe transpusa matricei ‘A’ (pe coloane). Altfel spus, produsul liniilor matricei originale ‘A’.</w:t>
      </w:r>
    </w:p>
    <w:p w14:paraId="405DAE98" w14:textId="608F753B" w:rsidR="00DE68D4" w:rsidRDefault="00DE68D4" w:rsidP="00A44893">
      <w:pPr>
        <w:pStyle w:val="ListParagraph"/>
        <w:numPr>
          <w:ilvl w:val="0"/>
          <w:numId w:val="7"/>
        </w:numPr>
      </w:pPr>
      <w:r>
        <w:t>Produsul valorilor de pe coloanele 1 si 2 luate pe linii - ale matricei ‘A’.</w:t>
      </w:r>
    </w:p>
    <w:p w14:paraId="7A913664" w14:textId="505B1609" w:rsidR="00DE68D4" w:rsidRDefault="00DE68D4" w:rsidP="00A44893">
      <w:pPr>
        <w:pStyle w:val="ListParagraph"/>
        <w:numPr>
          <w:ilvl w:val="0"/>
          <w:numId w:val="7"/>
        </w:numPr>
      </w:pPr>
      <w:r>
        <w:t>Produsul valorilor de pe liniile transpusei ‘A’.</w:t>
      </w:r>
    </w:p>
    <w:p w14:paraId="516924F8" w14:textId="4A89507E" w:rsidR="00DE68D4" w:rsidRDefault="00DE68D4" w:rsidP="00A44893">
      <w:pPr>
        <w:pStyle w:val="ListParagraph"/>
        <w:numPr>
          <w:ilvl w:val="0"/>
          <w:numId w:val="7"/>
        </w:numPr>
      </w:pPr>
      <w:r>
        <w:t>Sortarea coloanelor matricei ‘A’.</w:t>
      </w:r>
    </w:p>
    <w:p w14:paraId="10E1CB8A" w14:textId="3F98586B" w:rsidR="00DE68D4" w:rsidRDefault="00DE68D4" w:rsidP="00A44893">
      <w:pPr>
        <w:pStyle w:val="ListParagraph"/>
        <w:numPr>
          <w:ilvl w:val="0"/>
          <w:numId w:val="7"/>
        </w:numPr>
      </w:pPr>
      <w:r>
        <w:t xml:space="preserve">In </w:t>
      </w:r>
      <w:r w:rsidR="00F5518D">
        <w:t>‘M’ a fost salvata matricea ‘A’ sortata pe linii iar in ‘I’ au fost salvati indexi valorilor schimbati.</w:t>
      </w:r>
    </w:p>
    <w:p w14:paraId="45A93ADF" w14:textId="1466B245" w:rsidR="00F5518D" w:rsidRDefault="00F5518D" w:rsidP="00A44893">
      <w:pPr>
        <w:pStyle w:val="ListParagraph"/>
        <w:numPr>
          <w:ilvl w:val="0"/>
          <w:numId w:val="7"/>
        </w:numPr>
      </w:pPr>
      <w:r>
        <w:t>Diagonala principala a matricei ‘A’ a fost printata.</w:t>
      </w:r>
    </w:p>
    <w:p w14:paraId="42D1BB5C" w14:textId="1B1EC2EC" w:rsidR="00F5518D" w:rsidRDefault="00F5518D" w:rsidP="00A44893">
      <w:pPr>
        <w:pStyle w:val="ListParagraph"/>
        <w:numPr>
          <w:ilvl w:val="0"/>
          <w:numId w:val="7"/>
        </w:numPr>
      </w:pPr>
      <w:r>
        <w:t>Deoarece am folosit o valoare pozitiva, am urcat 2 nivele mai sus de la diagonala principala si am printata diagonala pe care se afla valorile ‘9’ si ‘6’.</w:t>
      </w:r>
    </w:p>
    <w:p w14:paraId="5B83E62C" w14:textId="5525520C" w:rsidR="00F5518D" w:rsidRDefault="00F5518D" w:rsidP="00A44893">
      <w:pPr>
        <w:pStyle w:val="ListParagraph"/>
        <w:numPr>
          <w:ilvl w:val="0"/>
          <w:numId w:val="7"/>
        </w:numPr>
      </w:pPr>
      <w:r>
        <w:t>Au fost printate valorile maxime de pe coloanele 1 si 3 ale matricei ‘A’. Valorile au fost salvate in vectorul linie ‘m’ si indicii in vectorul ‘ind’.</w:t>
      </w:r>
    </w:p>
    <w:p w14:paraId="13C984CF" w14:textId="6B71EEB4" w:rsidR="00A04DAE" w:rsidRDefault="00A04DAE" w:rsidP="00A04DAE"/>
    <w:p w14:paraId="0CDF58BE" w14:textId="5098360A" w:rsidR="00A04DAE" w:rsidRDefault="00A04DAE" w:rsidP="00A04DAE">
      <w:pPr>
        <w:pStyle w:val="Heading1"/>
      </w:pPr>
      <w:r>
        <w:t>Exercitiul 2</w:t>
      </w:r>
    </w:p>
    <w:p w14:paraId="5A7B22F7" w14:textId="77777777" w:rsidR="00DC5D78" w:rsidRPr="00DC5D78" w:rsidRDefault="00DC5D78" w:rsidP="00A44893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C5D7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prod(x) + 13</w:t>
      </w:r>
    </w:p>
    <w:p w14:paraId="75337986" w14:textId="77777777" w:rsidR="00F05EA7" w:rsidRPr="00F05EA7" w:rsidRDefault="00F05EA7" w:rsidP="00A44893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05EA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sqrt(x)</w:t>
      </w:r>
    </w:p>
    <w:p w14:paraId="056B6567" w14:textId="77777777" w:rsidR="00F05EA7" w:rsidRPr="00F05EA7" w:rsidRDefault="00F05EA7" w:rsidP="00A44893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05EA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sum(sqrt(x))</w:t>
      </w:r>
    </w:p>
    <w:p w14:paraId="1695C799" w14:textId="77777777" w:rsidR="00F05EA7" w:rsidRPr="00F05EA7" w:rsidRDefault="00F05EA7" w:rsidP="00A44893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F05EA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media_aritmetica = mean(x(2:2:end))</w:t>
      </w:r>
    </w:p>
    <w:p w14:paraId="7A5E0315" w14:textId="1B05D307" w:rsidR="00A04DAE" w:rsidRDefault="00A04DAE" w:rsidP="00F05EA7">
      <w:pPr>
        <w:pStyle w:val="ListParagraph"/>
        <w:ind w:left="717" w:firstLine="0"/>
      </w:pPr>
    </w:p>
    <w:p w14:paraId="497D6B37" w14:textId="6B86F53E" w:rsidR="00F05EA7" w:rsidRDefault="00F05EA7" w:rsidP="00F05EA7">
      <w:pPr>
        <w:pStyle w:val="ListParagraph"/>
        <w:ind w:left="717" w:firstLine="0"/>
      </w:pPr>
    </w:p>
    <w:p w14:paraId="337B4AAE" w14:textId="43D3CDEA" w:rsidR="00F05EA7" w:rsidRDefault="00F05EA7" w:rsidP="00F05EA7">
      <w:pPr>
        <w:pStyle w:val="Heading1"/>
      </w:pPr>
      <w:r>
        <w:t>Exercitiul 3</w:t>
      </w:r>
    </w:p>
    <w:p w14:paraId="4C9DC084" w14:textId="77777777" w:rsidR="005514A2" w:rsidRPr="005514A2" w:rsidRDefault="005514A2" w:rsidP="00A44893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514A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sum(x) + y</w:t>
      </w:r>
    </w:p>
    <w:p w14:paraId="1E92798C" w14:textId="77777777" w:rsidR="005514A2" w:rsidRPr="005514A2" w:rsidRDefault="005514A2" w:rsidP="00A44893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514A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prod(x.^y)</w:t>
      </w:r>
    </w:p>
    <w:p w14:paraId="73420174" w14:textId="77777777" w:rsidR="005514A2" w:rsidRPr="005514A2" w:rsidRDefault="005514A2" w:rsidP="00A44893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514A2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 = x.*max(y)</w:t>
      </w:r>
    </w:p>
    <w:p w14:paraId="2F8F62A6" w14:textId="3C6F5821" w:rsidR="00F05EA7" w:rsidRDefault="00F05EA7" w:rsidP="00401214">
      <w:pPr>
        <w:pStyle w:val="ListParagraph"/>
        <w:ind w:left="717" w:firstLine="0"/>
      </w:pPr>
    </w:p>
    <w:p w14:paraId="1694B944" w14:textId="23803D5C" w:rsidR="00401214" w:rsidRDefault="00401214" w:rsidP="00401214">
      <w:pPr>
        <w:pStyle w:val="Heading1"/>
      </w:pPr>
      <w:r>
        <w:t>Exercitiul 4</w:t>
      </w:r>
    </w:p>
    <w:p w14:paraId="0E8BFB0F" w14:textId="75B5D5F7" w:rsidR="00316A87" w:rsidRPr="00316A87" w:rsidRDefault="00316A87" w:rsidP="00316A87">
      <w:pPr>
        <w:ind w:left="360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6A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(1:10);</w:t>
      </w:r>
    </w:p>
    <w:p w14:paraId="2B2B36E8" w14:textId="77777777" w:rsidR="00316A87" w:rsidRP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6A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(0:9);</w:t>
      </w:r>
    </w:p>
    <w:p w14:paraId="33E62E8F" w14:textId="77777777" w:rsidR="00316A87" w:rsidRP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6A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ones(1,10);</w:t>
      </w:r>
    </w:p>
    <w:p w14:paraId="2094FA58" w14:textId="77777777" w:rsidR="00316A87" w:rsidRP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E54C602" w14:textId="77777777" w:rsidR="00316A87" w:rsidRP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6A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rats(b./a);</w:t>
      </w:r>
    </w:p>
    <w:p w14:paraId="653CEB81" w14:textId="13662759" w:rsid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6A8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 = rats(c./a);</w:t>
      </w:r>
    </w:p>
    <w:p w14:paraId="51003110" w14:textId="0F670157" w:rsidR="00316A87" w:rsidRDefault="00316A87" w:rsidP="00316A8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DAB27DD" w14:textId="31299221" w:rsidR="00316A87" w:rsidRDefault="00316A87" w:rsidP="00316A87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5</w:t>
      </w:r>
    </w:p>
    <w:p w14:paraId="1A5BA188" w14:textId="593257A8" w:rsidR="00CF06B5" w:rsidRDefault="00CF06B5" w:rsidP="00A44893">
      <w:pPr>
        <w:pStyle w:val="ListParagraph"/>
        <w:numPr>
          <w:ilvl w:val="0"/>
          <w:numId w:val="10"/>
        </w:numPr>
        <w:rPr>
          <w:lang w:val="ro-RO" w:eastAsia="ro-RO"/>
        </w:rPr>
      </w:pPr>
      <w:r>
        <w:rPr>
          <w:lang w:val="ro-RO" w:eastAsia="ro-RO"/>
        </w:rPr>
        <w:t>4</w:t>
      </w:r>
    </w:p>
    <w:p w14:paraId="7B59A7F0" w14:textId="605EC92E" w:rsidR="00CF06B5" w:rsidRDefault="00CF06B5" w:rsidP="00A44893">
      <w:pPr>
        <w:pStyle w:val="ListParagraph"/>
        <w:numPr>
          <w:ilvl w:val="0"/>
          <w:numId w:val="10"/>
        </w:numPr>
        <w:rPr>
          <w:lang w:val="ro-RO" w:eastAsia="ro-RO"/>
        </w:rPr>
      </w:pPr>
      <w:r>
        <w:rPr>
          <w:lang w:val="ro-RO" w:eastAsia="ro-RO"/>
        </w:rPr>
        <w:t>3</w:t>
      </w:r>
    </w:p>
    <w:p w14:paraId="2F58DD40" w14:textId="72701013" w:rsidR="00CF06B5" w:rsidRDefault="00CF06B5" w:rsidP="00A44893">
      <w:pPr>
        <w:pStyle w:val="ListParagraph"/>
        <w:numPr>
          <w:ilvl w:val="0"/>
          <w:numId w:val="10"/>
        </w:numPr>
        <w:rPr>
          <w:lang w:val="ro-RO" w:eastAsia="ro-RO"/>
        </w:rPr>
      </w:pPr>
      <w:r>
        <w:rPr>
          <w:lang w:val="ro-RO" w:eastAsia="ro-RO"/>
        </w:rPr>
        <w:t>1</w:t>
      </w:r>
    </w:p>
    <w:p w14:paraId="5025AAE7" w14:textId="1076338F" w:rsidR="00CF06B5" w:rsidRDefault="00CF06B5" w:rsidP="00A44893">
      <w:pPr>
        <w:pStyle w:val="ListParagraph"/>
        <w:numPr>
          <w:ilvl w:val="0"/>
          <w:numId w:val="10"/>
        </w:numPr>
        <w:rPr>
          <w:lang w:val="ro-RO" w:eastAsia="ro-RO"/>
        </w:rPr>
      </w:pPr>
      <w:r>
        <w:rPr>
          <w:lang w:val="ro-RO" w:eastAsia="ro-RO"/>
        </w:rPr>
        <w:t>2</w:t>
      </w:r>
    </w:p>
    <w:p w14:paraId="21A4B4B7" w14:textId="73AC2438" w:rsidR="00C87ED5" w:rsidRDefault="00C87ED5" w:rsidP="00C87ED5">
      <w:pPr>
        <w:rPr>
          <w:lang w:val="ro-RO" w:eastAsia="ro-RO"/>
        </w:rPr>
      </w:pPr>
    </w:p>
    <w:p w14:paraId="2DF668D0" w14:textId="496C6D36" w:rsidR="00C87ED5" w:rsidRDefault="00C87ED5" w:rsidP="00C87ED5">
      <w:pPr>
        <w:pStyle w:val="Heading1"/>
        <w:rPr>
          <w:lang w:val="ro-RO" w:eastAsia="ro-RO"/>
        </w:rPr>
      </w:pPr>
      <w:r>
        <w:rPr>
          <w:lang w:val="ro-RO" w:eastAsia="ro-RO"/>
        </w:rPr>
        <w:t>Exercitiul 6</w:t>
      </w:r>
    </w:p>
    <w:p w14:paraId="03D1C63D" w14:textId="77777777" w:rsidR="003E6FD8" w:rsidRPr="003E6FD8" w:rsidRDefault="003E6FD8" w:rsidP="00A44893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E6FD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[sum(A(:,2:2:end))]</w:t>
      </w:r>
    </w:p>
    <w:p w14:paraId="20FCD80F" w14:textId="77777777" w:rsidR="003E6FD8" w:rsidRPr="003E6FD8" w:rsidRDefault="003E6FD8" w:rsidP="00A44893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E6FD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w = [prod(A(1:2:end,:),2)]</w:t>
      </w:r>
    </w:p>
    <w:p w14:paraId="13A6ED4F" w14:textId="77777777" w:rsidR="00467883" w:rsidRPr="00467883" w:rsidRDefault="00467883" w:rsidP="00A44893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8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sum(A(:,1:2:end))</w:t>
      </w:r>
    </w:p>
    <w:p w14:paraId="1CDBD109" w14:textId="77777777" w:rsidR="00467883" w:rsidRPr="00467883" w:rsidRDefault="00467883" w:rsidP="00A44893">
      <w:pPr>
        <w:pStyle w:val="ListParagraph"/>
        <w:numPr>
          <w:ilvl w:val="0"/>
          <w:numId w:val="11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6788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mean(sqrt(A),2)</w:t>
      </w:r>
    </w:p>
    <w:p w14:paraId="5FA68A74" w14:textId="7F131218" w:rsidR="00C87ED5" w:rsidRDefault="00C87ED5" w:rsidP="00467883">
      <w:pPr>
        <w:pStyle w:val="ListParagraph"/>
        <w:ind w:left="717" w:firstLine="0"/>
        <w:rPr>
          <w:lang w:val="ro-RO" w:eastAsia="ro-RO"/>
        </w:rPr>
      </w:pPr>
    </w:p>
    <w:p w14:paraId="19AA179C" w14:textId="34264513" w:rsidR="00467883" w:rsidRDefault="00467883" w:rsidP="00467883">
      <w:pPr>
        <w:pStyle w:val="Heading1"/>
        <w:rPr>
          <w:lang w:val="ro-RO" w:eastAsia="ro-RO"/>
        </w:rPr>
      </w:pPr>
      <w:r>
        <w:rPr>
          <w:lang w:val="ro-RO" w:eastAsia="ro-RO"/>
        </w:rPr>
        <w:t>Exercitiul 7</w:t>
      </w:r>
    </w:p>
    <w:p w14:paraId="5B5FEEB9" w14:textId="322BB3CE" w:rsidR="009B2E94" w:rsidRDefault="009B2E94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B2E9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rand(3)</w:t>
      </w:r>
    </w:p>
    <w:p w14:paraId="0A40B9AE" w14:textId="7E15BEB7" w:rsidR="001C2AFE" w:rsidRPr="001C2AFE" w:rsidRDefault="001C2AFE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C2A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a+rand(4,5)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 a = 10;</w:t>
      </w:r>
    </w:p>
    <w:p w14:paraId="33496111" w14:textId="77777777" w:rsidR="00844867" w:rsidRPr="00844867" w:rsidRDefault="00844867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4486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randn(4)</w:t>
      </w:r>
    </w:p>
    <w:p w14:paraId="54826A19" w14:textId="38D82C08" w:rsidR="00844867" w:rsidRPr="00844867" w:rsidRDefault="00844867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</w:t>
      </w:r>
      <w:r w:rsidRPr="0084486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= randn(2,3) </w:t>
      </w:r>
    </w:p>
    <w:p w14:paraId="0D8A3540" w14:textId="77777777" w:rsidR="001C2AFE" w:rsidRPr="001C2AFE" w:rsidRDefault="001C2AFE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C2A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 = randi([5,9],5,2)</w:t>
      </w:r>
    </w:p>
    <w:p w14:paraId="7AAF1BF3" w14:textId="77777777" w:rsidR="001C2AFE" w:rsidRPr="001C2AFE" w:rsidRDefault="001C2AFE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C2A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 = randi([-5,5],3)</w:t>
      </w:r>
    </w:p>
    <w:p w14:paraId="49471ABE" w14:textId="77777777" w:rsidR="001C2AFE" w:rsidRPr="001C2AFE" w:rsidRDefault="001C2AFE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C2A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 = ones(4)</w:t>
      </w:r>
    </w:p>
    <w:p w14:paraId="20E4B51B" w14:textId="5753C491" w:rsidR="000C493B" w:rsidRDefault="000C493B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 = zeros(1,5)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 H(:)</w:t>
      </w:r>
    </w:p>
    <w:p w14:paraId="4204722D" w14:textId="77777777" w:rsidR="00790CED" w:rsidRDefault="00560784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 = a+(b-a)*rand(2,3); a = 5; b = 8;</w:t>
      </w:r>
    </w:p>
    <w:p w14:paraId="55D22B5B" w14:textId="5499A0D2" w:rsidR="00560784" w:rsidRDefault="00560784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3A8E117" w14:textId="02BF9AD1" w:rsidR="000C493B" w:rsidRDefault="00560784" w:rsidP="000C493B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60784"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>M1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</w:p>
    <w:p w14:paraId="3BBAD3EC" w14:textId="10723387" w:rsidR="000C493B" w:rsidRDefault="00560784" w:rsidP="000C493B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eye(3)</w:t>
      </w:r>
      <w:r w:rsid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;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ones(1,4);</w:t>
      </w:r>
      <w:r w:rsid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 = b(:);</w:t>
      </w:r>
      <w:r w:rsid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ones(1,3)</w:t>
      </w:r>
      <w:r w:rsid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;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M1 = [c;a]</w:t>
      </w:r>
      <w:r w:rsid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; </w:t>
      </w:r>
      <w:r w:rsidR="000C493B" w:rsidRPr="000C493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M1 = [M1 d]</w:t>
      </w:r>
    </w:p>
    <w:p w14:paraId="6819EF1E" w14:textId="45F742AA" w:rsidR="000C493B" w:rsidRDefault="000C493B" w:rsidP="000C493B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C55BC2" w14:textId="77777777" w:rsidR="000C493B" w:rsidRPr="000C493B" w:rsidRDefault="000C493B" w:rsidP="000C493B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82F67EF" w14:textId="77777777" w:rsidR="00560784" w:rsidRPr="00560784" w:rsidRDefault="00560784" w:rsidP="00560784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560784"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>M2</w:t>
      </w:r>
      <w:r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 xml:space="preserve"> </w:t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zeros(2);</w:t>
      </w:r>
    </w:p>
    <w:p w14:paraId="3DB30508" w14:textId="537D8D38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eye(2);</w:t>
      </w:r>
    </w:p>
    <w:p w14:paraId="17D4C925" w14:textId="129F8725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ones(1,4);</w:t>
      </w:r>
    </w:p>
    <w:p w14:paraId="59353D9F" w14:textId="0D105C34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c(:);</w:t>
      </w:r>
    </w:p>
    <w:p w14:paraId="6A89EAE7" w14:textId="47ADEE7D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M2 = [b;a];</w:t>
      </w:r>
    </w:p>
    <w:p w14:paraId="4805A092" w14:textId="648B7A96" w:rsid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M2 = [c M2]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55EABCBC" w14:textId="295755E2" w:rsid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BEB3A3B" w14:textId="730DB2B4" w:rsidR="00560784" w:rsidRPr="00560784" w:rsidRDefault="00560784" w:rsidP="00560784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</w:t>
      </w:r>
      <w:r w:rsidRPr="00560784"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>M3</w:t>
      </w:r>
      <w:r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 xml:space="preserve"> </w:t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eye(3);</w:t>
      </w:r>
    </w:p>
    <w:p w14:paraId="3A25CC7D" w14:textId="6F8DA28B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zeros(1,3);</w:t>
      </w:r>
    </w:p>
    <w:p w14:paraId="5722B658" w14:textId="27A191C7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b(:);</w:t>
      </w:r>
    </w:p>
    <w:p w14:paraId="69BA2D20" w14:textId="7C624CB1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ones(1,4);</w:t>
      </w:r>
    </w:p>
    <w:p w14:paraId="266218B1" w14:textId="77777777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C59FFA4" w14:textId="6225147D" w:rsidR="00560784" w:rsidRP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M3 = [a b];</w:t>
      </w:r>
    </w:p>
    <w:p w14:paraId="57701A34" w14:textId="78F1B198" w:rsid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ab/>
      </w:r>
      <w:r w:rsidRPr="0056078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M3 = [M3;c]</w:t>
      </w:r>
    </w:p>
    <w:p w14:paraId="6B370AFA" w14:textId="39AD1547" w:rsidR="00560784" w:rsidRDefault="00560784" w:rsidP="0056078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645C5B5" w14:textId="77777777" w:rsidR="001511BD" w:rsidRPr="001511BD" w:rsidRDefault="001511BD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511B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[a,b] = size(A)</w:t>
      </w:r>
    </w:p>
    <w:p w14:paraId="0DBE6176" w14:textId="77777777" w:rsidR="001511BD" w:rsidRPr="001511BD" w:rsidRDefault="001511BD" w:rsidP="001511BD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1511B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 = eye(a,b)</w:t>
      </w:r>
    </w:p>
    <w:p w14:paraId="40161365" w14:textId="692046B7" w:rsidR="00560784" w:rsidRDefault="00560784" w:rsidP="001511BD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F1A7C92" w14:textId="77777777" w:rsidR="00790CED" w:rsidRPr="00790CED" w:rsidRDefault="00790CED" w:rsidP="00A44893">
      <w:pPr>
        <w:pStyle w:val="ListParagraph"/>
        <w:numPr>
          <w:ilvl w:val="0"/>
          <w:numId w:val="12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0CE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max(length(M2))</w:t>
      </w:r>
    </w:p>
    <w:p w14:paraId="011C9113" w14:textId="0B695285" w:rsidR="00790CED" w:rsidRDefault="00790CED" w:rsidP="00790CED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0CE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min(length(M2))</w:t>
      </w:r>
    </w:p>
    <w:p w14:paraId="628F7156" w14:textId="33FBD2D9" w:rsidR="003926B4" w:rsidRDefault="003926B4" w:rsidP="00790CED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ED4AA2B" w14:textId="412DA8E1" w:rsidR="003926B4" w:rsidRDefault="003926B4" w:rsidP="003926B4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8</w:t>
      </w:r>
    </w:p>
    <w:p w14:paraId="4420ACE9" w14:textId="77777777" w:rsidR="00322D79" w:rsidRDefault="00322D79" w:rsidP="003926B4">
      <w:r>
        <w:t xml:space="preserve">gcd(x,y) calculează cel mai mare divizor comun a două numere întregi </w:t>
      </w:r>
    </w:p>
    <w:p w14:paraId="0FB48B6B" w14:textId="3496394B" w:rsidR="003926B4" w:rsidRDefault="00322D79" w:rsidP="003926B4">
      <w:r>
        <w:t>lcm(x,y) calculează cel mai mic    multiplu comun a două numere întregi</w:t>
      </w:r>
    </w:p>
    <w:p w14:paraId="0220B323" w14:textId="3B8504BB" w:rsidR="00322D79" w:rsidRDefault="00322D79" w:rsidP="003926B4"/>
    <w:p w14:paraId="796F9BDC" w14:textId="77777777" w:rsidR="00322D79" w:rsidRPr="00322D79" w:rsidRDefault="00322D79" w:rsidP="00A4489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gcd(18,3)</w:t>
      </w:r>
    </w:p>
    <w:p w14:paraId="49BB2F99" w14:textId="77777777" w:rsidR="00322D79" w:rsidRPr="00322D79" w:rsidRDefault="00322D79" w:rsidP="00322D79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lcm(18,3)</w:t>
      </w:r>
    </w:p>
    <w:p w14:paraId="18371708" w14:textId="77777777" w:rsidR="00322D79" w:rsidRPr="00322D79" w:rsidRDefault="00322D79" w:rsidP="00A4489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gcd(17,11)</w:t>
      </w:r>
    </w:p>
    <w:p w14:paraId="147B5817" w14:textId="77777777" w:rsidR="00322D79" w:rsidRPr="00322D79" w:rsidRDefault="00322D79" w:rsidP="00322D79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lcm(17,11)</w:t>
      </w:r>
    </w:p>
    <w:p w14:paraId="100E7573" w14:textId="77777777" w:rsidR="00322D79" w:rsidRDefault="00322D79" w:rsidP="00A4489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gcd(180,42)</w:t>
      </w:r>
    </w:p>
    <w:p w14:paraId="2373E8E9" w14:textId="593CE448" w:rsidR="00322D79" w:rsidRPr="00322D79" w:rsidRDefault="00322D79" w:rsidP="00322D79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22D7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lcm(180,42)</w:t>
      </w:r>
    </w:p>
    <w:p w14:paraId="782CBAB0" w14:textId="77777777" w:rsidR="00313167" w:rsidRPr="00313167" w:rsidRDefault="00313167" w:rsidP="00A4489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316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gcd(u1,u2)</w:t>
      </w:r>
    </w:p>
    <w:p w14:paraId="6702F24A" w14:textId="77777777" w:rsidR="00313167" w:rsidRPr="00313167" w:rsidRDefault="00313167" w:rsidP="00313167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1316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lcm(u1,u2)</w:t>
      </w:r>
    </w:p>
    <w:p w14:paraId="79134A8E" w14:textId="7F7FA821" w:rsidR="00322D79" w:rsidRDefault="00322D79" w:rsidP="00313167">
      <w:pPr>
        <w:pStyle w:val="ListParagraph"/>
        <w:ind w:left="717" w:firstLine="0"/>
        <w:rPr>
          <w:lang w:val="ro-RO" w:eastAsia="ro-RO"/>
        </w:rPr>
      </w:pPr>
    </w:p>
    <w:p w14:paraId="5F620592" w14:textId="077E0F9A" w:rsidR="00313167" w:rsidRDefault="00313167" w:rsidP="00313167">
      <w:pPr>
        <w:pStyle w:val="Heading1"/>
        <w:rPr>
          <w:lang w:val="ro-RO" w:eastAsia="ro-RO"/>
        </w:rPr>
      </w:pPr>
      <w:r>
        <w:rPr>
          <w:lang w:val="ro-RO" w:eastAsia="ro-RO"/>
        </w:rPr>
        <w:t>Exercitiul 9</w:t>
      </w:r>
    </w:p>
    <w:p w14:paraId="00A58047" w14:textId="77777777" w:rsidR="000D5820" w:rsidRPr="000D5820" w:rsidRDefault="000D5820" w:rsidP="00A44893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D582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rats(v4)</w:t>
      </w:r>
    </w:p>
    <w:p w14:paraId="6836CF66" w14:textId="77777777" w:rsidR="000D5820" w:rsidRPr="000D5820" w:rsidRDefault="000D5820" w:rsidP="000D5820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D582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rats(v5)</w:t>
      </w:r>
    </w:p>
    <w:p w14:paraId="7218FEF4" w14:textId="77777777" w:rsidR="000D5820" w:rsidRPr="000D5820" w:rsidRDefault="000D5820" w:rsidP="00A44893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D582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[P,S]=rat(v4)</w:t>
      </w:r>
    </w:p>
    <w:p w14:paraId="0A294178" w14:textId="4123EB50" w:rsidR="00313167" w:rsidRDefault="00313167" w:rsidP="000D5820">
      <w:pPr>
        <w:pStyle w:val="ListParagraph"/>
        <w:ind w:left="717" w:firstLine="0"/>
        <w:rPr>
          <w:lang w:val="ro-RO" w:eastAsia="ro-RO"/>
        </w:rPr>
      </w:pPr>
    </w:p>
    <w:p w14:paraId="6FE475D7" w14:textId="76C9D4BD" w:rsidR="000D5820" w:rsidRDefault="000D5820" w:rsidP="000D5820">
      <w:pPr>
        <w:pStyle w:val="Heading1"/>
        <w:rPr>
          <w:lang w:val="ro-RO" w:eastAsia="ro-RO"/>
        </w:rPr>
      </w:pPr>
      <w:r>
        <w:rPr>
          <w:lang w:val="ro-RO" w:eastAsia="ro-RO"/>
        </w:rPr>
        <w:t>Exercitiul 10</w:t>
      </w:r>
    </w:p>
    <w:p w14:paraId="0D4533DC" w14:textId="77777777" w:rsidR="00796577" w:rsidRPr="00796577" w:rsidRDefault="00796577" w:rsidP="00A44893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round(v1)</w:t>
      </w:r>
    </w:p>
    <w:p w14:paraId="32E345A8" w14:textId="77777777" w:rsidR="00796577" w:rsidRPr="00796577" w:rsidRDefault="00796577" w:rsidP="00796577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round(v2)</w:t>
      </w:r>
    </w:p>
    <w:p w14:paraId="4B604386" w14:textId="77777777" w:rsidR="00796577" w:rsidRPr="00796577" w:rsidRDefault="00796577" w:rsidP="00A44893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70B449F" w14:textId="77777777" w:rsidR="00796577" w:rsidRPr="00796577" w:rsidRDefault="00796577" w:rsidP="00796577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fix(v1)</w:t>
      </w:r>
    </w:p>
    <w:p w14:paraId="1654528B" w14:textId="063D61C1" w:rsidR="00796577" w:rsidRPr="00796577" w:rsidRDefault="00796577" w:rsidP="00796577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fix(v2)</w:t>
      </w:r>
    </w:p>
    <w:p w14:paraId="1EB4750D" w14:textId="77777777" w:rsidR="00796577" w:rsidRPr="00796577" w:rsidRDefault="00796577" w:rsidP="00A44893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floor(v1)</w:t>
      </w:r>
    </w:p>
    <w:p w14:paraId="0BFB26E7" w14:textId="77777777" w:rsidR="00796577" w:rsidRPr="00796577" w:rsidRDefault="00796577" w:rsidP="00796577">
      <w:pPr>
        <w:ind w:left="35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floor(v2)</w:t>
      </w:r>
    </w:p>
    <w:p w14:paraId="37F34FE5" w14:textId="3CC95364" w:rsidR="000D5820" w:rsidRDefault="00796577" w:rsidP="00A44893">
      <w:pPr>
        <w:pStyle w:val="ListParagraph"/>
        <w:numPr>
          <w:ilvl w:val="0"/>
          <w:numId w:val="15"/>
        </w:numPr>
        <w:rPr>
          <w:lang w:val="ro-RO" w:eastAsia="ro-RO"/>
        </w:rPr>
      </w:pPr>
      <w:r>
        <w:rPr>
          <w:lang w:val="ro-RO" w:eastAsia="ro-RO"/>
        </w:rPr>
        <w:t xml:space="preserve">pentru vectorul w </w:t>
      </w:r>
    </w:p>
    <w:p w14:paraId="6A9C8543" w14:textId="08FC3BB9" w:rsidR="00796577" w:rsidRDefault="00796577" w:rsidP="00A44893">
      <w:pPr>
        <w:pStyle w:val="ListParagraph"/>
        <w:numPr>
          <w:ilvl w:val="0"/>
          <w:numId w:val="16"/>
        </w:numPr>
      </w:pPr>
      <w:r>
        <w:t xml:space="preserve">cel mai apropiat întreg </w:t>
      </w:r>
    </w:p>
    <w:p w14:paraId="79BBC1C1" w14:textId="1472E450" w:rsidR="00796577" w:rsidRDefault="00796577" w:rsidP="00A44893">
      <w:pPr>
        <w:pStyle w:val="ListParagraph"/>
        <w:numPr>
          <w:ilvl w:val="0"/>
          <w:numId w:val="16"/>
        </w:numPr>
      </w:pPr>
      <w:r>
        <w:t xml:space="preserve">cel mai apropiat întreg spre 0 </w:t>
      </w:r>
    </w:p>
    <w:p w14:paraId="32E5DC50" w14:textId="171EB5F9" w:rsidR="00796577" w:rsidRPr="009346CA" w:rsidRDefault="00796577" w:rsidP="00A44893">
      <w:pPr>
        <w:pStyle w:val="ListParagraph"/>
        <w:numPr>
          <w:ilvl w:val="0"/>
          <w:numId w:val="16"/>
        </w:numPr>
        <w:rPr>
          <w:lang w:val="ro-RO" w:eastAsia="ro-RO"/>
        </w:rPr>
      </w:pPr>
      <w:r>
        <w:t>cel mai apropiat întreg spre minus infinit</w:t>
      </w:r>
    </w:p>
    <w:p w14:paraId="701B7262" w14:textId="77777777" w:rsidR="00796577" w:rsidRDefault="00796577" w:rsidP="00796577">
      <w:pPr>
        <w:pStyle w:val="ListParagraph"/>
        <w:ind w:left="1077" w:firstLine="0"/>
        <w:rPr>
          <w:lang w:val="ro-RO" w:eastAsia="ro-RO"/>
        </w:rPr>
      </w:pPr>
    </w:p>
    <w:p w14:paraId="0C3B92F2" w14:textId="77777777" w:rsidR="00796577" w:rsidRPr="00796577" w:rsidRDefault="00796577" w:rsidP="00A44893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sign(v1)</w:t>
      </w:r>
    </w:p>
    <w:p w14:paraId="6480F7A6" w14:textId="77777777" w:rsidR="00796577" w:rsidRPr="00796577" w:rsidRDefault="00796577" w:rsidP="002B5BFF">
      <w:pPr>
        <w:pStyle w:val="ListParagraph"/>
        <w:ind w:left="717"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79657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sign(v2) = v2 ./ abs(v2)</w:t>
      </w:r>
    </w:p>
    <w:p w14:paraId="1E45B2B4" w14:textId="04F2C1A0" w:rsidR="00796577" w:rsidRDefault="00796577" w:rsidP="002B5BFF">
      <w:pPr>
        <w:pStyle w:val="ListParagraph"/>
        <w:ind w:left="717" w:firstLine="0"/>
        <w:rPr>
          <w:lang w:val="ro-RO" w:eastAsia="ro-RO"/>
        </w:rPr>
      </w:pPr>
    </w:p>
    <w:p w14:paraId="6FFAD7DC" w14:textId="7770C6CE" w:rsidR="002B5BFF" w:rsidRDefault="002B5BFF" w:rsidP="002B5BFF">
      <w:pPr>
        <w:pStyle w:val="Heading1"/>
        <w:rPr>
          <w:lang w:val="ro-RO" w:eastAsia="ro-RO"/>
        </w:rPr>
      </w:pPr>
      <w:r>
        <w:rPr>
          <w:lang w:val="ro-RO" w:eastAsia="ro-RO"/>
        </w:rPr>
        <w:t>Exercitiul 11</w:t>
      </w:r>
    </w:p>
    <w:p w14:paraId="614E53CB" w14:textId="19B6749F" w:rsidR="00696148" w:rsidRDefault="00696148" w:rsidP="0069614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69614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rem(X,Y)</w:t>
      </w:r>
    </w:p>
    <w:p w14:paraId="7B250BB2" w14:textId="77777777" w:rsidR="00CA26FE" w:rsidRPr="00CA26FE" w:rsidRDefault="00CA26FE" w:rsidP="00CA26F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A26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ans =</w:t>
      </w:r>
    </w:p>
    <w:p w14:paraId="573EAFE9" w14:textId="77777777" w:rsidR="00CA26FE" w:rsidRPr="00CA26FE" w:rsidRDefault="00CA26FE" w:rsidP="00CA26F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7A4B907" w14:textId="1AEF6E6A" w:rsidR="00696148" w:rsidRDefault="00CA26FE" w:rsidP="00CA26F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CA26F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5     1    -1     2    -7     0     1</w:t>
      </w:r>
    </w:p>
    <w:p w14:paraId="1EAA24A7" w14:textId="3B2F8D63" w:rsidR="00696148" w:rsidRDefault="00696148" w:rsidP="00696148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12</w:t>
      </w:r>
    </w:p>
    <w:p w14:paraId="32644AFD" w14:textId="77777777" w:rsidR="008B01E6" w:rsidRPr="008B01E6" w:rsidRDefault="008B01E6" w:rsidP="008B01E6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8B01E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abs(X)</w:t>
      </w:r>
    </w:p>
    <w:p w14:paraId="4C9D96C3" w14:textId="7783FD81" w:rsidR="008B01E6" w:rsidRDefault="008B01E6" w:rsidP="008B01E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 </w:t>
      </w:r>
      <w:r w:rsidRPr="008B01E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abs(Y)</w:t>
      </w:r>
    </w:p>
    <w:p w14:paraId="1DA14064" w14:textId="4E2FFFFD" w:rsidR="008B01E6" w:rsidRDefault="008B01E6" w:rsidP="008B01E6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27C6793" w14:textId="7338442E" w:rsidR="008B01E6" w:rsidRDefault="008B01E6" w:rsidP="008B01E6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lastRenderedPageBreak/>
        <w:t>Exercitiul 13</w:t>
      </w:r>
    </w:p>
    <w:p w14:paraId="395599DC" w14:textId="77777777" w:rsidR="008B01E6" w:rsidRPr="008B01E6" w:rsidRDefault="008B01E6" w:rsidP="008B01E6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lang w:val="ro-RO" w:eastAsia="ro-RO"/>
        </w:rPr>
        <w:t xml:space="preserve">Adunare: </w:t>
      </w:r>
      <w:r w:rsidRPr="008B01E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sum(X) + sum(Y)</w:t>
      </w:r>
    </w:p>
    <w:p w14:paraId="2D5618AD" w14:textId="77777777" w:rsidR="008B01E6" w:rsidRPr="008B01E6" w:rsidRDefault="008B01E6" w:rsidP="008B01E6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lang w:val="ro-RO" w:eastAsia="ro-RO"/>
        </w:rPr>
        <w:t xml:space="preserve">Inmultire: </w:t>
      </w:r>
      <w:r w:rsidRPr="008B01E6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(prod(X) - prod(Y)) + (prod(X) + prod(Y))</w:t>
      </w:r>
    </w:p>
    <w:p w14:paraId="4B2616CF" w14:textId="3DB20921" w:rsidR="00F0211B" w:rsidRPr="00F0211B" w:rsidRDefault="00F0211B" w:rsidP="00F0211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F0211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abs(X)</w:t>
      </w:r>
    </w:p>
    <w:p w14:paraId="0F45E5F5" w14:textId="4A961F01" w:rsidR="00F0211B" w:rsidRDefault="00F0211B" w:rsidP="00F0211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</w:t>
      </w:r>
      <w:r w:rsidRPr="00F0211B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abs(Y)</w:t>
      </w:r>
    </w:p>
    <w:p w14:paraId="7C303B8E" w14:textId="6169C0C1" w:rsidR="00F0211B" w:rsidRDefault="00F0211B" w:rsidP="00F0211B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11483DB" w14:textId="081685DD" w:rsidR="00F0211B" w:rsidRDefault="00F0211B" w:rsidP="00F0211B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14</w:t>
      </w:r>
    </w:p>
    <w:p w14:paraId="64F69D57" w14:textId="77777777" w:rsidR="00A31608" w:rsidRPr="00A31608" w:rsidRDefault="00A31608" w:rsidP="00A316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316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 = 20;</w:t>
      </w:r>
    </w:p>
    <w:p w14:paraId="63FEF4C2" w14:textId="77777777" w:rsidR="00A31608" w:rsidRPr="00A31608" w:rsidRDefault="00A31608" w:rsidP="00A316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316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x(1:n) = (-1)^n+1 / (2*n - 1);</w:t>
      </w:r>
    </w:p>
    <w:p w14:paraId="4700B4BB" w14:textId="77777777" w:rsidR="00A31608" w:rsidRPr="00A31608" w:rsidRDefault="00A31608" w:rsidP="00A316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1224640" w14:textId="77777777" w:rsidR="00A31608" w:rsidRPr="00A31608" w:rsidRDefault="00A31608" w:rsidP="00A316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316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rats(x)</w:t>
      </w:r>
    </w:p>
    <w:p w14:paraId="1AEDB056" w14:textId="77777777" w:rsidR="00A31608" w:rsidRPr="00A31608" w:rsidRDefault="00A31608" w:rsidP="00A316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316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sum(x(1:10))</w:t>
      </w:r>
    </w:p>
    <w:p w14:paraId="631A25AE" w14:textId="1EC74CAD" w:rsidR="00F0211B" w:rsidRDefault="00F0211B" w:rsidP="00F0211B">
      <w:pPr>
        <w:rPr>
          <w:lang w:val="ro-RO" w:eastAsia="ro-RO"/>
        </w:rPr>
      </w:pPr>
    </w:p>
    <w:p w14:paraId="5ED53970" w14:textId="350962CE" w:rsidR="00A31608" w:rsidRDefault="00A31608" w:rsidP="00F0211B">
      <w:pPr>
        <w:rPr>
          <w:lang w:val="ro-RO" w:eastAsia="ro-RO"/>
        </w:rPr>
      </w:pPr>
    </w:p>
    <w:p w14:paraId="44204437" w14:textId="3AE46957" w:rsidR="00A31608" w:rsidRDefault="00A31608" w:rsidP="00A31608">
      <w:pPr>
        <w:pStyle w:val="Heading1"/>
        <w:rPr>
          <w:lang w:val="ro-RO" w:eastAsia="ro-RO"/>
        </w:rPr>
      </w:pPr>
      <w:r>
        <w:rPr>
          <w:lang w:val="ro-RO" w:eastAsia="ro-RO"/>
        </w:rPr>
        <w:t>Exercitiul 15</w:t>
      </w:r>
    </w:p>
    <w:p w14:paraId="30E694B0" w14:textId="77777777" w:rsidR="00AD6ACE" w:rsidRPr="00AD6ACE" w:rsidRDefault="00AD6ACE" w:rsidP="00AD6AC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D6AC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 = 20;</w:t>
      </w:r>
    </w:p>
    <w:p w14:paraId="18E300C7" w14:textId="77777777" w:rsidR="00AD6ACE" w:rsidRPr="00AD6ACE" w:rsidRDefault="00AD6ACE" w:rsidP="00AD6AC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D6AC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y(1:n) = 2^n+1 / (3*n - 2);</w:t>
      </w:r>
    </w:p>
    <w:p w14:paraId="57A187CA" w14:textId="77777777" w:rsidR="00AD6ACE" w:rsidRPr="00AD6ACE" w:rsidRDefault="00AD6ACE" w:rsidP="00AD6AC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AE344BF" w14:textId="77777777" w:rsidR="00AD6ACE" w:rsidRPr="00AD6ACE" w:rsidRDefault="00AD6ACE" w:rsidP="00AD6AC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D6AC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rats(y)</w:t>
      </w:r>
    </w:p>
    <w:p w14:paraId="2BD13099" w14:textId="77777777" w:rsidR="00AD6ACE" w:rsidRPr="00AD6ACE" w:rsidRDefault="00AD6ACE" w:rsidP="00AD6AC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D6AC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prod(y(1:5))</w:t>
      </w:r>
    </w:p>
    <w:p w14:paraId="0993DB30" w14:textId="084C75B7" w:rsidR="00393C3E" w:rsidRDefault="00393C3E" w:rsidP="00A31608">
      <w:pPr>
        <w:rPr>
          <w:lang w:val="ro-RO" w:eastAsia="ro-RO"/>
        </w:rPr>
      </w:pPr>
    </w:p>
    <w:p w14:paraId="4D563F1F" w14:textId="0884F030" w:rsidR="00D61F07" w:rsidRPr="00D61F07" w:rsidRDefault="00393C3E" w:rsidP="00D61F07">
      <w:pPr>
        <w:pStyle w:val="Heading1"/>
        <w:rPr>
          <w:lang w:val="ro-RO" w:eastAsia="ro-RO"/>
        </w:rPr>
      </w:pPr>
      <w:r>
        <w:rPr>
          <w:lang w:val="ro-RO" w:eastAsia="ro-RO"/>
        </w:rPr>
        <w:t>Exercitiul 16</w:t>
      </w:r>
    </w:p>
    <w:p w14:paraId="1BF96EC4" w14:textId="583FB136" w:rsid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Note = [9.5 9.33 8.75; 8.7 10 9; 10 9.5 10];</w:t>
      </w:r>
    </w:p>
    <w:p w14:paraId="00C06EFE" w14:textId="0D15E4DB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op = [mean(Note,2)];</w:t>
      </w:r>
    </w:p>
    <w:p w14:paraId="716EBADF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reshape(op,1,3);</w:t>
      </w:r>
    </w:p>
    <w:p w14:paraId="4003EA7C" w14:textId="1E7E4773" w:rsid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[maxim,ind]=max(op)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6D87DC1E" w14:textId="101466D5" w:rsid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78AC7B1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maxim =</w:t>
      </w:r>
    </w:p>
    <w:p w14:paraId="121B926B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6CCC06D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9.8333</w:t>
      </w:r>
    </w:p>
    <w:p w14:paraId="37FF0039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CB85064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5F0E352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ind =</w:t>
      </w:r>
    </w:p>
    <w:p w14:paraId="154D9636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9B9BDA3" w14:textId="73D06ABB" w:rsid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61F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    3</w:t>
      </w:r>
    </w:p>
    <w:p w14:paraId="1D9B8CC9" w14:textId="7374B071" w:rsid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AB35B82" w14:textId="75E61118" w:rsidR="009E7E69" w:rsidRPr="009E7E69" w:rsidRDefault="00D61F07" w:rsidP="009E7E69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17</w:t>
      </w:r>
    </w:p>
    <w:p w14:paraId="10F7446C" w14:textId="4146A599" w:rsidR="009E7E69" w:rsidRPr="009E7E69" w:rsidRDefault="009E7E69" w:rsidP="00A44893">
      <w:pPr>
        <w:pStyle w:val="ListParagraph"/>
        <w:numPr>
          <w:ilvl w:val="0"/>
          <w:numId w:val="17"/>
        </w:numPr>
        <w:rPr>
          <w:rFonts w:eastAsia="Times New Roman" w:cs="Times New Roman"/>
          <w:color w:val="auto"/>
          <w:szCs w:val="22"/>
          <w:lang w:val="ro-RO" w:eastAsia="ro-RO"/>
        </w:rPr>
      </w:pPr>
    </w:p>
    <w:p w14:paraId="6C7113C7" w14:textId="2AFEEDD8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160BAC">
        <w:rPr>
          <w:rFonts w:eastAsia="Times New Roman" w:cs="Times New Roman"/>
          <w:color w:val="auto"/>
          <w:szCs w:val="22"/>
          <w:lang w:val="ro-RO" w:eastAsia="ro-RO"/>
        </w:rPr>
        <w:t>o = [5 -7 4]</w:t>
      </w:r>
    </w:p>
    <w:p w14:paraId="49109D79" w14:textId="77777777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160BAC">
        <w:rPr>
          <w:rFonts w:eastAsia="Times New Roman" w:cs="Times New Roman"/>
          <w:color w:val="auto"/>
          <w:szCs w:val="22"/>
          <w:lang w:val="ro-RO" w:eastAsia="ro-RO"/>
        </w:rPr>
        <w:t>p = [2 2 -3]</w:t>
      </w:r>
    </w:p>
    <w:p w14:paraId="1D75FF41" w14:textId="77777777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52CE215A" w14:textId="05C83719" w:rsidR="00160BAC" w:rsidRPr="00160BAC" w:rsidRDefault="003619EC" w:rsidP="00160BAC">
      <w:pPr>
        <w:ind w:firstLine="0"/>
        <w:rPr>
          <w:rFonts w:eastAsia="Times New Roman" w:cs="Times New Roman"/>
          <w:b/>
          <w:bCs/>
          <w:color w:val="auto"/>
          <w:szCs w:val="22"/>
          <w:lang w:val="ro-RO" w:eastAsia="ro-RO"/>
        </w:rPr>
      </w:pPr>
      <w:r w:rsidRPr="003619EC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v1 = </w:t>
      </w:r>
      <w:r w:rsidR="00160BAC" w:rsidRPr="00160BAC">
        <w:rPr>
          <w:rFonts w:eastAsia="Times New Roman" w:cs="Times New Roman"/>
          <w:b/>
          <w:bCs/>
          <w:color w:val="auto"/>
          <w:szCs w:val="22"/>
          <w:lang w:val="ro-RO" w:eastAsia="ro-RO"/>
        </w:rPr>
        <w:t>complex(o,p)</w:t>
      </w:r>
    </w:p>
    <w:p w14:paraId="39D0174E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>ans =</w:t>
      </w:r>
    </w:p>
    <w:p w14:paraId="7F1AD669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43A085F6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Columns 1 through 2</w:t>
      </w:r>
    </w:p>
    <w:p w14:paraId="0040061D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33372E8C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 5.0000 + 2.0000i  -7.0000 + 2.0000i</w:t>
      </w:r>
    </w:p>
    <w:p w14:paraId="67018A8C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412D1558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Column 3</w:t>
      </w:r>
    </w:p>
    <w:p w14:paraId="7998ADCD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4CFE8015" w14:textId="3B3F082E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 4.0000 - 3.0000i</w:t>
      </w:r>
    </w:p>
    <w:p w14:paraId="7C299191" w14:textId="61C2651B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79AD9958" w14:textId="13E0AB53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0FAB85D6" w14:textId="77777777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160BAC">
        <w:rPr>
          <w:rFonts w:eastAsia="Times New Roman" w:cs="Times New Roman"/>
          <w:color w:val="auto"/>
          <w:szCs w:val="22"/>
          <w:lang w:val="ro-RO" w:eastAsia="ro-RO"/>
        </w:rPr>
        <w:t>r = [-3 8 9]</w:t>
      </w:r>
    </w:p>
    <w:p w14:paraId="423A0EE0" w14:textId="77777777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160BAC">
        <w:rPr>
          <w:rFonts w:eastAsia="Times New Roman" w:cs="Times New Roman"/>
          <w:color w:val="auto"/>
          <w:szCs w:val="22"/>
          <w:lang w:val="ro-RO" w:eastAsia="ro-RO"/>
        </w:rPr>
        <w:t>s = [1 4 -7]</w:t>
      </w:r>
    </w:p>
    <w:p w14:paraId="485980B0" w14:textId="77777777" w:rsidR="00160BAC" w:rsidRPr="00160BAC" w:rsidRDefault="00160BAC" w:rsidP="00160BAC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2CAACD8F" w14:textId="75D5E0A5" w:rsidR="00160BAC" w:rsidRPr="00160BAC" w:rsidRDefault="003619EC" w:rsidP="00160BAC">
      <w:pPr>
        <w:ind w:firstLine="0"/>
        <w:rPr>
          <w:rFonts w:eastAsia="Times New Roman" w:cs="Times New Roman"/>
          <w:b/>
          <w:bCs/>
          <w:color w:val="auto"/>
          <w:szCs w:val="22"/>
          <w:lang w:val="ro-RO" w:eastAsia="ro-RO"/>
        </w:rPr>
      </w:pPr>
      <w:r w:rsidRPr="003619EC">
        <w:rPr>
          <w:rFonts w:eastAsia="Times New Roman" w:cs="Times New Roman"/>
          <w:b/>
          <w:bCs/>
          <w:color w:val="auto"/>
          <w:szCs w:val="22"/>
          <w:lang w:val="ro-RO" w:eastAsia="ro-RO"/>
        </w:rPr>
        <w:t xml:space="preserve">v2 = </w:t>
      </w:r>
      <w:r w:rsidR="00160BAC" w:rsidRPr="00160BAC">
        <w:rPr>
          <w:rFonts w:eastAsia="Times New Roman" w:cs="Times New Roman"/>
          <w:b/>
          <w:bCs/>
          <w:color w:val="auto"/>
          <w:szCs w:val="22"/>
          <w:lang w:val="ro-RO" w:eastAsia="ro-RO"/>
        </w:rPr>
        <w:t>complex(r,s)</w:t>
      </w:r>
    </w:p>
    <w:p w14:paraId="4BD1FC04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>ans =</w:t>
      </w:r>
    </w:p>
    <w:p w14:paraId="51BDF85C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7FEDCDEA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Columns 1 through 2</w:t>
      </w:r>
    </w:p>
    <w:p w14:paraId="61018ACF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13370A55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-3.0000 + 1.0000i   8.0000 + 4.0000i</w:t>
      </w:r>
    </w:p>
    <w:p w14:paraId="41941E45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6A5A0A2A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Column 3</w:t>
      </w:r>
    </w:p>
    <w:p w14:paraId="1B44E9F1" w14:textId="77777777" w:rsidR="00160BAC" w:rsidRPr="009E7E69" w:rsidRDefault="00160BAC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5BA62EC4" w14:textId="35F7C2E9" w:rsidR="009E7E69" w:rsidRDefault="00160BAC" w:rsidP="009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  <w:r w:rsidRPr="009E7E69">
        <w:rPr>
          <w:rFonts w:eastAsia="Times New Roman" w:cs="Courier New"/>
          <w:color w:val="212121"/>
          <w:szCs w:val="22"/>
          <w:lang w:val="ro-RO" w:eastAsia="ro-RO"/>
        </w:rPr>
        <w:t xml:space="preserve">   9.0000 - 7.0000i</w:t>
      </w:r>
    </w:p>
    <w:p w14:paraId="7CFD2CF2" w14:textId="17B24AFC" w:rsidR="009E7E69" w:rsidRDefault="009E7E69" w:rsidP="009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2DF35DD2" w14:textId="124B82D0" w:rsidR="009E7E69" w:rsidRPr="009E7E69" w:rsidRDefault="009E7E69" w:rsidP="009E7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Courier New"/>
          <w:color w:val="212121"/>
          <w:szCs w:val="22"/>
          <w:lang w:val="ro-RO" w:eastAsia="ro-RO"/>
        </w:rPr>
      </w:pPr>
    </w:p>
    <w:p w14:paraId="34FE52B3" w14:textId="282B356F" w:rsidR="00160BAC" w:rsidRPr="009E7E69" w:rsidRDefault="00160BAC" w:rsidP="00A44893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sz w:val="20"/>
          <w:lang w:val="ro-RO" w:eastAsia="ro-RO"/>
        </w:rPr>
      </w:pPr>
    </w:p>
    <w:p w14:paraId="64119492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[2 -3 7 4];</w:t>
      </w:r>
    </w:p>
    <w:p w14:paraId="1B72B61F" w14:textId="0C057DC2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[4 5 -1 2];</w:t>
      </w:r>
    </w:p>
    <w:p w14:paraId="1AC1861A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matrix1 = complex(a,b);</w:t>
      </w:r>
    </w:p>
    <w:p w14:paraId="0D4247D3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>matrix1 = [matrix1(1:2);matrix1(3:4)]</w:t>
      </w:r>
    </w:p>
    <w:p w14:paraId="4CE898E6" w14:textId="0BF8C0A5" w:rsidR="009E7E69" w:rsidRDefault="009E7E69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12121"/>
          <w:sz w:val="20"/>
          <w:lang w:val="ro-RO" w:eastAsia="ro-RO"/>
        </w:rPr>
      </w:pPr>
    </w:p>
    <w:p w14:paraId="7058F419" w14:textId="61783496" w:rsidR="009E7E69" w:rsidRPr="009E7E69" w:rsidRDefault="009E7E69" w:rsidP="003619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12121"/>
          <w:sz w:val="20"/>
          <w:lang w:val="ro-RO" w:eastAsia="ro-RO"/>
        </w:rPr>
      </w:pPr>
    </w:p>
    <w:p w14:paraId="3FED98F8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[-2 1 2]</w:t>
      </w:r>
    </w:p>
    <w:p w14:paraId="6859169C" w14:textId="20DAFC15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[4 1 7]</w:t>
      </w:r>
    </w:p>
    <w:p w14:paraId="3CC557E8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matrix2 = [complex(a,b)]</w:t>
      </w:r>
    </w:p>
    <w:p w14:paraId="79CA3512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matrix2 = [7, matrix2(1:end)]</w:t>
      </w:r>
    </w:p>
    <w:p w14:paraId="5D62F2EA" w14:textId="77777777" w:rsidR="009E7E69" w:rsidRPr="009E7E69" w:rsidRDefault="009E7E69" w:rsidP="009E7E69">
      <w:pPr>
        <w:ind w:firstLine="0"/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</w:pPr>
      <w:r w:rsidRPr="009E7E69"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  <w:t>matrix2 = [matrix2(1:2);matrix2(3:4)]</w:t>
      </w:r>
    </w:p>
    <w:p w14:paraId="7E80B724" w14:textId="77777777" w:rsidR="009E7E69" w:rsidRPr="00160BAC" w:rsidRDefault="009E7E69" w:rsidP="0016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12121"/>
          <w:sz w:val="20"/>
          <w:lang w:val="ro-RO" w:eastAsia="ro-RO"/>
        </w:rPr>
      </w:pPr>
    </w:p>
    <w:p w14:paraId="1157AA31" w14:textId="77777777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w2=angle(v1) </w:t>
      </w:r>
      <w:r w:rsidRPr="00480F13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%unghiul in radiani</w:t>
      </w:r>
    </w:p>
    <w:p w14:paraId="6B28D0B9" w14:textId="4076DA69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w2 = [(pi/180) * w2(1:end)]</w:t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</w:t>
      </w:r>
      <w:r w:rsidRPr="00480F13">
        <w:rPr>
          <w:rFonts w:ascii="Consolas" w:eastAsia="Times New Roman" w:hAnsi="Consolas" w:cs="Times New Roman"/>
          <w:color w:val="669748" w:themeColor="accent2" w:themeShade="BF"/>
          <w:sz w:val="24"/>
          <w:szCs w:val="24"/>
          <w:lang w:val="ro-RO" w:eastAsia="ro-RO"/>
        </w:rPr>
        <w:t>%grade</w:t>
      </w:r>
    </w:p>
    <w:p w14:paraId="0636BAE4" w14:textId="77777777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abs(w2); </w:t>
      </w:r>
      <w:r w:rsidRPr="00480F13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%modul</w:t>
      </w:r>
    </w:p>
    <w:p w14:paraId="7CAC81E9" w14:textId="77777777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real(w2) </w:t>
      </w:r>
      <w:r w:rsidRPr="00480F13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%partea reala</w:t>
      </w:r>
    </w:p>
    <w:p w14:paraId="0100B39F" w14:textId="77777777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imag(w2) </w:t>
      </w:r>
      <w:r w:rsidRPr="00480F13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%partea imaginara</w:t>
      </w:r>
    </w:p>
    <w:p w14:paraId="12F78480" w14:textId="77777777" w:rsidR="00480F13" w:rsidRPr="00480F13" w:rsidRDefault="00480F13" w:rsidP="00480F13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80F13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conj(w2) </w:t>
      </w:r>
      <w:r w:rsidRPr="00480F13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%conjugatul</w:t>
      </w:r>
    </w:p>
    <w:p w14:paraId="35C5EEFB" w14:textId="09622C9F" w:rsidR="00D61F07" w:rsidRDefault="00D61F07" w:rsidP="00D61F07">
      <w:pPr>
        <w:ind w:firstLine="0"/>
        <w:rPr>
          <w:rFonts w:ascii="Consolas" w:eastAsia="Times New Roman" w:hAnsi="Consolas" w:cs="Times New Roman"/>
          <w:color w:val="000000" w:themeColor="text1"/>
          <w:sz w:val="24"/>
          <w:szCs w:val="24"/>
          <w:lang w:val="ro-RO" w:eastAsia="ro-RO"/>
        </w:rPr>
      </w:pPr>
    </w:p>
    <w:p w14:paraId="165689AF" w14:textId="06569FF4" w:rsidR="00480F13" w:rsidRDefault="00CC49DE" w:rsidP="00CC49DE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18</w:t>
      </w:r>
    </w:p>
    <w:p w14:paraId="28099F47" w14:textId="6BB001FE" w:rsidR="00CC49DE" w:rsidRDefault="00032807" w:rsidP="00CC49DE">
      <w:r>
        <w:t>exp(x) Calculează exponențiala ex</w:t>
      </w:r>
      <w:r>
        <w:t xml:space="preserve">   </w:t>
      </w:r>
      <w:r>
        <w:t>exp(3) = 20.0855</w:t>
      </w:r>
    </w:p>
    <w:p w14:paraId="596A98CD" w14:textId="359382AA" w:rsidR="00032807" w:rsidRDefault="00032807" w:rsidP="00CC49DE">
      <w:r>
        <w:t>log(x) Calculează logaritmul natural (ln)</w:t>
      </w:r>
      <w:r>
        <w:t xml:space="preserve">    </w:t>
      </w:r>
      <w:r>
        <w:t>log(10) = 2.3026</w:t>
      </w:r>
    </w:p>
    <w:p w14:paraId="5F70913B" w14:textId="1446DC82" w:rsidR="00032807" w:rsidRDefault="00032807" w:rsidP="00CC49DE">
      <w:r>
        <w:t>log10(x) Calculează logaritmul în baza 10 (log10)</w:t>
      </w:r>
      <w:r>
        <w:t xml:space="preserve">   </w:t>
      </w:r>
      <w:r>
        <w:t>log10(10) = 1</w:t>
      </w:r>
    </w:p>
    <w:p w14:paraId="6D44AF4A" w14:textId="79E1018D" w:rsidR="00032807" w:rsidRDefault="00032807" w:rsidP="00CC49DE">
      <w:r>
        <w:t xml:space="preserve">log2(x) Calculează logaritmul în baza 2 </w:t>
      </w:r>
      <w:r>
        <w:t xml:space="preserve">    </w:t>
      </w:r>
      <w:r>
        <w:t>(log2) log2(2) = 1</w:t>
      </w:r>
    </w:p>
    <w:p w14:paraId="4805889D" w14:textId="1756DBC2" w:rsidR="00032807" w:rsidRDefault="00032807" w:rsidP="00CC49DE"/>
    <w:p w14:paraId="58107889" w14:textId="77777777" w:rsid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1478643" w14:textId="2AFB6B8D" w:rsidR="00032807" w:rsidRPr="00032807" w:rsidRDefault="00032807" w:rsidP="00032807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3D2A37A" w14:textId="0AED00E2" w:rsidR="00032807" w:rsidRP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328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[2 5 256];</w:t>
      </w:r>
    </w:p>
    <w:p w14:paraId="02D649BB" w14:textId="77777777" w:rsidR="00032807" w:rsidRP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328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[7 8 1/3];</w:t>
      </w:r>
    </w:p>
    <w:p w14:paraId="71D73D35" w14:textId="77777777" w:rsidR="00032807" w:rsidRP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95415E3" w14:textId="77777777" w:rsidR="00032807" w:rsidRP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328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v3 = [2^7 5^8 256.^1/3]</w:t>
      </w:r>
    </w:p>
    <w:p w14:paraId="59D88B24" w14:textId="1152ED38" w:rsid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32807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a.^b</w:t>
      </w:r>
    </w:p>
    <w:p w14:paraId="356346D9" w14:textId="3CA1D3F1" w:rsid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74C879D" w14:textId="3C214A78" w:rsidR="00032807" w:rsidRDefault="00032807" w:rsidP="00032807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M5 = 2.^(m4)</w:t>
      </w:r>
    </w:p>
    <w:p w14:paraId="6432ACA4" w14:textId="15CFAA06" w:rsidR="00032807" w:rsidRPr="00032807" w:rsidRDefault="00032807" w:rsidP="00032807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M5 = Pow2(m4)</w:t>
      </w:r>
    </w:p>
    <w:p w14:paraId="6EEAFEA0" w14:textId="77777777" w:rsidR="00032807" w:rsidRPr="00032807" w:rsidRDefault="00032807" w:rsidP="000328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A396A74" w14:textId="59402829" w:rsidR="00032807" w:rsidRDefault="00032807" w:rsidP="00CC49DE">
      <w:pPr>
        <w:rPr>
          <w:lang w:val="ro-RO" w:eastAsia="ro-RO"/>
        </w:rPr>
      </w:pPr>
    </w:p>
    <w:p w14:paraId="0D518BAF" w14:textId="43DAE542" w:rsidR="00032807" w:rsidRDefault="00EF0577" w:rsidP="00EF0577">
      <w:pPr>
        <w:pStyle w:val="Heading1"/>
        <w:rPr>
          <w:lang w:val="ro-RO" w:eastAsia="ro-RO"/>
        </w:rPr>
      </w:pPr>
      <w:r>
        <w:rPr>
          <w:lang w:val="ro-RO" w:eastAsia="ro-RO"/>
        </w:rPr>
        <w:t>Exercitiul 19</w:t>
      </w:r>
    </w:p>
    <w:p w14:paraId="6264A2B7" w14:textId="77777777" w:rsidR="004A2AF0" w:rsidRPr="004A2AF0" w:rsidRDefault="004A2AF0" w:rsidP="004A2A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A2A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x= [8,10^2,exp(1),1,exp(sqrt(2)),-100,5+2*i];</w:t>
      </w:r>
    </w:p>
    <w:p w14:paraId="49C33C1E" w14:textId="77777777" w:rsidR="004A2AF0" w:rsidRPr="004A2AF0" w:rsidRDefault="004A2AF0" w:rsidP="004A2A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A2A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log(x)</w:t>
      </w:r>
    </w:p>
    <w:p w14:paraId="61E62B7B" w14:textId="77777777" w:rsidR="004A2AF0" w:rsidRPr="004A2AF0" w:rsidRDefault="004A2AF0" w:rsidP="004A2A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A2A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log10(x)</w:t>
      </w:r>
    </w:p>
    <w:p w14:paraId="561EECB1" w14:textId="77777777" w:rsidR="004A2AF0" w:rsidRPr="004A2AF0" w:rsidRDefault="004A2AF0" w:rsidP="004A2A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A2A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log2(x</w:t>
      </w:r>
    </w:p>
    <w:p w14:paraId="3F99E8F9" w14:textId="28AC0F5C" w:rsidR="00EF0577" w:rsidRDefault="00EF0577" w:rsidP="00EF0577">
      <w:pPr>
        <w:rPr>
          <w:lang w:val="ro-RO" w:eastAsia="ro-RO"/>
        </w:rPr>
      </w:pPr>
    </w:p>
    <w:p w14:paraId="6BD6094C" w14:textId="6E409AB2" w:rsidR="004A2AF0" w:rsidRDefault="004A2AF0" w:rsidP="004A2AF0">
      <w:pPr>
        <w:pStyle w:val="Heading1"/>
        <w:rPr>
          <w:lang w:val="ro-RO" w:eastAsia="ro-RO"/>
        </w:rPr>
      </w:pPr>
      <w:r>
        <w:rPr>
          <w:lang w:val="ro-RO" w:eastAsia="ro-RO"/>
        </w:rPr>
        <w:t>Exercitiul 20</w:t>
      </w:r>
    </w:p>
    <w:p w14:paraId="3FAADC75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 = [exp(2),exp(-3),exp(sqrt(2)),exp(5i + 6),exp(-2i)]</w:t>
      </w:r>
    </w:p>
    <w:p w14:paraId="18D83A01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A35EAB7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[exp(1),exp(1),exp(1),exp(1),exp(1)];</w:t>
      </w:r>
    </w:p>
    <w:p w14:paraId="417A4AB8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b= [2 -3 sqrt(2) 5i+6 -2i];</w:t>
      </w:r>
    </w:p>
    <w:p w14:paraId="0B913F53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E371BC2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a.^b</w:t>
      </w:r>
    </w:p>
    <w:p w14:paraId="3F7B8398" w14:textId="4F317DED" w:rsidR="004A2AF0" w:rsidRDefault="004A2AF0" w:rsidP="004A2AF0">
      <w:pPr>
        <w:rPr>
          <w:lang w:val="ro-RO" w:eastAsia="ro-RO"/>
        </w:rPr>
      </w:pPr>
    </w:p>
    <w:p w14:paraId="38B8D446" w14:textId="62860EBE" w:rsidR="00D72839" w:rsidRDefault="00D72839" w:rsidP="00D72839">
      <w:pPr>
        <w:pStyle w:val="Heading1"/>
        <w:rPr>
          <w:lang w:val="ro-RO" w:eastAsia="ro-RO"/>
        </w:rPr>
      </w:pPr>
      <w:r>
        <w:rPr>
          <w:lang w:val="ro-RO" w:eastAsia="ro-RO"/>
        </w:rPr>
        <w:t>Exercitiul 21</w:t>
      </w:r>
    </w:p>
    <w:p w14:paraId="4BF0693D" w14:textId="28451CD9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a1=[pi/2, 3.*pi/2, - pi/6, pi/5+22.*i, pi/4]</w:t>
      </w:r>
    </w:p>
    <w:p w14:paraId="6E7A3C95" w14:textId="7CD0C24E" w:rsid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a2=[34, 156, -78, 41+2i];</w:t>
      </w:r>
    </w:p>
    <w:p w14:paraId="6FBB1794" w14:textId="778482AC" w:rsid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F1F3781" w14:textId="1862F026" w:rsidR="00D72839" w:rsidRPr="00D72839" w:rsidRDefault="009039E5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a1</w:t>
      </w:r>
      <w:r w:rsidR="00D72839"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=angle(a1) ;</w:t>
      </w:r>
    </w:p>
    <w:p w14:paraId="7BA141D3" w14:textId="3D7F7DCF" w:rsidR="00D72839" w:rsidRPr="00D72839" w:rsidRDefault="009039E5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a2</w:t>
      </w:r>
      <w:r w:rsidR="00D72839"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=angle(a2);</w:t>
      </w:r>
    </w:p>
    <w:p w14:paraId="7467466B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055FFF" w14:textId="3C79EF96" w:rsidR="00D72839" w:rsidRPr="00D72839" w:rsidRDefault="009039E5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a2</w:t>
      </w:r>
      <w:r w:rsidR="00D72839" w:rsidRPr="00D7283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 = [(pi/180) * w3(1:end)] </w:t>
      </w:r>
    </w:p>
    <w:p w14:paraId="3195EEB5" w14:textId="77777777" w:rsidR="00D72839" w:rsidRPr="00D72839" w:rsidRDefault="00D72839" w:rsidP="00D7283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5D67CD0" w14:textId="77777777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sin(a1)</w:t>
      </w:r>
    </w:p>
    <w:p w14:paraId="507F0AA8" w14:textId="77777777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cos(a1)</w:t>
      </w:r>
    </w:p>
    <w:p w14:paraId="34C8B9BB" w14:textId="77777777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tan(a1)</w:t>
      </w:r>
    </w:p>
    <w:p w14:paraId="138A0797" w14:textId="77777777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cot(a1)</w:t>
      </w:r>
    </w:p>
    <w:p w14:paraId="3151D85D" w14:textId="77777777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sec(a1)</w:t>
      </w:r>
    </w:p>
    <w:p w14:paraId="1BBB6F45" w14:textId="3AD52FC8" w:rsidR="00032807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csc(a1)</w:t>
      </w:r>
    </w:p>
    <w:p w14:paraId="1F96DD68" w14:textId="79B898C6" w:rsidR="00D72839" w:rsidRDefault="00D72839" w:rsidP="00D72839">
      <w:pPr>
        <w:rPr>
          <w:lang w:val="ro-RO" w:eastAsia="ro-RO"/>
        </w:rPr>
      </w:pPr>
    </w:p>
    <w:p w14:paraId="5B2D192F" w14:textId="4A709482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sin(a</w:t>
      </w:r>
      <w:r>
        <w:rPr>
          <w:lang w:val="ro-RO" w:eastAsia="ro-RO"/>
        </w:rPr>
        <w:t>2</w:t>
      </w:r>
      <w:r w:rsidRPr="00D72839">
        <w:rPr>
          <w:lang w:val="ro-RO" w:eastAsia="ro-RO"/>
        </w:rPr>
        <w:t>)</w:t>
      </w:r>
    </w:p>
    <w:p w14:paraId="6C2C133D" w14:textId="3BF80B29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cos(a</w:t>
      </w:r>
      <w:r>
        <w:rPr>
          <w:lang w:val="ro-RO" w:eastAsia="ro-RO"/>
        </w:rPr>
        <w:t>2</w:t>
      </w:r>
      <w:r w:rsidRPr="00D72839">
        <w:rPr>
          <w:lang w:val="ro-RO" w:eastAsia="ro-RO"/>
        </w:rPr>
        <w:t>)</w:t>
      </w:r>
    </w:p>
    <w:p w14:paraId="71EAEBF7" w14:textId="71817D41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tan(a</w:t>
      </w:r>
      <w:r>
        <w:rPr>
          <w:lang w:val="ro-RO" w:eastAsia="ro-RO"/>
        </w:rPr>
        <w:t>2)</w:t>
      </w:r>
    </w:p>
    <w:p w14:paraId="5C6B56A5" w14:textId="4C2380AD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cot(a</w:t>
      </w:r>
      <w:r>
        <w:rPr>
          <w:lang w:val="ro-RO" w:eastAsia="ro-RO"/>
        </w:rPr>
        <w:t>2</w:t>
      </w:r>
      <w:r w:rsidRPr="00D72839">
        <w:rPr>
          <w:lang w:val="ro-RO" w:eastAsia="ro-RO"/>
        </w:rPr>
        <w:t>)</w:t>
      </w:r>
    </w:p>
    <w:p w14:paraId="1CE7D1C8" w14:textId="34E1580E" w:rsidR="00D72839" w:rsidRPr="00D72839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sec(a</w:t>
      </w:r>
      <w:r>
        <w:rPr>
          <w:lang w:val="ro-RO" w:eastAsia="ro-RO"/>
        </w:rPr>
        <w:t>2</w:t>
      </w:r>
      <w:r w:rsidRPr="00D72839">
        <w:rPr>
          <w:lang w:val="ro-RO" w:eastAsia="ro-RO"/>
        </w:rPr>
        <w:t>)</w:t>
      </w:r>
    </w:p>
    <w:p w14:paraId="39C9D466" w14:textId="2E5CE6B7" w:rsidR="00D72839" w:rsidRPr="00CC49DE" w:rsidRDefault="00D72839" w:rsidP="00D72839">
      <w:pPr>
        <w:rPr>
          <w:lang w:val="ro-RO" w:eastAsia="ro-RO"/>
        </w:rPr>
      </w:pPr>
      <w:r w:rsidRPr="00D72839">
        <w:rPr>
          <w:lang w:val="ro-RO" w:eastAsia="ro-RO"/>
        </w:rPr>
        <w:t>csc(a</w:t>
      </w:r>
      <w:r>
        <w:rPr>
          <w:lang w:val="ro-RO" w:eastAsia="ro-RO"/>
        </w:rPr>
        <w:t>2</w:t>
      </w:r>
      <w:r w:rsidRPr="00D72839">
        <w:rPr>
          <w:lang w:val="ro-RO" w:eastAsia="ro-RO"/>
        </w:rPr>
        <w:t>)</w:t>
      </w:r>
    </w:p>
    <w:p w14:paraId="662AA557" w14:textId="77777777" w:rsidR="00D61F07" w:rsidRPr="00D61F07" w:rsidRDefault="00D61F07" w:rsidP="00D61F0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09C9145" w14:textId="5AFD7B9D" w:rsidR="008B01E6" w:rsidRPr="008B01E6" w:rsidRDefault="008B01E6" w:rsidP="008B01E6">
      <w:pPr>
        <w:rPr>
          <w:lang w:val="ro-RO" w:eastAsia="ro-RO"/>
        </w:rPr>
      </w:pPr>
    </w:p>
    <w:p w14:paraId="2A4FDB9E" w14:textId="54ADA249" w:rsidR="00696148" w:rsidRPr="00CA26FE" w:rsidRDefault="00696148" w:rsidP="00CA26F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C87CD0A" w14:textId="77777777" w:rsidR="002B5BFF" w:rsidRPr="002B5BFF" w:rsidRDefault="002B5BFF" w:rsidP="002B5BFF">
      <w:pPr>
        <w:rPr>
          <w:lang w:val="ro-RO" w:eastAsia="ro-RO"/>
        </w:rPr>
      </w:pPr>
    </w:p>
    <w:p w14:paraId="013C9612" w14:textId="77777777" w:rsidR="00790CED" w:rsidRPr="00560784" w:rsidRDefault="00790CED" w:rsidP="00790CED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39ABAD5" w14:textId="1AEDD629" w:rsidR="000C493B" w:rsidRPr="00560784" w:rsidRDefault="000C493B" w:rsidP="000C493B">
      <w:pPr>
        <w:rPr>
          <w:rFonts w:ascii="Consolas" w:eastAsia="Times New Roman" w:hAnsi="Consolas" w:cs="Times New Roman"/>
          <w:b/>
          <w:bCs/>
          <w:color w:val="auto"/>
          <w:sz w:val="24"/>
          <w:szCs w:val="24"/>
          <w:lang w:val="ro-RO" w:eastAsia="ro-RO"/>
        </w:rPr>
      </w:pPr>
    </w:p>
    <w:p w14:paraId="181F32F4" w14:textId="11FE6442" w:rsidR="000C493B" w:rsidRPr="000C493B" w:rsidRDefault="000C493B" w:rsidP="000C493B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C72A9E5" w14:textId="7FF28C02" w:rsidR="000C493B" w:rsidRPr="000C493B" w:rsidRDefault="000C493B" w:rsidP="000C493B">
      <w:pP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91F3FE0" w14:textId="05ECB3B3" w:rsidR="000C493B" w:rsidRPr="000C493B" w:rsidRDefault="000C493B" w:rsidP="000C493B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B34A8C5" w14:textId="77777777" w:rsidR="00467883" w:rsidRPr="000C493B" w:rsidRDefault="00467883" w:rsidP="000C493B">
      <w:pPr>
        <w:pStyle w:val="ListParagraph"/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0664A6F" w14:textId="2A3A7AAE" w:rsidR="00316A87" w:rsidRPr="00316A87" w:rsidRDefault="00316A87" w:rsidP="00316A87">
      <w:pPr>
        <w:pStyle w:val="ListParagraph"/>
        <w:ind w:firstLine="0"/>
      </w:pPr>
    </w:p>
    <w:p w14:paraId="2E08D280" w14:textId="77777777" w:rsidR="00316A87" w:rsidRPr="00316A87" w:rsidRDefault="00316A87" w:rsidP="00316A87"/>
    <w:p w14:paraId="53CA4290" w14:textId="77777777" w:rsidR="00401214" w:rsidRPr="00401214" w:rsidRDefault="00401214" w:rsidP="00401214"/>
    <w:p w14:paraId="63305151" w14:textId="77777777" w:rsidR="00F5518D" w:rsidRDefault="00F5518D" w:rsidP="00F5518D"/>
    <w:sectPr w:rsidR="00F5518D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EC57" w14:textId="77777777" w:rsidR="00E31AD2" w:rsidRDefault="00E31AD2">
      <w:r>
        <w:separator/>
      </w:r>
    </w:p>
  </w:endnote>
  <w:endnote w:type="continuationSeparator" w:id="0">
    <w:p w14:paraId="35A3B6B5" w14:textId="77777777" w:rsidR="00E31AD2" w:rsidRDefault="00E3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EEDC" w14:textId="77777777" w:rsidR="002A792A" w:rsidRDefault="00E31AD2">
    <w:pPr>
      <w:pStyle w:val="Footer"/>
    </w:pPr>
    <w:sdt>
      <w:sdtPr>
        <w:alias w:val="Enter Company Name:"/>
        <w:tag w:val="Enter Company Name:"/>
        <w:id w:val="-397664319"/>
        <w:placeholder>
          <w:docPart w:val="BDA89ED946E846F3ABC3E9C7E89B42E3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FBE8" w14:textId="77777777" w:rsidR="00E31AD2" w:rsidRDefault="00E31AD2">
      <w:r>
        <w:separator/>
      </w:r>
    </w:p>
  </w:footnote>
  <w:footnote w:type="continuationSeparator" w:id="0">
    <w:p w14:paraId="7A7108B4" w14:textId="77777777" w:rsidR="00E31AD2" w:rsidRDefault="00E3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616D5"/>
    <w:multiLevelType w:val="hybridMultilevel"/>
    <w:tmpl w:val="FB1893FC"/>
    <w:lvl w:ilvl="0" w:tplc="F2C2B3A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F51ACD"/>
    <w:multiLevelType w:val="hybridMultilevel"/>
    <w:tmpl w:val="AA4A6B26"/>
    <w:lvl w:ilvl="0" w:tplc="7DFEF2C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A593157"/>
    <w:multiLevelType w:val="hybridMultilevel"/>
    <w:tmpl w:val="F5427CA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13BF"/>
    <w:multiLevelType w:val="hybridMultilevel"/>
    <w:tmpl w:val="3C1C5C1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B496F"/>
    <w:multiLevelType w:val="hybridMultilevel"/>
    <w:tmpl w:val="8666917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B4296"/>
    <w:multiLevelType w:val="hybridMultilevel"/>
    <w:tmpl w:val="5128EE64"/>
    <w:lvl w:ilvl="0" w:tplc="0E88CFE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7" w:hanging="360"/>
      </w:pPr>
    </w:lvl>
    <w:lvl w:ilvl="2" w:tplc="0418001B" w:tentative="1">
      <w:start w:val="1"/>
      <w:numFmt w:val="lowerRoman"/>
      <w:lvlText w:val="%3."/>
      <w:lvlJc w:val="right"/>
      <w:pPr>
        <w:ind w:left="2517" w:hanging="180"/>
      </w:pPr>
    </w:lvl>
    <w:lvl w:ilvl="3" w:tplc="0418000F" w:tentative="1">
      <w:start w:val="1"/>
      <w:numFmt w:val="decimal"/>
      <w:lvlText w:val="%4."/>
      <w:lvlJc w:val="left"/>
      <w:pPr>
        <w:ind w:left="3237" w:hanging="360"/>
      </w:pPr>
    </w:lvl>
    <w:lvl w:ilvl="4" w:tplc="04180019" w:tentative="1">
      <w:start w:val="1"/>
      <w:numFmt w:val="lowerLetter"/>
      <w:lvlText w:val="%5."/>
      <w:lvlJc w:val="left"/>
      <w:pPr>
        <w:ind w:left="3957" w:hanging="360"/>
      </w:pPr>
    </w:lvl>
    <w:lvl w:ilvl="5" w:tplc="0418001B" w:tentative="1">
      <w:start w:val="1"/>
      <w:numFmt w:val="lowerRoman"/>
      <w:lvlText w:val="%6."/>
      <w:lvlJc w:val="right"/>
      <w:pPr>
        <w:ind w:left="4677" w:hanging="180"/>
      </w:pPr>
    </w:lvl>
    <w:lvl w:ilvl="6" w:tplc="0418000F" w:tentative="1">
      <w:start w:val="1"/>
      <w:numFmt w:val="decimal"/>
      <w:lvlText w:val="%7."/>
      <w:lvlJc w:val="left"/>
      <w:pPr>
        <w:ind w:left="5397" w:hanging="360"/>
      </w:pPr>
    </w:lvl>
    <w:lvl w:ilvl="7" w:tplc="04180019" w:tentative="1">
      <w:start w:val="1"/>
      <w:numFmt w:val="lowerLetter"/>
      <w:lvlText w:val="%8."/>
      <w:lvlJc w:val="left"/>
      <w:pPr>
        <w:ind w:left="6117" w:hanging="360"/>
      </w:pPr>
    </w:lvl>
    <w:lvl w:ilvl="8" w:tplc="041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21B7AFA"/>
    <w:multiLevelType w:val="hybridMultilevel"/>
    <w:tmpl w:val="EE8897AA"/>
    <w:lvl w:ilvl="0" w:tplc="1DAE245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72AE"/>
    <w:multiLevelType w:val="hybridMultilevel"/>
    <w:tmpl w:val="BDA4CCC6"/>
    <w:lvl w:ilvl="0" w:tplc="3084AFB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877683D"/>
    <w:multiLevelType w:val="hybridMultilevel"/>
    <w:tmpl w:val="40B614F2"/>
    <w:lvl w:ilvl="0" w:tplc="39C6B56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E0F68"/>
    <w:multiLevelType w:val="hybridMultilevel"/>
    <w:tmpl w:val="C7909BA2"/>
    <w:lvl w:ilvl="0" w:tplc="ED7427C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AF840DC"/>
    <w:multiLevelType w:val="hybridMultilevel"/>
    <w:tmpl w:val="FB5807AA"/>
    <w:lvl w:ilvl="0" w:tplc="B09A98B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DE51659"/>
    <w:multiLevelType w:val="hybridMultilevel"/>
    <w:tmpl w:val="4BDCA9DE"/>
    <w:lvl w:ilvl="0" w:tplc="286AF0A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1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13"/>
  </w:num>
  <w:num w:numId="11">
    <w:abstractNumId w:val="12"/>
  </w:num>
  <w:num w:numId="12">
    <w:abstractNumId w:val="6"/>
  </w:num>
  <w:num w:numId="13">
    <w:abstractNumId w:val="16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AA"/>
    <w:rsid w:val="000303C2"/>
    <w:rsid w:val="00032807"/>
    <w:rsid w:val="00071A33"/>
    <w:rsid w:val="0008087C"/>
    <w:rsid w:val="000A0F81"/>
    <w:rsid w:val="000A696F"/>
    <w:rsid w:val="000C493B"/>
    <w:rsid w:val="000D5820"/>
    <w:rsid w:val="00102801"/>
    <w:rsid w:val="001511BD"/>
    <w:rsid w:val="00160BAC"/>
    <w:rsid w:val="00167246"/>
    <w:rsid w:val="001C2AFE"/>
    <w:rsid w:val="001E35FF"/>
    <w:rsid w:val="002226D1"/>
    <w:rsid w:val="0027375F"/>
    <w:rsid w:val="002A3D43"/>
    <w:rsid w:val="002A792A"/>
    <w:rsid w:val="002B5BFF"/>
    <w:rsid w:val="00313167"/>
    <w:rsid w:val="00316A87"/>
    <w:rsid w:val="00322D79"/>
    <w:rsid w:val="003619EC"/>
    <w:rsid w:val="003638E9"/>
    <w:rsid w:val="00387081"/>
    <w:rsid w:val="003926B4"/>
    <w:rsid w:val="00393C3E"/>
    <w:rsid w:val="003E6FD8"/>
    <w:rsid w:val="00401214"/>
    <w:rsid w:val="004223A9"/>
    <w:rsid w:val="004548D6"/>
    <w:rsid w:val="00457142"/>
    <w:rsid w:val="00467883"/>
    <w:rsid w:val="00474FE5"/>
    <w:rsid w:val="00480F13"/>
    <w:rsid w:val="004A2AF0"/>
    <w:rsid w:val="004B5EAA"/>
    <w:rsid w:val="004B6D6C"/>
    <w:rsid w:val="005514A2"/>
    <w:rsid w:val="00560784"/>
    <w:rsid w:val="005B653B"/>
    <w:rsid w:val="005C17AF"/>
    <w:rsid w:val="005F3943"/>
    <w:rsid w:val="005F6ACD"/>
    <w:rsid w:val="006205F4"/>
    <w:rsid w:val="00696148"/>
    <w:rsid w:val="006D480F"/>
    <w:rsid w:val="006F07D7"/>
    <w:rsid w:val="00751CB9"/>
    <w:rsid w:val="00790CED"/>
    <w:rsid w:val="00796577"/>
    <w:rsid w:val="00823C88"/>
    <w:rsid w:val="00844867"/>
    <w:rsid w:val="008B01E6"/>
    <w:rsid w:val="008B4B02"/>
    <w:rsid w:val="009039E5"/>
    <w:rsid w:val="009326DC"/>
    <w:rsid w:val="009346CA"/>
    <w:rsid w:val="00995ED2"/>
    <w:rsid w:val="009A2858"/>
    <w:rsid w:val="009B2E94"/>
    <w:rsid w:val="009B515D"/>
    <w:rsid w:val="009E7E69"/>
    <w:rsid w:val="00A04DAE"/>
    <w:rsid w:val="00A31608"/>
    <w:rsid w:val="00A32A28"/>
    <w:rsid w:val="00A44893"/>
    <w:rsid w:val="00AB08ED"/>
    <w:rsid w:val="00AB17FC"/>
    <w:rsid w:val="00AD6ACE"/>
    <w:rsid w:val="00BD4E5D"/>
    <w:rsid w:val="00BF2918"/>
    <w:rsid w:val="00BF7CB5"/>
    <w:rsid w:val="00C20EAA"/>
    <w:rsid w:val="00C3688B"/>
    <w:rsid w:val="00C40E10"/>
    <w:rsid w:val="00C72B2A"/>
    <w:rsid w:val="00C87ED5"/>
    <w:rsid w:val="00CA26FE"/>
    <w:rsid w:val="00CC49DE"/>
    <w:rsid w:val="00CD13D7"/>
    <w:rsid w:val="00CE697A"/>
    <w:rsid w:val="00CF06B5"/>
    <w:rsid w:val="00D34246"/>
    <w:rsid w:val="00D61F07"/>
    <w:rsid w:val="00D72839"/>
    <w:rsid w:val="00DC5D78"/>
    <w:rsid w:val="00DE68D4"/>
    <w:rsid w:val="00E31AD2"/>
    <w:rsid w:val="00E61CE6"/>
    <w:rsid w:val="00E74C55"/>
    <w:rsid w:val="00E814A4"/>
    <w:rsid w:val="00EF0577"/>
    <w:rsid w:val="00F0211B"/>
    <w:rsid w:val="00F05EA7"/>
    <w:rsid w:val="00F06BBE"/>
    <w:rsid w:val="00F269A1"/>
    <w:rsid w:val="00F5518D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85383"/>
  <w15:chartTrackingRefBased/>
  <w15:docId w15:val="{89957BEE-9E11-4B8B-A516-E41457D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1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2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5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3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4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26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color w:val="auto"/>
      <w:sz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BAC"/>
    <w:rPr>
      <w:rFonts w:ascii="Courier New" w:eastAsia="Times New Roman" w:hAnsi="Courier New" w:cs="Courier New"/>
      <w:color w:val="auto"/>
      <w:sz w:val="20"/>
      <w:lang w:val="ro-RO" w:eastAsia="ro-RO"/>
    </w:rPr>
  </w:style>
  <w:style w:type="character" w:styleId="Emphasis">
    <w:name w:val="Emphasis"/>
    <w:basedOn w:val="DefaultParagraphFont"/>
    <w:uiPriority w:val="20"/>
    <w:qFormat/>
    <w:rsid w:val="0016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A89ED946E846F3ABC3E9C7E89B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AA6B8-8245-4A9E-B814-144107DED1CE}"/>
      </w:docPartPr>
      <w:docPartBody>
        <w:p w:rsidR="00543100" w:rsidRDefault="00697C1A">
          <w:pPr>
            <w:pStyle w:val="BDA89ED946E846F3ABC3E9C7E89B42E3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1A"/>
    <w:rsid w:val="00071318"/>
    <w:rsid w:val="00543100"/>
    <w:rsid w:val="00697C1A"/>
    <w:rsid w:val="00A42D4A"/>
    <w:rsid w:val="00E0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BDA89ED946E846F3ABC3E9C7E89B42E3">
    <w:name w:val="BDA89ED946E846F3ABC3E9C7E89B4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3</Pages>
  <Words>662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43</cp:revision>
  <cp:lastPrinted>2012-12-03T18:15:00Z</cp:lastPrinted>
  <dcterms:created xsi:type="dcterms:W3CDTF">2021-12-16T17:21:00Z</dcterms:created>
  <dcterms:modified xsi:type="dcterms:W3CDTF">2021-12-21T17:45:00Z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