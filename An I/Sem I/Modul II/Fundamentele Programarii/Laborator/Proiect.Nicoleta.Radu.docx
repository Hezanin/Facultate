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1AC9B" w14:textId="77F64BFC" w:rsidR="002A792A" w:rsidRDefault="002917AC" w:rsidP="002917AC">
      <w:pPr>
        <w:pStyle w:val="Title"/>
      </w:pPr>
      <w:r>
        <w:t xml:space="preserve">Proiect </w:t>
      </w:r>
      <w:r w:rsidR="00495559">
        <w:t>C</w:t>
      </w:r>
      <w:r w:rsidR="009D55BB">
        <w:t>++</w:t>
      </w:r>
    </w:p>
    <w:p w14:paraId="32A5A69D" w14:textId="7590455E" w:rsidR="002917AC" w:rsidRPr="009D55BB" w:rsidRDefault="002917AC" w:rsidP="002917AC">
      <w:pPr>
        <w:rPr>
          <w:rFonts w:asciiTheme="majorHAnsi" w:hAnsiTheme="majorHAnsi"/>
          <w:sz w:val="20"/>
        </w:rPr>
      </w:pPr>
      <w:r w:rsidRPr="009D55BB">
        <w:rPr>
          <w:rFonts w:asciiTheme="majorHAnsi" w:hAnsiTheme="majorHAnsi"/>
          <w:sz w:val="20"/>
        </w:rPr>
        <w:t>Fundamentele programarii</w:t>
      </w:r>
    </w:p>
    <w:p w14:paraId="33718518" w14:textId="43884424" w:rsidR="002917AC" w:rsidRPr="009D55BB" w:rsidRDefault="002917AC" w:rsidP="002917AC">
      <w:pPr>
        <w:rPr>
          <w:rFonts w:asciiTheme="majorHAnsi" w:hAnsiTheme="majorHAnsi"/>
          <w:sz w:val="20"/>
        </w:rPr>
      </w:pPr>
      <w:r w:rsidRPr="009D55BB">
        <w:rPr>
          <w:rFonts w:asciiTheme="majorHAnsi" w:hAnsiTheme="majorHAnsi"/>
          <w:sz w:val="20"/>
        </w:rPr>
        <w:t>Nicoleta Radu</w:t>
      </w:r>
    </w:p>
    <w:p w14:paraId="5DAAFDD1" w14:textId="77777777" w:rsidR="00C3425F" w:rsidRPr="002917AC" w:rsidRDefault="00C3425F" w:rsidP="002917AC">
      <w:pPr>
        <w:rPr>
          <w:rFonts w:asciiTheme="majorHAnsi" w:hAnsiTheme="majorHAnsi"/>
        </w:rPr>
      </w:pPr>
    </w:p>
    <w:p w14:paraId="4C0FDC83" w14:textId="414F72CE" w:rsidR="002917AC" w:rsidRPr="009D55BB" w:rsidRDefault="002917AC" w:rsidP="002917AC">
      <w:pPr>
        <w:pStyle w:val="Heading1"/>
        <w:rPr>
          <w:rFonts w:ascii="Akkurat Pro" w:hAnsi="Akkurat Pro"/>
        </w:rPr>
      </w:pPr>
      <w:r w:rsidRPr="009D55BB">
        <w:rPr>
          <w:rFonts w:ascii="Akkurat Pro" w:hAnsi="Akkurat Pro"/>
        </w:rPr>
        <w:t>Hunt the Wumpus</w:t>
      </w:r>
    </w:p>
    <w:p w14:paraId="05751A8B" w14:textId="65A8F10A" w:rsidR="00B50818" w:rsidRPr="009D55BB" w:rsidRDefault="00B50818" w:rsidP="00B50818">
      <w:pPr>
        <w:pStyle w:val="Heading2"/>
        <w:rPr>
          <w:rFonts w:ascii="Akkurat Pro" w:hAnsi="Akkurat Pro"/>
          <w:sz w:val="22"/>
          <w:szCs w:val="22"/>
        </w:rPr>
      </w:pPr>
      <w:r w:rsidRPr="009D55BB">
        <w:rPr>
          <w:rFonts w:ascii="Akkurat Pro" w:hAnsi="Akkurat Pro"/>
          <w:sz w:val="22"/>
          <w:szCs w:val="22"/>
        </w:rPr>
        <w:t>Descriere</w:t>
      </w:r>
    </w:p>
    <w:p w14:paraId="1D34044C" w14:textId="07D39672" w:rsidR="00B50818" w:rsidRPr="00611A2C" w:rsidRDefault="00B50818" w:rsidP="006F013C">
      <w:pPr>
        <w:jc w:val="both"/>
        <w:rPr>
          <w:rFonts w:ascii="Akkurat Light Pro" w:hAnsi="Akkurat Light Pro" w:cs="Arial"/>
          <w:color w:val="auto"/>
          <w:sz w:val="21"/>
          <w:szCs w:val="21"/>
          <w:shd w:val="clear" w:color="auto" w:fill="FFFFFF"/>
        </w:rPr>
      </w:pPr>
      <w:r w:rsidRPr="00611A2C">
        <w:rPr>
          <w:rFonts w:ascii="Akkurat Light Pro" w:hAnsi="Akkurat Light Pro" w:cs="Arial"/>
          <w:color w:val="auto"/>
          <w:sz w:val="21"/>
          <w:szCs w:val="21"/>
          <w:shd w:val="clear" w:color="auto" w:fill="FFFFFF"/>
        </w:rPr>
        <w:t>Hunt the Wumpus este un </w:t>
      </w:r>
      <w:hyperlink r:id="rId8" w:tooltip="Joc de aventură" w:history="1">
        <w:r w:rsidRPr="00611A2C">
          <w:rPr>
            <w:rFonts w:ascii="Akkurat Light Pro" w:hAnsi="Akkurat Light Pro" w:cs="Arial"/>
            <w:color w:val="auto"/>
            <w:sz w:val="21"/>
            <w:szCs w:val="21"/>
            <w:shd w:val="clear" w:color="auto" w:fill="FFFFFF"/>
          </w:rPr>
          <w:t>joc de aventură</w:t>
        </w:r>
      </w:hyperlink>
      <w:r w:rsidRPr="00611A2C">
        <w:rPr>
          <w:rFonts w:ascii="Akkurat Light Pro" w:hAnsi="Akkurat Light Pro" w:cs="Arial"/>
          <w:color w:val="auto"/>
          <w:sz w:val="21"/>
          <w:szCs w:val="21"/>
          <w:shd w:val="clear" w:color="auto" w:fill="FFFFFF"/>
        </w:rPr>
        <w:t> bazat pe text dezvoltat de </w:t>
      </w:r>
      <w:hyperlink r:id="rId9" w:tooltip="Gregory Yob — pagină inexistentă" w:history="1">
        <w:r w:rsidRPr="00611A2C">
          <w:rPr>
            <w:rFonts w:ascii="Akkurat Light Pro" w:hAnsi="Akkurat Light Pro" w:cs="Arial"/>
            <w:color w:val="auto"/>
            <w:sz w:val="21"/>
            <w:szCs w:val="21"/>
            <w:shd w:val="clear" w:color="auto" w:fill="FFFFFF"/>
          </w:rPr>
          <w:t>Gregory Yob</w:t>
        </w:r>
      </w:hyperlink>
      <w:r w:rsidRPr="00611A2C">
        <w:rPr>
          <w:rFonts w:ascii="Akkurat Light Pro" w:hAnsi="Akkurat Light Pro" w:cs="Arial"/>
          <w:color w:val="auto"/>
          <w:sz w:val="21"/>
          <w:szCs w:val="21"/>
          <w:shd w:val="clear" w:color="auto" w:fill="FFFFFF"/>
        </w:rPr>
        <w:t> în </w:t>
      </w:r>
      <w:hyperlink r:id="rId10" w:tooltip="1973" w:history="1">
        <w:r w:rsidRPr="00611A2C">
          <w:rPr>
            <w:rFonts w:ascii="Akkurat Light Pro" w:hAnsi="Akkurat Light Pro" w:cs="Arial"/>
            <w:color w:val="auto"/>
            <w:sz w:val="21"/>
            <w:szCs w:val="21"/>
            <w:shd w:val="clear" w:color="auto" w:fill="FFFFFF"/>
          </w:rPr>
          <w:t>1973</w:t>
        </w:r>
      </w:hyperlink>
      <w:r w:rsidRPr="00611A2C">
        <w:rPr>
          <w:rFonts w:ascii="Akkurat Light Pro" w:hAnsi="Akkurat Light Pro" w:cs="Arial"/>
          <w:color w:val="auto"/>
          <w:sz w:val="21"/>
          <w:szCs w:val="21"/>
          <w:shd w:val="clear" w:color="auto" w:fill="FFFFFF"/>
        </w:rPr>
        <w:t>. În joc, jucătorul trece printr-o serie de peșteri conectate, aranjate într-un </w:t>
      </w:r>
      <w:hyperlink r:id="rId11" w:tooltip="Dodecaedru" w:history="1">
        <w:r w:rsidRPr="00611A2C">
          <w:rPr>
            <w:rFonts w:ascii="Akkurat Light Pro" w:hAnsi="Akkurat Light Pro" w:cs="Arial"/>
            <w:color w:val="auto"/>
            <w:sz w:val="21"/>
            <w:szCs w:val="21"/>
            <w:shd w:val="clear" w:color="auto" w:fill="FFFFFF"/>
          </w:rPr>
          <w:t>dodecaedru</w:t>
        </w:r>
      </w:hyperlink>
      <w:r w:rsidRPr="00611A2C">
        <w:rPr>
          <w:rFonts w:ascii="Akkurat Light Pro" w:hAnsi="Akkurat Light Pro" w:cs="Arial"/>
          <w:color w:val="auto"/>
          <w:sz w:val="21"/>
          <w:szCs w:val="21"/>
          <w:shd w:val="clear" w:color="auto" w:fill="FFFFFF"/>
        </w:rPr>
        <w:t>, în timp ce vânează un monstru numit </w:t>
      </w:r>
      <w:hyperlink r:id="rId12" w:tooltip="Wumpus" w:history="1">
        <w:r w:rsidRPr="00611A2C">
          <w:rPr>
            <w:rFonts w:ascii="Akkurat Light Pro" w:hAnsi="Akkurat Light Pro" w:cs="Arial"/>
            <w:color w:val="auto"/>
            <w:sz w:val="21"/>
            <w:szCs w:val="21"/>
            <w:shd w:val="clear" w:color="auto" w:fill="FFFFFF"/>
          </w:rPr>
          <w:t>Wumpus</w:t>
        </w:r>
      </w:hyperlink>
      <w:r w:rsidRPr="00611A2C">
        <w:rPr>
          <w:rFonts w:ascii="Akkurat Light Pro" w:hAnsi="Akkurat Light Pro" w:cs="Arial"/>
          <w:color w:val="auto"/>
          <w:sz w:val="21"/>
          <w:szCs w:val="21"/>
          <w:shd w:val="clear" w:color="auto" w:fill="FFFFFF"/>
        </w:rPr>
        <w:t>. În acest </w:t>
      </w:r>
      <w:hyperlink r:id="rId13" w:tooltip="Joc video de strategie pe ture" w:history="1">
        <w:r w:rsidRPr="00611A2C">
          <w:rPr>
            <w:rFonts w:ascii="Akkurat Light Pro" w:hAnsi="Akkurat Light Pro" w:cs="Arial"/>
            <w:color w:val="auto"/>
            <w:sz w:val="21"/>
            <w:szCs w:val="21"/>
            <w:shd w:val="clear" w:color="auto" w:fill="FFFFFF"/>
          </w:rPr>
          <w:t>joc bazat pe ture</w:t>
        </w:r>
      </w:hyperlink>
      <w:r w:rsidRPr="00611A2C">
        <w:rPr>
          <w:rFonts w:ascii="Akkurat Light Pro" w:hAnsi="Akkurat Light Pro" w:cs="Arial"/>
          <w:color w:val="auto"/>
          <w:sz w:val="21"/>
          <w:szCs w:val="21"/>
          <w:shd w:val="clear" w:color="auto" w:fill="FFFFFF"/>
        </w:rPr>
        <w:t> jucătorul trebuie să evite gropile fatale și super-liliecii care se mișcă în jurul sistemului de peșteri. Scopul este de a trage cu una dintre "săge</w:t>
      </w:r>
      <w:r w:rsidRPr="00611A2C">
        <w:rPr>
          <w:rFonts w:ascii="Calibri" w:hAnsi="Calibri" w:cs="Calibri"/>
          <w:color w:val="auto"/>
          <w:sz w:val="21"/>
          <w:szCs w:val="21"/>
          <w:shd w:val="clear" w:color="auto" w:fill="FFFFFF"/>
        </w:rPr>
        <w:t>ț</w:t>
      </w:r>
      <w:r w:rsidRPr="00611A2C">
        <w:rPr>
          <w:rFonts w:ascii="Akkurat Light Pro" w:hAnsi="Akkurat Light Pro" w:cs="Arial"/>
          <w:color w:val="auto"/>
          <w:sz w:val="21"/>
          <w:szCs w:val="21"/>
          <w:shd w:val="clear" w:color="auto" w:fill="FFFFFF"/>
        </w:rPr>
        <w:t>ile lor str</w:t>
      </w:r>
      <w:r w:rsidRPr="00611A2C">
        <w:rPr>
          <w:rFonts w:ascii="Akkurat Light Pro" w:hAnsi="Akkurat Light Pro" w:cs="Akkurat Light Pro"/>
          <w:color w:val="auto"/>
          <w:sz w:val="21"/>
          <w:szCs w:val="21"/>
          <w:shd w:val="clear" w:color="auto" w:fill="FFFFFF"/>
        </w:rPr>
        <w:t>â</w:t>
      </w:r>
      <w:r w:rsidRPr="00611A2C">
        <w:rPr>
          <w:rFonts w:ascii="Akkurat Light Pro" w:hAnsi="Akkurat Light Pro" w:cs="Arial"/>
          <w:color w:val="auto"/>
          <w:sz w:val="21"/>
          <w:szCs w:val="21"/>
          <w:shd w:val="clear" w:color="auto" w:fill="FFFFFF"/>
        </w:rPr>
        <w:t>mbe" prin pe</w:t>
      </w:r>
      <w:r w:rsidRPr="00611A2C">
        <w:rPr>
          <w:rFonts w:ascii="Akkurat Light Pro" w:hAnsi="Akkurat Light Pro" w:cs="Akkurat Light Pro"/>
          <w:color w:val="auto"/>
          <w:sz w:val="21"/>
          <w:szCs w:val="21"/>
          <w:shd w:val="clear" w:color="auto" w:fill="FFFFFF"/>
        </w:rPr>
        <w:t>ș</w:t>
      </w:r>
      <w:r w:rsidRPr="00611A2C">
        <w:rPr>
          <w:rFonts w:ascii="Akkurat Light Pro" w:hAnsi="Akkurat Light Pro" w:cs="Arial"/>
          <w:color w:val="auto"/>
          <w:sz w:val="21"/>
          <w:szCs w:val="21"/>
          <w:shd w:val="clear" w:color="auto" w:fill="FFFFFF"/>
        </w:rPr>
        <w:t xml:space="preserve">teri pentru a-l ucide pe Wumpus. </w:t>
      </w:r>
    </w:p>
    <w:p w14:paraId="5B3F4E88" w14:textId="77777777" w:rsidR="006F013C" w:rsidRPr="00611A2C" w:rsidRDefault="006F013C" w:rsidP="006F013C">
      <w:pPr>
        <w:jc w:val="both"/>
        <w:rPr>
          <w:rFonts w:ascii="Akkurat Light Pro" w:hAnsi="Akkurat Light Pro" w:cs="Arial"/>
          <w:color w:val="auto"/>
          <w:sz w:val="21"/>
          <w:szCs w:val="21"/>
          <w:shd w:val="clear" w:color="auto" w:fill="FFFFFF"/>
        </w:rPr>
      </w:pPr>
    </w:p>
    <w:p w14:paraId="419D10AA" w14:textId="6A08353B" w:rsidR="00B50818" w:rsidRPr="00611A2C" w:rsidRDefault="00B50818" w:rsidP="006F013C">
      <w:pPr>
        <w:jc w:val="both"/>
        <w:rPr>
          <w:rFonts w:ascii="Akkurat Light Pro" w:hAnsi="Akkurat Light Pro" w:cs="Arial"/>
          <w:color w:val="auto"/>
          <w:sz w:val="21"/>
          <w:szCs w:val="21"/>
          <w:shd w:val="clear" w:color="auto" w:fill="FFFFFF"/>
        </w:rPr>
      </w:pPr>
      <w:r w:rsidRPr="00611A2C">
        <w:rPr>
          <w:rFonts w:ascii="Akkurat Light Pro" w:hAnsi="Akkurat Light Pro" w:cs="Arial"/>
          <w:color w:val="auto"/>
          <w:sz w:val="21"/>
          <w:szCs w:val="21"/>
          <w:shd w:val="clear" w:color="auto" w:fill="FFFFFF"/>
        </w:rPr>
        <w:t>Peșterile sunt complet întunecate, astfel încât jucătorul nu poate vedea în peșterile adiacente; în schimb, când se deplasează într-o nouă peșteră goală, jocul descrie dacă poate mirosi un Wumpus, auzi un liliac sau sim</w:t>
      </w:r>
      <w:r w:rsidRPr="00611A2C">
        <w:rPr>
          <w:rFonts w:ascii="Calibri" w:hAnsi="Calibri" w:cs="Calibri"/>
          <w:color w:val="auto"/>
          <w:sz w:val="21"/>
          <w:szCs w:val="21"/>
          <w:shd w:val="clear" w:color="auto" w:fill="FFFFFF"/>
        </w:rPr>
        <w:t>ț</w:t>
      </w:r>
      <w:r w:rsidRPr="00611A2C">
        <w:rPr>
          <w:rFonts w:ascii="Akkurat Light Pro" w:hAnsi="Akkurat Light Pro" w:cs="Arial"/>
          <w:color w:val="auto"/>
          <w:sz w:val="21"/>
          <w:szCs w:val="21"/>
          <w:shd w:val="clear" w:color="auto" w:fill="FFFFFF"/>
        </w:rPr>
        <w:t>i un curent de aer dintr-o groap</w:t>
      </w:r>
      <w:r w:rsidRPr="00611A2C">
        <w:rPr>
          <w:rFonts w:ascii="Akkurat Light Pro" w:hAnsi="Akkurat Light Pro" w:cs="Akkurat Light Pro"/>
          <w:color w:val="auto"/>
          <w:sz w:val="21"/>
          <w:szCs w:val="21"/>
          <w:shd w:val="clear" w:color="auto" w:fill="FFFFFF"/>
        </w:rPr>
        <w:t>ă</w:t>
      </w:r>
      <w:r w:rsidRPr="00611A2C">
        <w:rPr>
          <w:rFonts w:ascii="Akkurat Light Pro" w:hAnsi="Akkurat Light Pro" w:cs="Arial"/>
          <w:color w:val="auto"/>
          <w:sz w:val="21"/>
          <w:szCs w:val="21"/>
          <w:shd w:val="clear" w:color="auto" w:fill="FFFFFF"/>
        </w:rPr>
        <w:t xml:space="preserve"> </w:t>
      </w:r>
      <w:r w:rsidRPr="00611A2C">
        <w:rPr>
          <w:rFonts w:ascii="Akkurat Light Pro" w:hAnsi="Akkurat Light Pro" w:cs="Akkurat Light Pro"/>
          <w:color w:val="auto"/>
          <w:sz w:val="21"/>
          <w:szCs w:val="21"/>
          <w:shd w:val="clear" w:color="auto" w:fill="FFFFFF"/>
        </w:rPr>
        <w:t>î</w:t>
      </w:r>
      <w:r w:rsidRPr="00611A2C">
        <w:rPr>
          <w:rFonts w:ascii="Akkurat Light Pro" w:hAnsi="Akkurat Light Pro" w:cs="Arial"/>
          <w:color w:val="auto"/>
          <w:sz w:val="21"/>
          <w:szCs w:val="21"/>
          <w:shd w:val="clear" w:color="auto" w:fill="FFFFFF"/>
        </w:rPr>
        <w:t>ntr-una dintre pe</w:t>
      </w:r>
      <w:r w:rsidRPr="00611A2C">
        <w:rPr>
          <w:rFonts w:ascii="Akkurat Light Pro" w:hAnsi="Akkurat Light Pro" w:cs="Akkurat Light Pro"/>
          <w:color w:val="auto"/>
          <w:sz w:val="21"/>
          <w:szCs w:val="21"/>
          <w:shd w:val="clear" w:color="auto" w:fill="FFFFFF"/>
        </w:rPr>
        <w:t>ș</w:t>
      </w:r>
      <w:r w:rsidRPr="00611A2C">
        <w:rPr>
          <w:rFonts w:ascii="Akkurat Light Pro" w:hAnsi="Akkurat Light Pro" w:cs="Arial"/>
          <w:color w:val="auto"/>
          <w:sz w:val="21"/>
          <w:szCs w:val="21"/>
          <w:shd w:val="clear" w:color="auto" w:fill="FFFFFF"/>
        </w:rPr>
        <w:t>terile conectate. Intrarea într-o peșteră cu o groapă pune capăt jocului din cauza căderii jucătorului în ea, în timp ce intrarea în peștera cu Wumpus îl sperie; Wumpus se va muta în altă peșteră sau va rămâne și va ucide jucătorul. Dacă jucătorul alege să tragă o săgeată</w:t>
      </w:r>
      <w:r w:rsidR="006F013C" w:rsidRPr="00611A2C">
        <w:rPr>
          <w:rFonts w:ascii="Akkurat Light Pro" w:hAnsi="Akkurat Light Pro" w:cs="Arial"/>
          <w:color w:val="auto"/>
          <w:sz w:val="21"/>
          <w:szCs w:val="21"/>
          <w:shd w:val="clear" w:color="auto" w:fill="FFFFFF"/>
        </w:rPr>
        <w:t xml:space="preserve"> si</w:t>
      </w:r>
      <w:r w:rsidRPr="00611A2C">
        <w:rPr>
          <w:rFonts w:ascii="Akkurat Light Pro" w:hAnsi="Akkurat Light Pro" w:cs="Arial"/>
          <w:color w:val="auto"/>
          <w:sz w:val="21"/>
          <w:szCs w:val="21"/>
          <w:shd w:val="clear" w:color="auto" w:fill="FFFFFF"/>
        </w:rPr>
        <w:t xml:space="preserve"> dacă îl lovește pe Wumpus, acesta câștigă. Dacă săgeata nu lovește nimic, atunci Wumpus se sperie și se poate muta într-o peșteră nouă; spre deosebire de jucător, Wumpus nu este afectat de super lilieci sau gropi. Dacă Wumpus se mută în loca</w:t>
      </w:r>
      <w:r w:rsidRPr="00611A2C">
        <w:rPr>
          <w:rFonts w:ascii="Calibri" w:hAnsi="Calibri" w:cs="Calibri"/>
          <w:color w:val="auto"/>
          <w:sz w:val="21"/>
          <w:szCs w:val="21"/>
          <w:shd w:val="clear" w:color="auto" w:fill="FFFFFF"/>
        </w:rPr>
        <w:t>ț</w:t>
      </w:r>
      <w:r w:rsidRPr="00611A2C">
        <w:rPr>
          <w:rFonts w:ascii="Akkurat Light Pro" w:hAnsi="Akkurat Light Pro" w:cs="Arial"/>
          <w:color w:val="auto"/>
          <w:sz w:val="21"/>
          <w:szCs w:val="21"/>
          <w:shd w:val="clear" w:color="auto" w:fill="FFFFFF"/>
        </w:rPr>
        <w:t>ia juc</w:t>
      </w:r>
      <w:r w:rsidRPr="00611A2C">
        <w:rPr>
          <w:rFonts w:ascii="Akkurat Light Pro" w:hAnsi="Akkurat Light Pro" w:cs="Akkurat Light Pro"/>
          <w:color w:val="auto"/>
          <w:sz w:val="21"/>
          <w:szCs w:val="21"/>
          <w:shd w:val="clear" w:color="auto" w:fill="FFFFFF"/>
        </w:rPr>
        <w:t>ă</w:t>
      </w:r>
      <w:r w:rsidRPr="00611A2C">
        <w:rPr>
          <w:rFonts w:ascii="Akkurat Light Pro" w:hAnsi="Akkurat Light Pro" w:cs="Arial"/>
          <w:color w:val="auto"/>
          <w:sz w:val="21"/>
          <w:szCs w:val="21"/>
          <w:shd w:val="clear" w:color="auto" w:fill="FFFFFF"/>
        </w:rPr>
        <w:t>torului, acesta pierde.</w:t>
      </w:r>
    </w:p>
    <w:p w14:paraId="249A4A3A" w14:textId="77777777" w:rsidR="00B50818" w:rsidRPr="009D55BB" w:rsidRDefault="00B50818" w:rsidP="00B50818">
      <w:pPr>
        <w:rPr>
          <w:rFonts w:ascii="Akkurat Pro" w:hAnsi="Akkurat Pro"/>
        </w:rPr>
      </w:pPr>
    </w:p>
    <w:p w14:paraId="1FF42A2C" w14:textId="5733BB40" w:rsidR="00B50818" w:rsidRPr="00EA4241" w:rsidRDefault="00C3425F" w:rsidP="00B50818">
      <w:pPr>
        <w:pStyle w:val="Heading2"/>
        <w:rPr>
          <w:rFonts w:ascii="Akkurat Pro" w:hAnsi="Akkurat Pro"/>
          <w:sz w:val="20"/>
          <w:szCs w:val="20"/>
        </w:rPr>
      </w:pPr>
      <w:r w:rsidRPr="00EA4241">
        <w:rPr>
          <w:rFonts w:ascii="Akkurat Pro" w:hAnsi="Akkurat Pro"/>
          <w:sz w:val="20"/>
          <w:szCs w:val="20"/>
        </w:rPr>
        <w:t xml:space="preserve">Text </w:t>
      </w:r>
      <w:r w:rsidR="006F013C" w:rsidRPr="00EA4241">
        <w:rPr>
          <w:rFonts w:ascii="Akkurat Pro" w:hAnsi="Akkurat Pro"/>
          <w:sz w:val="20"/>
          <w:szCs w:val="20"/>
        </w:rPr>
        <w:t>Flow-chart</w:t>
      </w:r>
    </w:p>
    <w:p w14:paraId="144BEA08" w14:textId="0D1A42FB" w:rsidR="00C3425F" w:rsidRPr="009D55BB" w:rsidRDefault="00C3425F" w:rsidP="00C3425F">
      <w:pPr>
        <w:rPr>
          <w:rFonts w:ascii="Akkurat Light Pro" w:hAnsi="Akkurat Light Pro"/>
          <w:sz w:val="21"/>
          <w:szCs w:val="21"/>
        </w:rPr>
      </w:pPr>
      <w:r w:rsidRPr="009D55BB">
        <w:rPr>
          <w:rFonts w:ascii="Akkurat Light Pro" w:hAnsi="Akkurat Light Pro"/>
          <w:sz w:val="21"/>
          <w:szCs w:val="21"/>
        </w:rPr>
        <w:t>1. Prezinta pozi</w:t>
      </w:r>
      <w:r w:rsidRPr="009D55BB">
        <w:rPr>
          <w:rFonts w:ascii="Calibri" w:hAnsi="Calibri" w:cs="Calibri"/>
          <w:sz w:val="21"/>
          <w:szCs w:val="21"/>
        </w:rPr>
        <w:t>ț</w:t>
      </w:r>
      <w:r w:rsidRPr="009D55BB">
        <w:rPr>
          <w:rFonts w:ascii="Akkurat Light Pro" w:hAnsi="Akkurat Light Pro"/>
          <w:sz w:val="21"/>
          <w:szCs w:val="21"/>
        </w:rPr>
        <w:t>ia actual</w:t>
      </w:r>
      <w:r w:rsidRPr="009D55BB">
        <w:rPr>
          <w:rFonts w:ascii="Akkurat Light Pro" w:hAnsi="Akkurat Light Pro" w:cs="Century Gothic"/>
          <w:sz w:val="21"/>
          <w:szCs w:val="21"/>
        </w:rPr>
        <w:t>ă</w:t>
      </w:r>
      <w:r w:rsidRPr="009D55BB">
        <w:rPr>
          <w:rFonts w:ascii="Akkurat Light Pro" w:hAnsi="Akkurat Light Pro"/>
          <w:sz w:val="21"/>
          <w:szCs w:val="21"/>
        </w:rPr>
        <w:t>.</w:t>
      </w:r>
    </w:p>
    <w:p w14:paraId="3F5E00A9" w14:textId="77777777" w:rsidR="00C3425F" w:rsidRPr="009D55BB" w:rsidRDefault="00C3425F" w:rsidP="00C3425F">
      <w:pPr>
        <w:rPr>
          <w:rFonts w:ascii="Akkurat Light Pro" w:hAnsi="Akkurat Light Pro"/>
          <w:sz w:val="21"/>
          <w:szCs w:val="21"/>
        </w:rPr>
      </w:pPr>
      <w:r w:rsidRPr="009D55BB">
        <w:rPr>
          <w:rFonts w:ascii="Akkurat Light Pro" w:hAnsi="Akkurat Light Pro"/>
          <w:sz w:val="21"/>
          <w:szCs w:val="21"/>
        </w:rPr>
        <w:t xml:space="preserve"> 1.1 prezintă mesajele de mediu, dacă există.</w:t>
      </w:r>
    </w:p>
    <w:p w14:paraId="144C1F60" w14:textId="3A7E82B8" w:rsidR="00C3425F" w:rsidRPr="009D55BB" w:rsidRDefault="00C3425F" w:rsidP="00C3425F">
      <w:pPr>
        <w:rPr>
          <w:rFonts w:ascii="Akkurat Light Pro" w:hAnsi="Akkurat Light Pro"/>
          <w:sz w:val="21"/>
          <w:szCs w:val="21"/>
        </w:rPr>
      </w:pPr>
      <w:r w:rsidRPr="009D55BB">
        <w:rPr>
          <w:rFonts w:ascii="Akkurat Light Pro" w:hAnsi="Akkurat Light Pro"/>
          <w:sz w:val="21"/>
          <w:szCs w:val="21"/>
        </w:rPr>
        <w:t xml:space="preserve">2. Prezinta mai multe pozitii </w:t>
      </w:r>
      <w:r w:rsidRPr="009D55BB">
        <w:rPr>
          <w:rFonts w:ascii="Akkurat Light Pro" w:hAnsi="Akkurat Light Pro" w:cs="Century Gothic"/>
          <w:sz w:val="21"/>
          <w:szCs w:val="21"/>
        </w:rPr>
        <w:t>î</w:t>
      </w:r>
      <w:r w:rsidRPr="009D55BB">
        <w:rPr>
          <w:rFonts w:ascii="Akkurat Light Pro" w:hAnsi="Akkurat Light Pro"/>
          <w:sz w:val="21"/>
          <w:szCs w:val="21"/>
        </w:rPr>
        <w:t>n care s</w:t>
      </w:r>
      <w:r w:rsidRPr="009D55BB">
        <w:rPr>
          <w:rFonts w:ascii="Akkurat Light Pro" w:hAnsi="Akkurat Light Pro" w:cs="Century Gothic"/>
          <w:sz w:val="21"/>
          <w:szCs w:val="21"/>
        </w:rPr>
        <w:t>ă</w:t>
      </w:r>
      <w:r w:rsidRPr="009D55BB">
        <w:rPr>
          <w:rFonts w:ascii="Akkurat Light Pro" w:hAnsi="Akkurat Light Pro"/>
          <w:sz w:val="21"/>
          <w:szCs w:val="21"/>
        </w:rPr>
        <w:t xml:space="preserve"> se poata deplasa jucatorul.</w:t>
      </w:r>
    </w:p>
    <w:p w14:paraId="475C6065" w14:textId="77777777" w:rsidR="00C3425F" w:rsidRPr="009D55BB" w:rsidRDefault="00C3425F" w:rsidP="00C3425F">
      <w:pPr>
        <w:rPr>
          <w:rFonts w:ascii="Akkurat Light Pro" w:hAnsi="Akkurat Light Pro"/>
          <w:sz w:val="21"/>
          <w:szCs w:val="21"/>
        </w:rPr>
      </w:pPr>
      <w:r w:rsidRPr="009D55BB">
        <w:rPr>
          <w:rFonts w:ascii="Akkurat Light Pro" w:hAnsi="Akkurat Light Pro"/>
          <w:sz w:val="21"/>
          <w:szCs w:val="21"/>
        </w:rPr>
        <w:t>3. 3. Solicită utilizatorului ac</w:t>
      </w:r>
      <w:r w:rsidRPr="009D55BB">
        <w:rPr>
          <w:rFonts w:ascii="Calibri" w:hAnsi="Calibri" w:cs="Calibri"/>
          <w:sz w:val="21"/>
          <w:szCs w:val="21"/>
        </w:rPr>
        <w:t>ț</w:t>
      </w:r>
      <w:r w:rsidRPr="009D55BB">
        <w:rPr>
          <w:rFonts w:ascii="Akkurat Light Pro" w:hAnsi="Akkurat Light Pro"/>
          <w:sz w:val="21"/>
          <w:szCs w:val="21"/>
        </w:rPr>
        <w:t>iunea preferat</w:t>
      </w:r>
      <w:r w:rsidRPr="009D55BB">
        <w:rPr>
          <w:rFonts w:ascii="Akkurat Light Pro" w:hAnsi="Akkurat Light Pro" w:cs="Century Gothic"/>
          <w:sz w:val="21"/>
          <w:szCs w:val="21"/>
        </w:rPr>
        <w:t>ă</w:t>
      </w:r>
      <w:r w:rsidRPr="009D55BB">
        <w:rPr>
          <w:rFonts w:ascii="Akkurat Light Pro" w:hAnsi="Akkurat Light Pro"/>
          <w:sz w:val="21"/>
          <w:szCs w:val="21"/>
        </w:rPr>
        <w:t xml:space="preserve"> (tragere sau deplasare).</w:t>
      </w:r>
    </w:p>
    <w:p w14:paraId="3DEAD736" w14:textId="77777777" w:rsidR="00C3425F" w:rsidRPr="009D55BB" w:rsidRDefault="00C3425F" w:rsidP="00C3425F">
      <w:pPr>
        <w:rPr>
          <w:rFonts w:ascii="Akkurat Light Pro" w:hAnsi="Akkurat Light Pro"/>
          <w:sz w:val="21"/>
          <w:szCs w:val="21"/>
        </w:rPr>
      </w:pPr>
      <w:r w:rsidRPr="009D55BB">
        <w:rPr>
          <w:rFonts w:ascii="Akkurat Light Pro" w:hAnsi="Akkurat Light Pro"/>
          <w:sz w:val="21"/>
          <w:szCs w:val="21"/>
        </w:rPr>
        <w:t xml:space="preserve"> 3.1 Dacă se trage</w:t>
      </w:r>
    </w:p>
    <w:p w14:paraId="754F0842" w14:textId="3C172894" w:rsidR="00C3425F" w:rsidRPr="009D55BB" w:rsidRDefault="00C3425F" w:rsidP="00C3425F">
      <w:pPr>
        <w:rPr>
          <w:rFonts w:ascii="Akkurat Light Pro" w:hAnsi="Akkurat Light Pro" w:cs="Century Gothic"/>
          <w:sz w:val="21"/>
          <w:szCs w:val="21"/>
        </w:rPr>
      </w:pPr>
      <w:r w:rsidRPr="009D55BB">
        <w:rPr>
          <w:rFonts w:ascii="Akkurat Light Pro" w:hAnsi="Akkurat Light Pro"/>
          <w:sz w:val="21"/>
          <w:szCs w:val="21"/>
        </w:rPr>
        <w:tab/>
        <w:t xml:space="preserve"> </w:t>
      </w:r>
      <w:r w:rsidRPr="009D55BB">
        <w:rPr>
          <w:rFonts w:ascii="Akkurat Light Pro" w:hAnsi="Akkurat Light Pro"/>
          <w:sz w:val="21"/>
          <w:szCs w:val="21"/>
        </w:rPr>
        <w:sym w:font="Wingdings" w:char="F0E0"/>
      </w:r>
      <w:r w:rsidRPr="009D55BB">
        <w:rPr>
          <w:rFonts w:ascii="Akkurat Light Pro" w:hAnsi="Akkurat Light Pro"/>
          <w:sz w:val="21"/>
          <w:szCs w:val="21"/>
        </w:rPr>
        <w:t xml:space="preserve"> cere utilizatorului sa specifice pestera prin care s</w:t>
      </w:r>
      <w:r w:rsidRPr="009D55BB">
        <w:rPr>
          <w:rFonts w:ascii="Akkurat Light Pro" w:hAnsi="Akkurat Light Pro" w:cs="Century Gothic"/>
          <w:sz w:val="21"/>
          <w:szCs w:val="21"/>
        </w:rPr>
        <w:t>ă</w:t>
      </w:r>
      <w:r w:rsidRPr="009D55BB">
        <w:rPr>
          <w:rFonts w:ascii="Akkurat Light Pro" w:hAnsi="Akkurat Light Pro"/>
          <w:sz w:val="21"/>
          <w:szCs w:val="21"/>
        </w:rPr>
        <w:t xml:space="preserve"> trag</w:t>
      </w:r>
      <w:r w:rsidRPr="009D55BB">
        <w:rPr>
          <w:rFonts w:ascii="Akkurat Light Pro" w:hAnsi="Akkurat Light Pro" w:cs="Century Gothic"/>
          <w:sz w:val="21"/>
          <w:szCs w:val="21"/>
        </w:rPr>
        <w:t>ă.</w:t>
      </w:r>
    </w:p>
    <w:p w14:paraId="62BCF056" w14:textId="018FE61E" w:rsidR="00C3425F" w:rsidRPr="009D55BB" w:rsidRDefault="00C3425F" w:rsidP="00C3425F">
      <w:pPr>
        <w:rPr>
          <w:rFonts w:ascii="Akkurat Light Pro" w:hAnsi="Akkurat Light Pro" w:cs="Century Gothic"/>
          <w:sz w:val="21"/>
          <w:szCs w:val="21"/>
        </w:rPr>
      </w:pPr>
      <w:r w:rsidRPr="009D55BB">
        <w:rPr>
          <w:rFonts w:ascii="Akkurat Light Pro" w:hAnsi="Akkurat Light Pro" w:cs="Century Gothic"/>
          <w:sz w:val="21"/>
          <w:szCs w:val="21"/>
        </w:rPr>
        <w:tab/>
      </w:r>
      <w:r w:rsidRPr="009D55BB">
        <w:rPr>
          <w:rFonts w:ascii="Akkurat Light Pro" w:hAnsi="Akkurat Light Pro" w:cs="Century Gothic"/>
          <w:sz w:val="21"/>
          <w:szCs w:val="21"/>
        </w:rPr>
        <w:tab/>
      </w:r>
      <w:r w:rsidRPr="009D55BB">
        <w:rPr>
          <w:rFonts w:ascii="Akkurat Light Pro" w:hAnsi="Akkurat Light Pro" w:cs="Century Gothic"/>
          <w:sz w:val="21"/>
          <w:szCs w:val="21"/>
        </w:rPr>
        <w:sym w:font="Wingdings" w:char="F0E0"/>
      </w:r>
      <w:r w:rsidRPr="009D55BB">
        <w:rPr>
          <w:rFonts w:ascii="Akkurat Light Pro" w:hAnsi="Akkurat Light Pro" w:cs="Century Gothic"/>
          <w:sz w:val="21"/>
          <w:szCs w:val="21"/>
        </w:rPr>
        <w:t xml:space="preserve"> Daca Wumpus este nimerit, jucatorul castiga.</w:t>
      </w:r>
    </w:p>
    <w:p w14:paraId="087BB31E" w14:textId="0A6CF803" w:rsidR="00C3425F" w:rsidRPr="009D55BB" w:rsidRDefault="00C3425F" w:rsidP="00C3425F">
      <w:pPr>
        <w:rPr>
          <w:rFonts w:ascii="Akkurat Light Pro" w:hAnsi="Akkurat Light Pro"/>
          <w:sz w:val="21"/>
          <w:szCs w:val="21"/>
        </w:rPr>
      </w:pPr>
      <w:r w:rsidRPr="009D55BB">
        <w:rPr>
          <w:rFonts w:ascii="Akkurat Light Pro" w:hAnsi="Akkurat Light Pro" w:cs="Century Gothic"/>
          <w:sz w:val="21"/>
          <w:szCs w:val="21"/>
        </w:rPr>
        <w:tab/>
      </w:r>
      <w:r w:rsidRPr="009D55BB">
        <w:rPr>
          <w:rFonts w:ascii="Akkurat Light Pro" w:hAnsi="Akkurat Light Pro" w:cs="Century Gothic"/>
          <w:sz w:val="21"/>
          <w:szCs w:val="21"/>
        </w:rPr>
        <w:tab/>
      </w:r>
      <w:r w:rsidRPr="009D55BB">
        <w:rPr>
          <w:rFonts w:ascii="Akkurat Light Pro" w:hAnsi="Akkurat Light Pro" w:cs="Century Gothic"/>
          <w:sz w:val="21"/>
          <w:szCs w:val="21"/>
        </w:rPr>
        <w:sym w:font="Wingdings" w:char="F0E0"/>
      </w:r>
      <w:r w:rsidRPr="009D55BB">
        <w:rPr>
          <w:rFonts w:ascii="Akkurat Light Pro" w:hAnsi="Akkurat Light Pro" w:cs="Century Gothic"/>
          <w:sz w:val="21"/>
          <w:szCs w:val="21"/>
        </w:rPr>
        <w:t xml:space="preserve"> Daca Wumpus nu este nimerit, acesta isi schimba pozitia aleatoriu in matrice.</w:t>
      </w:r>
    </w:p>
    <w:p w14:paraId="73FCBD6A" w14:textId="379B7F8A" w:rsidR="00C3425F" w:rsidRPr="009D55BB" w:rsidRDefault="00C3425F" w:rsidP="00C3425F">
      <w:pPr>
        <w:rPr>
          <w:rFonts w:ascii="Akkurat Light Pro" w:hAnsi="Akkurat Light Pro"/>
          <w:sz w:val="21"/>
          <w:szCs w:val="21"/>
        </w:rPr>
      </w:pPr>
      <w:r w:rsidRPr="009D55BB">
        <w:rPr>
          <w:rFonts w:ascii="Akkurat Light Pro" w:hAnsi="Akkurat Light Pro"/>
          <w:sz w:val="21"/>
          <w:szCs w:val="21"/>
        </w:rPr>
        <w:t xml:space="preserve"> </w:t>
      </w:r>
      <w:r w:rsidRPr="009D55BB">
        <w:rPr>
          <w:rFonts w:ascii="Akkurat Light Pro" w:hAnsi="Akkurat Light Pro"/>
          <w:sz w:val="21"/>
          <w:szCs w:val="21"/>
        </w:rPr>
        <w:tab/>
        <w:t xml:space="preserve"> </w:t>
      </w:r>
      <w:r w:rsidRPr="009D55BB">
        <w:rPr>
          <w:rFonts w:ascii="Akkurat Light Pro" w:hAnsi="Akkurat Light Pro"/>
          <w:sz w:val="21"/>
          <w:szCs w:val="21"/>
        </w:rPr>
        <w:sym w:font="Wingdings" w:char="F0E0"/>
      </w:r>
      <w:r w:rsidRPr="009D55BB">
        <w:rPr>
          <w:rFonts w:ascii="Akkurat Light Pro" w:hAnsi="Akkurat Light Pro"/>
          <w:sz w:val="21"/>
          <w:szCs w:val="21"/>
        </w:rPr>
        <w:t xml:space="preserve"> afi</w:t>
      </w:r>
      <w:r w:rsidRPr="009D55BB">
        <w:rPr>
          <w:rFonts w:ascii="Akkurat Light Pro" w:hAnsi="Akkurat Light Pro" w:cs="Calibri"/>
          <w:sz w:val="21"/>
          <w:szCs w:val="21"/>
        </w:rPr>
        <w:t>ș</w:t>
      </w:r>
      <w:r w:rsidRPr="009D55BB">
        <w:rPr>
          <w:rFonts w:ascii="Akkurat Light Pro" w:hAnsi="Akkurat Light Pro"/>
          <w:sz w:val="21"/>
          <w:szCs w:val="21"/>
        </w:rPr>
        <w:t>eaz</w:t>
      </w:r>
      <w:r w:rsidRPr="009D55BB">
        <w:rPr>
          <w:rFonts w:ascii="Akkurat Light Pro" w:hAnsi="Akkurat Light Pro" w:cs="Century Gothic"/>
          <w:sz w:val="21"/>
          <w:szCs w:val="21"/>
        </w:rPr>
        <w:t>ă</w:t>
      </w:r>
      <w:r w:rsidRPr="009D55BB">
        <w:rPr>
          <w:rFonts w:ascii="Akkurat Light Pro" w:hAnsi="Akkurat Light Pro"/>
          <w:sz w:val="21"/>
          <w:szCs w:val="21"/>
        </w:rPr>
        <w:t xml:space="preserve"> mesajul corespunz</w:t>
      </w:r>
      <w:r w:rsidRPr="009D55BB">
        <w:rPr>
          <w:rFonts w:ascii="Akkurat Light Pro" w:hAnsi="Akkurat Light Pro" w:cs="Century Gothic"/>
          <w:sz w:val="21"/>
          <w:szCs w:val="21"/>
        </w:rPr>
        <w:t>ă</w:t>
      </w:r>
      <w:r w:rsidRPr="009D55BB">
        <w:rPr>
          <w:rFonts w:ascii="Akkurat Light Pro" w:hAnsi="Akkurat Light Pro"/>
          <w:sz w:val="21"/>
          <w:szCs w:val="21"/>
        </w:rPr>
        <w:t>tor după ac</w:t>
      </w:r>
      <w:r w:rsidRPr="009D55BB">
        <w:rPr>
          <w:rFonts w:ascii="Calibri" w:hAnsi="Calibri" w:cs="Calibri"/>
          <w:sz w:val="21"/>
          <w:szCs w:val="21"/>
        </w:rPr>
        <w:t>ț</w:t>
      </w:r>
      <w:r w:rsidRPr="009D55BB">
        <w:rPr>
          <w:rFonts w:ascii="Akkurat Light Pro" w:hAnsi="Akkurat Light Pro"/>
          <w:sz w:val="21"/>
          <w:szCs w:val="21"/>
        </w:rPr>
        <w:t>iune.</w:t>
      </w:r>
    </w:p>
    <w:p w14:paraId="41FB8C03" w14:textId="77777777" w:rsidR="00C3425F" w:rsidRPr="009D55BB" w:rsidRDefault="00C3425F" w:rsidP="00C3425F">
      <w:pPr>
        <w:rPr>
          <w:rFonts w:ascii="Akkurat Light Pro" w:hAnsi="Akkurat Light Pro"/>
          <w:sz w:val="21"/>
          <w:szCs w:val="21"/>
        </w:rPr>
      </w:pPr>
      <w:r w:rsidRPr="009D55BB">
        <w:rPr>
          <w:rFonts w:ascii="Akkurat Light Pro" w:hAnsi="Akkurat Light Pro"/>
          <w:sz w:val="21"/>
          <w:szCs w:val="21"/>
        </w:rPr>
        <w:t xml:space="preserve"> 3.2 Dacă se mută</w:t>
      </w:r>
    </w:p>
    <w:p w14:paraId="6A371658" w14:textId="7A96FD4F" w:rsidR="00C3425F" w:rsidRPr="009D55BB" w:rsidRDefault="00C3425F" w:rsidP="00C3425F">
      <w:pPr>
        <w:rPr>
          <w:rFonts w:ascii="Akkurat Light Pro" w:hAnsi="Akkurat Light Pro" w:cs="Century Gothic"/>
          <w:sz w:val="21"/>
          <w:szCs w:val="21"/>
        </w:rPr>
      </w:pPr>
      <w:r w:rsidRPr="009D55BB">
        <w:rPr>
          <w:rFonts w:ascii="Akkurat Light Pro" w:hAnsi="Akkurat Light Pro"/>
          <w:sz w:val="21"/>
          <w:szCs w:val="21"/>
        </w:rPr>
        <w:tab/>
        <w:t xml:space="preserve"> </w:t>
      </w:r>
      <w:r w:rsidRPr="009D55BB">
        <w:rPr>
          <w:rFonts w:ascii="Akkurat Light Pro" w:hAnsi="Akkurat Light Pro"/>
          <w:sz w:val="21"/>
          <w:szCs w:val="21"/>
        </w:rPr>
        <w:sym w:font="Wingdings" w:char="F0E0"/>
      </w:r>
      <w:r w:rsidRPr="009D55BB">
        <w:rPr>
          <w:rFonts w:ascii="Akkurat Light Pro" w:hAnsi="Akkurat Light Pro"/>
          <w:sz w:val="21"/>
          <w:szCs w:val="21"/>
        </w:rPr>
        <w:t xml:space="preserve"> solicită utilizatorului următoarea pe</w:t>
      </w:r>
      <w:r w:rsidRPr="009D55BB">
        <w:rPr>
          <w:rFonts w:ascii="Akkurat Light Pro" w:hAnsi="Akkurat Light Pro" w:cs="Calibri"/>
          <w:sz w:val="21"/>
          <w:szCs w:val="21"/>
        </w:rPr>
        <w:t>ș</w:t>
      </w:r>
      <w:r w:rsidRPr="009D55BB">
        <w:rPr>
          <w:rFonts w:ascii="Akkurat Light Pro" w:hAnsi="Akkurat Light Pro"/>
          <w:sz w:val="21"/>
          <w:szCs w:val="21"/>
        </w:rPr>
        <w:t>ter</w:t>
      </w:r>
      <w:r w:rsidRPr="009D55BB">
        <w:rPr>
          <w:rFonts w:ascii="Akkurat Light Pro" w:hAnsi="Akkurat Light Pro" w:cs="Century Gothic"/>
          <w:sz w:val="21"/>
          <w:szCs w:val="21"/>
        </w:rPr>
        <w:t>ă/pozitie.</w:t>
      </w:r>
    </w:p>
    <w:p w14:paraId="0D80C7EC" w14:textId="1AB32F3F" w:rsidR="00A6438F" w:rsidRPr="009D55BB" w:rsidRDefault="00A6438F" w:rsidP="00A6438F">
      <w:pPr>
        <w:pStyle w:val="ListParagraph"/>
        <w:numPr>
          <w:ilvl w:val="0"/>
          <w:numId w:val="40"/>
        </w:numPr>
        <w:rPr>
          <w:rFonts w:ascii="Akkurat Light Pro" w:hAnsi="Akkurat Light Pro"/>
          <w:sz w:val="21"/>
          <w:szCs w:val="21"/>
        </w:rPr>
      </w:pPr>
      <w:r w:rsidRPr="009D55BB">
        <w:rPr>
          <w:rFonts w:ascii="Akkurat Light Pro" w:hAnsi="Akkurat Light Pro"/>
          <w:sz w:val="21"/>
          <w:szCs w:val="21"/>
        </w:rPr>
        <w:t>Daca Wumpus se afla pe pozitia respectiva, jucatorul pierde.</w:t>
      </w:r>
    </w:p>
    <w:p w14:paraId="67283F3A" w14:textId="09B55BE8" w:rsidR="00A6438F" w:rsidRPr="009D55BB" w:rsidRDefault="00A6438F" w:rsidP="00A6438F">
      <w:pPr>
        <w:pStyle w:val="ListParagraph"/>
        <w:numPr>
          <w:ilvl w:val="0"/>
          <w:numId w:val="40"/>
        </w:numPr>
        <w:rPr>
          <w:rFonts w:ascii="Akkurat Light Pro" w:hAnsi="Akkurat Light Pro"/>
          <w:sz w:val="21"/>
          <w:szCs w:val="21"/>
        </w:rPr>
      </w:pPr>
      <w:r w:rsidRPr="009D55BB">
        <w:rPr>
          <w:rFonts w:ascii="Akkurat Light Pro" w:hAnsi="Akkurat Light Pro"/>
          <w:sz w:val="21"/>
          <w:szCs w:val="21"/>
        </w:rPr>
        <w:t>Daca liliecii se afla pe pozitia respectica, jucatorul este mutat la o pozitie noua aleatorie</w:t>
      </w:r>
    </w:p>
    <w:p w14:paraId="0D93766D" w14:textId="002543EC" w:rsidR="00A6438F" w:rsidRPr="009D55BB" w:rsidRDefault="00A6438F" w:rsidP="00A6438F">
      <w:pPr>
        <w:pStyle w:val="ListParagraph"/>
        <w:numPr>
          <w:ilvl w:val="0"/>
          <w:numId w:val="40"/>
        </w:numPr>
        <w:rPr>
          <w:rFonts w:ascii="Akkurat Light Pro" w:hAnsi="Akkurat Light Pro"/>
          <w:sz w:val="21"/>
          <w:szCs w:val="21"/>
        </w:rPr>
      </w:pPr>
      <w:r w:rsidRPr="009D55BB">
        <w:rPr>
          <w:rFonts w:ascii="Akkurat Light Pro" w:hAnsi="Akkurat Light Pro"/>
          <w:sz w:val="21"/>
          <w:szCs w:val="21"/>
        </w:rPr>
        <w:t>Daca gaura se afla pe pozitia respectiva, jucatorul pierde.</w:t>
      </w:r>
    </w:p>
    <w:p w14:paraId="5E612434" w14:textId="03005B46" w:rsidR="00C3425F" w:rsidRPr="009D55BB" w:rsidRDefault="00C3425F" w:rsidP="00C3425F">
      <w:pPr>
        <w:rPr>
          <w:rFonts w:ascii="Akkurat Light Pro" w:hAnsi="Akkurat Light Pro"/>
          <w:sz w:val="21"/>
          <w:szCs w:val="21"/>
        </w:rPr>
      </w:pPr>
      <w:r w:rsidRPr="009D55BB">
        <w:rPr>
          <w:rFonts w:ascii="Akkurat Light Pro" w:hAnsi="Akkurat Light Pro"/>
          <w:sz w:val="21"/>
          <w:szCs w:val="21"/>
        </w:rPr>
        <w:t xml:space="preserve">        </w:t>
      </w:r>
      <w:r w:rsidRPr="009D55BB">
        <w:rPr>
          <w:rFonts w:ascii="Akkurat Light Pro" w:hAnsi="Akkurat Light Pro"/>
          <w:sz w:val="21"/>
          <w:szCs w:val="21"/>
        </w:rPr>
        <w:sym w:font="Wingdings" w:char="F0E0"/>
      </w:r>
      <w:r w:rsidRPr="009D55BB">
        <w:rPr>
          <w:rFonts w:ascii="Akkurat Light Pro" w:hAnsi="Akkurat Light Pro"/>
          <w:sz w:val="21"/>
          <w:szCs w:val="21"/>
        </w:rPr>
        <w:t xml:space="preserve"> repetă pa</w:t>
      </w:r>
      <w:r w:rsidRPr="009D55BB">
        <w:rPr>
          <w:rFonts w:ascii="Akkurat Light Pro" w:hAnsi="Akkurat Light Pro" w:cs="Calibri"/>
          <w:sz w:val="21"/>
          <w:szCs w:val="21"/>
        </w:rPr>
        <w:t>ș</w:t>
      </w:r>
      <w:r w:rsidRPr="009D55BB">
        <w:rPr>
          <w:rFonts w:ascii="Akkurat Light Pro" w:hAnsi="Akkurat Light Pro"/>
          <w:sz w:val="21"/>
          <w:szCs w:val="21"/>
        </w:rPr>
        <w:t>ii 1 – 3.</w:t>
      </w:r>
    </w:p>
    <w:p w14:paraId="4FB6D0DB" w14:textId="77777777" w:rsidR="00C3425F" w:rsidRDefault="00C3425F" w:rsidP="00C3425F"/>
    <w:p w14:paraId="69340F71" w14:textId="77777777" w:rsidR="00C3425F" w:rsidRPr="00C3425F" w:rsidRDefault="00C3425F" w:rsidP="00C3425F"/>
    <w:p w14:paraId="00591F01" w14:textId="55F78FFD" w:rsidR="000C562B" w:rsidRPr="00EA4241" w:rsidRDefault="000C562B" w:rsidP="000C562B">
      <w:pPr>
        <w:pStyle w:val="Heading2"/>
        <w:rPr>
          <w:rFonts w:ascii="Akkurat Pro" w:hAnsi="Akkurat Pro"/>
          <w:sz w:val="20"/>
          <w:szCs w:val="20"/>
        </w:rPr>
      </w:pPr>
      <w:r w:rsidRPr="00EA4241">
        <w:rPr>
          <w:rFonts w:ascii="Akkurat Pro" w:hAnsi="Akkurat Pro"/>
          <w:sz w:val="20"/>
          <w:szCs w:val="20"/>
        </w:rPr>
        <w:t>Cod</w:t>
      </w:r>
    </w:p>
    <w:p w14:paraId="31B94B4D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>// HuntTheWumpus.cpp : This file contains the 'main' function. Program execution begins and ends there.</w:t>
      </w:r>
    </w:p>
    <w:p w14:paraId="2C8A9F37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>//</w:t>
      </w:r>
    </w:p>
    <w:p w14:paraId="5D0ADD71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4DE1770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&lt;iostream&gt;</w:t>
      </w:r>
    </w:p>
    <w:p w14:paraId="5735DFEE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&lt;vector&gt;</w:t>
      </w:r>
    </w:p>
    <w:p w14:paraId="48DC88CC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&lt;random&gt;</w:t>
      </w:r>
    </w:p>
    <w:p w14:paraId="4F78E40F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&lt;cstdlib&gt;</w:t>
      </w:r>
    </w:p>
    <w:p w14:paraId="6BD1E724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std;</w:t>
      </w:r>
    </w:p>
    <w:p w14:paraId="6E9D4C28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37F92F1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printMatrix(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7034FD7E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3BEDB1BA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.size(); i++)</w:t>
      </w:r>
    </w:p>
    <w:p w14:paraId="28C7F63A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1A3DD7C1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.size(); j++)</w:t>
      </w:r>
    </w:p>
    <w:p w14:paraId="518AC1EE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533EB7DA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.at(i).at(j)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282011B8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71548C6B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539BD723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1C9933B5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3C616000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EACB125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playerCurrentCave(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playerRow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playerCol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4214CDC8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33273684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"You are in cave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.at(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playerRow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).at(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playerCol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02633D06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.at(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playerRow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).at(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playerCol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3428C534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1B223450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A3D9212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findAvailablePositions(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&gt; &amp;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cavePos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playerRow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playerCol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77196812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24BA68D6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"The tunnels lead to the caves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1E549B9B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counter{ 0 };</w:t>
      </w:r>
    </w:p>
    <w:p w14:paraId="2EE25630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C1130DA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CavePos is holding the possible caves the player can go to</w:t>
      </w:r>
    </w:p>
    <w:p w14:paraId="7A8BE49F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.at(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playerRow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- 1).at(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playerCol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 != 0)</w:t>
      </w:r>
    </w:p>
    <w:p w14:paraId="63CEA843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0A19FFF7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.at(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playerRow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- 1).at(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playerCol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227D503E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808080"/>
          <w:sz w:val="19"/>
          <w:szCs w:val="19"/>
          <w:lang w:val="ro-RO"/>
        </w:rPr>
        <w:t>cavePos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.at(counter) 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.at(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playerRow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- 1).at(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playerCol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3C7C2620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counter = counter + 1;</w:t>
      </w:r>
    </w:p>
    <w:p w14:paraId="01CF7E08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1022BBAC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.at(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playerRow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+ 1).at(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playerCol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 != 0)</w:t>
      </w:r>
    </w:p>
    <w:p w14:paraId="1F8662E5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018CB886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.at(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playerRow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+ 1).at(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playerCol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0E8F8B2E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808080"/>
          <w:sz w:val="19"/>
          <w:szCs w:val="19"/>
          <w:lang w:val="ro-RO"/>
        </w:rPr>
        <w:t>cavePos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.at(counter) 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.at(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playerRow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+ 1).at(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playerCol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33DB146B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counter = counter + 1;</w:t>
      </w:r>
    </w:p>
    <w:p w14:paraId="76AB0E65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1B541FC2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.at(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playerRow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).at(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playerCol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- 1) != 0)</w:t>
      </w:r>
    </w:p>
    <w:p w14:paraId="0553164B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5F8AF34A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.at(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playerRow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).at(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playerCol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- 1)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70A458FD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808080"/>
          <w:sz w:val="19"/>
          <w:szCs w:val="19"/>
          <w:lang w:val="ro-RO"/>
        </w:rPr>
        <w:t>cavePos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.at(counter) 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.at(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playerRow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).at(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playerCol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- 1);</w:t>
      </w:r>
    </w:p>
    <w:p w14:paraId="6BF6CC75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counter = counter + 1;</w:t>
      </w:r>
    </w:p>
    <w:p w14:paraId="760E89BB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26C6B40F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.at(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playerRow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).at(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playerCol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+ 1) != 0)</w:t>
      </w:r>
    </w:p>
    <w:p w14:paraId="2FF6774C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1D4B5BE7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.at(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playerRow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).at(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playerCol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+ 1)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6F1176B8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808080"/>
          <w:sz w:val="19"/>
          <w:szCs w:val="19"/>
          <w:lang w:val="ro-RO"/>
        </w:rPr>
        <w:t>cavePos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.at(counter) 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.at(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playerRow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).at(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playerCol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+ 1);</w:t>
      </w:r>
    </w:p>
    <w:p w14:paraId="0C046DD4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20F61098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1AE76200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9A7581E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playerInputNewCave(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newPlayerPosition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63EC40A0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79783022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"Where would you like to move to?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12DB8BC7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newPlayerPosition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0B8E1BDA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</w:p>
    <w:p w14:paraId="65CF2367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568E22DF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5DCB9E7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randomNumberGenerator(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limit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1FD4942F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39458A91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uniformly-distributed integer random number</w:t>
      </w:r>
    </w:p>
    <w:p w14:paraId="3BE1BF0F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generator that produces non-deterministic</w:t>
      </w:r>
    </w:p>
    <w:p w14:paraId="5E6B68E1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random numbers.</w:t>
      </w:r>
    </w:p>
    <w:p w14:paraId="59A3760C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random_device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rd;</w:t>
      </w:r>
    </w:p>
    <w:p w14:paraId="6EF4A34B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A295488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A Mersenne Twister pseudo-random generator</w:t>
      </w:r>
    </w:p>
    <w:p w14:paraId="5E9CA89E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of 32-bit numbers with a state size of</w:t>
      </w:r>
    </w:p>
    <w:p w14:paraId="3AFD8C9E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19937 bits.</w:t>
      </w:r>
    </w:p>
    <w:p w14:paraId="2C084D5C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mt19937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gen(rd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558C9298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CE0B8B3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Uniform distribution</w:t>
      </w:r>
    </w:p>
    <w:p w14:paraId="241A5896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uniform_int_distribution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&lt;&gt; dis(2,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limit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21C536C1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dis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gen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25D24FCC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104C1C1B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2DEE6DD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updatePlayerPosition(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playerRow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playerCol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4C4B88D2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08CCC6A5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.size(); i++)</w:t>
      </w:r>
    </w:p>
    <w:p w14:paraId="32ED6010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578B2186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.size(); j++)</w:t>
      </w:r>
    </w:p>
    <w:p w14:paraId="0F91F81C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6DE80942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.at(i).at(j) ==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79B826EE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28BA5F57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808080"/>
          <w:sz w:val="19"/>
          <w:szCs w:val="19"/>
          <w:lang w:val="ro-RO"/>
        </w:rPr>
        <w:t>playerRow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= i;</w:t>
      </w:r>
    </w:p>
    <w:p w14:paraId="10E84F38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808080"/>
          <w:sz w:val="19"/>
          <w:szCs w:val="19"/>
          <w:lang w:val="ro-RO"/>
        </w:rPr>
        <w:t>playerCol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= j;</w:t>
      </w:r>
    </w:p>
    <w:p w14:paraId="3B33DD2D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4FB8EC47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044D2CF9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1FC30362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17657F8D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BDAF980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checkMatch(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0AA25C99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11C71CCC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match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1EA86EF7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</w:p>
    <w:p w14:paraId="3EB5BDB1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.size(); i++)</w:t>
      </w:r>
    </w:p>
    <w:p w14:paraId="5D3AFF79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3B67AC6F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.at(i) ==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134EF23F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56B01F25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match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3DA7BA7D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match;</w:t>
      </w:r>
    </w:p>
    <w:p w14:paraId="66AA2466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284358D7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3AB3E647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match;</w:t>
      </w:r>
    </w:p>
    <w:p w14:paraId="22961826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732921EC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C075CD0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checkVectorsMatch(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yourVector1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yourVector2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118057A1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03AE7A95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isMatch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57A1575B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yourVector1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.size(); i++)</w:t>
      </w:r>
    </w:p>
    <w:p w14:paraId="63A124DC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380FEDDB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yourVector2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.size(); j++)</w:t>
      </w:r>
    </w:p>
    <w:p w14:paraId="5624AD8B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5822962B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yourVector1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.at(i) ==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yourVector2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.at(j))</w:t>
      </w:r>
    </w:p>
    <w:p w14:paraId="41E7E64F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787B33BF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isMatch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297D186E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isMatch;</w:t>
      </w:r>
    </w:p>
    <w:p w14:paraId="3F1EF91F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2247E6D7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3B6F9202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424130A4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isMatch;</w:t>
      </w:r>
    </w:p>
    <w:p w14:paraId="59F3DC38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7B54259C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633C6A2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main()</w:t>
      </w:r>
    </w:p>
    <w:p w14:paraId="6B582385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2F578A05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cout &lt;&lt; "SYSTEM CHECK: bats values: "&lt;&lt;endl; printArray(bats,bats.size());</w:t>
      </w:r>
    </w:p>
    <w:p w14:paraId="4C56C073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cout &lt;&lt; "SYSTEM CHECK: holes values: "&lt;&lt;endl; printArray(holes,holes.size());</w:t>
      </w:r>
    </w:p>
    <w:p w14:paraId="3721E56D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A6B64C9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 xml:space="preserve">// defining player map </w:t>
      </w:r>
    </w:p>
    <w:p w14:paraId="750632DB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mapRows{ 6 }, mapColumns{ 6 }, startCount{ 1 };</w:t>
      </w:r>
    </w:p>
    <w:p w14:paraId="09D9F279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&gt;&gt; map(mapRows,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&gt;(mapColumns, 0));</w:t>
      </w:r>
    </w:p>
    <w:p w14:paraId="0937C9A0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1; i &lt; map.size() - 1; i++)</w:t>
      </w:r>
    </w:p>
    <w:p w14:paraId="3C3EC569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4F280F28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j = 1; j &lt; map.size() - 1; j++)</w:t>
      </w:r>
    </w:p>
    <w:p w14:paraId="4EDA4C58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27AFAB81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map.at(i).at(j) = startCount;</w:t>
      </w:r>
    </w:p>
    <w:p w14:paraId="19533E0C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startCount = startCount + 1;</w:t>
      </w:r>
    </w:p>
    <w:p w14:paraId="297FFF18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2E6A000E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3390E5BD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8CA5688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defining vector for cave numbers</w:t>
      </w:r>
    </w:p>
    <w:p w14:paraId="65667532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&gt; cavePos(4);</w:t>
      </w:r>
    </w:p>
    <w:p w14:paraId="26AAFE8B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8F3EC3F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defining the game's: player,wumpus,holes and bats</w:t>
      </w:r>
    </w:p>
    <w:p w14:paraId="10BAE6E2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player</w:t>
      </w:r>
    </w:p>
    <w:p w14:paraId="6D383634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20845B62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name{};</w:t>
      </w:r>
    </w:p>
    <w:p w14:paraId="10B2870F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position{};</w:t>
      </w:r>
    </w:p>
    <w:p w14:paraId="2BF416BA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health{};</w:t>
      </w:r>
    </w:p>
    <w:p w14:paraId="4E18B3F6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action{};</w:t>
      </w:r>
    </w:p>
    <w:p w14:paraId="24BCCEC4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arrows{};</w:t>
      </w:r>
    </w:p>
    <w:p w14:paraId="7A550C57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row{};</w:t>
      </w:r>
    </w:p>
    <w:p w14:paraId="2BC76F53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col{};</w:t>
      </w:r>
    </w:p>
    <w:p w14:paraId="1D069799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 player;</w:t>
      </w:r>
    </w:p>
    <w:p w14:paraId="20F29742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wumpus</w:t>
      </w:r>
    </w:p>
    <w:p w14:paraId="15A18E2E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71D82DF6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position{};</w:t>
      </w:r>
    </w:p>
    <w:p w14:paraId="0D681980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health{};</w:t>
      </w:r>
    </w:p>
    <w:p w14:paraId="6DA702F6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 wumpus;</w:t>
      </w:r>
    </w:p>
    <w:p w14:paraId="3B2991CD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bats</w:t>
      </w:r>
    </w:p>
    <w:p w14:paraId="44CB37D2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43293EAB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position{};</w:t>
      </w:r>
    </w:p>
    <w:p w14:paraId="2055F59F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};</w:t>
      </w:r>
    </w:p>
    <w:p w14:paraId="1CBCA3E3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holes</w:t>
      </w:r>
    </w:p>
    <w:p w14:paraId="0BE80E1D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lastRenderedPageBreak/>
        <w:tab/>
        <w:t>{</w:t>
      </w:r>
    </w:p>
    <w:p w14:paraId="60722F6C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position{};</w:t>
      </w:r>
    </w:p>
    <w:p w14:paraId="1792279D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};</w:t>
      </w:r>
    </w:p>
    <w:p w14:paraId="5D0682A8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</w:p>
    <w:p w14:paraId="5DCF51F4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player starting coordinates and stats</w:t>
      </w:r>
    </w:p>
    <w:p w14:paraId="7587DF32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player.position = 1;</w:t>
      </w:r>
    </w:p>
    <w:p w14:paraId="788A6E08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player.row = 1;</w:t>
      </w:r>
    </w:p>
    <w:p w14:paraId="71AC2642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player.col = 1;</w:t>
      </w:r>
    </w:p>
    <w:p w14:paraId="7444ADD5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player.arrows = 5;</w:t>
      </w:r>
    </w:p>
    <w:p w14:paraId="09CDA7F6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1B14B48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Wumpus starting coordinates and stats</w:t>
      </w:r>
    </w:p>
    <w:p w14:paraId="79A1C47F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wumpus.position = randomNumberGenerator(16);</w:t>
      </w:r>
    </w:p>
    <w:p w14:paraId="4DFC36F2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(wumpus.position == 1 || map.at(1).at(1) == wumpus.position || map.at(1).at(2) == wumpus.position || map.at(2).at(1) == wumpus.position)</w:t>
      </w:r>
    </w:p>
    <w:p w14:paraId="5FD4B0A9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7D8A3FEC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wrongNum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3BC33C97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(wrongNum)</w:t>
      </w:r>
    </w:p>
    <w:p w14:paraId="4BF8506F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10329B87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wumpus.position = randomNumberGenerator(16);</w:t>
      </w:r>
    </w:p>
    <w:p w14:paraId="00853E6C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(wumpus.position == 1 || map.at(1).at(1) == wumpus.position || map.at(1).at(2) == wumpus.position || map.at(2).at(1) == wumpus.position)</w:t>
      </w:r>
    </w:p>
    <w:p w14:paraId="12B86770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476501FD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wrongNum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090A2523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653F5FD1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4B4BC64B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3502FE45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EE15A6F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Bats coordinates</w:t>
      </w:r>
    </w:p>
    <w:p w14:paraId="36572519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bats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bat_1;</w:t>
      </w:r>
    </w:p>
    <w:p w14:paraId="48370294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bats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bat_2;</w:t>
      </w:r>
    </w:p>
    <w:p w14:paraId="016AC116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bat_1.position = randomNumberGenerator(16);</w:t>
      </w:r>
    </w:p>
    <w:p w14:paraId="777E09E2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bat_2.position = randomNumberGenerator(16);</w:t>
      </w:r>
    </w:p>
    <w:p w14:paraId="394E1957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&gt; bats = { bat_1.position, bat_2.position };</w:t>
      </w:r>
    </w:p>
    <w:p w14:paraId="042EF5C0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bats.size(); i++)</w:t>
      </w:r>
    </w:p>
    <w:p w14:paraId="189683BF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6148E451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(bats.at(i) == 1 || map.at(1).at(1) == bats.at(i) || map.at(1).at(2) == bats.at(i) || map.at(2).at(1) == bats.at(i))</w:t>
      </w:r>
    </w:p>
    <w:p w14:paraId="446BDE87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7944B87B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wrongNum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5C6645E9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(wrongNum)</w:t>
      </w:r>
    </w:p>
    <w:p w14:paraId="5A94E5F7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1D472B45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bats.at(i) = randomNumberGenerator(16);</w:t>
      </w:r>
    </w:p>
    <w:p w14:paraId="4E53B72E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(bats.at(i) == 1 || map.at(1).at(1) == bats.at(i) || map.at(1).at(2) == bats.at(i) || map.at(2).at(1) == bats.at(i))</w:t>
      </w:r>
    </w:p>
    <w:p w14:paraId="7CA733A1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3574921D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wrongNum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5416284B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7114A334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3FC5F98D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29037336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0467A20E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6C0B8D9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holes coordinates</w:t>
      </w:r>
    </w:p>
    <w:p w14:paraId="7A80146D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holes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hole_1;</w:t>
      </w:r>
    </w:p>
    <w:p w14:paraId="1E9C9143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holes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hole_2;</w:t>
      </w:r>
    </w:p>
    <w:p w14:paraId="777D6DF6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hole_1.position = randomNumberGenerator(16);</w:t>
      </w:r>
    </w:p>
    <w:p w14:paraId="21F0602B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hole_2.position = randomNumberGenerator(16);</w:t>
      </w:r>
    </w:p>
    <w:p w14:paraId="1DA61762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&gt; holes = { hole_1.position, hole_2.position };</w:t>
      </w:r>
    </w:p>
    <w:p w14:paraId="07DBC234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holes.size(); i++)</w:t>
      </w:r>
    </w:p>
    <w:p w14:paraId="14B5EFD4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22BE4E91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(holes.at(i) == 1 || map.at(1).at(1) == holes.at(i) || map.at(1).at(2) == holes.at(i) || map.at(2).at(1) == holes.at(i))</w:t>
      </w:r>
    </w:p>
    <w:p w14:paraId="79D8CD24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0D42CE53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wrongNum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56F1FD86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(wrongNum)</w:t>
      </w:r>
    </w:p>
    <w:p w14:paraId="1C97E070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0989EB9A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holes.at(i) = randomNumberGenerator(16);</w:t>
      </w:r>
    </w:p>
    <w:p w14:paraId="0B202E4B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(holes.at(i) == 1 || map.at(1).at(1) == holes.at(i) || map.at(1).at(2) == holes.at(i) || map.at(2).at(1) == holes.at(i))</w:t>
      </w:r>
    </w:p>
    <w:p w14:paraId="6C9CA153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4FE5E231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wrongNum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41234126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0087365C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5E3D1BF2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6965F96A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081E4F66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DD8A126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game status</w:t>
      </w:r>
    </w:p>
    <w:p w14:paraId="4AAADEE9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isRunning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18365BA7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player.action;</w:t>
      </w:r>
    </w:p>
    <w:p w14:paraId="7866C252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playerShot{};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</w:p>
    <w:p w14:paraId="1939CDE2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99C27F3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Some Lore</w:t>
      </w:r>
    </w:p>
    <w:p w14:paraId="56B56EBE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"Hello adventurer, what is your name?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09664438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player.name;</w:t>
      </w:r>
    </w:p>
    <w:p w14:paraId="3353DFFA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"Hi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player.name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"!"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33C4462C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"Your task is to find and shoot the Wumpus. A creature that has been lurking in these caves for hundreds of years..."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0BC4E359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"All he does is sleep, but if he hears you, he will most likely jump on you .. and well .. I think you know how that ends."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endl;</w:t>
      </w:r>
    </w:p>
    <w:p w14:paraId="1B528D40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"P.S. - Watch out for holes and crazy bats!"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49018167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59CE2C40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5584794D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62E67F2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</w:t>
      </w:r>
    </w:p>
    <w:p w14:paraId="4D569B1C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0E89661B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playerCurrentCave(map, player.row, player.col);</w:t>
      </w:r>
    </w:p>
    <w:p w14:paraId="481EC09F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5ED0710C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findAvailablePositions(map,cavePos,player.row, player.col);</w:t>
      </w:r>
    </w:p>
    <w:p w14:paraId="7D8DB8AA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40F253C2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B841903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Environment messages</w:t>
      </w:r>
    </w:p>
    <w:p w14:paraId="05C05246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(checkMatch(cavePos, wumpus.position) ==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3E20F42A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1143B398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player.name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": I smell a Wumpus"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6D4D9ADE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553B2FE2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(checkVectorsMatch(cavePos,bats) ==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5AA8C70B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17E8D7F3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player.name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": I think I heard wings batting"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5AB14EC8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5F282FC3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(checkVectorsMatch(cavePos, holes) ==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23BD3544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2CB13AFC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player.name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": I feel a slight draft"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2630A1C0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32BA122D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7581081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"Shoot an arrow or move(S / M) ?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787DFBA1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player.action;</w:t>
      </w:r>
    </w:p>
    <w:p w14:paraId="142B365E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8D176C2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Player chooses move</w:t>
      </w:r>
    </w:p>
    <w:p w14:paraId="76C5DCAC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(player.action ==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'M'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|| player.action ==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'm'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1FAF976A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2E508AC3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playerInputNewCave(&amp;player.position);</w:t>
      </w:r>
    </w:p>
    <w:p w14:paraId="62E818BB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7D09991E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4441645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 xml:space="preserve">// check cave choice validity </w:t>
      </w:r>
    </w:p>
    <w:p w14:paraId="7317575D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wrongChoice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617F8631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</w:t>
      </w:r>
    </w:p>
    <w:p w14:paraId="744BE5EE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1EC0DD64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(checkMatch(cavePos,player.position) ==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67F9F79A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7B9CCA93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"You cannot go to that cave!"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49145E5D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playerInputNewCave(&amp;player.position);</w:t>
      </w:r>
    </w:p>
    <w:p w14:paraId="2D750475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7D38BAD7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0464CF1B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</w:p>
    <w:p w14:paraId="2A6A022C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3FE210C6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wrongChoice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5EAA5E02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48E56A03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(wrongChoice);</w:t>
      </w:r>
    </w:p>
    <w:p w14:paraId="2420D586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AAC46C1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(player.position == wumpus.position)</w:t>
      </w:r>
    </w:p>
    <w:p w14:paraId="5E23221E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04E0C819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"OM NOM OM NOM OM NOM ... said the Wumpus"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3E690979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"***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player.name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was eaten by the Wumpus. ***"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5E9D4F1B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isRunning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53F0AB14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52E00A29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77F2B64F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(checkMatch(bats, player.position) ==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3548F8B9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4B7AAD25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player.name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": Wait ... where are you taking me?!?"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3C513969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"***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player.name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was picked up by angry bats. ***"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13144A3D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player.position = randomNumberGenerator(16);</w:t>
      </w:r>
    </w:p>
    <w:p w14:paraId="0C70B884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B6355D3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if bats land player on wumpus location he gets killed</w:t>
      </w:r>
    </w:p>
    <w:p w14:paraId="0CE0707F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(player.position == wumpus.position)</w:t>
      </w:r>
    </w:p>
    <w:p w14:paraId="194880BF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0D7FD33E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"OM NOM OM NOM OM NOM ... said the Wumpus"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7BD7994F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"***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player.name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was eaten by the Wumpus. ***"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192156D9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isRunning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2F0D9315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36D054B6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714E99EA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6F739101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(checkMatch(holes, player.position) ==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3F8EBBE3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61CADC4A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player.name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": AAAAAaaaaaaaaaaaaaaaa *loud crash*... there was a hole here?"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3E71E125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"***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player.name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fell in a botomless pit. ***"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31D70F40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isRunning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2270D6AE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5DE88F2D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3DC99381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92C93C0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Player chooses to shoot after Wumpus</w:t>
      </w:r>
    </w:p>
    <w:p w14:paraId="3E2D2F6D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(player.action ==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'S'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|| player.action ==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's'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66813A0B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069CA2D9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"In which cave are going to shoot your crooked arrow?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4220130F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playerShot;</w:t>
      </w:r>
    </w:p>
    <w:p w14:paraId="6387F113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13862CE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(playerShot == wumpus.position)</w:t>
      </w:r>
    </w:p>
    <w:p w14:paraId="1B33712C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1F897409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"HE HE HE - You got me this time!!! ... said the Wumpus"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player shoots wumpus</w:t>
      </w:r>
    </w:p>
    <w:p w14:paraId="773548F2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"***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player.name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has defeated the Wumpus. ***"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523C5749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isRunning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6FED7098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030578B3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03F419B6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</w:p>
    <w:p w14:paraId="468B14D0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60AA5B26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player.arrows = player.arrows - 1;</w:t>
      </w:r>
    </w:p>
    <w:p w14:paraId="0277AB6F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player.name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", you have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player.arrows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arrows left in your quiver"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43F860A5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AA070F0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(player.arrows &lt; 1)</w:t>
      </w:r>
    </w:p>
    <w:p w14:paraId="68196D3E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3280DD5C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"Ooops! It seems like you are out of arrows! You cannot hunt the Wumpus now."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14B8D33D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isRunning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118C8336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56925CFF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check for amount of arrows left</w:t>
      </w:r>
    </w:p>
    <w:p w14:paraId="48068D2F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wumpus.position = randomNumberGenerator(16);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reset Wumpus position if player misses shot</w:t>
      </w:r>
    </w:p>
    <w:p w14:paraId="3E632927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7D2E9847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7F94D732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C109FAA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updatePlayerPosition(map, player.row, player.col, player.position);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</w:p>
    <w:p w14:paraId="74C9F207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0256FC5E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E1C6582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(isRunning);</w:t>
      </w:r>
    </w:p>
    <w:p w14:paraId="026F1163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9FAAF52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2124CB03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0;</w:t>
      </w:r>
    </w:p>
    <w:p w14:paraId="1B8D03FD" w14:textId="365CCD12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213404EE" w14:textId="63ADECAF" w:rsidR="0079211B" w:rsidRDefault="0079211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25DE7B1" w14:textId="0E5C2BFB" w:rsidR="0079211B" w:rsidRDefault="0079211B" w:rsidP="0079211B">
      <w:pPr>
        <w:pStyle w:val="Heading2"/>
        <w:rPr>
          <w:rFonts w:ascii="Akkurat Pro" w:hAnsi="Akkurat Pro"/>
          <w:sz w:val="22"/>
          <w:szCs w:val="22"/>
          <w:lang w:val="ro-RO"/>
        </w:rPr>
      </w:pPr>
      <w:r w:rsidRPr="0079211B">
        <w:rPr>
          <w:rFonts w:ascii="Akkurat Pro" w:hAnsi="Akkurat Pro"/>
          <w:sz w:val="22"/>
          <w:szCs w:val="22"/>
          <w:lang w:val="ro-RO"/>
        </w:rPr>
        <w:lastRenderedPageBreak/>
        <w:t>Capturi de ecran</w:t>
      </w:r>
    </w:p>
    <w:p w14:paraId="010FF1D6" w14:textId="14E61043" w:rsidR="0079211B" w:rsidRPr="0079211B" w:rsidRDefault="0079211B" w:rsidP="0079211B">
      <w:pPr>
        <w:rPr>
          <w:lang w:val="ro-RO"/>
        </w:rPr>
      </w:pPr>
      <w:r>
        <w:rPr>
          <w:noProof/>
        </w:rPr>
        <w:drawing>
          <wp:inline distT="0" distB="0" distL="0" distR="0" wp14:anchorId="590AA8A4" wp14:editId="225E19D2">
            <wp:extent cx="5479773" cy="6575728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4798" cy="658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C8D8" w14:textId="77777777" w:rsidR="000C562B" w:rsidRDefault="000C562B" w:rsidP="000C562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55BD03A" w14:textId="5862B337" w:rsidR="000C562B" w:rsidRDefault="000C562B" w:rsidP="000C562B">
      <w:pPr>
        <w:pStyle w:val="Heading1"/>
      </w:pPr>
      <w:r>
        <w:lastRenderedPageBreak/>
        <w:t>HangMan</w:t>
      </w:r>
    </w:p>
    <w:p w14:paraId="5D821826" w14:textId="50EF724C" w:rsidR="000C562B" w:rsidRDefault="009D55BB" w:rsidP="009D55BB">
      <w:pPr>
        <w:pStyle w:val="Heading2"/>
        <w:rPr>
          <w:rFonts w:ascii="Akkurat Pro" w:hAnsi="Akkurat Pro"/>
          <w:sz w:val="22"/>
          <w:szCs w:val="22"/>
        </w:rPr>
      </w:pPr>
      <w:r w:rsidRPr="00611A2C">
        <w:rPr>
          <w:rFonts w:ascii="Akkurat Pro" w:hAnsi="Akkurat Pro"/>
          <w:sz w:val="22"/>
          <w:szCs w:val="22"/>
        </w:rPr>
        <w:t>Descriere</w:t>
      </w:r>
    </w:p>
    <w:p w14:paraId="0404DFEC" w14:textId="77777777" w:rsidR="00611A2C" w:rsidRPr="00611A2C" w:rsidRDefault="00611A2C" w:rsidP="00611A2C">
      <w:pPr>
        <w:shd w:val="clear" w:color="auto" w:fill="FFFFFF"/>
        <w:spacing w:before="120" w:after="120"/>
        <w:ind w:firstLine="0"/>
        <w:rPr>
          <w:rFonts w:ascii="Akkurat Light Pro" w:eastAsia="Times New Roman" w:hAnsi="Akkurat Light Pro" w:cs="Arial"/>
          <w:color w:val="auto"/>
          <w:sz w:val="21"/>
          <w:szCs w:val="21"/>
          <w:lang w:val="ro-RO" w:eastAsia="ro-RO"/>
        </w:rPr>
      </w:pPr>
      <w:r w:rsidRPr="00611A2C">
        <w:rPr>
          <w:rFonts w:ascii="Akkurat Light Pro" w:eastAsia="Times New Roman" w:hAnsi="Akkurat Light Pro" w:cs="Arial"/>
          <w:color w:val="auto"/>
          <w:sz w:val="21"/>
          <w:szCs w:val="21"/>
          <w:lang w:val="ro-RO" w:eastAsia="ro-RO"/>
        </w:rPr>
        <w:t>Spânzurătoarea este un </w:t>
      </w:r>
      <w:hyperlink r:id="rId15" w:tooltip="Joc" w:history="1">
        <w:r w:rsidRPr="00611A2C">
          <w:rPr>
            <w:rFonts w:ascii="Akkurat Light Pro" w:eastAsia="Times New Roman" w:hAnsi="Akkurat Light Pro" w:cs="Arial"/>
            <w:color w:val="auto"/>
            <w:sz w:val="21"/>
            <w:szCs w:val="21"/>
            <w:lang w:val="ro-RO" w:eastAsia="ro-RO"/>
          </w:rPr>
          <w:t>joc</w:t>
        </w:r>
      </w:hyperlink>
      <w:r w:rsidRPr="00611A2C">
        <w:rPr>
          <w:rFonts w:ascii="Akkurat Light Pro" w:eastAsia="Times New Roman" w:hAnsi="Akkurat Light Pro" w:cs="Arial"/>
          <w:color w:val="auto"/>
          <w:sz w:val="21"/>
          <w:szCs w:val="21"/>
          <w:lang w:val="ro-RO" w:eastAsia="ro-RO"/>
        </w:rPr>
        <w:t> pe </w:t>
      </w:r>
      <w:hyperlink r:id="rId16" w:tooltip="Hârtie" w:history="1">
        <w:r w:rsidRPr="00611A2C">
          <w:rPr>
            <w:rFonts w:ascii="Akkurat Light Pro" w:eastAsia="Times New Roman" w:hAnsi="Akkurat Light Pro" w:cs="Arial"/>
            <w:color w:val="auto"/>
            <w:sz w:val="21"/>
            <w:szCs w:val="21"/>
            <w:lang w:val="ro-RO" w:eastAsia="ro-RO"/>
          </w:rPr>
          <w:t>hârtie</w:t>
        </w:r>
      </w:hyperlink>
      <w:r w:rsidRPr="00611A2C">
        <w:rPr>
          <w:rFonts w:ascii="Akkurat Light Pro" w:eastAsia="Times New Roman" w:hAnsi="Akkurat Light Pro" w:cs="Arial"/>
          <w:color w:val="auto"/>
          <w:sz w:val="21"/>
          <w:szCs w:val="21"/>
          <w:lang w:val="ro-RO" w:eastAsia="ro-RO"/>
        </w:rPr>
        <w:t> pentru doi jucători. Unul din jucători se gândește la un </w:t>
      </w:r>
      <w:hyperlink r:id="rId17" w:tooltip="Cuvânt" w:history="1">
        <w:r w:rsidRPr="00611A2C">
          <w:rPr>
            <w:rFonts w:ascii="Akkurat Light Pro" w:eastAsia="Times New Roman" w:hAnsi="Akkurat Light Pro" w:cs="Arial"/>
            <w:color w:val="auto"/>
            <w:sz w:val="21"/>
            <w:szCs w:val="21"/>
            <w:lang w:val="ro-RO" w:eastAsia="ro-RO"/>
          </w:rPr>
          <w:t>cuvânt</w:t>
        </w:r>
      </w:hyperlink>
      <w:r w:rsidRPr="00611A2C">
        <w:rPr>
          <w:rFonts w:ascii="Akkurat Light Pro" w:eastAsia="Times New Roman" w:hAnsi="Akkurat Light Pro" w:cs="Arial"/>
          <w:color w:val="auto"/>
          <w:sz w:val="21"/>
          <w:szCs w:val="21"/>
          <w:lang w:val="ro-RO" w:eastAsia="ro-RO"/>
        </w:rPr>
        <w:t>, iar celălalt încearcă să-l ghicească sugerând </w:t>
      </w:r>
      <w:hyperlink r:id="rId18" w:tooltip="Literă" w:history="1">
        <w:r w:rsidRPr="00611A2C">
          <w:rPr>
            <w:rFonts w:ascii="Akkurat Light Pro" w:eastAsia="Times New Roman" w:hAnsi="Akkurat Light Pro" w:cs="Arial"/>
            <w:color w:val="auto"/>
            <w:sz w:val="21"/>
            <w:szCs w:val="21"/>
            <w:lang w:val="ro-RO" w:eastAsia="ro-RO"/>
          </w:rPr>
          <w:t>litere</w:t>
        </w:r>
      </w:hyperlink>
      <w:r w:rsidRPr="00611A2C">
        <w:rPr>
          <w:rFonts w:ascii="Akkurat Light Pro" w:eastAsia="Times New Roman" w:hAnsi="Akkurat Light Pro" w:cs="Arial"/>
          <w:color w:val="auto"/>
          <w:sz w:val="21"/>
          <w:szCs w:val="21"/>
          <w:lang w:val="ro-RO" w:eastAsia="ro-RO"/>
        </w:rPr>
        <w:t>.</w:t>
      </w:r>
    </w:p>
    <w:p w14:paraId="4A0F19AE" w14:textId="77777777" w:rsidR="00611A2C" w:rsidRPr="00611A2C" w:rsidRDefault="00611A2C" w:rsidP="00611A2C">
      <w:pPr>
        <w:shd w:val="clear" w:color="auto" w:fill="FFFFFF"/>
        <w:spacing w:before="120" w:after="120"/>
        <w:ind w:firstLine="0"/>
        <w:rPr>
          <w:rFonts w:ascii="Akkurat Light Pro" w:eastAsia="Times New Roman" w:hAnsi="Akkurat Light Pro" w:cs="Arial"/>
          <w:color w:val="auto"/>
          <w:sz w:val="21"/>
          <w:szCs w:val="21"/>
          <w:lang w:val="ro-RO" w:eastAsia="ro-RO"/>
        </w:rPr>
      </w:pPr>
      <w:r w:rsidRPr="00611A2C">
        <w:rPr>
          <w:rFonts w:ascii="Akkurat Light Pro" w:eastAsia="Times New Roman" w:hAnsi="Akkurat Light Pro" w:cs="Arial"/>
          <w:color w:val="auto"/>
          <w:sz w:val="21"/>
          <w:szCs w:val="21"/>
          <w:lang w:val="ro-RO" w:eastAsia="ro-RO"/>
        </w:rPr>
        <w:t>Cuvântul ce trebuie ghicit este reprezentat de un șir de linii, fiecare linie reprezentând o literă a cuvântului. Dacă jucătorul care ghicește sugerează o literă ce se află în cuvânt, celălalt jucător o completează în toate pozi</w:t>
      </w:r>
      <w:r w:rsidRPr="00611A2C">
        <w:rPr>
          <w:rFonts w:ascii="Calibri" w:eastAsia="Times New Roman" w:hAnsi="Calibri" w:cs="Calibri"/>
          <w:color w:val="auto"/>
          <w:sz w:val="21"/>
          <w:szCs w:val="21"/>
          <w:lang w:val="ro-RO" w:eastAsia="ro-RO"/>
        </w:rPr>
        <w:t>ț</w:t>
      </w:r>
      <w:r w:rsidRPr="00611A2C">
        <w:rPr>
          <w:rFonts w:ascii="Akkurat Light Pro" w:eastAsia="Times New Roman" w:hAnsi="Akkurat Light Pro" w:cs="Arial"/>
          <w:color w:val="auto"/>
          <w:sz w:val="21"/>
          <w:szCs w:val="21"/>
          <w:lang w:val="ro-RO" w:eastAsia="ro-RO"/>
        </w:rPr>
        <w:t>iile unde aceasta apare. Dacă litera nu se află în cuvânt, celălalt jucător desenează un element din diagrama „spânzurătoarea”.</w:t>
      </w:r>
    </w:p>
    <w:p w14:paraId="405903D9" w14:textId="77777777" w:rsidR="00611A2C" w:rsidRPr="00611A2C" w:rsidRDefault="00611A2C" w:rsidP="00611A2C">
      <w:pPr>
        <w:shd w:val="clear" w:color="auto" w:fill="FFFFFF"/>
        <w:spacing w:before="120" w:after="120"/>
        <w:ind w:firstLine="0"/>
        <w:rPr>
          <w:rFonts w:ascii="Akkurat Light Pro" w:eastAsia="Times New Roman" w:hAnsi="Akkurat Light Pro" w:cs="Arial"/>
          <w:color w:val="auto"/>
          <w:sz w:val="21"/>
          <w:szCs w:val="21"/>
          <w:lang w:val="ro-RO" w:eastAsia="ro-RO"/>
        </w:rPr>
      </w:pPr>
      <w:r w:rsidRPr="00611A2C">
        <w:rPr>
          <w:rFonts w:ascii="Akkurat Light Pro" w:eastAsia="Times New Roman" w:hAnsi="Akkurat Light Pro" w:cs="Arial"/>
          <w:color w:val="auto"/>
          <w:sz w:val="21"/>
          <w:szCs w:val="21"/>
          <w:lang w:val="ro-RO" w:eastAsia="ro-RO"/>
        </w:rPr>
        <w:t>Jocul se încheie când:</w:t>
      </w:r>
    </w:p>
    <w:p w14:paraId="31F57B4B" w14:textId="77777777" w:rsidR="00611A2C" w:rsidRPr="00611A2C" w:rsidRDefault="00611A2C" w:rsidP="00611A2C">
      <w:pPr>
        <w:numPr>
          <w:ilvl w:val="0"/>
          <w:numId w:val="41"/>
        </w:numPr>
        <w:shd w:val="clear" w:color="auto" w:fill="FFFFFF"/>
        <w:spacing w:before="100" w:beforeAutospacing="1" w:after="24"/>
        <w:ind w:left="1104"/>
        <w:rPr>
          <w:rFonts w:ascii="Akkurat Light Pro" w:eastAsia="Times New Roman" w:hAnsi="Akkurat Light Pro" w:cs="Arial"/>
          <w:color w:val="auto"/>
          <w:sz w:val="21"/>
          <w:szCs w:val="21"/>
          <w:lang w:val="ro-RO" w:eastAsia="ro-RO"/>
        </w:rPr>
      </w:pPr>
      <w:r w:rsidRPr="00611A2C">
        <w:rPr>
          <w:rFonts w:ascii="Akkurat Light Pro" w:eastAsia="Times New Roman" w:hAnsi="Akkurat Light Pro" w:cs="Arial"/>
          <w:color w:val="auto"/>
          <w:sz w:val="21"/>
          <w:szCs w:val="21"/>
          <w:lang w:val="ro-RO" w:eastAsia="ro-RO"/>
        </w:rPr>
        <w:t>Jucătorul care ghicește completează tot cuvântul, sau îl ghicește exact.</w:t>
      </w:r>
    </w:p>
    <w:p w14:paraId="3187AF75" w14:textId="77777777" w:rsidR="00611A2C" w:rsidRPr="00611A2C" w:rsidRDefault="00611A2C" w:rsidP="00611A2C">
      <w:pPr>
        <w:numPr>
          <w:ilvl w:val="0"/>
          <w:numId w:val="41"/>
        </w:numPr>
        <w:shd w:val="clear" w:color="auto" w:fill="FFFFFF"/>
        <w:spacing w:before="100" w:beforeAutospacing="1" w:after="24"/>
        <w:ind w:left="1104"/>
        <w:rPr>
          <w:rFonts w:ascii="Akkurat Light Pro" w:eastAsia="Times New Roman" w:hAnsi="Akkurat Light Pro" w:cs="Arial"/>
          <w:color w:val="auto"/>
          <w:sz w:val="21"/>
          <w:szCs w:val="21"/>
          <w:lang w:val="ro-RO" w:eastAsia="ro-RO"/>
        </w:rPr>
      </w:pPr>
      <w:r w:rsidRPr="00611A2C">
        <w:rPr>
          <w:rFonts w:ascii="Akkurat Light Pro" w:eastAsia="Times New Roman" w:hAnsi="Akkurat Light Pro" w:cs="Arial"/>
          <w:color w:val="auto"/>
          <w:sz w:val="21"/>
          <w:szCs w:val="21"/>
          <w:lang w:val="ro-RO" w:eastAsia="ro-RO"/>
        </w:rPr>
        <w:t>Celălalt jucător completează diagrama.</w:t>
      </w:r>
    </w:p>
    <w:p w14:paraId="0D00C01A" w14:textId="77777777" w:rsidR="00611A2C" w:rsidRPr="00611A2C" w:rsidRDefault="00611A2C" w:rsidP="00611A2C"/>
    <w:p w14:paraId="72E3CD9D" w14:textId="0E0F7368" w:rsidR="009D55BB" w:rsidRDefault="00DA2D91" w:rsidP="00495559">
      <w:pPr>
        <w:pStyle w:val="Heading2"/>
        <w:rPr>
          <w:rFonts w:ascii="Akkurat Pro" w:hAnsi="Akkurat Pro"/>
          <w:sz w:val="22"/>
          <w:szCs w:val="22"/>
        </w:rPr>
      </w:pPr>
      <w:r>
        <w:rPr>
          <w:rFonts w:ascii="Akkurat Pro" w:hAnsi="Akkurat Pro"/>
          <w:sz w:val="22"/>
          <w:szCs w:val="22"/>
        </w:rPr>
        <w:t>Text Flow-chart</w:t>
      </w:r>
    </w:p>
    <w:p w14:paraId="205570CD" w14:textId="4B605C6D" w:rsidR="00A94AE3" w:rsidRPr="00A94AE3" w:rsidRDefault="00A94AE3" w:rsidP="00A94AE3">
      <w:pPr>
        <w:pStyle w:val="ListParagraph"/>
        <w:numPr>
          <w:ilvl w:val="0"/>
          <w:numId w:val="42"/>
        </w:numPr>
        <w:rPr>
          <w:rFonts w:ascii="Akkurat Light Pro" w:hAnsi="Akkurat Light Pro"/>
          <w:sz w:val="21"/>
          <w:szCs w:val="21"/>
        </w:rPr>
      </w:pPr>
      <w:r w:rsidRPr="00A94AE3">
        <w:rPr>
          <w:rFonts w:ascii="Akkurat Light Pro" w:hAnsi="Akkurat Light Pro"/>
          <w:sz w:val="21"/>
          <w:szCs w:val="21"/>
        </w:rPr>
        <w:t>Retrage linie cu linie cuvintele care trebuiesc ghicite in joc din fisierul text Hang.txt.</w:t>
      </w:r>
    </w:p>
    <w:p w14:paraId="4AC69EF5" w14:textId="6EA6FFA4" w:rsidR="00A94AE3" w:rsidRPr="00A94AE3" w:rsidRDefault="00A94AE3" w:rsidP="00A94AE3">
      <w:pPr>
        <w:pStyle w:val="ListParagraph"/>
        <w:numPr>
          <w:ilvl w:val="0"/>
          <w:numId w:val="42"/>
        </w:numPr>
        <w:rPr>
          <w:rFonts w:ascii="Akkurat Light Pro" w:hAnsi="Akkurat Light Pro"/>
          <w:sz w:val="21"/>
          <w:szCs w:val="21"/>
        </w:rPr>
      </w:pPr>
      <w:r w:rsidRPr="00A94AE3">
        <w:rPr>
          <w:rFonts w:ascii="Akkurat Light Pro" w:hAnsi="Akkurat Light Pro"/>
          <w:sz w:val="21"/>
          <w:szCs w:val="21"/>
        </w:rPr>
        <w:t>Salveaza cuvantul prezent intr-un vector</w:t>
      </w:r>
      <w:r w:rsidR="008A6984">
        <w:rPr>
          <w:rFonts w:ascii="Akkurat Light Pro" w:hAnsi="Akkurat Light Pro"/>
          <w:sz w:val="21"/>
          <w:szCs w:val="21"/>
        </w:rPr>
        <w:t xml:space="preserve"> (vector origine)</w:t>
      </w:r>
      <w:r w:rsidRPr="00A94AE3">
        <w:rPr>
          <w:rFonts w:ascii="Akkurat Light Pro" w:hAnsi="Akkurat Light Pro"/>
          <w:sz w:val="21"/>
          <w:szCs w:val="21"/>
        </w:rPr>
        <w:t xml:space="preserve"> de caractere.</w:t>
      </w:r>
    </w:p>
    <w:p w14:paraId="47DAD087" w14:textId="4B99073B" w:rsidR="00A94AE3" w:rsidRPr="00A94AE3" w:rsidRDefault="00A94AE3" w:rsidP="00A94AE3">
      <w:pPr>
        <w:pStyle w:val="ListParagraph"/>
        <w:numPr>
          <w:ilvl w:val="0"/>
          <w:numId w:val="42"/>
        </w:numPr>
        <w:rPr>
          <w:rFonts w:ascii="Akkurat Light Pro" w:hAnsi="Akkurat Light Pro"/>
          <w:sz w:val="21"/>
          <w:szCs w:val="21"/>
        </w:rPr>
      </w:pPr>
      <w:r w:rsidRPr="00A94AE3">
        <w:rPr>
          <w:rFonts w:ascii="Akkurat Light Pro" w:hAnsi="Akkurat Light Pro"/>
          <w:sz w:val="21"/>
          <w:szCs w:val="21"/>
        </w:rPr>
        <w:t>Prezinta cuvantul care trebuie ghicit intr-un vector</w:t>
      </w:r>
      <w:r w:rsidR="00AB31C6">
        <w:rPr>
          <w:rFonts w:ascii="Akkurat Light Pro" w:hAnsi="Akkurat Light Pro"/>
          <w:sz w:val="21"/>
          <w:szCs w:val="21"/>
        </w:rPr>
        <w:t xml:space="preserve"> (vector-</w:t>
      </w:r>
      <w:r w:rsidRPr="00A94AE3">
        <w:rPr>
          <w:rFonts w:ascii="Akkurat Light Pro" w:hAnsi="Akkurat Light Pro"/>
          <w:sz w:val="21"/>
          <w:szCs w:val="21"/>
        </w:rPr>
        <w:t>copie</w:t>
      </w:r>
      <w:r w:rsidR="00AB31C6">
        <w:rPr>
          <w:rFonts w:ascii="Akkurat Light Pro" w:hAnsi="Akkurat Light Pro"/>
          <w:sz w:val="21"/>
          <w:szCs w:val="21"/>
        </w:rPr>
        <w:t>)</w:t>
      </w:r>
      <w:r w:rsidRPr="00A94AE3">
        <w:rPr>
          <w:rFonts w:ascii="Akkurat Light Pro" w:hAnsi="Akkurat Light Pro"/>
          <w:sz w:val="21"/>
          <w:szCs w:val="21"/>
        </w:rPr>
        <w:t>, populat cu simbolul underscore (“_”).</w:t>
      </w:r>
    </w:p>
    <w:p w14:paraId="27081AE7" w14:textId="77777777" w:rsidR="00A94AE3" w:rsidRDefault="00A94AE3" w:rsidP="00A94AE3">
      <w:pPr>
        <w:pStyle w:val="ListParagraph"/>
        <w:numPr>
          <w:ilvl w:val="0"/>
          <w:numId w:val="42"/>
        </w:numPr>
        <w:rPr>
          <w:rFonts w:ascii="Akkurat Light Pro" w:hAnsi="Akkurat Light Pro"/>
          <w:sz w:val="21"/>
          <w:szCs w:val="21"/>
        </w:rPr>
      </w:pPr>
      <w:r w:rsidRPr="00A94AE3">
        <w:rPr>
          <w:rFonts w:ascii="Akkurat Light Pro" w:hAnsi="Akkurat Light Pro"/>
          <w:sz w:val="21"/>
          <w:szCs w:val="21"/>
        </w:rPr>
        <w:t>Caracterele de pe pozitia 0 si (size) – 1 vor fi literele corespunzatoare cuvantului pentru a oferi un indiciu jucatorului.</w:t>
      </w:r>
    </w:p>
    <w:p w14:paraId="51EF4716" w14:textId="77777777" w:rsidR="008A6984" w:rsidRDefault="008A6984" w:rsidP="00A94AE3">
      <w:pPr>
        <w:pStyle w:val="ListParagraph"/>
        <w:numPr>
          <w:ilvl w:val="0"/>
          <w:numId w:val="42"/>
        </w:numPr>
        <w:rPr>
          <w:rFonts w:ascii="Akkurat Light Pro" w:hAnsi="Akkurat Light Pro"/>
          <w:sz w:val="21"/>
          <w:szCs w:val="21"/>
        </w:rPr>
      </w:pPr>
      <w:r>
        <w:rPr>
          <w:rFonts w:ascii="Akkurat Light Pro" w:hAnsi="Akkurat Light Pro"/>
          <w:sz w:val="21"/>
          <w:szCs w:val="21"/>
        </w:rPr>
        <w:t xml:space="preserve">Solicita jucatorului sa introduca o litera </w:t>
      </w:r>
    </w:p>
    <w:p w14:paraId="5ACF7834" w14:textId="5F657679" w:rsidR="008A6984" w:rsidRDefault="008A6984" w:rsidP="00986A5C">
      <w:pPr>
        <w:pStyle w:val="ListParagraph"/>
        <w:numPr>
          <w:ilvl w:val="0"/>
          <w:numId w:val="43"/>
        </w:numPr>
        <w:rPr>
          <w:rFonts w:ascii="Akkurat Light Pro" w:hAnsi="Akkurat Light Pro"/>
          <w:sz w:val="21"/>
          <w:szCs w:val="21"/>
        </w:rPr>
      </w:pPr>
      <w:r>
        <w:rPr>
          <w:rFonts w:ascii="Akkurat Light Pro" w:hAnsi="Akkurat Light Pro"/>
          <w:sz w:val="21"/>
          <w:szCs w:val="21"/>
        </w:rPr>
        <w:t>Daca este introdusa una din literele corespunzatoare, updateaza vectorul copie cu noua valoare.</w:t>
      </w:r>
    </w:p>
    <w:p w14:paraId="16F62799" w14:textId="37FD81B3" w:rsidR="008A6984" w:rsidRDefault="008A6984" w:rsidP="00986A5C">
      <w:pPr>
        <w:pStyle w:val="ListParagraph"/>
        <w:numPr>
          <w:ilvl w:val="2"/>
          <w:numId w:val="43"/>
        </w:numPr>
        <w:rPr>
          <w:rFonts w:ascii="Akkurat Light Pro" w:hAnsi="Akkurat Light Pro"/>
          <w:sz w:val="21"/>
          <w:szCs w:val="21"/>
        </w:rPr>
      </w:pPr>
      <w:r>
        <w:rPr>
          <w:rFonts w:ascii="Akkurat Light Pro" w:hAnsi="Akkurat Light Pro"/>
          <w:sz w:val="21"/>
          <w:szCs w:val="21"/>
        </w:rPr>
        <w:t>Daca vectorul-origine si vectorul-copie sunt identici, jucatorul castiga.</w:t>
      </w:r>
      <w:r w:rsidR="00AB31C6">
        <w:rPr>
          <w:rFonts w:ascii="Akkurat Light Pro" w:hAnsi="Akkurat Light Pro"/>
          <w:sz w:val="21"/>
          <w:szCs w:val="21"/>
        </w:rPr>
        <w:t xml:space="preserve"> </w:t>
      </w:r>
    </w:p>
    <w:p w14:paraId="1365756A" w14:textId="6B9CB925" w:rsidR="00AB31C6" w:rsidRDefault="00C64A25" w:rsidP="00986A5C">
      <w:pPr>
        <w:pStyle w:val="ListParagraph"/>
        <w:numPr>
          <w:ilvl w:val="4"/>
          <w:numId w:val="43"/>
        </w:numPr>
        <w:rPr>
          <w:rFonts w:ascii="Akkurat Light Pro" w:hAnsi="Akkurat Light Pro"/>
          <w:sz w:val="21"/>
          <w:szCs w:val="21"/>
        </w:rPr>
      </w:pPr>
      <w:r>
        <w:rPr>
          <w:rFonts w:ascii="Akkurat Light Pro" w:hAnsi="Akkurat Light Pro"/>
          <w:sz w:val="21"/>
          <w:szCs w:val="21"/>
        </w:rPr>
        <w:t>Intreaba jucatorul daca doreste sa continue jocul</w:t>
      </w:r>
    </w:p>
    <w:p w14:paraId="7677BAF2" w14:textId="4062C46C" w:rsidR="00C64A25" w:rsidRDefault="00C64A25" w:rsidP="00986A5C">
      <w:pPr>
        <w:pStyle w:val="ListParagraph"/>
        <w:numPr>
          <w:ilvl w:val="5"/>
          <w:numId w:val="43"/>
        </w:numPr>
        <w:rPr>
          <w:rFonts w:ascii="Akkurat Light Pro" w:hAnsi="Akkurat Light Pro"/>
          <w:sz w:val="21"/>
          <w:szCs w:val="21"/>
        </w:rPr>
      </w:pPr>
      <w:r>
        <w:rPr>
          <w:rFonts w:ascii="Akkurat Light Pro" w:hAnsi="Akkurat Light Pro"/>
          <w:sz w:val="21"/>
          <w:szCs w:val="21"/>
        </w:rPr>
        <w:t>Daca raspunsul este da, retrage din Hang.txt urmatorul cuvant.</w:t>
      </w:r>
    </w:p>
    <w:p w14:paraId="28163DE6" w14:textId="33D0EF97" w:rsidR="00C64A25" w:rsidRPr="008A6984" w:rsidRDefault="00C64A25" w:rsidP="00986A5C">
      <w:pPr>
        <w:pStyle w:val="ListParagraph"/>
        <w:numPr>
          <w:ilvl w:val="5"/>
          <w:numId w:val="43"/>
        </w:numPr>
        <w:rPr>
          <w:rFonts w:ascii="Akkurat Light Pro" w:hAnsi="Akkurat Light Pro"/>
          <w:sz w:val="21"/>
          <w:szCs w:val="21"/>
        </w:rPr>
      </w:pPr>
      <w:r>
        <w:rPr>
          <w:rFonts w:ascii="Akkurat Light Pro" w:hAnsi="Akkurat Light Pro"/>
          <w:sz w:val="21"/>
          <w:szCs w:val="21"/>
        </w:rPr>
        <w:t>Daca raspunsul este nu, stop joc.</w:t>
      </w:r>
    </w:p>
    <w:p w14:paraId="7FCC16A1" w14:textId="44599ADE" w:rsidR="00986A5C" w:rsidRPr="00986A5C" w:rsidRDefault="008A6984" w:rsidP="00986A5C">
      <w:pPr>
        <w:pStyle w:val="ListParagraph"/>
        <w:numPr>
          <w:ilvl w:val="0"/>
          <w:numId w:val="43"/>
        </w:numPr>
        <w:rPr>
          <w:rFonts w:ascii="Akkurat Light Pro" w:hAnsi="Akkurat Light Pro"/>
          <w:sz w:val="21"/>
          <w:szCs w:val="21"/>
        </w:rPr>
      </w:pPr>
      <w:r>
        <w:rPr>
          <w:rFonts w:ascii="Akkurat Light Pro" w:hAnsi="Akkurat Light Pro"/>
          <w:sz w:val="21"/>
          <w:szCs w:val="21"/>
        </w:rPr>
        <w:t xml:space="preserve">Daca nu este introdusa litera corespunzatoare, o incercare (din cele 5) va fi folosita. </w:t>
      </w:r>
    </w:p>
    <w:p w14:paraId="723B4307" w14:textId="1A7E77BB" w:rsidR="00986A5C" w:rsidRDefault="00986A5C" w:rsidP="00986A5C">
      <w:pPr>
        <w:pStyle w:val="ListParagraph"/>
        <w:numPr>
          <w:ilvl w:val="2"/>
          <w:numId w:val="43"/>
        </w:numPr>
        <w:rPr>
          <w:rFonts w:ascii="Akkurat Light Pro" w:hAnsi="Akkurat Light Pro"/>
          <w:sz w:val="21"/>
          <w:szCs w:val="21"/>
        </w:rPr>
      </w:pPr>
      <w:r>
        <w:rPr>
          <w:rFonts w:ascii="Akkurat Light Pro" w:hAnsi="Akkurat Light Pro"/>
          <w:sz w:val="21"/>
          <w:szCs w:val="21"/>
        </w:rPr>
        <w:t>Daca jucatorul are incercari ramase, repeat from step 5.</w:t>
      </w:r>
    </w:p>
    <w:p w14:paraId="6B41B9CE" w14:textId="7AB9BD68" w:rsidR="00A94AE3" w:rsidRPr="00986A5C" w:rsidRDefault="00986A5C" w:rsidP="00986A5C">
      <w:pPr>
        <w:pStyle w:val="ListParagraph"/>
        <w:numPr>
          <w:ilvl w:val="2"/>
          <w:numId w:val="43"/>
        </w:numPr>
        <w:rPr>
          <w:rFonts w:ascii="Akkurat Light Pro" w:hAnsi="Akkurat Light Pro"/>
          <w:sz w:val="21"/>
          <w:szCs w:val="21"/>
        </w:rPr>
      </w:pPr>
      <w:r>
        <w:rPr>
          <w:rFonts w:ascii="Akkurat Light Pro" w:hAnsi="Akkurat Light Pro"/>
          <w:sz w:val="21"/>
          <w:szCs w:val="21"/>
        </w:rPr>
        <w:t>Daca incercarile au ajuns la 0, stop joc.</w:t>
      </w:r>
      <w:r w:rsidR="00A94AE3" w:rsidRPr="00986A5C">
        <w:rPr>
          <w:rFonts w:ascii="Akkurat Light Pro" w:hAnsi="Akkurat Light Pro"/>
          <w:sz w:val="21"/>
          <w:szCs w:val="21"/>
        </w:rPr>
        <w:br/>
      </w:r>
    </w:p>
    <w:p w14:paraId="03E299D1" w14:textId="12A2B348" w:rsidR="00495559" w:rsidRDefault="00495559" w:rsidP="00495559">
      <w:pPr>
        <w:pStyle w:val="Heading2"/>
        <w:rPr>
          <w:rFonts w:ascii="Akkurat Pro" w:hAnsi="Akkurat Pro"/>
          <w:sz w:val="22"/>
          <w:szCs w:val="22"/>
        </w:rPr>
      </w:pPr>
      <w:r w:rsidRPr="00495559">
        <w:rPr>
          <w:rFonts w:ascii="Akkurat Pro" w:hAnsi="Akkurat Pro"/>
          <w:sz w:val="22"/>
          <w:szCs w:val="22"/>
        </w:rPr>
        <w:t>Cod</w:t>
      </w:r>
    </w:p>
    <w:p w14:paraId="3A68396D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>// HangMan.cpp : This file contains the 'main' function. Program execution begins and ends there.</w:t>
      </w:r>
    </w:p>
    <w:p w14:paraId="4B6FCB69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>//</w:t>
      </w:r>
    </w:p>
    <w:p w14:paraId="1ADB598F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C077154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&lt;iostream&gt;</w:t>
      </w:r>
    </w:p>
    <w:p w14:paraId="74938E10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&lt;cstring&gt;</w:t>
      </w:r>
    </w:p>
    <w:p w14:paraId="5BBDE10A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&lt;fstream&gt;</w:t>
      </w:r>
    </w:p>
    <w:p w14:paraId="1E6F25C2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&lt;string&gt;</w:t>
      </w:r>
    </w:p>
    <w:p w14:paraId="29085740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&lt;ctype.h&gt;</w:t>
      </w:r>
    </w:p>
    <w:p w14:paraId="4007E893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A721D55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std;</w:t>
      </w:r>
    </w:p>
    <w:p w14:paraId="56DBF5C2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F6FEFF0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valueMatch(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yourChar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,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1454A993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0EFA28A6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match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2DF61D48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i++)</w:t>
      </w:r>
    </w:p>
    <w:p w14:paraId="55CE16BE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5E4B4AB8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yourChar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[i] ==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097E4A91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4CFF485C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match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7887C749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0BF541DF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5AECAF59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450FD108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match;</w:t>
      </w:r>
    </w:p>
    <w:p w14:paraId="0AD308BC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5D02CC31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F6060F8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vectorsMatch(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yourChar1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yourChar2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3F74FCE2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06164E6F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match{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};</w:t>
      </w:r>
    </w:p>
    <w:p w14:paraId="20CBB41F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i++)</w:t>
      </w:r>
    </w:p>
    <w:p w14:paraId="41C9BACA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730FB3B1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yourChar1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[i] ==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yourChar2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[i])</w:t>
      </w:r>
    </w:p>
    <w:p w14:paraId="3C6D851D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50986E18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match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02C47048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45141A4D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</w:p>
    <w:p w14:paraId="2F41D2E5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0B445A49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match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584853BF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69C1AD30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461DEC5E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0501BB80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match;</w:t>
      </w:r>
    </w:p>
    <w:p w14:paraId="2E82DFD0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6DD0FEE2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5CF1985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replace(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yourChar1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yourChar2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[] ,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7512A8B4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67DEF3BB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1; i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-1; i++)</w:t>
      </w:r>
    </w:p>
    <w:p w14:paraId="6F392DF7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7FA53F2F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yourChar1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[i] ==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0175E1FE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226B80C0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yourChar2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yourChar1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[i];</w:t>
      </w:r>
    </w:p>
    <w:p w14:paraId="1137176D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098A6F21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1ED5FB80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121E29AB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A313DE2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populateTestArray(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yourChar1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yourChar2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3E1FBE23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62CE1B4B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i++)</w:t>
      </w:r>
    </w:p>
    <w:p w14:paraId="17F9F4D9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6B32F22F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yourChar2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[i] =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1C81EE9C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3FABA220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yourChar2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[0] 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yourChar1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[0];</w:t>
      </w:r>
    </w:p>
    <w:p w14:paraId="36777C18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yourChar2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- 1] 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yourChar1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- 1];</w:t>
      </w:r>
    </w:p>
    <w:p w14:paraId="20E06FB9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5D2ADF3A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0C297CD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printArray(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yourChar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5446643F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2B809762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i++)</w:t>
      </w:r>
    </w:p>
    <w:p w14:paraId="7F3C63EA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4AD1F5A1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yourChar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73C8F16F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7EE32841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6B8C4C68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005C294C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AA8F14B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emptyArray(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yourChar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6E3DBC49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516D3647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i++)</w:t>
      </w:r>
    </w:p>
    <w:p w14:paraId="65C82213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49D01C67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yourChar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[i] =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4FDE6BAA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22D54734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6B1965B0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85EFBEF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main()</w:t>
      </w:r>
    </w:p>
    <w:p w14:paraId="7EF3E858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6E258714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ifstream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hang(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"hangman.txt"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30BC0812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!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hang)</w:t>
      </w:r>
    </w:p>
    <w:p w14:paraId="388E737B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4BF10076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"Operatie de deschidere esuata"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77AB9358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0C408711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28A4077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word[15];</w:t>
      </w:r>
    </w:p>
    <w:p w14:paraId="2CD7CBEE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hang.getline(word, 15);</w:t>
      </w:r>
    </w:p>
    <w:p w14:paraId="6DB733DD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84D8D4A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wordSize{0};</w:t>
      </w:r>
    </w:p>
    <w:p w14:paraId="423207DB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wordSize = strlen(word);</w:t>
      </w:r>
    </w:p>
    <w:p w14:paraId="14642A56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1B8ED8C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"Hi! welcome to HangMan."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0E7DF891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"Guess the word! :D"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11B58AF3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CA04F8F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*verifyWord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[wordSize];</w:t>
      </w:r>
    </w:p>
    <w:p w14:paraId="2D192580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populateTestArray(word,verifyWord, wordSize);</w:t>
      </w:r>
    </w:p>
    <w:p w14:paraId="38C05F6A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7193D06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playerChoice{};</w:t>
      </w:r>
    </w:p>
    <w:p w14:paraId="2E46EF04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tries{5};</w:t>
      </w:r>
    </w:p>
    <w:p w14:paraId="724C2C24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continueGame{};</w:t>
      </w:r>
    </w:p>
    <w:p w14:paraId="6F464A0D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isRunning{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};</w:t>
      </w:r>
    </w:p>
    <w:p w14:paraId="7693C0FE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D5FBC3F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</w:t>
      </w:r>
    </w:p>
    <w:p w14:paraId="7CC58CFB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41BE800E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printArray(verifyWord, wordSize);</w:t>
      </w:r>
    </w:p>
    <w:p w14:paraId="44437120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"enter a letter: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6A57C2DF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playerChoice;</w:t>
      </w:r>
    </w:p>
    <w:p w14:paraId="43DBD494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3771D5C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(valueMatch(word,wordSize,playerChoice))</w:t>
      </w:r>
    </w:p>
    <w:p w14:paraId="6BAE4C54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18B320AA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replace(word, verifyWord, wordSize, playerChoice);</w:t>
      </w:r>
    </w:p>
    <w:p w14:paraId="2AF8CDD6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25FD4770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</w:p>
    <w:p w14:paraId="00AA4C1D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20369F65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tries = tries - 1;</w:t>
      </w:r>
    </w:p>
    <w:p w14:paraId="6A8DBBA2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"you have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tries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tries left!"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5A64284E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(tries == 0)</w:t>
      </w:r>
    </w:p>
    <w:p w14:paraId="4F6B1073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5962FCFE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isRunning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459087B8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54B389D1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06BAE6F4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4B3AD1D1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A901B17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(vectorsMatch(word, verifyWord, wordSize))</w:t>
      </w:r>
    </w:p>
    <w:p w14:paraId="756C04DD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4C038560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"Congrats! You guessed the word!"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3E208DB7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printArray(verifyWord, wordSize);</w:t>
      </w:r>
    </w:p>
    <w:p w14:paraId="01E97728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748CEC8E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tries = 5;</w:t>
      </w:r>
    </w:p>
    <w:p w14:paraId="5D5BF82D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C4CB92E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"Want to try again? Y/N: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1668E398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continueGame;</w:t>
      </w:r>
    </w:p>
    <w:p w14:paraId="50EFF571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0A7C4DF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//get new word or quit the game</w:t>
      </w:r>
    </w:p>
    <w:p w14:paraId="5F386A2A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(continueGame ==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'Y'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|| continueGame ==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'y'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124DAE38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49214F78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emptyArray(word, 15);</w:t>
      </w:r>
    </w:p>
    <w:p w14:paraId="1DF2801E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hang.getline(word, 15);</w:t>
      </w:r>
    </w:p>
    <w:p w14:paraId="7B29CA59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wordSize = strlen(word);</w:t>
      </w:r>
    </w:p>
    <w:p w14:paraId="0D44B52A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FE6D76A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emptyArray(verifyWord, 15);</w:t>
      </w:r>
    </w:p>
    <w:p w14:paraId="75E2B819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populateTestArray(word, verifyWord, wordSize);</w:t>
      </w:r>
    </w:p>
    <w:p w14:paraId="15BD98F0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25A0DA6C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26E833A8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</w:p>
    <w:p w14:paraId="35128661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22BA029E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isRunning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550336E5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775DE4AD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681AB9DB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6458EDE2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2AAE373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(isRunning ==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|| tries != 0);</w:t>
      </w:r>
    </w:p>
    <w:p w14:paraId="30E47F48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8F3B217" w14:textId="77777777" w:rsidR="002F50CA" w:rsidRDefault="002F50CA" w:rsidP="002F50C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0;</w:t>
      </w:r>
    </w:p>
    <w:p w14:paraId="06C490B3" w14:textId="4803FA64" w:rsidR="002F50CA" w:rsidRPr="002F50CA" w:rsidRDefault="002F50CA" w:rsidP="002F50CA"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29CC2EB9" w14:textId="18C35E0F" w:rsidR="00495559" w:rsidRDefault="00495559" w:rsidP="00495559"/>
    <w:p w14:paraId="19FC2524" w14:textId="34A214A5" w:rsidR="000C45B6" w:rsidRDefault="000C45B6" w:rsidP="000C45B6">
      <w:pPr>
        <w:pStyle w:val="Heading2"/>
        <w:rPr>
          <w:rFonts w:ascii="Akkurat Pro" w:hAnsi="Akkurat Pro"/>
          <w:sz w:val="22"/>
          <w:szCs w:val="22"/>
        </w:rPr>
      </w:pPr>
      <w:r w:rsidRPr="000C45B6">
        <w:rPr>
          <w:rFonts w:ascii="Akkurat Pro" w:hAnsi="Akkurat Pro"/>
          <w:sz w:val="22"/>
          <w:szCs w:val="22"/>
        </w:rPr>
        <w:lastRenderedPageBreak/>
        <w:t>Capturi de ecran</w:t>
      </w:r>
    </w:p>
    <w:p w14:paraId="48FED2E9" w14:textId="2B75866F" w:rsidR="000C45B6" w:rsidRPr="000C45B6" w:rsidRDefault="000C45B6" w:rsidP="000C45B6">
      <w:r>
        <w:rPr>
          <w:noProof/>
        </w:rPr>
        <w:drawing>
          <wp:inline distT="0" distB="0" distL="0" distR="0" wp14:anchorId="56B30A78" wp14:editId="4627F727">
            <wp:extent cx="1892041" cy="66890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6775" cy="670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674A" w14:textId="1A0B5641" w:rsidR="00495559" w:rsidRDefault="00495559" w:rsidP="00495559"/>
    <w:p w14:paraId="0A3A4696" w14:textId="0C680834" w:rsidR="00495559" w:rsidRPr="00495559" w:rsidRDefault="00495559" w:rsidP="00495559">
      <w:pPr>
        <w:pStyle w:val="Heading1"/>
      </w:pPr>
      <w:r>
        <w:t>Algoritmi folositi</w:t>
      </w:r>
    </w:p>
    <w:p w14:paraId="78B2A5B5" w14:textId="77777777" w:rsidR="00495559" w:rsidRDefault="00495559" w:rsidP="00495559">
      <w:pPr>
        <w:pStyle w:val="ListParagraph"/>
        <w:numPr>
          <w:ilvl w:val="0"/>
          <w:numId w:val="39"/>
        </w:numPr>
      </w:pPr>
      <w:r>
        <w:t>Elemente fundamentale ale limbajului c++ (operatori, expresii,variabile)</w:t>
      </w:r>
    </w:p>
    <w:p w14:paraId="788BF9F3" w14:textId="77777777" w:rsidR="00495559" w:rsidRDefault="00495559" w:rsidP="00495559">
      <w:pPr>
        <w:pStyle w:val="ListParagraph"/>
        <w:ind w:left="717" w:firstLine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A553D50" wp14:editId="431E1435">
            <wp:simplePos x="0" y="0"/>
            <wp:positionH relativeFrom="column">
              <wp:posOffset>275507</wp:posOffset>
            </wp:positionH>
            <wp:positionV relativeFrom="paragraph">
              <wp:posOffset>250190</wp:posOffset>
            </wp:positionV>
            <wp:extent cx="6081395" cy="1463040"/>
            <wp:effectExtent l="0" t="0" r="0" b="3810"/>
            <wp:wrapThrough wrapText="bothSides">
              <wp:wrapPolygon edited="0">
                <wp:start x="0" y="0"/>
                <wp:lineTo x="0" y="21375"/>
                <wp:lineTo x="21517" y="21375"/>
                <wp:lineTo x="2151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39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00E061" w14:textId="77777777" w:rsidR="00495559" w:rsidRDefault="00495559" w:rsidP="00495559">
      <w:pPr>
        <w:pStyle w:val="ListParagraph"/>
        <w:numPr>
          <w:ilvl w:val="0"/>
          <w:numId w:val="39"/>
        </w:numPr>
      </w:pPr>
      <w:r>
        <w:t>Instructuni ale limbajului (while,if)</w:t>
      </w:r>
    </w:p>
    <w:p w14:paraId="15ACC1E2" w14:textId="77777777" w:rsidR="00495559" w:rsidRDefault="00495559" w:rsidP="00495559">
      <w:r>
        <w:rPr>
          <w:noProof/>
        </w:rPr>
        <w:drawing>
          <wp:anchor distT="0" distB="0" distL="114300" distR="114300" simplePos="0" relativeHeight="251662336" behindDoc="0" locked="0" layoutInCell="1" allowOverlap="1" wp14:anchorId="73FA0F8A" wp14:editId="5B331C9D">
            <wp:simplePos x="0" y="0"/>
            <wp:positionH relativeFrom="column">
              <wp:posOffset>226143</wp:posOffset>
            </wp:positionH>
            <wp:positionV relativeFrom="paragraph">
              <wp:posOffset>82053</wp:posOffset>
            </wp:positionV>
            <wp:extent cx="6311900" cy="1525270"/>
            <wp:effectExtent l="0" t="0" r="0" b="0"/>
            <wp:wrapThrough wrapText="bothSides">
              <wp:wrapPolygon edited="0">
                <wp:start x="0" y="0"/>
                <wp:lineTo x="0" y="21312"/>
                <wp:lineTo x="21513" y="21312"/>
                <wp:lineTo x="21513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96AA02" w14:textId="77777777" w:rsidR="00495559" w:rsidRDefault="00495559" w:rsidP="00495559">
      <w:pPr>
        <w:tabs>
          <w:tab w:val="left" w:pos="776"/>
        </w:tabs>
      </w:pPr>
      <w:r>
        <w:tab/>
      </w:r>
    </w:p>
    <w:p w14:paraId="7204DD53" w14:textId="77777777" w:rsidR="00495559" w:rsidRPr="002917AC" w:rsidRDefault="00495559" w:rsidP="00495559"/>
    <w:p w14:paraId="3FABA7BF" w14:textId="77777777" w:rsidR="00495559" w:rsidRPr="002917AC" w:rsidRDefault="00495559" w:rsidP="00495559"/>
    <w:p w14:paraId="374F281F" w14:textId="77777777" w:rsidR="00495559" w:rsidRPr="002917AC" w:rsidRDefault="00495559" w:rsidP="00495559"/>
    <w:p w14:paraId="72C31004" w14:textId="77777777" w:rsidR="00495559" w:rsidRPr="002917AC" w:rsidRDefault="00495559" w:rsidP="00495559"/>
    <w:p w14:paraId="404A52BA" w14:textId="77777777" w:rsidR="00495559" w:rsidRPr="002917AC" w:rsidRDefault="00495559" w:rsidP="00495559"/>
    <w:p w14:paraId="7E548B59" w14:textId="77777777" w:rsidR="00495559" w:rsidRPr="002917AC" w:rsidRDefault="00495559" w:rsidP="00495559"/>
    <w:p w14:paraId="0C72D71C" w14:textId="77777777" w:rsidR="00495559" w:rsidRPr="002917AC" w:rsidRDefault="00495559" w:rsidP="00495559"/>
    <w:p w14:paraId="2CB317BA" w14:textId="77777777" w:rsidR="00495559" w:rsidRPr="002917AC" w:rsidRDefault="00495559" w:rsidP="00495559"/>
    <w:p w14:paraId="6DA20A24" w14:textId="77777777" w:rsidR="00495559" w:rsidRPr="002917AC" w:rsidRDefault="00495559" w:rsidP="00495559"/>
    <w:p w14:paraId="7C6C0388" w14:textId="77777777" w:rsidR="00495559" w:rsidRDefault="00495559" w:rsidP="00495559"/>
    <w:p w14:paraId="2E3F2E88" w14:textId="28E9E542" w:rsidR="00B06F61" w:rsidRPr="00B06F61" w:rsidRDefault="00495559" w:rsidP="00B06F61">
      <w:pPr>
        <w:pStyle w:val="ListParagraph"/>
        <w:numPr>
          <w:ilvl w:val="0"/>
          <w:numId w:val="39"/>
        </w:numPr>
      </w:pPr>
      <w:r>
        <w:t>Pointeri si referinte</w:t>
      </w:r>
    </w:p>
    <w:p w14:paraId="53B33FA1" w14:textId="77777777" w:rsidR="00495559" w:rsidRDefault="00495559" w:rsidP="00495559">
      <w:r>
        <w:rPr>
          <w:noProof/>
        </w:rPr>
        <w:drawing>
          <wp:inline distT="0" distB="0" distL="0" distR="0" wp14:anchorId="52DD9A10" wp14:editId="1A6C284A">
            <wp:extent cx="6130533" cy="2091193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37402" cy="209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E220" w14:textId="77777777" w:rsidR="00495559" w:rsidRDefault="00495559" w:rsidP="00495559"/>
    <w:p w14:paraId="039BA8EA" w14:textId="77777777" w:rsidR="00495559" w:rsidRDefault="00495559" w:rsidP="00495559">
      <w:r>
        <w:rPr>
          <w:noProof/>
        </w:rPr>
        <w:drawing>
          <wp:inline distT="0" distB="0" distL="0" distR="0" wp14:anchorId="42525581" wp14:editId="6BA71FA9">
            <wp:extent cx="3959750" cy="1123023"/>
            <wp:effectExtent l="0" t="0" r="317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3611" cy="112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D0D5" w14:textId="77777777" w:rsidR="00495559" w:rsidRDefault="00495559" w:rsidP="00495559"/>
    <w:p w14:paraId="2B773B38" w14:textId="77777777" w:rsidR="00495559" w:rsidRDefault="00495559" w:rsidP="00495559">
      <w:pPr>
        <w:pStyle w:val="ListParagraph"/>
        <w:numPr>
          <w:ilvl w:val="0"/>
          <w:numId w:val="39"/>
        </w:numPr>
      </w:pPr>
      <w:r>
        <w:t>Functii definite de utlizator</w:t>
      </w:r>
    </w:p>
    <w:p w14:paraId="1827A3E5" w14:textId="551FDFB2" w:rsidR="00495559" w:rsidRDefault="00B06F61" w:rsidP="00495559">
      <w:pPr>
        <w:pStyle w:val="ListParagraph"/>
        <w:ind w:left="717" w:firstLine="0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492C52E" wp14:editId="3638713F">
            <wp:simplePos x="0" y="0"/>
            <wp:positionH relativeFrom="column">
              <wp:posOffset>218440</wp:posOffset>
            </wp:positionH>
            <wp:positionV relativeFrom="paragraph">
              <wp:posOffset>2310130</wp:posOffset>
            </wp:positionV>
            <wp:extent cx="3872230" cy="1953260"/>
            <wp:effectExtent l="0" t="0" r="0" b="8890"/>
            <wp:wrapTight wrapText="bothSides">
              <wp:wrapPolygon edited="0">
                <wp:start x="0" y="0"/>
                <wp:lineTo x="0" y="21488"/>
                <wp:lineTo x="21465" y="21488"/>
                <wp:lineTo x="2146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23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559">
        <w:rPr>
          <w:noProof/>
        </w:rPr>
        <w:drawing>
          <wp:anchor distT="0" distB="0" distL="114300" distR="114300" simplePos="0" relativeHeight="251660288" behindDoc="0" locked="0" layoutInCell="1" allowOverlap="1" wp14:anchorId="05768285" wp14:editId="1477084D">
            <wp:simplePos x="0" y="0"/>
            <wp:positionH relativeFrom="column">
              <wp:posOffset>210185</wp:posOffset>
            </wp:positionH>
            <wp:positionV relativeFrom="paragraph">
              <wp:posOffset>191383</wp:posOffset>
            </wp:positionV>
            <wp:extent cx="6456680" cy="2063115"/>
            <wp:effectExtent l="0" t="0" r="1270" b="0"/>
            <wp:wrapThrough wrapText="bothSides">
              <wp:wrapPolygon edited="0">
                <wp:start x="0" y="0"/>
                <wp:lineTo x="0" y="21341"/>
                <wp:lineTo x="21541" y="21341"/>
                <wp:lineTo x="2154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668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662B90" w14:textId="3CF9C5A3" w:rsidR="00495559" w:rsidRPr="00EC59B0" w:rsidRDefault="00495559" w:rsidP="00495559"/>
    <w:p w14:paraId="61A2238E" w14:textId="4178D876" w:rsidR="00495559" w:rsidRPr="00EC59B0" w:rsidRDefault="00495559" w:rsidP="00495559"/>
    <w:p w14:paraId="243ADC2C" w14:textId="51181DC7" w:rsidR="00495559" w:rsidRPr="00EC59B0" w:rsidRDefault="00495559" w:rsidP="00495559"/>
    <w:p w14:paraId="011D58CF" w14:textId="414FCD95" w:rsidR="00495559" w:rsidRPr="00EC59B0" w:rsidRDefault="00495559" w:rsidP="00495559"/>
    <w:p w14:paraId="5DE4A1FD" w14:textId="41991D55" w:rsidR="00495559" w:rsidRPr="00EC59B0" w:rsidRDefault="00495559" w:rsidP="00495559"/>
    <w:p w14:paraId="272747DF" w14:textId="22E313B3" w:rsidR="00495559" w:rsidRPr="00EC59B0" w:rsidRDefault="00495559" w:rsidP="00495559"/>
    <w:p w14:paraId="28FCF69A" w14:textId="32FD26BB" w:rsidR="00495559" w:rsidRPr="00EC59B0" w:rsidRDefault="00495559" w:rsidP="00495559"/>
    <w:p w14:paraId="0B8D3B74" w14:textId="37309A65" w:rsidR="00495559" w:rsidRPr="00EC59B0" w:rsidRDefault="00495559" w:rsidP="00495559"/>
    <w:p w14:paraId="442E8BE2" w14:textId="07F82BB5" w:rsidR="00495559" w:rsidRDefault="00495559" w:rsidP="00495559"/>
    <w:p w14:paraId="48B94687" w14:textId="1B836A7B" w:rsidR="00495559" w:rsidRDefault="00495559" w:rsidP="00495559"/>
    <w:p w14:paraId="06D37254" w14:textId="5EF976FB" w:rsidR="00495559" w:rsidRDefault="00495559" w:rsidP="00495559">
      <w:pPr>
        <w:tabs>
          <w:tab w:val="left" w:pos="1340"/>
        </w:tabs>
      </w:pPr>
      <w:r>
        <w:tab/>
      </w:r>
    </w:p>
    <w:p w14:paraId="78D5A65A" w14:textId="0E4FCDE5" w:rsidR="00495559" w:rsidRDefault="00495559" w:rsidP="00495559">
      <w:pPr>
        <w:tabs>
          <w:tab w:val="left" w:pos="1340"/>
        </w:tabs>
      </w:pPr>
    </w:p>
    <w:p w14:paraId="375BC07C" w14:textId="77777777" w:rsidR="00495559" w:rsidRDefault="00495559" w:rsidP="00495559">
      <w:pPr>
        <w:tabs>
          <w:tab w:val="left" w:pos="1340"/>
        </w:tabs>
      </w:pPr>
    </w:p>
    <w:p w14:paraId="55F41D34" w14:textId="77777777" w:rsidR="00495559" w:rsidRDefault="00495559" w:rsidP="00495559">
      <w:pPr>
        <w:tabs>
          <w:tab w:val="left" w:pos="1340"/>
        </w:tabs>
      </w:pPr>
    </w:p>
    <w:p w14:paraId="11112AA9" w14:textId="77777777" w:rsidR="00495559" w:rsidRDefault="00495559" w:rsidP="00495559">
      <w:pPr>
        <w:tabs>
          <w:tab w:val="left" w:pos="1340"/>
        </w:tabs>
      </w:pPr>
    </w:p>
    <w:p w14:paraId="5A9E55E8" w14:textId="77777777" w:rsidR="00495559" w:rsidRDefault="00495559" w:rsidP="00495559">
      <w:pPr>
        <w:tabs>
          <w:tab w:val="left" w:pos="1340"/>
        </w:tabs>
      </w:pPr>
    </w:p>
    <w:p w14:paraId="07528E2F" w14:textId="77777777" w:rsidR="00495559" w:rsidRPr="00EC59B0" w:rsidRDefault="00495559" w:rsidP="00495559"/>
    <w:p w14:paraId="05255FF1" w14:textId="77777777" w:rsidR="00495559" w:rsidRPr="00EC59B0" w:rsidRDefault="00495559" w:rsidP="00495559"/>
    <w:p w14:paraId="05DE633E" w14:textId="77777777" w:rsidR="00495559" w:rsidRDefault="00495559" w:rsidP="00495559"/>
    <w:p w14:paraId="3F91E7F6" w14:textId="77777777" w:rsidR="00495559" w:rsidRDefault="00495559" w:rsidP="00495559">
      <w:pPr>
        <w:pStyle w:val="ListParagraph"/>
        <w:numPr>
          <w:ilvl w:val="0"/>
          <w:numId w:val="39"/>
        </w:numPr>
      </w:pPr>
      <w:r>
        <w:t>Array-uri</w:t>
      </w:r>
    </w:p>
    <w:p w14:paraId="5B7CA92C" w14:textId="77777777" w:rsidR="00495559" w:rsidRDefault="00495559" w:rsidP="00495559">
      <w:pPr>
        <w:pStyle w:val="ListParagraph"/>
        <w:ind w:left="717" w:firstLine="0"/>
        <w:rPr>
          <w:noProof/>
        </w:rPr>
      </w:pPr>
      <w:r>
        <w:rPr>
          <w:noProof/>
        </w:rPr>
        <w:drawing>
          <wp:inline distT="0" distB="0" distL="0" distR="0" wp14:anchorId="5747A9EB" wp14:editId="734E8917">
            <wp:extent cx="5791200" cy="76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F0E6" w14:textId="77777777" w:rsidR="00495559" w:rsidRDefault="00495559" w:rsidP="0049555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6EE26B3" wp14:editId="194F77DF">
            <wp:simplePos x="0" y="0"/>
            <wp:positionH relativeFrom="column">
              <wp:posOffset>457200</wp:posOffset>
            </wp:positionH>
            <wp:positionV relativeFrom="paragraph">
              <wp:posOffset>107950</wp:posOffset>
            </wp:positionV>
            <wp:extent cx="5791200" cy="725805"/>
            <wp:effectExtent l="0" t="0" r="0" b="0"/>
            <wp:wrapThrough wrapText="bothSides">
              <wp:wrapPolygon edited="0">
                <wp:start x="0" y="0"/>
                <wp:lineTo x="0" y="20976"/>
                <wp:lineTo x="21529" y="20976"/>
                <wp:lineTo x="21529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908151" w14:textId="77777777" w:rsidR="00495559" w:rsidRDefault="00495559" w:rsidP="00495559">
      <w:pPr>
        <w:tabs>
          <w:tab w:val="left" w:pos="877"/>
        </w:tabs>
      </w:pPr>
      <w:r>
        <w:tab/>
      </w:r>
    </w:p>
    <w:p w14:paraId="5EBDF17E" w14:textId="77777777" w:rsidR="00495559" w:rsidRPr="00A02A42" w:rsidRDefault="00495559" w:rsidP="00495559"/>
    <w:p w14:paraId="37E64C49" w14:textId="77777777" w:rsidR="00495559" w:rsidRPr="00A02A42" w:rsidRDefault="00495559" w:rsidP="00495559"/>
    <w:p w14:paraId="19095A5F" w14:textId="77777777" w:rsidR="00495559" w:rsidRPr="00A02A42" w:rsidRDefault="00495559" w:rsidP="00495559"/>
    <w:p w14:paraId="16DCBDCA" w14:textId="77777777" w:rsidR="00495559" w:rsidRDefault="00495559" w:rsidP="00495559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8B66D7F" wp14:editId="29935F8E">
            <wp:simplePos x="0" y="0"/>
            <wp:positionH relativeFrom="column">
              <wp:posOffset>457200</wp:posOffset>
            </wp:positionH>
            <wp:positionV relativeFrom="paragraph">
              <wp:posOffset>128270</wp:posOffset>
            </wp:positionV>
            <wp:extent cx="3839845" cy="580390"/>
            <wp:effectExtent l="0" t="0" r="8255" b="0"/>
            <wp:wrapThrough wrapText="bothSides">
              <wp:wrapPolygon edited="0">
                <wp:start x="0" y="0"/>
                <wp:lineTo x="0" y="20560"/>
                <wp:lineTo x="21539" y="20560"/>
                <wp:lineTo x="21539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845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69A89B" w14:textId="77777777" w:rsidR="00495559" w:rsidRDefault="00495559" w:rsidP="00495559">
      <w:pPr>
        <w:tabs>
          <w:tab w:val="left" w:pos="789"/>
        </w:tabs>
      </w:pPr>
      <w:r>
        <w:tab/>
      </w:r>
    </w:p>
    <w:p w14:paraId="4975FAF4" w14:textId="77777777" w:rsidR="00495559" w:rsidRPr="00A02A42" w:rsidRDefault="00495559" w:rsidP="00495559"/>
    <w:p w14:paraId="4E2948C4" w14:textId="77777777" w:rsidR="00495559" w:rsidRPr="00A02A42" w:rsidRDefault="00495559" w:rsidP="00495559"/>
    <w:p w14:paraId="20D97726" w14:textId="77777777" w:rsidR="00495559" w:rsidRPr="00A02A42" w:rsidRDefault="00495559" w:rsidP="00495559"/>
    <w:p w14:paraId="51BCAE84" w14:textId="77777777" w:rsidR="00495559" w:rsidRDefault="00495559" w:rsidP="00495559"/>
    <w:p w14:paraId="4E7FE341" w14:textId="77777777" w:rsidR="00495559" w:rsidRDefault="00495559" w:rsidP="00495559">
      <w:pPr>
        <w:pStyle w:val="ListParagraph"/>
        <w:numPr>
          <w:ilvl w:val="0"/>
          <w:numId w:val="39"/>
        </w:numPr>
        <w:tabs>
          <w:tab w:val="left" w:pos="776"/>
        </w:tabs>
      </w:pPr>
      <w:r>
        <w:t>Matrice multi-dimensionale</w:t>
      </w:r>
    </w:p>
    <w:p w14:paraId="1B3E24A2" w14:textId="77777777" w:rsidR="00495559" w:rsidRDefault="00495559" w:rsidP="00495559">
      <w:pPr>
        <w:pStyle w:val="ListParagraph"/>
        <w:tabs>
          <w:tab w:val="left" w:pos="776"/>
        </w:tabs>
        <w:ind w:left="717" w:firstLine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5C589D4" wp14:editId="5645492E">
            <wp:simplePos x="0" y="0"/>
            <wp:positionH relativeFrom="column">
              <wp:posOffset>457200</wp:posOffset>
            </wp:positionH>
            <wp:positionV relativeFrom="paragraph">
              <wp:posOffset>90971</wp:posOffset>
            </wp:positionV>
            <wp:extent cx="5120640" cy="2181013"/>
            <wp:effectExtent l="0" t="0" r="3810" b="0"/>
            <wp:wrapThrough wrapText="bothSides">
              <wp:wrapPolygon edited="0">
                <wp:start x="0" y="0"/>
                <wp:lineTo x="0" y="21323"/>
                <wp:lineTo x="21536" y="21323"/>
                <wp:lineTo x="21536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181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102388" w14:textId="77777777" w:rsidR="00495559" w:rsidRPr="00494FAB" w:rsidRDefault="00495559" w:rsidP="00495559"/>
    <w:p w14:paraId="182FF997" w14:textId="77777777" w:rsidR="00495559" w:rsidRPr="00494FAB" w:rsidRDefault="00495559" w:rsidP="00495559"/>
    <w:p w14:paraId="0386DFE3" w14:textId="77777777" w:rsidR="00495559" w:rsidRPr="00494FAB" w:rsidRDefault="00495559" w:rsidP="00495559"/>
    <w:p w14:paraId="6847CC9F" w14:textId="77777777" w:rsidR="00495559" w:rsidRPr="00494FAB" w:rsidRDefault="00495559" w:rsidP="00495559"/>
    <w:p w14:paraId="2581E2B4" w14:textId="77777777" w:rsidR="00495559" w:rsidRPr="00494FAB" w:rsidRDefault="00495559" w:rsidP="00495559"/>
    <w:p w14:paraId="02E2DF4C" w14:textId="77777777" w:rsidR="00495559" w:rsidRPr="00494FAB" w:rsidRDefault="00495559" w:rsidP="00495559"/>
    <w:p w14:paraId="549D1A29" w14:textId="77777777" w:rsidR="00495559" w:rsidRPr="00494FAB" w:rsidRDefault="00495559" w:rsidP="00495559"/>
    <w:p w14:paraId="2A016F8A" w14:textId="77777777" w:rsidR="00495559" w:rsidRPr="00494FAB" w:rsidRDefault="00495559" w:rsidP="00495559"/>
    <w:p w14:paraId="1420C70B" w14:textId="77777777" w:rsidR="00495559" w:rsidRPr="00494FAB" w:rsidRDefault="00495559" w:rsidP="00495559"/>
    <w:p w14:paraId="4880B688" w14:textId="77777777" w:rsidR="00495559" w:rsidRPr="00494FAB" w:rsidRDefault="00495559" w:rsidP="00495559"/>
    <w:p w14:paraId="0CE74877" w14:textId="77777777" w:rsidR="00495559" w:rsidRPr="00494FAB" w:rsidRDefault="00495559" w:rsidP="00495559"/>
    <w:p w14:paraId="1FD3B488" w14:textId="77777777" w:rsidR="00495559" w:rsidRPr="00494FAB" w:rsidRDefault="00495559" w:rsidP="00495559"/>
    <w:p w14:paraId="17C17AD5" w14:textId="77777777" w:rsidR="00495559" w:rsidRPr="00494FAB" w:rsidRDefault="00495559" w:rsidP="00495559"/>
    <w:p w14:paraId="74920468" w14:textId="77777777" w:rsidR="00495559" w:rsidRDefault="00495559" w:rsidP="00495559"/>
    <w:p w14:paraId="20C0117B" w14:textId="77777777" w:rsidR="00495559" w:rsidRDefault="00495559" w:rsidP="00495559">
      <w:pPr>
        <w:pStyle w:val="ListParagraph"/>
        <w:numPr>
          <w:ilvl w:val="0"/>
          <w:numId w:val="39"/>
        </w:numPr>
      </w:pPr>
      <w:r>
        <w:t>Inregistrati (structuri si uniuni)</w:t>
      </w:r>
    </w:p>
    <w:p w14:paraId="036B4D5D" w14:textId="77777777" w:rsidR="00495559" w:rsidRPr="00B50818" w:rsidRDefault="00495559" w:rsidP="00495559"/>
    <w:p w14:paraId="4683ACAC" w14:textId="77777777" w:rsidR="00495559" w:rsidRDefault="00495559" w:rsidP="00495559"/>
    <w:p w14:paraId="44840BB0" w14:textId="77777777" w:rsidR="00495559" w:rsidRPr="00B50818" w:rsidRDefault="00495559" w:rsidP="00495559">
      <w:r>
        <w:rPr>
          <w:noProof/>
        </w:rPr>
        <w:lastRenderedPageBreak/>
        <w:drawing>
          <wp:inline distT="0" distB="0" distL="0" distR="0" wp14:anchorId="3B154845" wp14:editId="3A8261BF">
            <wp:extent cx="3848431" cy="513588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51260" cy="513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4A8A" w14:textId="77777777" w:rsidR="00495559" w:rsidRDefault="00495559" w:rsidP="00495559"/>
    <w:p w14:paraId="7B551602" w14:textId="148CF5CA" w:rsidR="00495559" w:rsidRDefault="00B06F61" w:rsidP="00B06F61">
      <w:pPr>
        <w:pStyle w:val="ListParagraph"/>
        <w:numPr>
          <w:ilvl w:val="0"/>
          <w:numId w:val="39"/>
        </w:numPr>
      </w:pPr>
      <w:r>
        <w:t>Fisiere</w:t>
      </w:r>
    </w:p>
    <w:p w14:paraId="7EBDF18A" w14:textId="57E82CF3" w:rsidR="00B06F61" w:rsidRDefault="00B06F61" w:rsidP="00B06F61"/>
    <w:p w14:paraId="01113CD3" w14:textId="02E491E3" w:rsidR="00B06F61" w:rsidRDefault="00B06F61" w:rsidP="00B06F61">
      <w:pPr>
        <w:tabs>
          <w:tab w:val="left" w:pos="801"/>
        </w:tabs>
      </w:pPr>
      <w:r>
        <w:tab/>
      </w:r>
      <w:r>
        <w:rPr>
          <w:noProof/>
        </w:rPr>
        <w:drawing>
          <wp:inline distT="0" distB="0" distL="0" distR="0" wp14:anchorId="77F1543A" wp14:editId="7C3E1E67">
            <wp:extent cx="4314064" cy="2226365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16690" cy="222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6AF0" w14:textId="2849D2BA" w:rsidR="00B06F61" w:rsidRDefault="003A0CBA" w:rsidP="00B06F61">
      <w:pPr>
        <w:pStyle w:val="ListParagraph"/>
        <w:numPr>
          <w:ilvl w:val="0"/>
          <w:numId w:val="39"/>
        </w:numPr>
        <w:tabs>
          <w:tab w:val="left" w:pos="801"/>
        </w:tabs>
      </w:pPr>
      <w:r>
        <w:lastRenderedPageBreak/>
        <w:t>Siruri de caractere</w:t>
      </w:r>
    </w:p>
    <w:p w14:paraId="3325E9C9" w14:textId="5086910C" w:rsidR="003A0CBA" w:rsidRDefault="003A0CBA" w:rsidP="003A0CBA">
      <w:pPr>
        <w:pStyle w:val="ListParagraph"/>
        <w:tabs>
          <w:tab w:val="left" w:pos="801"/>
        </w:tabs>
        <w:ind w:left="717" w:firstLine="0"/>
      </w:pPr>
    </w:p>
    <w:p w14:paraId="557748B5" w14:textId="5A43E48E" w:rsidR="003A0CBA" w:rsidRDefault="0037181B" w:rsidP="003A0CBA">
      <w:r>
        <w:rPr>
          <w:noProof/>
        </w:rPr>
        <w:drawing>
          <wp:inline distT="0" distB="0" distL="0" distR="0" wp14:anchorId="3C9D95F3" wp14:editId="6C38503F">
            <wp:extent cx="5335325" cy="1688394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45102" cy="169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0C20" w14:textId="1A4AFC0A" w:rsidR="0037181B" w:rsidRPr="0037181B" w:rsidRDefault="0037181B" w:rsidP="0037181B"/>
    <w:p w14:paraId="49B3DA62" w14:textId="13CDB7C6" w:rsidR="0037181B" w:rsidRDefault="0037181B" w:rsidP="0037181B"/>
    <w:p w14:paraId="560FD60F" w14:textId="72ACAF15" w:rsidR="0037181B" w:rsidRDefault="0037181B" w:rsidP="0037181B">
      <w:r>
        <w:rPr>
          <w:noProof/>
        </w:rPr>
        <w:drawing>
          <wp:inline distT="0" distB="0" distL="0" distR="0" wp14:anchorId="6043F656" wp14:editId="1D8C46CA">
            <wp:extent cx="2949934" cy="1221826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64068" cy="12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B4DC" w14:textId="688FB141" w:rsidR="0037181B" w:rsidRDefault="0037181B" w:rsidP="0037181B"/>
    <w:p w14:paraId="6B90068B" w14:textId="1048AEEA" w:rsidR="0037181B" w:rsidRPr="0037181B" w:rsidRDefault="003A578A" w:rsidP="0037181B">
      <w:r>
        <w:rPr>
          <w:noProof/>
        </w:rPr>
        <w:drawing>
          <wp:inline distT="0" distB="0" distL="0" distR="0" wp14:anchorId="4F6B0C2A" wp14:editId="5339B360">
            <wp:extent cx="5255812" cy="1797196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5877" cy="180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81B" w:rsidRPr="0037181B">
      <w:footerReference w:type="default" r:id="rId35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3D1B7" w14:textId="77777777" w:rsidR="00804E18" w:rsidRDefault="00804E18">
      <w:r>
        <w:separator/>
      </w:r>
    </w:p>
  </w:endnote>
  <w:endnote w:type="continuationSeparator" w:id="0">
    <w:p w14:paraId="38727F3B" w14:textId="77777777" w:rsidR="00804E18" w:rsidRDefault="00804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kkurat Pro">
    <w:panose1 w:val="02000503030000020004"/>
    <w:charset w:val="00"/>
    <w:family w:val="modern"/>
    <w:notTrueType/>
    <w:pitch w:val="variable"/>
    <w:sig w:usb0="800000AF" w:usb1="5000206A" w:usb2="00000000" w:usb3="00000000" w:csb0="0000000B" w:csb1="00000000"/>
  </w:font>
  <w:font w:name="Akkurat Light Pro">
    <w:panose1 w:val="02000503030000020004"/>
    <w:charset w:val="00"/>
    <w:family w:val="modern"/>
    <w:notTrueType/>
    <w:pitch w:val="variable"/>
    <w:sig w:usb0="800000AF" w:usb1="5000206A" w:usb2="00000000" w:usb3="00000000" w:csb0="0000000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39DFC" w14:textId="77777777" w:rsidR="002A792A" w:rsidRDefault="00804E18">
    <w:pPr>
      <w:pStyle w:val="Footer"/>
    </w:pPr>
    <w:sdt>
      <w:sdtPr>
        <w:alias w:val="Enter Company Name:"/>
        <w:tag w:val="Enter Company Name:"/>
        <w:id w:val="-397664319"/>
        <w:placeholder>
          <w:docPart w:val="19786AED95C448A1BA9BFED096D3E441"/>
        </w:placeholder>
        <w:temporary/>
        <w:showingPlcHdr/>
        <w15:appearance w15:val="hidden"/>
        <w:text/>
      </w:sdtPr>
      <w:sdtEndPr/>
      <w:sdtContent>
        <w:r w:rsidR="006D480F">
          <w:t>Company Name</w:t>
        </w:r>
      </w:sdtContent>
    </w:sdt>
    <w:r w:rsidR="004548D6">
      <w:ptab w:relativeTo="margin" w:alignment="right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2B411" w14:textId="77777777" w:rsidR="00804E18" w:rsidRDefault="00804E18">
      <w:r>
        <w:separator/>
      </w:r>
    </w:p>
  </w:footnote>
  <w:footnote w:type="continuationSeparator" w:id="0">
    <w:p w14:paraId="5E6334C1" w14:textId="77777777" w:rsidR="00804E18" w:rsidRDefault="00804E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4340AC"/>
    <w:multiLevelType w:val="hybridMultilevel"/>
    <w:tmpl w:val="8FD4493A"/>
    <w:lvl w:ilvl="0" w:tplc="48B4AA3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D44B67"/>
    <w:multiLevelType w:val="hybridMultilevel"/>
    <w:tmpl w:val="12AE2078"/>
    <w:lvl w:ilvl="0" w:tplc="B1AC9A1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37" w:hanging="360"/>
      </w:pPr>
    </w:lvl>
    <w:lvl w:ilvl="2" w:tplc="0418001B" w:tentative="1">
      <w:start w:val="1"/>
      <w:numFmt w:val="lowerRoman"/>
      <w:lvlText w:val="%3."/>
      <w:lvlJc w:val="right"/>
      <w:pPr>
        <w:ind w:left="2157" w:hanging="180"/>
      </w:pPr>
    </w:lvl>
    <w:lvl w:ilvl="3" w:tplc="0418000F" w:tentative="1">
      <w:start w:val="1"/>
      <w:numFmt w:val="decimal"/>
      <w:lvlText w:val="%4."/>
      <w:lvlJc w:val="left"/>
      <w:pPr>
        <w:ind w:left="2877" w:hanging="360"/>
      </w:pPr>
    </w:lvl>
    <w:lvl w:ilvl="4" w:tplc="04180019" w:tentative="1">
      <w:start w:val="1"/>
      <w:numFmt w:val="lowerLetter"/>
      <w:lvlText w:val="%5."/>
      <w:lvlJc w:val="left"/>
      <w:pPr>
        <w:ind w:left="3597" w:hanging="360"/>
      </w:pPr>
    </w:lvl>
    <w:lvl w:ilvl="5" w:tplc="0418001B" w:tentative="1">
      <w:start w:val="1"/>
      <w:numFmt w:val="lowerRoman"/>
      <w:lvlText w:val="%6."/>
      <w:lvlJc w:val="right"/>
      <w:pPr>
        <w:ind w:left="4317" w:hanging="180"/>
      </w:pPr>
    </w:lvl>
    <w:lvl w:ilvl="6" w:tplc="0418000F" w:tentative="1">
      <w:start w:val="1"/>
      <w:numFmt w:val="decimal"/>
      <w:lvlText w:val="%7."/>
      <w:lvlJc w:val="left"/>
      <w:pPr>
        <w:ind w:left="5037" w:hanging="360"/>
      </w:pPr>
    </w:lvl>
    <w:lvl w:ilvl="7" w:tplc="04180019" w:tentative="1">
      <w:start w:val="1"/>
      <w:numFmt w:val="lowerLetter"/>
      <w:lvlText w:val="%8."/>
      <w:lvlJc w:val="left"/>
      <w:pPr>
        <w:ind w:left="5757" w:hanging="360"/>
      </w:pPr>
    </w:lvl>
    <w:lvl w:ilvl="8" w:tplc="0418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7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DD75D5"/>
    <w:multiLevelType w:val="multilevel"/>
    <w:tmpl w:val="9A28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E25B1E"/>
    <w:multiLevelType w:val="hybridMultilevel"/>
    <w:tmpl w:val="0F6E6DD4"/>
    <w:lvl w:ilvl="0" w:tplc="1D324F7E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6927BA"/>
    <w:multiLevelType w:val="hybridMultilevel"/>
    <w:tmpl w:val="64FEFD6C"/>
    <w:lvl w:ilvl="0" w:tplc="883288BE">
      <w:start w:val="3"/>
      <w:numFmt w:val="bullet"/>
      <w:lvlText w:val=""/>
      <w:lvlJc w:val="left"/>
      <w:pPr>
        <w:ind w:left="1797" w:hanging="360"/>
      </w:pPr>
      <w:rPr>
        <w:rFonts w:ascii="Wingdings" w:eastAsiaTheme="minorEastAsia" w:hAnsi="Wingdings" w:cs="Century Gothic" w:hint="default"/>
      </w:rPr>
    </w:lvl>
    <w:lvl w:ilvl="1" w:tplc="04180003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6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626D97"/>
    <w:multiLevelType w:val="hybridMultilevel"/>
    <w:tmpl w:val="D35CFCB2"/>
    <w:lvl w:ilvl="0" w:tplc="48B4AA3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37" w:hanging="360"/>
      </w:pPr>
    </w:lvl>
    <w:lvl w:ilvl="2" w:tplc="0418001B" w:tentative="1">
      <w:start w:val="1"/>
      <w:numFmt w:val="lowerRoman"/>
      <w:lvlText w:val="%3."/>
      <w:lvlJc w:val="right"/>
      <w:pPr>
        <w:ind w:left="2157" w:hanging="180"/>
      </w:pPr>
    </w:lvl>
    <w:lvl w:ilvl="3" w:tplc="0418000F" w:tentative="1">
      <w:start w:val="1"/>
      <w:numFmt w:val="decimal"/>
      <w:lvlText w:val="%4."/>
      <w:lvlJc w:val="left"/>
      <w:pPr>
        <w:ind w:left="2877" w:hanging="360"/>
      </w:pPr>
    </w:lvl>
    <w:lvl w:ilvl="4" w:tplc="04180019" w:tentative="1">
      <w:start w:val="1"/>
      <w:numFmt w:val="lowerLetter"/>
      <w:lvlText w:val="%5."/>
      <w:lvlJc w:val="left"/>
      <w:pPr>
        <w:ind w:left="3597" w:hanging="360"/>
      </w:pPr>
    </w:lvl>
    <w:lvl w:ilvl="5" w:tplc="0418001B" w:tentative="1">
      <w:start w:val="1"/>
      <w:numFmt w:val="lowerRoman"/>
      <w:lvlText w:val="%6."/>
      <w:lvlJc w:val="right"/>
      <w:pPr>
        <w:ind w:left="4317" w:hanging="180"/>
      </w:pPr>
    </w:lvl>
    <w:lvl w:ilvl="6" w:tplc="0418000F" w:tentative="1">
      <w:start w:val="1"/>
      <w:numFmt w:val="decimal"/>
      <w:lvlText w:val="%7."/>
      <w:lvlJc w:val="left"/>
      <w:pPr>
        <w:ind w:left="5037" w:hanging="360"/>
      </w:pPr>
    </w:lvl>
    <w:lvl w:ilvl="7" w:tplc="04180019" w:tentative="1">
      <w:start w:val="1"/>
      <w:numFmt w:val="lowerLetter"/>
      <w:lvlText w:val="%8."/>
      <w:lvlJc w:val="left"/>
      <w:pPr>
        <w:ind w:left="5757" w:hanging="360"/>
      </w:pPr>
    </w:lvl>
    <w:lvl w:ilvl="8" w:tplc="0418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18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14"/>
  </w:num>
  <w:num w:numId="8">
    <w:abstractNumId w:val="19"/>
  </w:num>
  <w:num w:numId="9">
    <w:abstractNumId w:val="11"/>
  </w:num>
  <w:num w:numId="10">
    <w:abstractNumId w:val="23"/>
  </w:num>
  <w:num w:numId="11">
    <w:abstractNumId w:val="27"/>
  </w:num>
  <w:num w:numId="12">
    <w:abstractNumId w:val="27"/>
    <w:lvlOverride w:ilvl="0">
      <w:startOverride w:val="1"/>
    </w:lvlOverride>
  </w:num>
  <w:num w:numId="13">
    <w:abstractNumId w:val="13"/>
  </w:num>
  <w:num w:numId="14">
    <w:abstractNumId w:val="13"/>
    <w:lvlOverride w:ilvl="0">
      <w:startOverride w:val="1"/>
    </w:lvlOverride>
  </w:num>
  <w:num w:numId="15">
    <w:abstractNumId w:val="15"/>
  </w:num>
  <w:num w:numId="16">
    <w:abstractNumId w:val="15"/>
    <w:lvlOverride w:ilvl="0">
      <w:startOverride w:val="1"/>
    </w:lvlOverride>
  </w:num>
  <w:num w:numId="17">
    <w:abstractNumId w:val="24"/>
  </w:num>
  <w:num w:numId="18">
    <w:abstractNumId w:val="24"/>
    <w:lvlOverride w:ilvl="0">
      <w:startOverride w:val="1"/>
    </w:lvlOverride>
  </w:num>
  <w:num w:numId="19">
    <w:abstractNumId w:val="27"/>
  </w:num>
  <w:num w:numId="20">
    <w:abstractNumId w:val="27"/>
  </w:num>
  <w:num w:numId="21">
    <w:abstractNumId w:val="14"/>
    <w:lvlOverride w:ilvl="0">
      <w:startOverride w:val="1"/>
    </w:lvlOverride>
  </w:num>
  <w:num w:numId="22">
    <w:abstractNumId w:val="14"/>
    <w:lvlOverride w:ilvl="0">
      <w:startOverride w:val="1"/>
    </w:lvlOverride>
  </w:num>
  <w:num w:numId="23">
    <w:abstractNumId w:val="27"/>
    <w:lvlOverride w:ilvl="0">
      <w:startOverride w:val="1"/>
    </w:lvlOverride>
  </w:num>
  <w:num w:numId="24">
    <w:abstractNumId w:val="21"/>
  </w:num>
  <w:num w:numId="25">
    <w:abstractNumId w:val="15"/>
    <w:lvlOverride w:ilvl="0">
      <w:startOverride w:val="1"/>
    </w:lvlOverride>
  </w:num>
  <w:num w:numId="26">
    <w:abstractNumId w:val="9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6"/>
  </w:num>
  <w:num w:numId="36">
    <w:abstractNumId w:val="22"/>
  </w:num>
  <w:num w:numId="37">
    <w:abstractNumId w:val="12"/>
  </w:num>
  <w:num w:numId="38">
    <w:abstractNumId w:val="17"/>
  </w:num>
  <w:num w:numId="39">
    <w:abstractNumId w:val="16"/>
  </w:num>
  <w:num w:numId="40">
    <w:abstractNumId w:val="25"/>
  </w:num>
  <w:num w:numId="41">
    <w:abstractNumId w:val="20"/>
  </w:num>
  <w:num w:numId="42">
    <w:abstractNumId w:val="28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7AC"/>
    <w:rsid w:val="000303C2"/>
    <w:rsid w:val="00071A33"/>
    <w:rsid w:val="0008087C"/>
    <w:rsid w:val="000A0F81"/>
    <w:rsid w:val="000A696F"/>
    <w:rsid w:val="000C45B6"/>
    <w:rsid w:val="000C562B"/>
    <w:rsid w:val="00102801"/>
    <w:rsid w:val="001E35FF"/>
    <w:rsid w:val="00270E07"/>
    <w:rsid w:val="002917AC"/>
    <w:rsid w:val="002A792A"/>
    <w:rsid w:val="002F50CA"/>
    <w:rsid w:val="003638E9"/>
    <w:rsid w:val="0037181B"/>
    <w:rsid w:val="00387081"/>
    <w:rsid w:val="003A0CBA"/>
    <w:rsid w:val="003A578A"/>
    <w:rsid w:val="004223A9"/>
    <w:rsid w:val="004548D6"/>
    <w:rsid w:val="00494FAB"/>
    <w:rsid w:val="00495559"/>
    <w:rsid w:val="004B5EAA"/>
    <w:rsid w:val="00544FDE"/>
    <w:rsid w:val="005903A7"/>
    <w:rsid w:val="00596A70"/>
    <w:rsid w:val="005B653B"/>
    <w:rsid w:val="005C17AF"/>
    <w:rsid w:val="005F3943"/>
    <w:rsid w:val="005F6ACD"/>
    <w:rsid w:val="00611A2C"/>
    <w:rsid w:val="006205F4"/>
    <w:rsid w:val="00631BE2"/>
    <w:rsid w:val="00671C87"/>
    <w:rsid w:val="006D480F"/>
    <w:rsid w:val="006F013C"/>
    <w:rsid w:val="006F07D7"/>
    <w:rsid w:val="0073798B"/>
    <w:rsid w:val="00751CB9"/>
    <w:rsid w:val="0079211B"/>
    <w:rsid w:val="00804E18"/>
    <w:rsid w:val="00823C88"/>
    <w:rsid w:val="008A6984"/>
    <w:rsid w:val="008B4B02"/>
    <w:rsid w:val="00986A5C"/>
    <w:rsid w:val="009A2858"/>
    <w:rsid w:val="009B515D"/>
    <w:rsid w:val="009D55BB"/>
    <w:rsid w:val="00A02A42"/>
    <w:rsid w:val="00A32A28"/>
    <w:rsid w:val="00A6438F"/>
    <w:rsid w:val="00A708F7"/>
    <w:rsid w:val="00A94AE3"/>
    <w:rsid w:val="00AA64E2"/>
    <w:rsid w:val="00AB08ED"/>
    <w:rsid w:val="00AB17FC"/>
    <w:rsid w:val="00AB31C6"/>
    <w:rsid w:val="00B06F61"/>
    <w:rsid w:val="00B50818"/>
    <w:rsid w:val="00BD4E5D"/>
    <w:rsid w:val="00BF2918"/>
    <w:rsid w:val="00C3425F"/>
    <w:rsid w:val="00C3688B"/>
    <w:rsid w:val="00C40E10"/>
    <w:rsid w:val="00C64A25"/>
    <w:rsid w:val="00C72B2A"/>
    <w:rsid w:val="00CE697A"/>
    <w:rsid w:val="00D34246"/>
    <w:rsid w:val="00DA2D91"/>
    <w:rsid w:val="00DE5D8C"/>
    <w:rsid w:val="00E74C55"/>
    <w:rsid w:val="00E814A4"/>
    <w:rsid w:val="00E91104"/>
    <w:rsid w:val="00EA4241"/>
    <w:rsid w:val="00EC59B0"/>
    <w:rsid w:val="00F06BBE"/>
    <w:rsid w:val="00F801D7"/>
    <w:rsid w:val="00FA20AE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9AE482"/>
  <w15:chartTrackingRefBased/>
  <w15:docId w15:val="{A66AF0FE-7739-472B-BF5B-B64732CD2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EastAsia" w:hAnsi="Roboto" w:cstheme="minorBidi"/>
        <w:color w:val="4C483D" w:themeColor="text2"/>
        <w:sz w:val="22"/>
        <w:lang w:val="en-US" w:eastAsia="ja-JP" w:bidi="ar-SA"/>
      </w:rPr>
    </w:rPrDefault>
    <w:pPrDefault>
      <w:pPr>
        <w:ind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9B515D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eastAsiaTheme="majorEastAsia" w:cstheme="majorBidi"/>
      <w:color w:val="000000" w:themeColor="text1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/>
      <w:ind w:firstLine="357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B515D"/>
    <w:rPr>
      <w:rFonts w:eastAsiaTheme="majorEastAsia" w:cstheme="majorBidi"/>
      <w:color w:val="000000" w:themeColor="text1"/>
      <w:sz w:val="24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11"/>
      </w:numPr>
      <w:spacing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24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15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line="288" w:lineRule="auto"/>
    </w:pPr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E35FF"/>
    <w:pPr>
      <w:tabs>
        <w:tab w:val="center" w:pos="4680"/>
        <w:tab w:val="right" w:pos="9360"/>
      </w:tabs>
    </w:pPr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35FF"/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2917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1A2C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color w:val="auto"/>
      <w:sz w:val="24"/>
      <w:szCs w:val="24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3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o.wikipedia.org/wiki/Joc_video_de_strategie_pe_ture" TargetMode="External"/><Relationship Id="rId18" Type="http://schemas.openxmlformats.org/officeDocument/2006/relationships/hyperlink" Target="https://ro.wikipedia.org/wiki/Liter%C4%83" TargetMode="External"/><Relationship Id="rId26" Type="http://schemas.openxmlformats.org/officeDocument/2006/relationships/image" Target="media/image9.png"/><Relationship Id="rId21" Type="http://schemas.openxmlformats.org/officeDocument/2006/relationships/image" Target="media/image4.png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hyperlink" Target="https://ro.wikipedia.org/wiki/Wumpus" TargetMode="External"/><Relationship Id="rId17" Type="http://schemas.openxmlformats.org/officeDocument/2006/relationships/hyperlink" Target="https://ro.wikipedia.org/wiki/Cuv%C3%A2nt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o.wikipedia.org/wiki/H%C3%A2rtie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o.wikipedia.org/wiki/Dodecaedru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ro.wikipedia.org/wiki/Joc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fontTable" Target="fontTable.xml"/><Relationship Id="rId10" Type="http://schemas.openxmlformats.org/officeDocument/2006/relationships/hyperlink" Target="https://ro.wikipedia.org/wiki/1973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yperlink" Target="https://ro.wikipedia.org/w/index.php?title=Gregory_Yob&amp;action=edit&amp;redlink=1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footer" Target="footer1.xml"/><Relationship Id="rId8" Type="http://schemas.openxmlformats.org/officeDocument/2006/relationships/hyperlink" Target="https://ro.wikipedia.org/wiki/Joc_de_aventur%C4%83" TargetMode="External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zan\AppData\Roaming\Microsoft\Templates\Project%20status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9786AED95C448A1BA9BFED096D3E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B0078-C65D-4CC0-AFF0-AF074330C804}"/>
      </w:docPartPr>
      <w:docPartBody>
        <w:p w:rsidR="00BB223D" w:rsidRDefault="00913686">
          <w:pPr>
            <w:pStyle w:val="19786AED95C448A1BA9BFED096D3E441"/>
          </w:pPr>
          <w:r>
            <w:t>To replace any placeholder text (such as this) just tap it and start typing.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kkurat Pro">
    <w:panose1 w:val="02000503030000020004"/>
    <w:charset w:val="00"/>
    <w:family w:val="modern"/>
    <w:notTrueType/>
    <w:pitch w:val="variable"/>
    <w:sig w:usb0="800000AF" w:usb1="5000206A" w:usb2="00000000" w:usb3="00000000" w:csb0="0000000B" w:csb1="00000000"/>
  </w:font>
  <w:font w:name="Akkurat Light Pro">
    <w:panose1 w:val="02000503030000020004"/>
    <w:charset w:val="00"/>
    <w:family w:val="modern"/>
    <w:notTrueType/>
    <w:pitch w:val="variable"/>
    <w:sig w:usb0="800000AF" w:usb1="5000206A" w:usb2="00000000" w:usb3="00000000" w:csb0="0000000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686"/>
    <w:rsid w:val="008740E4"/>
    <w:rsid w:val="00913686"/>
    <w:rsid w:val="00BB223D"/>
    <w:rsid w:val="00C5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customStyle="1" w:styleId="19786AED95C448A1BA9BFED096D3E441">
    <w:name w:val="19786AED95C448A1BA9BFED096D3E4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design).dotx</Template>
  <TotalTime>0</TotalTime>
  <Pages>19</Pages>
  <Words>2574</Words>
  <Characters>14934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Hezanin</dc:creator>
  <cp:keywords/>
  <dc:description/>
  <cp:lastModifiedBy>Radu Nicoleta</cp:lastModifiedBy>
  <cp:revision>29</cp:revision>
  <cp:lastPrinted>2012-12-03T18:15:00Z</cp:lastPrinted>
  <dcterms:created xsi:type="dcterms:W3CDTF">2022-01-27T12:04:00Z</dcterms:created>
  <dcterms:modified xsi:type="dcterms:W3CDTF">2022-01-27T18:04:00Z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