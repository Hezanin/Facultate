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6E86" w14:textId="74147C64" w:rsidR="002A792A" w:rsidRDefault="00167E94" w:rsidP="00167E94">
      <w:pPr>
        <w:pStyle w:val="Title"/>
      </w:pPr>
      <w:r>
        <w:t>Tema lab.5</w:t>
      </w:r>
    </w:p>
    <w:p w14:paraId="50F4EF34" w14:textId="39F61BC0" w:rsidR="00167E94" w:rsidRDefault="00167E94" w:rsidP="00167E94">
      <w:pPr>
        <w:pStyle w:val="Subtitle"/>
        <w:jc w:val="left"/>
      </w:pPr>
      <w:r>
        <w:t>NICOLETA RADU</w:t>
      </w:r>
    </w:p>
    <w:p w14:paraId="31935FFB" w14:textId="7DD5E1BE" w:rsidR="00167E94" w:rsidRDefault="00167E94" w:rsidP="00167E94"/>
    <w:p w14:paraId="114233C2" w14:textId="7E4ED2A5" w:rsidR="00167E94" w:rsidRDefault="007E0361" w:rsidP="007E0361">
      <w:pPr>
        <w:pStyle w:val="Heading1"/>
      </w:pPr>
      <w:r>
        <w:t>Exercitiul 1</w:t>
      </w:r>
    </w:p>
    <w:p w14:paraId="04602FF9" w14:textId="77777777" w:rsidR="00E56CF7" w:rsidRPr="00E56CF7" w:rsidRDefault="00E56CF7" w:rsidP="00E56CF7">
      <w:pPr>
        <w:pStyle w:val="NormalWeb"/>
        <w:shd w:val="clear" w:color="auto" w:fill="EEEEEE"/>
        <w:spacing w:before="0" w:beforeAutospacing="0" w:after="225" w:afterAutospacing="0"/>
        <w:rPr>
          <w:rFonts w:ascii="Roboto" w:hAnsi="Roboto" w:cs="Helvetica"/>
          <w:color w:val="333333"/>
          <w:sz w:val="22"/>
          <w:szCs w:val="22"/>
        </w:rPr>
      </w:pPr>
      <w:r w:rsidRPr="00E56CF7">
        <w:rPr>
          <w:rFonts w:ascii="Roboto" w:hAnsi="Roboto" w:cs="Helvetica"/>
          <w:color w:val="333333"/>
          <w:sz w:val="22"/>
          <w:szCs w:val="22"/>
        </w:rPr>
        <w:t>Se consideră două tablouri unidimensionale </w:t>
      </w:r>
      <w:r w:rsidRPr="00E56CF7">
        <w:rPr>
          <w:rStyle w:val="HTMLCode"/>
          <w:rFonts w:ascii="Roboto" w:eastAsiaTheme="majorEastAsia" w:hAnsi="Roboto"/>
          <w:color w:val="C7254E"/>
          <w:sz w:val="22"/>
          <w:szCs w:val="22"/>
          <w:shd w:val="clear" w:color="auto" w:fill="F9F2F4"/>
        </w:rPr>
        <w:t>A</w:t>
      </w:r>
      <w:r w:rsidRPr="00E56CF7">
        <w:rPr>
          <w:rFonts w:ascii="Roboto" w:hAnsi="Roboto" w:cs="Helvetica"/>
          <w:color w:val="333333"/>
          <w:sz w:val="22"/>
          <w:szCs w:val="22"/>
        </w:rPr>
        <w:t> și </w:t>
      </w:r>
      <w:r w:rsidRPr="00E56CF7">
        <w:rPr>
          <w:rStyle w:val="HTMLCode"/>
          <w:rFonts w:ascii="Roboto" w:eastAsiaTheme="majorEastAsia" w:hAnsi="Roboto"/>
          <w:color w:val="C7254E"/>
          <w:sz w:val="22"/>
          <w:szCs w:val="22"/>
          <w:shd w:val="clear" w:color="auto" w:fill="F9F2F4"/>
        </w:rPr>
        <w:t>B</w:t>
      </w:r>
      <w:r w:rsidRPr="00E56CF7">
        <w:rPr>
          <w:rFonts w:ascii="Roboto" w:hAnsi="Roboto" w:cs="Helvetica"/>
          <w:color w:val="333333"/>
          <w:sz w:val="22"/>
          <w:szCs w:val="22"/>
        </w:rPr>
        <w:t>: </w:t>
      </w:r>
      <w:r w:rsidRPr="00E56CF7">
        <w:rPr>
          <w:rStyle w:val="HTMLCode"/>
          <w:rFonts w:ascii="Roboto" w:eastAsiaTheme="majorEastAsia" w:hAnsi="Roboto"/>
          <w:color w:val="C7254E"/>
          <w:sz w:val="22"/>
          <w:szCs w:val="22"/>
          <w:shd w:val="clear" w:color="auto" w:fill="F9F2F4"/>
        </w:rPr>
        <w:t>A=(1,7,9)</w:t>
      </w:r>
      <w:r w:rsidRPr="00E56CF7">
        <w:rPr>
          <w:rFonts w:ascii="Roboto" w:hAnsi="Roboto" w:cs="Helvetica"/>
          <w:color w:val="333333"/>
          <w:sz w:val="22"/>
          <w:szCs w:val="22"/>
        </w:rPr>
        <w:t> și </w:t>
      </w:r>
      <w:r w:rsidRPr="00E56CF7">
        <w:rPr>
          <w:rStyle w:val="HTMLCode"/>
          <w:rFonts w:ascii="Roboto" w:eastAsiaTheme="majorEastAsia" w:hAnsi="Roboto"/>
          <w:color w:val="C7254E"/>
          <w:sz w:val="22"/>
          <w:szCs w:val="22"/>
          <w:shd w:val="clear" w:color="auto" w:fill="F9F2F4"/>
        </w:rPr>
        <w:t>B=(5,7,8,12)</w:t>
      </w:r>
      <w:r w:rsidRPr="00E56CF7">
        <w:rPr>
          <w:rFonts w:ascii="Roboto" w:hAnsi="Roboto" w:cs="Helvetica"/>
          <w:color w:val="333333"/>
          <w:sz w:val="22"/>
          <w:szCs w:val="22"/>
        </w:rPr>
        <w:t>.</w:t>
      </w:r>
    </w:p>
    <w:p w14:paraId="791D2444" w14:textId="77777777" w:rsidR="00E56CF7" w:rsidRPr="00E56CF7" w:rsidRDefault="00E56CF7" w:rsidP="00E56CF7">
      <w:pPr>
        <w:pStyle w:val="NormalWeb"/>
        <w:shd w:val="clear" w:color="auto" w:fill="EEEEEE"/>
        <w:spacing w:before="0" w:beforeAutospacing="0" w:after="225" w:afterAutospacing="0"/>
        <w:rPr>
          <w:rFonts w:ascii="Roboto" w:hAnsi="Roboto" w:cs="Helvetica"/>
          <w:color w:val="333333"/>
          <w:sz w:val="22"/>
          <w:szCs w:val="22"/>
        </w:rPr>
      </w:pPr>
      <w:r w:rsidRPr="00E56CF7">
        <w:rPr>
          <w:rFonts w:ascii="Roboto" w:hAnsi="Roboto" w:cs="Helvetica"/>
          <w:color w:val="333333"/>
          <w:sz w:val="22"/>
          <w:szCs w:val="22"/>
        </w:rPr>
        <w:t>Determinaţi elementele unui tablou obținut prin interclasarea tablourilor </w:t>
      </w:r>
      <w:r w:rsidRPr="00E56CF7">
        <w:rPr>
          <w:rStyle w:val="HTMLCode"/>
          <w:rFonts w:ascii="Roboto" w:eastAsiaTheme="majorEastAsia" w:hAnsi="Roboto"/>
          <w:color w:val="C7254E"/>
          <w:sz w:val="22"/>
          <w:szCs w:val="22"/>
          <w:shd w:val="clear" w:color="auto" w:fill="F9F2F4"/>
        </w:rPr>
        <w:t>A</w:t>
      </w:r>
      <w:r w:rsidRPr="00E56CF7">
        <w:rPr>
          <w:rFonts w:ascii="Roboto" w:hAnsi="Roboto" w:cs="Helvetica"/>
          <w:color w:val="333333"/>
          <w:sz w:val="22"/>
          <w:szCs w:val="22"/>
        </w:rPr>
        <w:t> și </w:t>
      </w:r>
      <w:r w:rsidRPr="00E56CF7">
        <w:rPr>
          <w:rStyle w:val="HTMLCode"/>
          <w:rFonts w:ascii="Roboto" w:eastAsiaTheme="majorEastAsia" w:hAnsi="Roboto"/>
          <w:color w:val="C7254E"/>
          <w:sz w:val="22"/>
          <w:szCs w:val="22"/>
          <w:shd w:val="clear" w:color="auto" w:fill="F9F2F4"/>
        </w:rPr>
        <w:t>B</w:t>
      </w:r>
      <w:r w:rsidRPr="00E56CF7">
        <w:rPr>
          <w:rFonts w:ascii="Roboto" w:hAnsi="Roboto" w:cs="Helvetica"/>
          <w:color w:val="333333"/>
          <w:sz w:val="22"/>
          <w:szCs w:val="22"/>
        </w:rPr>
        <w:t>.</w:t>
      </w:r>
    </w:p>
    <w:p w14:paraId="2E8DE12B" w14:textId="1403EDB7" w:rsidR="00E56CF7" w:rsidRPr="00E56CF7" w:rsidRDefault="00E56CF7" w:rsidP="00E56CF7">
      <w:pPr>
        <w:pStyle w:val="NormalWeb"/>
        <w:shd w:val="clear" w:color="auto" w:fill="EEEEEE"/>
        <w:spacing w:before="0" w:beforeAutospacing="0" w:after="225" w:afterAutospacing="0"/>
        <w:rPr>
          <w:rFonts w:ascii="Roboto" w:hAnsi="Roboto" w:cs="Helvetica"/>
          <w:color w:val="333333"/>
          <w:sz w:val="22"/>
          <w:szCs w:val="22"/>
        </w:rPr>
      </w:pPr>
      <w:r w:rsidRPr="00E56CF7">
        <w:rPr>
          <w:rFonts w:ascii="Roboto" w:hAnsi="Roboto" w:cs="Helvetica"/>
          <w:color w:val="333333"/>
          <w:sz w:val="22"/>
          <w:szCs w:val="22"/>
        </w:rPr>
        <w:t>Scrieţi elementele tabloului determinat în ordinea din acesta, separate prin exact un spaţiu.</w:t>
      </w:r>
    </w:p>
    <w:p w14:paraId="57EE1A8C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47D4B44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5BD6AD0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i;</w:t>
      </w:r>
    </w:p>
    <w:p w14:paraId="3EB771BF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1E939178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E405D58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269BD33" w14:textId="2649CE04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F5CF18B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</w:p>
    <w:p w14:paraId="6AF6C5FB" w14:textId="2D8C030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181620D4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3F61532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tablou1[] = {1,7,9};</w:t>
      </w:r>
    </w:p>
    <w:p w14:paraId="3297F123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tablou2[] = {5,7,8,12};</w:t>
      </w:r>
    </w:p>
    <w:p w14:paraId="0A0A9A9E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3DA5D23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printArray(tablou1,3);</w:t>
      </w:r>
    </w:p>
    <w:p w14:paraId="7B33FB53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printArray(tablou2,4);</w:t>
      </w:r>
    </w:p>
    <w:p w14:paraId="143DA9C6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CA6C5E8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size1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(tablou1) /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(tablou1[0]);</w:t>
      </w:r>
    </w:p>
    <w:p w14:paraId="450318DE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size2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(tablou2) /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(tablou2[0]);</w:t>
      </w:r>
    </w:p>
    <w:p w14:paraId="22DDD058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28E95B0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finalSize = size1 + size2;</w:t>
      </w:r>
    </w:p>
    <w:p w14:paraId="231152FC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"Marimea celor doua tablouri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finalSize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AA9636A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F57B97D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tablouFinal[finalSize];</w:t>
      </w:r>
    </w:p>
    <w:p w14:paraId="6373E466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00DFDC9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3CDF4F7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finalSize; i++)</w:t>
      </w:r>
    </w:p>
    <w:p w14:paraId="6F3B85C3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59878878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&lt; size1)</w:t>
      </w:r>
    </w:p>
    <w:p w14:paraId="3F8B3C89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5B9E1E8C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tablouFinal[i] = tablou1[i];</w:t>
      </w:r>
    </w:p>
    <w:p w14:paraId="5C06C556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0ACD6457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048F06E5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7E0835E3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tablouFinal[i] = tablou2[i - size1];</w:t>
      </w:r>
    </w:p>
    <w:p w14:paraId="1C08363C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02155D83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8B12989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931011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7DC157D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printArray(tablouFinal, finalSize);</w:t>
      </w:r>
    </w:p>
    <w:p w14:paraId="71312546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6FF438" w14:textId="77777777" w:rsidR="008E1374" w:rsidRDefault="008E1374" w:rsidP="008E137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30F3EFFD" w14:textId="32F8B4ED" w:rsidR="007E0361" w:rsidRDefault="008E1374" w:rsidP="008E1374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D16A48E" w14:textId="63D904BD" w:rsidR="00E56CF7" w:rsidRDefault="00E56CF7" w:rsidP="007E0361"/>
    <w:p w14:paraId="1797BAF4" w14:textId="2AD0498C" w:rsidR="008E1374" w:rsidRDefault="008E1374" w:rsidP="007E0361">
      <w:pPr>
        <w:rPr>
          <w:noProof/>
        </w:rPr>
      </w:pPr>
      <w:r>
        <w:rPr>
          <w:noProof/>
        </w:rPr>
        <w:drawing>
          <wp:inline distT="0" distB="0" distL="0" distR="0" wp14:anchorId="4E957AC7" wp14:editId="5793FAE9">
            <wp:extent cx="32099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4998" w14:textId="40C1AE93" w:rsidR="008E1374" w:rsidRPr="008E1374" w:rsidRDefault="008E1374" w:rsidP="008E1374"/>
    <w:p w14:paraId="615322B4" w14:textId="4D674368" w:rsidR="008E1374" w:rsidRDefault="008E1374" w:rsidP="008E1374">
      <w:pPr>
        <w:rPr>
          <w:noProof/>
        </w:rPr>
      </w:pPr>
    </w:p>
    <w:p w14:paraId="0D91DBD4" w14:textId="3A1406F1" w:rsidR="008E1374" w:rsidRDefault="008E1374" w:rsidP="008E1374">
      <w:pPr>
        <w:pStyle w:val="Heading1"/>
      </w:pPr>
      <w:r>
        <w:t>Exercitiul 2</w:t>
      </w:r>
    </w:p>
    <w:p w14:paraId="2D5B2D42" w14:textId="6BAB6B0C" w:rsidR="008E1374" w:rsidRDefault="008E1374" w:rsidP="008E1374">
      <w:pP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Tablourile unidimensionale </w:t>
      </w:r>
      <w:r>
        <w:rPr>
          <w:rStyle w:val="HTMLCode"/>
          <w:rFonts w:eastAsiaTheme="minorEastAsia"/>
          <w:color w:val="C7254E"/>
          <w:sz w:val="19"/>
          <w:szCs w:val="19"/>
          <w:shd w:val="clear" w:color="auto" w:fill="F9F2F4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și </w:t>
      </w:r>
      <w:r>
        <w:rPr>
          <w:rStyle w:val="HTMLCode"/>
          <w:rFonts w:eastAsiaTheme="minorEastAsia"/>
          <w:color w:val="C7254E"/>
          <w:sz w:val="19"/>
          <w:szCs w:val="19"/>
          <w:shd w:val="clear" w:color="auto" w:fill="F9F2F4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au elementele: </w:t>
      </w:r>
      <w:r>
        <w:rPr>
          <w:rStyle w:val="HTMLCode"/>
          <w:rFonts w:eastAsiaTheme="minorEastAsia"/>
          <w:color w:val="C7254E"/>
          <w:sz w:val="19"/>
          <w:szCs w:val="19"/>
          <w:shd w:val="clear" w:color="auto" w:fill="F9F2F4"/>
        </w:rPr>
        <w:t>A=(20,17,12,10,3)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iar </w:t>
      </w:r>
      <w:r>
        <w:rPr>
          <w:rStyle w:val="HTMLCode"/>
          <w:rFonts w:eastAsiaTheme="minorEastAsia"/>
          <w:color w:val="C7254E"/>
          <w:sz w:val="19"/>
          <w:szCs w:val="19"/>
          <w:shd w:val="clear" w:color="auto" w:fill="F9F2F4"/>
        </w:rPr>
        <w:t>B=(45,16,12,7,2)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. În urma interclasării lor în ordine descrescătoare se obține tabloul cu elementele:</w:t>
      </w:r>
      <w:r w:rsidR="00AE71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E71DD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(45,20,17,16,12,12,10,7,3,2)</w:t>
      </w:r>
    </w:p>
    <w:p w14:paraId="2A36A6FE" w14:textId="0DB12D07" w:rsidR="00AE71DD" w:rsidRDefault="00AE71DD" w:rsidP="008E1374">
      <w:pP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</w:pPr>
    </w:p>
    <w:p w14:paraId="61191558" w14:textId="7DAB5625" w:rsidR="00AE71DD" w:rsidRDefault="00A94378" w:rsidP="008E1374">
      <w:pP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</w:pPr>
      <w:r>
        <w:rPr>
          <w:noProof/>
        </w:rPr>
        <w:drawing>
          <wp:inline distT="0" distB="0" distL="0" distR="0" wp14:anchorId="26B6D39F" wp14:editId="4EE1326F">
            <wp:extent cx="34004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B62A" w14:textId="029D3251" w:rsidR="00A94378" w:rsidRDefault="00A94378" w:rsidP="008E1374">
      <w:pP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</w:pPr>
    </w:p>
    <w:p w14:paraId="43EA8149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</w:p>
    <w:p w14:paraId="0D647EFE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36881E1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B4B8A00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BFA061A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1C90710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temp;</w:t>
      </w:r>
    </w:p>
    <w:p w14:paraId="30562C3B" w14:textId="3820AEB4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D8908F4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</w:p>
    <w:p w14:paraId="1120BA78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</w:p>
    <w:p w14:paraId="573ED83A" w14:textId="5D29369B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sortZA(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0FA0576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2B031EC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i, j, min_idx;</w:t>
      </w:r>
    </w:p>
    <w:p w14:paraId="2C77EB19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82F90C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- 1; i++)</w:t>
      </w:r>
    </w:p>
    <w:p w14:paraId="2E990878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FE6A588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min_idx = i;</w:t>
      </w:r>
    </w:p>
    <w:p w14:paraId="0E692641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72ED48E7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1412B617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[min_idx])</w:t>
      </w:r>
    </w:p>
    <w:p w14:paraId="2CE040B0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321E597C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min_idx = j;</w:t>
      </w:r>
    </w:p>
    <w:p w14:paraId="515BB0B4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4596CE3E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45730D18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swap(&amp;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[min_idx], 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[i]);</w:t>
      </w:r>
    </w:p>
    <w:p w14:paraId="69CA3320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D183190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4321A1B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12071DF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14BD5FCA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01091D0" w14:textId="14DFE6F9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tablou1[] = { 20,17,12,10,3 }; // tablou A</w:t>
      </w:r>
    </w:p>
    <w:p w14:paraId="56B6B2B3" w14:textId="15F12650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tablou2[] = { 45,16,12,7,2 };  // tablou B</w:t>
      </w:r>
    </w:p>
    <w:p w14:paraId="39F26A93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3EF524F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printArray(tablou1,3);</w:t>
      </w:r>
    </w:p>
    <w:p w14:paraId="2F35706D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printArray(tablou2,4);</w:t>
      </w:r>
    </w:p>
    <w:p w14:paraId="3026C344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A1DCDFC" w14:textId="3BF71D95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size1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(tablou1) /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(tablou1[0]); // marime tablou A</w:t>
      </w:r>
    </w:p>
    <w:p w14:paraId="447424EC" w14:textId="4008A7CA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size2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(tablou2) /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(tablou2[0]); // marime tablou B</w:t>
      </w:r>
    </w:p>
    <w:p w14:paraId="36B94C8C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DBA7664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finalSize = size1 + size2;</w:t>
      </w:r>
    </w:p>
    <w:p w14:paraId="755CCADE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"Marimea celor doua tablouri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finalSize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3DFA043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513D653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tablouFinal[finalSize];</w:t>
      </w:r>
    </w:p>
    <w:p w14:paraId="5511F987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D9EA5E8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A4F8468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finalSize; i++)</w:t>
      </w:r>
    </w:p>
    <w:p w14:paraId="17975C6E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4C1A8DA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&lt; size1)</w:t>
      </w:r>
    </w:p>
    <w:p w14:paraId="34777236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6565523D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tablouFinal[i] = tablou1[i];</w:t>
      </w:r>
    </w:p>
    <w:p w14:paraId="7B10D914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5064DC2F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485FE418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21BE5193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tablouFinal[i] = tablou2[i - size1];</w:t>
      </w:r>
    </w:p>
    <w:p w14:paraId="1D4C3A9D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10715415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6B36233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ACB1DB1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D3EB6A4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printArray(tablouFinal, finalSize);</w:t>
      </w:r>
    </w:p>
    <w:p w14:paraId="59F172EA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ED263D6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sortZA(tablouFinal,finalSize);</w:t>
      </w:r>
    </w:p>
    <w:p w14:paraId="084CC0A4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"Array sortat A-Z: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3871A64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printArray(tablouFinal, finalSize);</w:t>
      </w:r>
    </w:p>
    <w:p w14:paraId="710C1464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77724A7" w14:textId="77777777" w:rsidR="00A94378" w:rsidRDefault="00A94378" w:rsidP="00A943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63A004B9" w14:textId="30C62343" w:rsidR="00A94378" w:rsidRDefault="00A94378" w:rsidP="00A94378">
      <w:pP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2429E28" w14:textId="1A97CD3C" w:rsidR="00AE71DD" w:rsidRDefault="00AE71DD" w:rsidP="008E1374"/>
    <w:p w14:paraId="4CA92567" w14:textId="7BAC770C" w:rsidR="00A94378" w:rsidRDefault="00A94378" w:rsidP="00A94378">
      <w:pPr>
        <w:pStyle w:val="Heading1"/>
      </w:pPr>
      <w:r>
        <w:t>Exercitiul 3</w:t>
      </w:r>
    </w:p>
    <w:p w14:paraId="225FF2F5" w14:textId="5E223855" w:rsidR="00A94378" w:rsidRDefault="00735AF6" w:rsidP="00A94378">
      <w:r w:rsidRPr="00735AF6">
        <w:t xml:space="preserve">Thomas iubește numerele pare. Era plictisit și a decis să tipărească toate numerele pare la indicii pari ai </w:t>
      </w:r>
      <w:r>
        <w:t xml:space="preserve">    </w:t>
      </w:r>
      <w:r w:rsidRPr="00735AF6">
        <w:t>unui tablou</w:t>
      </w:r>
      <w:r>
        <w:t xml:space="preserve"> unidimensional</w:t>
      </w:r>
      <w:r w:rsidRPr="00735AF6">
        <w:t>. Vrea ajutorul tău pentru a finaliza această sarcină.</w:t>
      </w:r>
    </w:p>
    <w:p w14:paraId="767B68E2" w14:textId="77739E82" w:rsidR="00735AF6" w:rsidRDefault="00735AF6" w:rsidP="00A94378"/>
    <w:p w14:paraId="2994DD89" w14:textId="6AB786CC" w:rsidR="00735AF6" w:rsidRDefault="00735AF6" w:rsidP="00A94378">
      <w:r>
        <w:rPr>
          <w:noProof/>
        </w:rPr>
        <w:drawing>
          <wp:inline distT="0" distB="0" distL="0" distR="0" wp14:anchorId="484389CD" wp14:editId="620A4806">
            <wp:extent cx="26479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27BD" w14:textId="71000EFA" w:rsidR="00735AF6" w:rsidRDefault="00735AF6" w:rsidP="00A94378"/>
    <w:p w14:paraId="07CE70E5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5CDC7B4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272F4F3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i;</w:t>
      </w:r>
    </w:p>
    <w:p w14:paraId="5F2BB65D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2AFFEE72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76B4B07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A4B85C2" w14:textId="2A2A2D8D" w:rsidR="00735AF6" w:rsidRDefault="00735AF6" w:rsidP="00735AF6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534B13F" w14:textId="77777777" w:rsidR="00735AF6" w:rsidRDefault="00735AF6" w:rsidP="00A94378"/>
    <w:p w14:paraId="4F5D4D4D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496B582A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6223141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tablou1[] = { 1,2,6,4,65,45,64,452,454 };</w:t>
      </w:r>
    </w:p>
    <w:p w14:paraId="58C856F7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size1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(tablou1) /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(tablou1[0]);</w:t>
      </w:r>
    </w:p>
    <w:p w14:paraId="18BD1F18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A5E9BA2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printArray(tablou1,size1);</w:t>
      </w:r>
    </w:p>
    <w:p w14:paraId="0A856D5F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BC18EFB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B97193D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size1; i++)</w:t>
      </w:r>
    </w:p>
    <w:p w14:paraId="3EAFFBC6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05AA0C4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% 2 == 0)</w:t>
      </w:r>
    </w:p>
    <w:p w14:paraId="2FD63DC5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490C7BBE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(tablou1[i] % 2 == 0)</w:t>
      </w:r>
    </w:p>
    <w:p w14:paraId="7EF413B1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74A46E2D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tablou1[i]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3239E5F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687F7D3F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7DF4D8D0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352E983A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792BBDD" w14:textId="77777777" w:rsidR="00735AF6" w:rsidRDefault="00735AF6" w:rsidP="00735AF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5F1554EE" w14:textId="681E5F3D" w:rsidR="00735AF6" w:rsidRDefault="00735AF6" w:rsidP="00735AF6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0389BBF" w14:textId="46BBE081" w:rsidR="003434EB" w:rsidRDefault="003434EB" w:rsidP="00735AF6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0A080EB" w14:textId="5855E29E" w:rsidR="003434EB" w:rsidRDefault="003434EB" w:rsidP="003434EB">
      <w:pPr>
        <w:pStyle w:val="Heading1"/>
      </w:pPr>
      <w:r>
        <w:t>Exercitiul 4</w:t>
      </w:r>
    </w:p>
    <w:p w14:paraId="71E3B684" w14:textId="10E222D6" w:rsidR="003434EB" w:rsidRDefault="007074D2" w:rsidP="003434EB">
      <w:r w:rsidRPr="007074D2">
        <w:t>Vi se dă un tablou de numere întregi și trebuie să găsiți suma elementelor din tablou și să găsiți restul atunci când suma este împărțită la cel mai mare număr din tablou.</w:t>
      </w:r>
    </w:p>
    <w:p w14:paraId="4E5F18C6" w14:textId="31464424" w:rsidR="007074D2" w:rsidRDefault="007074D2" w:rsidP="003434EB"/>
    <w:p w14:paraId="36C56BC4" w14:textId="77777777" w:rsidR="00B628CF" w:rsidRDefault="007074D2" w:rsidP="003434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5E2E120" wp14:editId="0241049A">
            <wp:simplePos x="683812" y="1542553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1533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A00FF" w14:textId="77777777" w:rsidR="00B628CF" w:rsidRPr="00B628CF" w:rsidRDefault="00B628CF" w:rsidP="00B628CF"/>
    <w:p w14:paraId="2DE950A5" w14:textId="77777777" w:rsidR="00B628CF" w:rsidRPr="00B628CF" w:rsidRDefault="00B628CF" w:rsidP="00B628CF"/>
    <w:p w14:paraId="078145BB" w14:textId="77777777" w:rsidR="00B628CF" w:rsidRPr="00B628CF" w:rsidRDefault="00B628CF" w:rsidP="00B628CF"/>
    <w:p w14:paraId="51BD079D" w14:textId="77777777" w:rsidR="00B628CF" w:rsidRPr="00B628CF" w:rsidRDefault="00B628CF" w:rsidP="00B628CF"/>
    <w:p w14:paraId="50D09257" w14:textId="77777777" w:rsidR="00B628CF" w:rsidRPr="00B628CF" w:rsidRDefault="00B628CF" w:rsidP="00B628CF"/>
    <w:p w14:paraId="2BC65D6E" w14:textId="77777777" w:rsidR="00B628CF" w:rsidRPr="00B628CF" w:rsidRDefault="00B628CF" w:rsidP="00B628CF"/>
    <w:p w14:paraId="7F44A4E8" w14:textId="77777777" w:rsidR="00B628CF" w:rsidRDefault="00B628CF" w:rsidP="003434EB"/>
    <w:p w14:paraId="0781EAB2" w14:textId="77777777" w:rsidR="00B628CF" w:rsidRDefault="00B628CF" w:rsidP="003434EB"/>
    <w:p w14:paraId="35B06D42" w14:textId="77777777" w:rsidR="00B628CF" w:rsidRDefault="00B628CF" w:rsidP="003434EB"/>
    <w:p w14:paraId="1768AE1E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5EC6082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83F2A1F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i;</w:t>
      </w:r>
    </w:p>
    <w:p w14:paraId="2A3FF1BB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229602F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"Your Array: [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85BCF54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52DA4DB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31A2925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DA94424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1A7C86F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8783C9D" w14:textId="77777777" w:rsidR="00B628CF" w:rsidRDefault="00B628CF" w:rsidP="00B628CF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975A049" w14:textId="77777777" w:rsidR="00B628CF" w:rsidRDefault="00B628CF" w:rsidP="00B628C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70DF3C1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3D4CF474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C4AC89A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tablou1[] = { 1,2,6,4,65,45,64,452,454 };</w:t>
      </w:r>
    </w:p>
    <w:p w14:paraId="6BFE9A34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size1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(tablou1) /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(tablou1[0]);</w:t>
      </w:r>
    </w:p>
    <w:p w14:paraId="216EAA10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D7EF451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printArray(tablou1,size1);</w:t>
      </w:r>
    </w:p>
    <w:p w14:paraId="7A6F8C5B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4688375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87F7D8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suma{ 0 }, rest{ 0 }, max{0};</w:t>
      </w:r>
    </w:p>
    <w:p w14:paraId="733BF939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max = tablou1[0];</w:t>
      </w:r>
    </w:p>
    <w:p w14:paraId="5ED50527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D339657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size1; i++)</w:t>
      </w:r>
    </w:p>
    <w:p w14:paraId="2F1B5409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6739B3C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(tablou1[i] &gt; max)</w:t>
      </w:r>
    </w:p>
    <w:p w14:paraId="5C172EF4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00711E89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max = tablou1[i];</w:t>
      </w:r>
    </w:p>
    <w:p w14:paraId="0EAD23B9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23401B4B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suma += tablou1[i];</w:t>
      </w:r>
    </w:p>
    <w:p w14:paraId="6D63DC3B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B04ACAC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D610DA3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printVar(max,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"maximum"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F55072C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printVar(suma,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C00FE9F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D34F939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rest = suma % max;</w:t>
      </w:r>
    </w:p>
    <w:p w14:paraId="4449C2EB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printVar(rest,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"rest"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CC78896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DCFCCD0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7F13E19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CE82CB5" w14:textId="77777777" w:rsidR="00B628CF" w:rsidRDefault="00B628CF" w:rsidP="00B628C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6FB0D53E" w14:textId="40F400EC" w:rsidR="007074D2" w:rsidRDefault="00B628CF" w:rsidP="00B628CF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  <w:r>
        <w:br w:type="textWrapping" w:clear="all"/>
      </w:r>
    </w:p>
    <w:p w14:paraId="6BD421D8" w14:textId="44233994" w:rsidR="00901EC2" w:rsidRDefault="00901EC2" w:rsidP="00B628CF"/>
    <w:p w14:paraId="1664C201" w14:textId="779A7D40" w:rsidR="00901EC2" w:rsidRDefault="00901EC2" w:rsidP="00901EC2">
      <w:pPr>
        <w:pStyle w:val="Heading1"/>
      </w:pPr>
      <w:r>
        <w:t>Exercitiul 5</w:t>
      </w:r>
    </w:p>
    <w:p w14:paraId="5E69DA0A" w14:textId="77777777" w:rsidR="00F66D0D" w:rsidRPr="00F66D0D" w:rsidRDefault="00F66D0D" w:rsidP="00F66D0D">
      <w:pPr>
        <w:shd w:val="clear" w:color="auto" w:fill="FFFFFF"/>
        <w:spacing w:after="150"/>
        <w:ind w:firstLine="0"/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</w:pP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Se citeşte un şir </w:t>
      </w:r>
      <w:r w:rsidRPr="00F66D0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o-RO" w:eastAsia="ro-RO"/>
        </w:rPr>
        <w:t>X</w:t>
      </w: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 de numere naturale cu </w:t>
      </w:r>
      <w:r w:rsidRPr="00F66D0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o-RO" w:eastAsia="ro-RO"/>
        </w:rPr>
        <w:t>n</w:t>
      </w: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 elemente. Scrieţi un program care determină şirul </w:t>
      </w:r>
      <w:r w:rsidRPr="00F66D0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o-RO" w:eastAsia="ro-RO"/>
        </w:rPr>
        <w:t>Y</w:t>
      </w: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 de numere prime distincte, care figurează la puterea întâi în cel puţin o descompunere ȋn factori primi a unui număr din șirul </w:t>
      </w:r>
      <w:r w:rsidRPr="00F66D0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o-RO" w:eastAsia="ro-RO"/>
        </w:rPr>
        <w:t>X</w:t>
      </w: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. Dacă niciun element al şirului </w:t>
      </w:r>
      <w:r w:rsidRPr="00F66D0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o-RO" w:eastAsia="ro-RO"/>
        </w:rPr>
        <w:t>X</w:t>
      </w: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 nu are un factor prim la puterea întâi, atunci se va tipări mesajul </w:t>
      </w:r>
      <w:r w:rsidRPr="00F66D0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o-RO" w:eastAsia="ro-RO"/>
        </w:rPr>
        <w:t>Sirul Y este vid.</w:t>
      </w:r>
    </w:p>
    <w:p w14:paraId="1DDE8ABA" w14:textId="77777777" w:rsidR="00F66D0D" w:rsidRPr="00F66D0D" w:rsidRDefault="00F66D0D" w:rsidP="00F66D0D">
      <w:pPr>
        <w:shd w:val="clear" w:color="auto" w:fill="FFFFFF"/>
        <w:spacing w:after="150"/>
        <w:ind w:firstLine="0"/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</w:pP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Se vor scrie subprograme pentru:</w:t>
      </w:r>
    </w:p>
    <w:p w14:paraId="7D7CB3EB" w14:textId="77777777" w:rsidR="00F66D0D" w:rsidRPr="00F66D0D" w:rsidRDefault="00F66D0D" w:rsidP="00F66D0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</w:pP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citirea unui şir de numere naturale</w:t>
      </w:r>
    </w:p>
    <w:p w14:paraId="340F40F9" w14:textId="77777777" w:rsidR="00F66D0D" w:rsidRPr="00F66D0D" w:rsidRDefault="00F66D0D" w:rsidP="00F66D0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</w:pP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tipărirea unui şir</w:t>
      </w:r>
    </w:p>
    <w:p w14:paraId="483C5B03" w14:textId="77777777" w:rsidR="00F66D0D" w:rsidRPr="00F66D0D" w:rsidRDefault="00F66D0D" w:rsidP="00F66D0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</w:pP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generarea tuturor numerelor prime mai mici sau egale decât un număr dat SAU verificarea dacă un număr este prim (ȋn funcție de modalitatea de rezolvare aleasă)</w:t>
      </w:r>
    </w:p>
    <w:p w14:paraId="4E7C51AA" w14:textId="77777777" w:rsidR="00F66D0D" w:rsidRPr="00F66D0D" w:rsidRDefault="00F66D0D" w:rsidP="00F66D0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</w:pP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verificarea dacă un număr figurează la puterea întâi în descompunerea unui număr dat</w:t>
      </w:r>
    </w:p>
    <w:p w14:paraId="1255BCDB" w14:textId="77777777" w:rsidR="00F66D0D" w:rsidRPr="00F66D0D" w:rsidRDefault="00F66D0D" w:rsidP="00F66D0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</w:pPr>
      <w:r w:rsidRPr="00F66D0D">
        <w:rPr>
          <w:rFonts w:ascii="Helvetica" w:eastAsia="Times New Roman" w:hAnsi="Helvetica" w:cs="Helvetica"/>
          <w:color w:val="333333"/>
          <w:sz w:val="23"/>
          <w:szCs w:val="23"/>
          <w:lang w:val="ro-RO" w:eastAsia="ro-RO"/>
        </w:rPr>
        <w:t>construirea șirului </w:t>
      </w:r>
      <w:r w:rsidRPr="00F66D0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o-RO" w:eastAsia="ro-RO"/>
        </w:rPr>
        <w:t>Y</w:t>
      </w:r>
    </w:p>
    <w:p w14:paraId="7CC3E925" w14:textId="01DDF67D" w:rsidR="00901EC2" w:rsidRDefault="00901EC2" w:rsidP="00901EC2"/>
    <w:p w14:paraId="06A6686A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printVar(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yourText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90056F1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D142A60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"Your variable has the value: "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yourText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9AA8202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D4A7E76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DE258BF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F737619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ReadArray(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someArray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B866755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E37284E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;i++)</w:t>
      </w:r>
    </w:p>
    <w:p w14:paraId="55121F10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33E83DA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"Array["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"]="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0551046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someArray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[i];</w:t>
      </w:r>
    </w:p>
    <w:p w14:paraId="5A5E0B3F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}</w:t>
      </w:r>
    </w:p>
    <w:p w14:paraId="64E2441B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75BAE54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33BA348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1F3E808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51963E2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i;</w:t>
      </w:r>
    </w:p>
    <w:p w14:paraId="0A199AF0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359A7C1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"Your Array: [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1856449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2565482C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98E7901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9C4FDF8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4FEE6F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B45C432" w14:textId="667ADBE8" w:rsidR="001976EE" w:rsidRDefault="001976EE" w:rsidP="001976EE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38F5DA8" w14:textId="1E08C130" w:rsidR="001976EE" w:rsidRDefault="001976EE" w:rsidP="00901EC2"/>
    <w:p w14:paraId="50E80908" w14:textId="77777777" w:rsidR="001976EE" w:rsidRDefault="001976EE" w:rsidP="00901EC2"/>
    <w:p w14:paraId="5CBE7C4C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isPrim(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2B35A16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593B5BE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EAFF2E6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060FDD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2)</w:t>
      </w:r>
    </w:p>
    <w:p w14:paraId="769B4E80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F1F6DB3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isPrim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3C046C4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7267A5C4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D4F44DF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3;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2; i = i + 2)</w:t>
      </w:r>
    </w:p>
    <w:p w14:paraId="3511CB72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6B6A33E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% i == 0 &amp;&amp; isPrim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7A1384C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6EF98CFB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isPrim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6A25D0F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4DD90D99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AEB77E2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isPrim;</w:t>
      </w:r>
    </w:p>
    <w:p w14:paraId="3C5B1DCA" w14:textId="5662CFA6" w:rsidR="001976EE" w:rsidRDefault="001976EE" w:rsidP="001976EE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3C514C5" w14:textId="1ABAC593" w:rsidR="001976EE" w:rsidRDefault="001976EE" w:rsidP="00901EC2"/>
    <w:p w14:paraId="723DE27B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4B267986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E10F8CD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arr[20];</w:t>
      </w:r>
    </w:p>
    <w:p w14:paraId="0C259243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arrY[20];</w:t>
      </w:r>
    </w:p>
    <w:p w14:paraId="1868DA40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9898EC9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length{0};</w:t>
      </w:r>
    </w:p>
    <w:p w14:paraId="7D377E12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n{ 0 }, d{ 0 }, p{ 0 }, copyVal{ 0 }, count{ 0 };</w:t>
      </w:r>
    </w:p>
    <w:p w14:paraId="54EC7C90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737C41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"Dimensiune array"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C727838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addValueToVar(length);</w:t>
      </w:r>
    </w:p>
    <w:p w14:paraId="2E7AD56F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95ADC0A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DB847DE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"Elemente array: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1AA007D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1E1AA88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"Array x: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957E531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ReadArray(arr,length);</w:t>
      </w:r>
    </w:p>
    <w:p w14:paraId="4C007513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8983670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printArray(arr, length);</w:t>
      </w:r>
    </w:p>
    <w:p w14:paraId="126D4D0B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631571F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d = 2;</w:t>
      </w:r>
    </w:p>
    <w:p w14:paraId="2DE7F59D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6C6481A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descompunere in factori primi si salvare in arrY</w:t>
      </w:r>
    </w:p>
    <w:p w14:paraId="6FC8CC88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length; i++)</w:t>
      </w:r>
    </w:p>
    <w:p w14:paraId="055B7B5D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1985F4D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copyVal = arr[i];</w:t>
      </w:r>
    </w:p>
    <w:p w14:paraId="6D8CCF82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(copyVal &gt; 1)</w:t>
      </w:r>
    </w:p>
    <w:p w14:paraId="4E019374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2D82B244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p = 0;</w:t>
      </w:r>
    </w:p>
    <w:p w14:paraId="09FDAE7A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(copyVal % d == 0)</w:t>
      </w:r>
    </w:p>
    <w:p w14:paraId="641B34A4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02BF6BDF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p++;</w:t>
      </w:r>
    </w:p>
    <w:p w14:paraId="0499F9E5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copyVal = copyVal / d;</w:t>
      </w:r>
    </w:p>
    <w:p w14:paraId="22147C4B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06F11944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 == 1 &amp;&amp; isPrim(d)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A62E9A1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6FA9B637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"^"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CC053B7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arrY[count++] = d;</w:t>
      </w:r>
    </w:p>
    <w:p w14:paraId="59587782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  </w:t>
      </w:r>
    </w:p>
    <w:p w14:paraId="31EDA2E0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d = d + 1; </w:t>
      </w:r>
    </w:p>
    <w:p w14:paraId="048E2D64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5D7009C7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E33F6D4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A90ED32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"Array y: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4E86A42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printArray(arrY, count);</w:t>
      </w:r>
    </w:p>
    <w:p w14:paraId="234150AD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</w:p>
    <w:p w14:paraId="1BC0C980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DFF065F" w14:textId="77777777" w:rsidR="001976EE" w:rsidRDefault="001976EE" w:rsidP="001976E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0A3A637C" w14:textId="3E55B7A0" w:rsidR="001976EE" w:rsidRDefault="001976EE" w:rsidP="001976EE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97237FF" w14:textId="2DDB2314" w:rsidR="005A0E5A" w:rsidRDefault="005A0E5A" w:rsidP="001976EE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ADD9067" w14:textId="30F9ACF7" w:rsidR="005A0E5A" w:rsidRDefault="005A0E5A" w:rsidP="001976EE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56D48A2" w14:textId="2388ADD8" w:rsidR="005A0E5A" w:rsidRPr="00901EC2" w:rsidRDefault="005A0E5A" w:rsidP="001976EE">
      <w:r>
        <w:rPr>
          <w:noProof/>
        </w:rPr>
        <w:drawing>
          <wp:inline distT="0" distB="0" distL="0" distR="0" wp14:anchorId="4D81FDAD" wp14:editId="0EEDB742">
            <wp:extent cx="30480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E5A" w:rsidRPr="00901EC2">
      <w:footerReference w:type="default" r:id="rId13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1EC0" w14:textId="77777777" w:rsidR="00D55E98" w:rsidRDefault="00D55E98">
      <w:r>
        <w:separator/>
      </w:r>
    </w:p>
  </w:endnote>
  <w:endnote w:type="continuationSeparator" w:id="0">
    <w:p w14:paraId="5D708862" w14:textId="77777777" w:rsidR="00D55E98" w:rsidRDefault="00D55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3440" w14:textId="77777777" w:rsidR="002A792A" w:rsidRDefault="00D55E98">
    <w:pPr>
      <w:pStyle w:val="Footer"/>
    </w:pPr>
    <w:sdt>
      <w:sdtPr>
        <w:alias w:val="Enter Company Name:"/>
        <w:tag w:val="Enter Company Name:"/>
        <w:id w:val="-397664319"/>
        <w:placeholder>
          <w:docPart w:val="44EBAFE1EDAE43478E03795504930CAB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549A1" w14:textId="77777777" w:rsidR="00D55E98" w:rsidRDefault="00D55E98">
      <w:r>
        <w:separator/>
      </w:r>
    </w:p>
  </w:footnote>
  <w:footnote w:type="continuationSeparator" w:id="0">
    <w:p w14:paraId="5CAE9CD5" w14:textId="77777777" w:rsidR="00D55E98" w:rsidRDefault="00D55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84BB4"/>
    <w:multiLevelType w:val="multilevel"/>
    <w:tmpl w:val="E85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1"/>
  </w:num>
  <w:num w:numId="11">
    <w:abstractNumId w:val="24"/>
  </w:num>
  <w:num w:numId="12">
    <w:abstractNumId w:val="24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4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3"/>
  </w:num>
  <w:num w:numId="36">
    <w:abstractNumId w:val="19"/>
  </w:num>
  <w:num w:numId="37">
    <w:abstractNumId w:val="11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94"/>
    <w:rsid w:val="000303C2"/>
    <w:rsid w:val="00071A33"/>
    <w:rsid w:val="0008087C"/>
    <w:rsid w:val="000A0F81"/>
    <w:rsid w:val="000A696F"/>
    <w:rsid w:val="00102801"/>
    <w:rsid w:val="00167E94"/>
    <w:rsid w:val="001976EE"/>
    <w:rsid w:val="001E35FF"/>
    <w:rsid w:val="002A792A"/>
    <w:rsid w:val="003434EB"/>
    <w:rsid w:val="003638E9"/>
    <w:rsid w:val="00387081"/>
    <w:rsid w:val="004223A9"/>
    <w:rsid w:val="004548D6"/>
    <w:rsid w:val="004614C7"/>
    <w:rsid w:val="004B5EAA"/>
    <w:rsid w:val="005A0E5A"/>
    <w:rsid w:val="005B653B"/>
    <w:rsid w:val="005C17AF"/>
    <w:rsid w:val="005F3943"/>
    <w:rsid w:val="005F6ACD"/>
    <w:rsid w:val="006205F4"/>
    <w:rsid w:val="006D480F"/>
    <w:rsid w:val="006F07D7"/>
    <w:rsid w:val="007074D2"/>
    <w:rsid w:val="00735AF6"/>
    <w:rsid w:val="00751CB9"/>
    <w:rsid w:val="007E0361"/>
    <w:rsid w:val="00823C88"/>
    <w:rsid w:val="008B4B02"/>
    <w:rsid w:val="008E1374"/>
    <w:rsid w:val="00901EC2"/>
    <w:rsid w:val="0091040D"/>
    <w:rsid w:val="009A2858"/>
    <w:rsid w:val="009B515D"/>
    <w:rsid w:val="00A32A28"/>
    <w:rsid w:val="00A94378"/>
    <w:rsid w:val="00AB08ED"/>
    <w:rsid w:val="00AB17FC"/>
    <w:rsid w:val="00AE71DD"/>
    <w:rsid w:val="00B628CF"/>
    <w:rsid w:val="00BD4E5D"/>
    <w:rsid w:val="00BF2918"/>
    <w:rsid w:val="00C3688B"/>
    <w:rsid w:val="00C40E10"/>
    <w:rsid w:val="00C72B2A"/>
    <w:rsid w:val="00CE697A"/>
    <w:rsid w:val="00D34246"/>
    <w:rsid w:val="00D55E98"/>
    <w:rsid w:val="00E56CF7"/>
    <w:rsid w:val="00E74C55"/>
    <w:rsid w:val="00E814A4"/>
    <w:rsid w:val="00F06BBE"/>
    <w:rsid w:val="00F66D0D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3AACC"/>
  <w15:chartTrackingRefBased/>
  <w15:docId w15:val="{BF5B4D42-82DE-4DC7-82BE-98398AB0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6CF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styleId="HTMLCode">
    <w:name w:val="HTML Code"/>
    <w:basedOn w:val="DefaultParagraphFont"/>
    <w:uiPriority w:val="99"/>
    <w:semiHidden/>
    <w:unhideWhenUsed/>
    <w:rsid w:val="00E56CF7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DefaultParagraphFont"/>
    <w:rsid w:val="00F66D0D"/>
  </w:style>
  <w:style w:type="paragraph" w:styleId="ListParagraph">
    <w:name w:val="List Paragraph"/>
    <w:basedOn w:val="Normal"/>
    <w:uiPriority w:val="34"/>
    <w:unhideWhenUsed/>
    <w:qFormat/>
    <w:rsid w:val="0019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EBAFE1EDAE43478E03795504930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0A64E-AAFF-4DA1-8997-F2BD7DCBAD95}"/>
      </w:docPartPr>
      <w:docPartBody>
        <w:p w:rsidR="004873D2" w:rsidRDefault="00B426FE">
          <w:pPr>
            <w:pStyle w:val="44EBAFE1EDAE43478E03795504930CAB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E"/>
    <w:rsid w:val="002C77B1"/>
    <w:rsid w:val="004873D2"/>
    <w:rsid w:val="00B4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44EBAFE1EDAE43478E03795504930CAB">
    <w:name w:val="44EBAFE1EDAE43478E03795504930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3</Pages>
  <Words>1009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8</cp:revision>
  <cp:lastPrinted>2012-12-03T18:15:00Z</cp:lastPrinted>
  <dcterms:created xsi:type="dcterms:W3CDTF">2022-01-05T12:25:00Z</dcterms:created>
  <dcterms:modified xsi:type="dcterms:W3CDTF">2022-01-06T20:34:00Z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