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AAFF" w14:textId="6F078574" w:rsidR="002A792A" w:rsidRDefault="005E02E8" w:rsidP="005E02E8">
      <w:pPr>
        <w:pStyle w:val="Title"/>
      </w:pPr>
      <w:r>
        <w:t>Tema Lab. 3</w:t>
      </w:r>
    </w:p>
    <w:p w14:paraId="0E97A855" w14:textId="604F4FFE" w:rsidR="005E02E8" w:rsidRDefault="005E02E8" w:rsidP="005E02E8">
      <w:pPr>
        <w:pStyle w:val="Subtitle"/>
        <w:jc w:val="left"/>
      </w:pPr>
      <w:r>
        <w:t>NICOLETA RADU</w:t>
      </w:r>
    </w:p>
    <w:p w14:paraId="5DBCAAF9" w14:textId="29F7FB49" w:rsidR="005E02E8" w:rsidRDefault="005E02E8" w:rsidP="005E02E8"/>
    <w:p w14:paraId="3801DD40" w14:textId="7CC8A6E3" w:rsidR="005E02E8" w:rsidRDefault="007F7C98" w:rsidP="005E02E8">
      <w:pPr>
        <w:pStyle w:val="Heading1"/>
      </w:pPr>
      <w:r>
        <w:t xml:space="preserve">Aplicatia </w:t>
      </w:r>
      <w:r w:rsidR="005E02E8">
        <w:t>1</w:t>
      </w:r>
    </w:p>
    <w:p w14:paraId="6F0C5C08" w14:textId="56FBCDE2" w:rsidR="005E02E8" w:rsidRDefault="005E02E8" w:rsidP="005E02E8">
      <w:r w:rsidRPr="005E02E8">
        <w:t>Valoarea expresiei S=1+2+3+4+…+n</w:t>
      </w:r>
      <w:r>
        <w:t>.</w:t>
      </w:r>
    </w:p>
    <w:p w14:paraId="15162D59" w14:textId="77777777" w:rsidR="005E02E8" w:rsidRDefault="005E02E8" w:rsidP="005E02E8"/>
    <w:p w14:paraId="44819F11" w14:textId="77777777" w:rsidR="005E02E8" w:rsidRDefault="005E02E8" w:rsidP="005E02E8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n;</w:t>
      </w:r>
    </w:p>
    <w:p w14:paraId="3BC02605" w14:textId="77777777" w:rsidR="005E02E8" w:rsidRDefault="005E02E8" w:rsidP="005E02E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long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long</w:t>
      </w:r>
      <w:r>
        <w:rPr>
          <w:rFonts w:ascii="Consolas" w:hAnsi="Consolas"/>
          <w:color w:val="000000"/>
          <w:sz w:val="19"/>
          <w:szCs w:val="19"/>
        </w:rPr>
        <w:t xml:space="preserve"> S=0;</w:t>
      </w:r>
    </w:p>
    <w:p w14:paraId="557F554C" w14:textId="77777777" w:rsidR="005E02E8" w:rsidRDefault="005E02E8" w:rsidP="005E02E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do</w:t>
      </w:r>
      <w:r>
        <w:rPr>
          <w:rFonts w:ascii="Consolas" w:hAnsi="Consolas"/>
          <w:color w:val="000000"/>
          <w:sz w:val="19"/>
          <w:szCs w:val="19"/>
        </w:rPr>
        <w:t xml:space="preserve"> {</w:t>
      </w:r>
    </w:p>
    <w:p w14:paraId="10F82964" w14:textId="77777777" w:rsidR="005E02E8" w:rsidRDefault="005E02E8" w:rsidP="005E02E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"Dati n: 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1B58A092" w14:textId="77777777" w:rsidR="005E02E8" w:rsidRDefault="005E02E8" w:rsidP="005E02E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cin </w:t>
      </w:r>
      <w:r>
        <w:rPr>
          <w:rFonts w:ascii="Consolas" w:hAnsi="Consolas"/>
          <w:color w:val="008080"/>
          <w:sz w:val="19"/>
          <w:szCs w:val="19"/>
        </w:rPr>
        <w:t>&gt;&gt;</w:t>
      </w:r>
      <w:r>
        <w:rPr>
          <w:rFonts w:ascii="Consolas" w:hAnsi="Consolas"/>
          <w:color w:val="000000"/>
          <w:sz w:val="19"/>
          <w:szCs w:val="19"/>
        </w:rPr>
        <w:t xml:space="preserve"> n;</w:t>
      </w:r>
    </w:p>
    <w:p w14:paraId="3214C034" w14:textId="77777777" w:rsidR="005E02E8" w:rsidRDefault="005E02E8" w:rsidP="005E02E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} </w:t>
      </w:r>
      <w:r>
        <w:rPr>
          <w:rFonts w:ascii="Consolas" w:hAnsi="Consolas"/>
          <w:color w:val="0000FF"/>
          <w:sz w:val="19"/>
          <w:szCs w:val="19"/>
        </w:rPr>
        <w:t>while</w:t>
      </w:r>
      <w:r>
        <w:rPr>
          <w:rFonts w:ascii="Consolas" w:hAnsi="Consolas"/>
          <w:color w:val="000000"/>
          <w:sz w:val="19"/>
          <w:szCs w:val="19"/>
        </w:rPr>
        <w:t xml:space="preserve"> (n &lt; 1);</w:t>
      </w:r>
    </w:p>
    <w:p w14:paraId="611E6973" w14:textId="77777777" w:rsidR="005E02E8" w:rsidRDefault="005E02E8" w:rsidP="005E02E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i = 1; i &lt;= n; i++)</w:t>
      </w:r>
    </w:p>
    <w:p w14:paraId="66C04375" w14:textId="5324F86F" w:rsidR="005E02E8" w:rsidRDefault="005E02E8" w:rsidP="005E02E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>S += i; </w:t>
      </w:r>
    </w:p>
    <w:p w14:paraId="14600808" w14:textId="63D9D172" w:rsidR="005E02E8" w:rsidRDefault="005E02E8" w:rsidP="005E02E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"suma este: 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S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'\n'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4320C8B0" w14:textId="5E48F945" w:rsidR="005E02E8" w:rsidRDefault="005E02E8" w:rsidP="005E02E8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return</w:t>
      </w:r>
      <w:r>
        <w:rPr>
          <w:rFonts w:ascii="Consolas" w:hAnsi="Consolas"/>
          <w:color w:val="000000"/>
          <w:sz w:val="19"/>
          <w:szCs w:val="19"/>
        </w:rPr>
        <w:t xml:space="preserve"> 0;</w:t>
      </w:r>
    </w:p>
    <w:p w14:paraId="308FB7AA" w14:textId="12AB0A67" w:rsidR="00F25092" w:rsidRDefault="00F25092" w:rsidP="005E02E8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BAC86B" wp14:editId="06A787CB">
            <wp:extent cx="29337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8BE6" w14:textId="24BBB1E6" w:rsidR="005E02E8" w:rsidRDefault="005E02E8" w:rsidP="005E02E8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</w:p>
    <w:p w14:paraId="4FA49900" w14:textId="5BD26F53" w:rsidR="005E02E8" w:rsidRDefault="007F7C98" w:rsidP="005E02E8">
      <w:pPr>
        <w:pStyle w:val="Heading1"/>
      </w:pPr>
      <w:r>
        <w:t xml:space="preserve">Aplicatia </w:t>
      </w:r>
      <w:r w:rsidR="005E02E8">
        <w:t>2</w:t>
      </w:r>
    </w:p>
    <w:p w14:paraId="72FC0226" w14:textId="45DCA436" w:rsidR="00006484" w:rsidRDefault="00006484" w:rsidP="0000648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Se citeste un numar întreg, strict pozitiv. Sa se determine dacă numarul citit este sau nu numar prim.</w:t>
      </w:r>
    </w:p>
    <w:p w14:paraId="54D83CCB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n;</w:t>
      </w:r>
    </w:p>
    <w:p w14:paraId="3476F7EA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do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{</w:t>
      </w:r>
    </w:p>
    <w:p w14:paraId="53118BC5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006484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006484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"Dati numarul: "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632BF482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cin </w:t>
      </w:r>
      <w:r w:rsidRPr="00006484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&gt;&gt;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n;</w:t>
      </w:r>
    </w:p>
    <w:p w14:paraId="2850074E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} </w:t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while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(n &lt; 1);</w:t>
      </w:r>
    </w:p>
    <w:p w14:paraId="21F8E776" w14:textId="5D93D74B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if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(n == 2)  </w:t>
      </w:r>
    </w:p>
    <w:p w14:paraId="64D454AF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40C1ADF8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006484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006484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"Numarul este prim\n"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613BC840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system(</w:t>
      </w:r>
      <w:r w:rsidRPr="00006484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"pause"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);</w:t>
      </w:r>
    </w:p>
    <w:p w14:paraId="4D7E3231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return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1;</w:t>
      </w:r>
    </w:p>
    <w:p w14:paraId="7D584DB3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</w:t>
      </w:r>
    </w:p>
    <w:p w14:paraId="3FA9CC4E" w14:textId="11EBDAEC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if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(n == 1 || n % 2 == 0</w:t>
      </w:r>
      <w:r w:rsidR="00526F52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</w:t>
      </w:r>
    </w:p>
    <w:p w14:paraId="700FA4F9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2338E017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006484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006484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"Numarul nu este prim\n"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57F9A11B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system(</w:t>
      </w:r>
      <w:r w:rsidRPr="00006484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"pause"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);</w:t>
      </w:r>
    </w:p>
    <w:p w14:paraId="1EA65EFA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return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2;</w:t>
      </w:r>
    </w:p>
    <w:p w14:paraId="6F967250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</w:t>
      </w:r>
    </w:p>
    <w:p w14:paraId="79AC4A90" w14:textId="203A3C52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bool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ok = </w:t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true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;  </w:t>
      </w:r>
    </w:p>
    <w:p w14:paraId="61B57EE8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for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</w:t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i = 3; i &lt;= sqrt(n); i += 2)</w:t>
      </w:r>
    </w:p>
    <w:p w14:paraId="0AD26938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if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(n % i == 0)</w:t>
      </w:r>
    </w:p>
    <w:p w14:paraId="451B4224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41C52CC7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ok = </w:t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false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4453B5FE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break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5A79BA19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</w:t>
      </w:r>
    </w:p>
    <w:p w14:paraId="0AE52F58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if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(ok)</w:t>
      </w:r>
    </w:p>
    <w:p w14:paraId="155609C7" w14:textId="0B391AB2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006484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006484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</w:t>
      </w:r>
      <w:r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n</w:t>
      </w:r>
      <w:r w:rsidRPr="00006484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umarul este prim\n"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20C1E3B9" w14:textId="77777777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else</w:t>
      </w:r>
    </w:p>
    <w:p w14:paraId="3442F024" w14:textId="496EB77B" w:rsidR="00006484" w:rsidRPr="00006484" w:rsidRDefault="00006484" w:rsidP="00006484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006484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006484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</w:t>
      </w:r>
      <w:r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n</w:t>
      </w:r>
      <w:r w:rsidRPr="00006484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umarul nu este prim\n"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07036CF9" w14:textId="1D51390F" w:rsidR="00006484" w:rsidRDefault="00006484" w:rsidP="00006484">
      <w:pPr>
        <w:ind w:firstLine="0"/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</w:pP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006484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return</w:t>
      </w:r>
      <w:r w:rsidRPr="00006484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0;</w:t>
      </w:r>
    </w:p>
    <w:p w14:paraId="5006B616" w14:textId="5D5CDB95" w:rsidR="00526F52" w:rsidRDefault="00526F52" w:rsidP="00006484">
      <w:pPr>
        <w:ind w:firstLine="0"/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</w:pPr>
      <w:r>
        <w:rPr>
          <w:noProof/>
        </w:rPr>
        <w:drawing>
          <wp:inline distT="0" distB="0" distL="0" distR="0" wp14:anchorId="4E60C150" wp14:editId="70E50043">
            <wp:extent cx="310515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B38F" w14:textId="5B114FFC" w:rsidR="00006484" w:rsidRDefault="00006484" w:rsidP="00006484">
      <w:pPr>
        <w:ind w:firstLine="0"/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</w:pPr>
    </w:p>
    <w:p w14:paraId="42366AFC" w14:textId="5027946D" w:rsidR="00006484" w:rsidRDefault="007F7C98" w:rsidP="00006484">
      <w:pPr>
        <w:pStyle w:val="Heading1"/>
        <w:rPr>
          <w:rFonts w:eastAsia="Times New Roman"/>
          <w:lang w:val="ro-RO" w:eastAsia="ro-RO"/>
        </w:rPr>
      </w:pPr>
      <w:r>
        <w:t xml:space="preserve">Aplicatia </w:t>
      </w:r>
      <w:r w:rsidR="00006484">
        <w:rPr>
          <w:rFonts w:eastAsia="Times New Roman"/>
          <w:lang w:val="ro-RO" w:eastAsia="ro-RO"/>
        </w:rPr>
        <w:t>3</w:t>
      </w:r>
    </w:p>
    <w:p w14:paraId="46902D5C" w14:textId="2D5AD21F" w:rsidR="004F4929" w:rsidRDefault="004F4929" w:rsidP="004F492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Valoarea expresiei S=1!+2!+3!+4!+…+n!</w:t>
      </w:r>
    </w:p>
    <w:p w14:paraId="103BC9EE" w14:textId="60BE5AB1" w:rsidR="004F4929" w:rsidRDefault="004F4929" w:rsidP="004F4929">
      <w:pPr>
        <w:rPr>
          <w:rFonts w:ascii="Calibri" w:hAnsi="Calibri" w:cs="Calibri"/>
          <w:color w:val="000000"/>
        </w:rPr>
      </w:pPr>
    </w:p>
    <w:p w14:paraId="6350F5AD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n;</w:t>
      </w:r>
    </w:p>
    <w:p w14:paraId="33EDC7FD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do</w:t>
      </w:r>
      <w:r>
        <w:rPr>
          <w:rFonts w:ascii="Consolas" w:hAnsi="Consolas"/>
          <w:color w:val="000000"/>
          <w:sz w:val="19"/>
          <w:szCs w:val="19"/>
        </w:rPr>
        <w:t xml:space="preserve"> {</w:t>
      </w:r>
    </w:p>
    <w:p w14:paraId="441DFC18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"Dati n: 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4D5CEDA0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cin </w:t>
      </w:r>
      <w:r>
        <w:rPr>
          <w:rFonts w:ascii="Consolas" w:hAnsi="Consolas"/>
          <w:color w:val="008080"/>
          <w:sz w:val="19"/>
          <w:szCs w:val="19"/>
        </w:rPr>
        <w:t>&gt;&gt;</w:t>
      </w:r>
      <w:r>
        <w:rPr>
          <w:rFonts w:ascii="Consolas" w:hAnsi="Consolas"/>
          <w:color w:val="000000"/>
          <w:sz w:val="19"/>
          <w:szCs w:val="19"/>
        </w:rPr>
        <w:t xml:space="preserve"> n;</w:t>
      </w:r>
    </w:p>
    <w:p w14:paraId="0114E2DA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} </w:t>
      </w:r>
      <w:r>
        <w:rPr>
          <w:rFonts w:ascii="Consolas" w:hAnsi="Consolas"/>
          <w:color w:val="0000FF"/>
          <w:sz w:val="19"/>
          <w:szCs w:val="19"/>
        </w:rPr>
        <w:t>while</w:t>
      </w:r>
      <w:r>
        <w:rPr>
          <w:rFonts w:ascii="Consolas" w:hAnsi="Consolas"/>
          <w:color w:val="000000"/>
          <w:sz w:val="19"/>
          <w:szCs w:val="19"/>
        </w:rPr>
        <w:t xml:space="preserve"> (n &lt; 1);</w:t>
      </w:r>
    </w:p>
    <w:p w14:paraId="194F82DD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S = 0, f;</w:t>
      </w:r>
    </w:p>
    <w:p w14:paraId="1A5C1E92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i = 1; i &lt;= n; i++)</w:t>
      </w:r>
    </w:p>
    <w:p w14:paraId="5B0D948D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>{</w:t>
      </w:r>
    </w:p>
    <w:p w14:paraId="3308CEAF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>f = 1;</w:t>
      </w:r>
    </w:p>
    <w:p w14:paraId="73EDEF7B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color w:val="000000"/>
          <w:sz w:val="19"/>
          <w:szCs w:val="19"/>
        </w:rPr>
        <w:t xml:space="preserve"> (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j = 1; j &lt;= i; j++)</w:t>
      </w:r>
    </w:p>
    <w:p w14:paraId="0A092EB5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>f *= j;</w:t>
      </w:r>
    </w:p>
    <w:p w14:paraId="1D519452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>S += f;</w:t>
      </w:r>
    </w:p>
    <w:p w14:paraId="5DB3DAF7" w14:textId="77777777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>}</w:t>
      </w:r>
    </w:p>
    <w:p w14:paraId="57E41304" w14:textId="5B6CB6B6" w:rsidR="004F4929" w:rsidRDefault="004F4929" w:rsidP="004F4929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"valoarea expresiei este: 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S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'\n'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7FF89779" w14:textId="30B6B4B6" w:rsidR="004F4929" w:rsidRDefault="004F4929" w:rsidP="004F4929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return</w:t>
      </w:r>
      <w:r>
        <w:rPr>
          <w:rFonts w:ascii="Consolas" w:hAnsi="Consolas"/>
          <w:color w:val="000000"/>
          <w:sz w:val="19"/>
          <w:szCs w:val="19"/>
        </w:rPr>
        <w:t xml:space="preserve"> 0;</w:t>
      </w:r>
    </w:p>
    <w:p w14:paraId="6C3F896C" w14:textId="3C3D2DCC" w:rsidR="00526F52" w:rsidRDefault="00526F52" w:rsidP="004F4929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212C0E8" wp14:editId="747F36EE">
            <wp:extent cx="314325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35D4" w14:textId="3821B66C" w:rsidR="007F7C98" w:rsidRDefault="007F7C98" w:rsidP="004F4929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</w:p>
    <w:p w14:paraId="00600DC0" w14:textId="72C7B3EA" w:rsidR="007F7C98" w:rsidRDefault="007F7C98" w:rsidP="007F7C98">
      <w:pPr>
        <w:pStyle w:val="Heading1"/>
      </w:pPr>
      <w:r>
        <w:t>Aplicatia 4</w:t>
      </w:r>
    </w:p>
    <w:p w14:paraId="0E3BDD8E" w14:textId="77777777" w:rsidR="007F7C98" w:rsidRDefault="007F7C98" w:rsidP="007F7C98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</w:rPr>
        <w:t>Se citesc valori intregi, până la întâlnirea valorii 0. Să se realizeze produsul valorilor întâlnite.</w:t>
      </w:r>
    </w:p>
    <w:p w14:paraId="30CF4D75" w14:textId="77777777" w:rsidR="007F7C98" w:rsidRDefault="007F7C98" w:rsidP="007F7C98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n;</w:t>
      </w:r>
    </w:p>
    <w:p w14:paraId="1BDB5474" w14:textId="77777777" w:rsidR="007F7C98" w:rsidRDefault="007F7C98" w:rsidP="007F7C9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P = 1;</w:t>
      </w:r>
    </w:p>
    <w:p w14:paraId="48439C8A" w14:textId="77777777" w:rsidR="007F7C98" w:rsidRDefault="007F7C98" w:rsidP="007F7C9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do</w:t>
      </w:r>
      <w:r>
        <w:rPr>
          <w:rFonts w:ascii="Consolas" w:hAnsi="Consolas"/>
          <w:color w:val="000000"/>
          <w:sz w:val="19"/>
          <w:szCs w:val="19"/>
        </w:rPr>
        <w:t xml:space="preserve"> {</w:t>
      </w:r>
    </w:p>
    <w:p w14:paraId="64D92F06" w14:textId="77777777" w:rsidR="007F7C98" w:rsidRDefault="007F7C98" w:rsidP="007F7C9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"Dati n: 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7AEDF1A9" w14:textId="77777777" w:rsidR="007F7C98" w:rsidRDefault="007F7C98" w:rsidP="007F7C9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cin </w:t>
      </w:r>
      <w:r>
        <w:rPr>
          <w:rFonts w:ascii="Consolas" w:hAnsi="Consolas"/>
          <w:color w:val="008080"/>
          <w:sz w:val="19"/>
          <w:szCs w:val="19"/>
        </w:rPr>
        <w:t>&gt;&gt;</w:t>
      </w:r>
      <w:r>
        <w:rPr>
          <w:rFonts w:ascii="Consolas" w:hAnsi="Consolas"/>
          <w:color w:val="000000"/>
          <w:sz w:val="19"/>
          <w:szCs w:val="19"/>
        </w:rPr>
        <w:t xml:space="preserve"> n;</w:t>
      </w:r>
    </w:p>
    <w:p w14:paraId="155CE399" w14:textId="77777777" w:rsidR="007F7C98" w:rsidRDefault="007F7C98" w:rsidP="007F7C9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 xml:space="preserve"> (n)</w:t>
      </w:r>
    </w:p>
    <w:p w14:paraId="27941A28" w14:textId="77777777" w:rsidR="007F7C98" w:rsidRDefault="007F7C98" w:rsidP="007F7C9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>P *= n;</w:t>
      </w:r>
    </w:p>
    <w:p w14:paraId="77BC457F" w14:textId="77777777" w:rsidR="007F7C98" w:rsidRDefault="007F7C98" w:rsidP="007F7C9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} </w:t>
      </w:r>
      <w:r>
        <w:rPr>
          <w:rFonts w:ascii="Consolas" w:hAnsi="Consolas"/>
          <w:color w:val="0000FF"/>
          <w:sz w:val="19"/>
          <w:szCs w:val="19"/>
        </w:rPr>
        <w:t>while</w:t>
      </w:r>
      <w:r>
        <w:rPr>
          <w:rFonts w:ascii="Consolas" w:hAnsi="Consolas"/>
          <w:color w:val="000000"/>
          <w:sz w:val="19"/>
          <w:szCs w:val="19"/>
        </w:rPr>
        <w:t xml:space="preserve"> (n != 0);</w:t>
      </w:r>
    </w:p>
    <w:p w14:paraId="339331A6" w14:textId="5A6AE473" w:rsidR="007F7C98" w:rsidRDefault="007F7C98" w:rsidP="007F7C98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"Valoarea expresiei este: 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P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'\n'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30E46A26" w14:textId="0465DE92" w:rsidR="007F7C98" w:rsidRDefault="007F7C98" w:rsidP="007F7C98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return</w:t>
      </w:r>
      <w:r>
        <w:rPr>
          <w:rFonts w:ascii="Consolas" w:hAnsi="Consolas"/>
          <w:color w:val="000000"/>
          <w:sz w:val="19"/>
          <w:szCs w:val="19"/>
        </w:rPr>
        <w:t xml:space="preserve"> 0;</w:t>
      </w:r>
    </w:p>
    <w:p w14:paraId="53182755" w14:textId="7A8FEE96" w:rsidR="00E20F21" w:rsidRDefault="00E20F21" w:rsidP="007F7C9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EC0E65A" wp14:editId="49520042">
            <wp:extent cx="30099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2272" w14:textId="7AB22EA7" w:rsidR="007F7C98" w:rsidRDefault="007F7C98" w:rsidP="007F7C98"/>
    <w:p w14:paraId="20B4AAE4" w14:textId="2A020F73" w:rsidR="00C37082" w:rsidRDefault="00C37082" w:rsidP="00C37082">
      <w:pPr>
        <w:pStyle w:val="Heading1"/>
      </w:pPr>
      <w:r>
        <w:t>Exercitiul 4</w:t>
      </w:r>
    </w:p>
    <w:p w14:paraId="64CAA137" w14:textId="2251A82D" w:rsidR="00C37082" w:rsidRDefault="00C37082" w:rsidP="00C37082">
      <w:r>
        <w:rPr>
          <w:rFonts w:ascii="Calibri" w:hAnsi="Calibri" w:cs="Calibri"/>
          <w:color w:val="000000"/>
        </w:rPr>
        <w:t> Să se calculeze următoarea expresie: 1‐2+3‐4+...±n, unde n este un întreg dat de la tastatură, &gt;=1.</w:t>
      </w:r>
    </w:p>
    <w:p w14:paraId="22FDF83C" w14:textId="33627FB9" w:rsidR="00C37082" w:rsidRDefault="00C37082" w:rsidP="00C37082">
      <w:r>
        <w:t>int n{0}, rezultat{1}, auxiliar{0};</w:t>
      </w:r>
    </w:p>
    <w:p w14:paraId="0428E932" w14:textId="77777777" w:rsidR="00C37082" w:rsidRDefault="00C37082" w:rsidP="00C37082">
      <w:r>
        <w:t xml:space="preserve">    </w:t>
      </w:r>
    </w:p>
    <w:p w14:paraId="3086DD03" w14:textId="77777777" w:rsidR="00C37082" w:rsidRDefault="00C37082" w:rsidP="00C37082">
      <w:r>
        <w:t xml:space="preserve">    cout&lt;&lt;"n= ";</w:t>
      </w:r>
    </w:p>
    <w:p w14:paraId="40D97842" w14:textId="77777777" w:rsidR="00C37082" w:rsidRDefault="00C37082" w:rsidP="00C37082">
      <w:r>
        <w:t xml:space="preserve">    cin &gt;&gt; n;</w:t>
      </w:r>
    </w:p>
    <w:p w14:paraId="71E75058" w14:textId="77777777" w:rsidR="00C37082" w:rsidRDefault="00C37082" w:rsidP="00C37082">
      <w:r>
        <w:t xml:space="preserve">    </w:t>
      </w:r>
    </w:p>
    <w:p w14:paraId="52022E0A" w14:textId="77777777" w:rsidR="00C37082" w:rsidRDefault="00C37082" w:rsidP="00C37082">
      <w:r>
        <w:t xml:space="preserve">    for(int i = 2; i &lt; n; i++)</w:t>
      </w:r>
    </w:p>
    <w:p w14:paraId="38AD0907" w14:textId="77777777" w:rsidR="00C37082" w:rsidRDefault="00C37082" w:rsidP="00C37082">
      <w:r>
        <w:t xml:space="preserve">    {</w:t>
      </w:r>
    </w:p>
    <w:p w14:paraId="614031C0" w14:textId="77777777" w:rsidR="00C37082" w:rsidRDefault="00C37082" w:rsidP="00C37082">
      <w:r>
        <w:t xml:space="preserve">      if(i % 2 == 0)</w:t>
      </w:r>
    </w:p>
    <w:p w14:paraId="76C17547" w14:textId="77777777" w:rsidR="00C37082" w:rsidRDefault="00C37082" w:rsidP="00C37082">
      <w:r>
        <w:t xml:space="preserve">      {</w:t>
      </w:r>
    </w:p>
    <w:p w14:paraId="76BD1F86" w14:textId="77777777" w:rsidR="00C37082" w:rsidRDefault="00C37082" w:rsidP="00C37082">
      <w:r>
        <w:t xml:space="preserve">        rezultat = rezultat - i;</w:t>
      </w:r>
    </w:p>
    <w:p w14:paraId="506F45E6" w14:textId="77777777" w:rsidR="00C37082" w:rsidRDefault="00C37082" w:rsidP="00C37082">
      <w:r>
        <w:t xml:space="preserve">        cout &lt;&lt; "i par este: " &lt;&lt; i &lt;&lt; endl;</w:t>
      </w:r>
    </w:p>
    <w:p w14:paraId="57D969E3" w14:textId="77777777" w:rsidR="00C37082" w:rsidRDefault="00C37082" w:rsidP="00C37082">
      <w:r>
        <w:t xml:space="preserve">      } else</w:t>
      </w:r>
    </w:p>
    <w:p w14:paraId="4AC0016E" w14:textId="77777777" w:rsidR="00C37082" w:rsidRDefault="00C37082" w:rsidP="00C37082">
      <w:r>
        <w:t xml:space="preserve">      {</w:t>
      </w:r>
    </w:p>
    <w:p w14:paraId="4303BC3E" w14:textId="77777777" w:rsidR="00C37082" w:rsidRDefault="00C37082" w:rsidP="00C37082">
      <w:r>
        <w:t xml:space="preserve">        rezultat = rezultat + i;</w:t>
      </w:r>
    </w:p>
    <w:p w14:paraId="015963DB" w14:textId="77777777" w:rsidR="00C37082" w:rsidRDefault="00C37082" w:rsidP="00C37082">
      <w:r>
        <w:t xml:space="preserve">        cout&lt;&lt;"i impar este : " &lt;&lt; i &lt;&lt; endl;</w:t>
      </w:r>
    </w:p>
    <w:p w14:paraId="5D58670E" w14:textId="77777777" w:rsidR="00C37082" w:rsidRDefault="00C37082" w:rsidP="00C37082">
      <w:r>
        <w:t xml:space="preserve">        cout&lt;&lt;endl;</w:t>
      </w:r>
    </w:p>
    <w:p w14:paraId="23765B28" w14:textId="77777777" w:rsidR="00C37082" w:rsidRDefault="00C37082" w:rsidP="00C37082">
      <w:r>
        <w:t xml:space="preserve">      }</w:t>
      </w:r>
    </w:p>
    <w:p w14:paraId="0E93CF06" w14:textId="77777777" w:rsidR="00C37082" w:rsidRDefault="00C37082" w:rsidP="00C37082">
      <w:r>
        <w:t xml:space="preserve">        cout&lt;&lt;"rezultat este acum "&lt;&lt;rezultat&lt;&lt;endl;</w:t>
      </w:r>
    </w:p>
    <w:p w14:paraId="5779C337" w14:textId="77777777" w:rsidR="00C37082" w:rsidRDefault="00C37082" w:rsidP="00C37082">
      <w:r>
        <w:t xml:space="preserve">    }</w:t>
      </w:r>
    </w:p>
    <w:p w14:paraId="7542EAFF" w14:textId="77777777" w:rsidR="00C37082" w:rsidRDefault="00C37082" w:rsidP="00C37082">
      <w:r>
        <w:t xml:space="preserve">    </w:t>
      </w:r>
    </w:p>
    <w:p w14:paraId="2C176DF2" w14:textId="3D2F2676" w:rsidR="00C37082" w:rsidRDefault="00C37082" w:rsidP="00C37082">
      <w:r>
        <w:t xml:space="preserve">    cout &lt;&lt; "rezultatul final este: " &lt;&lt; rezultat;</w:t>
      </w:r>
    </w:p>
    <w:p w14:paraId="54E35AC0" w14:textId="25269F1A" w:rsidR="005B091F" w:rsidRDefault="005B091F" w:rsidP="00C37082">
      <w:r>
        <w:rPr>
          <w:noProof/>
        </w:rPr>
        <w:drawing>
          <wp:inline distT="0" distB="0" distL="0" distR="0" wp14:anchorId="55B27D7D" wp14:editId="3B850478">
            <wp:extent cx="228600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B3B" w14:textId="598B4837" w:rsidR="00C37082" w:rsidRDefault="00C37082" w:rsidP="00C37082"/>
    <w:p w14:paraId="4F5E4178" w14:textId="0A38019A" w:rsidR="00C37082" w:rsidRDefault="00C37082" w:rsidP="00C37082">
      <w:pPr>
        <w:pStyle w:val="Heading1"/>
      </w:pPr>
      <w:r>
        <w:t>Exercitiul 5</w:t>
      </w:r>
    </w:p>
    <w:p w14:paraId="21A22972" w14:textId="3369C22C" w:rsidR="00C37082" w:rsidRDefault="00C37082" w:rsidP="00C3708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citesc două numere naturale m și n. Calculați n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m</w:t>
      </w:r>
      <w:r>
        <w:rPr>
          <w:rFonts w:ascii="Calibri" w:hAnsi="Calibri" w:cs="Calibri"/>
          <w:color w:val="000000"/>
        </w:rPr>
        <w:t>.</w:t>
      </w:r>
    </w:p>
    <w:p w14:paraId="0E36F6FD" w14:textId="77777777" w:rsidR="00C37082" w:rsidRDefault="00C37082" w:rsidP="00C37082">
      <w:r>
        <w:t>int n{0}, m{0}, produsPutere{1};</w:t>
      </w:r>
    </w:p>
    <w:p w14:paraId="6DAE001B" w14:textId="77777777" w:rsidR="00C37082" w:rsidRDefault="00C37082" w:rsidP="00C37082">
      <w:r>
        <w:t xml:space="preserve">    </w:t>
      </w:r>
    </w:p>
    <w:p w14:paraId="4746EE7D" w14:textId="77777777" w:rsidR="00C37082" w:rsidRDefault="00C37082" w:rsidP="00C37082">
      <w:r>
        <w:t xml:space="preserve">    cout&lt;&lt;"n = ";</w:t>
      </w:r>
    </w:p>
    <w:p w14:paraId="073813CB" w14:textId="77777777" w:rsidR="00C37082" w:rsidRDefault="00C37082" w:rsidP="00C37082">
      <w:r>
        <w:t xml:space="preserve">    cin&gt;&gt; n;</w:t>
      </w:r>
    </w:p>
    <w:p w14:paraId="0D5C192F" w14:textId="77777777" w:rsidR="00C37082" w:rsidRDefault="00C37082" w:rsidP="00C37082">
      <w:r>
        <w:t xml:space="preserve">    </w:t>
      </w:r>
    </w:p>
    <w:p w14:paraId="213EC9A9" w14:textId="77777777" w:rsidR="00C37082" w:rsidRDefault="00C37082" w:rsidP="00C37082">
      <w:r>
        <w:t xml:space="preserve">    cout&lt;&lt;"m = ";</w:t>
      </w:r>
    </w:p>
    <w:p w14:paraId="00CB2AF8" w14:textId="77777777" w:rsidR="00C37082" w:rsidRDefault="00C37082" w:rsidP="00C37082">
      <w:r>
        <w:t xml:space="preserve">    cin&gt;&gt;m;</w:t>
      </w:r>
    </w:p>
    <w:p w14:paraId="0D3C2604" w14:textId="77777777" w:rsidR="00C37082" w:rsidRDefault="00C37082" w:rsidP="00C37082">
      <w:r>
        <w:t xml:space="preserve">    </w:t>
      </w:r>
    </w:p>
    <w:p w14:paraId="578B2A97" w14:textId="77777777" w:rsidR="00C37082" w:rsidRDefault="00C37082" w:rsidP="00C37082">
      <w:r>
        <w:t xml:space="preserve">    for(int i=0; i&lt;m; i++)</w:t>
      </w:r>
    </w:p>
    <w:p w14:paraId="10EDBE9C" w14:textId="77777777" w:rsidR="00C37082" w:rsidRDefault="00C37082" w:rsidP="00C37082">
      <w:r>
        <w:t xml:space="preserve">    {</w:t>
      </w:r>
    </w:p>
    <w:p w14:paraId="0BB61714" w14:textId="77777777" w:rsidR="00C37082" w:rsidRDefault="00C37082" w:rsidP="00C37082">
      <w:r>
        <w:t xml:space="preserve">      produsPutere= produsPutere * n;</w:t>
      </w:r>
    </w:p>
    <w:p w14:paraId="63A01AC7" w14:textId="77777777" w:rsidR="00C37082" w:rsidRDefault="00C37082" w:rsidP="00C37082">
      <w:r>
        <w:t xml:space="preserve">    }</w:t>
      </w:r>
    </w:p>
    <w:p w14:paraId="10302D32" w14:textId="77777777" w:rsidR="00C37082" w:rsidRDefault="00C37082" w:rsidP="00C37082">
      <w:r>
        <w:t xml:space="preserve">   </w:t>
      </w:r>
    </w:p>
    <w:p w14:paraId="7B4AE800" w14:textId="44F56EA5" w:rsidR="00C37082" w:rsidRDefault="00C37082" w:rsidP="00C37082">
      <w:r>
        <w:t xml:space="preserve">    cout&lt;&lt;n&lt;&lt;" la puterea "&lt;&lt;m&lt;&lt;" este "&lt;&lt; produsPutere;</w:t>
      </w:r>
    </w:p>
    <w:p w14:paraId="16A298D8" w14:textId="76CE5555" w:rsidR="00AA2285" w:rsidRDefault="00AA2285" w:rsidP="00C37082"/>
    <w:p w14:paraId="64AC86ED" w14:textId="249F6733" w:rsidR="00AA2285" w:rsidRDefault="00AA2285" w:rsidP="00C37082">
      <w:r>
        <w:rPr>
          <w:noProof/>
        </w:rPr>
        <w:drawing>
          <wp:inline distT="0" distB="0" distL="0" distR="0" wp14:anchorId="1246E1F4" wp14:editId="4456F9A0">
            <wp:extent cx="315277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5B05" w14:textId="6D45AF9F" w:rsidR="00C37082" w:rsidRDefault="00C37082" w:rsidP="00C37082"/>
    <w:p w14:paraId="256F5AAE" w14:textId="34A0B1F8" w:rsidR="00C37082" w:rsidRDefault="00C37082" w:rsidP="00C37082">
      <w:pPr>
        <w:pStyle w:val="Heading1"/>
      </w:pPr>
      <w:r>
        <w:t>Exercitiul 6</w:t>
      </w:r>
    </w:p>
    <w:p w14:paraId="054B88BA" w14:textId="373BF379" w:rsidR="00C37082" w:rsidRDefault="00C37082" w:rsidP="00C3708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citesc două numere întregi. Să se calculeze produsul lor fără a folosi operatorul pentru înmulțire.</w:t>
      </w:r>
    </w:p>
    <w:p w14:paraId="11F847BF" w14:textId="77777777" w:rsidR="00C37082" w:rsidRDefault="00C37082" w:rsidP="00C37082"/>
    <w:p w14:paraId="1A61758E" w14:textId="6327B4AF" w:rsidR="00C37082" w:rsidRDefault="00C37082" w:rsidP="00C37082">
      <w:r>
        <w:t>int n{0}, m{0}, rezultat{0};</w:t>
      </w:r>
    </w:p>
    <w:p w14:paraId="27E777B8" w14:textId="77777777" w:rsidR="00C37082" w:rsidRDefault="00C37082" w:rsidP="00C37082">
      <w:r>
        <w:t xml:space="preserve">    </w:t>
      </w:r>
    </w:p>
    <w:p w14:paraId="75E88AFB" w14:textId="77777777" w:rsidR="00C37082" w:rsidRDefault="00C37082" w:rsidP="00C37082">
      <w:r>
        <w:t xml:space="preserve">    cout&lt;&lt;"n= ";</w:t>
      </w:r>
    </w:p>
    <w:p w14:paraId="7528C7C6" w14:textId="77777777" w:rsidR="00C37082" w:rsidRDefault="00C37082" w:rsidP="00C37082">
      <w:r>
        <w:t xml:space="preserve">    cin&gt;&gt;n;</w:t>
      </w:r>
    </w:p>
    <w:p w14:paraId="3884FC3A" w14:textId="77777777" w:rsidR="00C37082" w:rsidRDefault="00C37082" w:rsidP="00C37082">
      <w:r>
        <w:t xml:space="preserve">    </w:t>
      </w:r>
    </w:p>
    <w:p w14:paraId="60CD1C4D" w14:textId="77777777" w:rsidR="00C37082" w:rsidRDefault="00C37082" w:rsidP="00C37082">
      <w:r>
        <w:t xml:space="preserve">    cout&lt;&lt;"m= ";</w:t>
      </w:r>
    </w:p>
    <w:p w14:paraId="37C3B101" w14:textId="77777777" w:rsidR="00C37082" w:rsidRDefault="00C37082" w:rsidP="00C37082">
      <w:r>
        <w:t xml:space="preserve">    cin&gt;&gt;m;</w:t>
      </w:r>
    </w:p>
    <w:p w14:paraId="696A56F1" w14:textId="77777777" w:rsidR="00C37082" w:rsidRDefault="00C37082" w:rsidP="00C37082">
      <w:r>
        <w:t xml:space="preserve">    </w:t>
      </w:r>
    </w:p>
    <w:p w14:paraId="2F9644C0" w14:textId="77777777" w:rsidR="00C37082" w:rsidRDefault="00C37082" w:rsidP="00C37082">
      <w:r>
        <w:t xml:space="preserve">    for(int i=0; i&lt;m; i++)</w:t>
      </w:r>
    </w:p>
    <w:p w14:paraId="32D8547D" w14:textId="77777777" w:rsidR="00C37082" w:rsidRDefault="00C37082" w:rsidP="00C37082">
      <w:r>
        <w:t xml:space="preserve">    {</w:t>
      </w:r>
    </w:p>
    <w:p w14:paraId="302E17FA" w14:textId="77777777" w:rsidR="00C37082" w:rsidRDefault="00C37082" w:rsidP="00C37082">
      <w:r>
        <w:t xml:space="preserve">      rezultat= rezultat + n;</w:t>
      </w:r>
    </w:p>
    <w:p w14:paraId="76BD97FB" w14:textId="594BFA8E" w:rsidR="00C37082" w:rsidRDefault="00C37082" w:rsidP="00C37082">
      <w:r>
        <w:t xml:space="preserve">    }</w:t>
      </w:r>
    </w:p>
    <w:p w14:paraId="13D849E4" w14:textId="59715EC0" w:rsidR="00C37082" w:rsidRDefault="00C37082" w:rsidP="00C37082">
      <w:r>
        <w:t xml:space="preserve">    cout&lt;&lt; n &lt;&lt; " x " &lt;&lt; m &lt;&lt; " = " &lt;&lt; rezultat;</w:t>
      </w:r>
    </w:p>
    <w:p w14:paraId="6D4CC3B7" w14:textId="018345CB" w:rsidR="00C37082" w:rsidRDefault="00AA2285" w:rsidP="00C37082">
      <w:r>
        <w:rPr>
          <w:noProof/>
        </w:rPr>
        <w:drawing>
          <wp:inline distT="0" distB="0" distL="0" distR="0" wp14:anchorId="24193ED6" wp14:editId="778C5329">
            <wp:extent cx="3152775" cy="1495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D43D" w14:textId="2F21F11E" w:rsidR="00C37082" w:rsidRDefault="00C37082" w:rsidP="00C37082">
      <w:pPr>
        <w:pStyle w:val="Heading1"/>
      </w:pPr>
      <w:r>
        <w:t>Exercitiul 7</w:t>
      </w:r>
    </w:p>
    <w:p w14:paraId="442BE61D" w14:textId="36414A9B" w:rsidR="00C37082" w:rsidRDefault="00C37082" w:rsidP="00C3708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citesc două numere întregi. Sa se calculeze catul si restul impartirii  lui  a la b, fara a folosi operatori pentru cât și rest.</w:t>
      </w:r>
    </w:p>
    <w:p w14:paraId="01D7FE05" w14:textId="5638B3E5" w:rsidR="00C37082" w:rsidRDefault="00C37082" w:rsidP="00C37082">
      <w:pPr>
        <w:rPr>
          <w:rFonts w:ascii="Calibri" w:hAnsi="Calibri" w:cs="Calibri"/>
          <w:color w:val="000000"/>
        </w:rPr>
      </w:pPr>
    </w:p>
    <w:p w14:paraId="2992248E" w14:textId="77777777" w:rsidR="008E5940" w:rsidRDefault="008E5940" w:rsidP="008E5940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a, b, i;</w:t>
      </w:r>
    </w:p>
    <w:p w14:paraId="669135A6" w14:textId="77777777" w:rsidR="008E5940" w:rsidRDefault="008E5940" w:rsidP="008E5940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"Dati a: 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6BC407E1" w14:textId="77777777" w:rsidR="008E5940" w:rsidRDefault="008E5940" w:rsidP="008E5940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cin </w:t>
      </w:r>
      <w:r>
        <w:rPr>
          <w:rFonts w:ascii="Consolas" w:hAnsi="Consolas"/>
          <w:color w:val="008080"/>
          <w:sz w:val="19"/>
          <w:szCs w:val="19"/>
        </w:rPr>
        <w:t>&gt;&gt;</w:t>
      </w:r>
      <w:r>
        <w:rPr>
          <w:rFonts w:ascii="Consolas" w:hAnsi="Consolas"/>
          <w:color w:val="000000"/>
          <w:sz w:val="19"/>
          <w:szCs w:val="19"/>
        </w:rPr>
        <w:t xml:space="preserve"> a;</w:t>
      </w:r>
    </w:p>
    <w:p w14:paraId="5A6F3620" w14:textId="77777777" w:rsidR="008E5940" w:rsidRDefault="008E5940" w:rsidP="008E5940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"Dati b: "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777C5F56" w14:textId="77777777" w:rsidR="008E5940" w:rsidRDefault="008E5940" w:rsidP="008E5940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cin </w:t>
      </w:r>
      <w:r>
        <w:rPr>
          <w:rFonts w:ascii="Consolas" w:hAnsi="Consolas"/>
          <w:color w:val="008080"/>
          <w:sz w:val="19"/>
          <w:szCs w:val="19"/>
        </w:rPr>
        <w:t>&gt;&gt;</w:t>
      </w:r>
      <w:r>
        <w:rPr>
          <w:rFonts w:ascii="Consolas" w:hAnsi="Consolas"/>
          <w:color w:val="000000"/>
          <w:sz w:val="19"/>
          <w:szCs w:val="19"/>
        </w:rPr>
        <w:t xml:space="preserve"> b;</w:t>
      </w:r>
    </w:p>
    <w:p w14:paraId="79624DCA" w14:textId="77777777" w:rsidR="008E5940" w:rsidRDefault="008E5940" w:rsidP="008E5940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color w:val="000000"/>
          <w:sz w:val="19"/>
          <w:szCs w:val="19"/>
        </w:rPr>
        <w:t xml:space="preserve"> (i = 0; a &gt;= b; i++)</w:t>
      </w:r>
    </w:p>
    <w:p w14:paraId="4B4F3FC9" w14:textId="77777777" w:rsidR="008E5940" w:rsidRDefault="008E5940" w:rsidP="008E5940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>a = a - b;</w:t>
      </w:r>
    </w:p>
    <w:p w14:paraId="3A4ED02C" w14:textId="77777777" w:rsidR="008E5940" w:rsidRDefault="008E5940" w:rsidP="008E5940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"Catul este: 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i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'\n'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50EB5493" w14:textId="77777777" w:rsidR="008E5940" w:rsidRDefault="008E5940" w:rsidP="008E5940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"Restul este: "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a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'\n'</w:t>
      </w:r>
      <w:r>
        <w:rPr>
          <w:rFonts w:ascii="Consolas" w:hAnsi="Consolas"/>
          <w:color w:val="000000"/>
          <w:sz w:val="19"/>
          <w:szCs w:val="19"/>
        </w:rPr>
        <w:t>;</w:t>
      </w:r>
    </w:p>
    <w:p w14:paraId="194E8758" w14:textId="6F185E0C" w:rsidR="008E5940" w:rsidRDefault="008E5940" w:rsidP="008E594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return</w:t>
      </w:r>
      <w:r>
        <w:rPr>
          <w:rFonts w:ascii="Consolas" w:hAnsi="Consolas"/>
          <w:color w:val="000000"/>
          <w:sz w:val="19"/>
          <w:szCs w:val="19"/>
        </w:rPr>
        <w:t xml:space="preserve"> 0;</w:t>
      </w:r>
    </w:p>
    <w:p w14:paraId="14DCD99D" w14:textId="513EEE86" w:rsidR="008E5940" w:rsidRDefault="008E5940" w:rsidP="008E594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</w:p>
    <w:p w14:paraId="76515A40" w14:textId="3910EB71" w:rsidR="00AA2285" w:rsidRDefault="00AA2285" w:rsidP="008E5940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9252FC2" wp14:editId="02A5F9ED">
            <wp:extent cx="3162300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5217" w14:textId="1CF042AC" w:rsidR="008E5940" w:rsidRDefault="008E5940" w:rsidP="008E5940">
      <w:pPr>
        <w:pStyle w:val="Heading1"/>
      </w:pPr>
      <w:r>
        <w:lastRenderedPageBreak/>
        <w:t>Exercitiul 8</w:t>
      </w:r>
    </w:p>
    <w:p w14:paraId="1AD3BAE7" w14:textId="3CB4DFF4" w:rsidR="00CB3812" w:rsidRDefault="00CB3812" w:rsidP="00CB3812">
      <w:r>
        <w:rPr>
          <w:rFonts w:ascii="Calibri" w:hAnsi="Calibri" w:cs="Calibri"/>
          <w:color w:val="000000"/>
        </w:rPr>
        <w:t>Se citesc de la tastatura n numere întregi nenule. Să se calculeze suma celor de rang par si produsul celor de rang impar</w:t>
      </w:r>
    </w:p>
    <w:p w14:paraId="37C3E5A6" w14:textId="5FA6BDFF" w:rsidR="00CB3812" w:rsidRDefault="00CB3812" w:rsidP="00CB3812">
      <w:r>
        <w:t>int size{0}, sum{0}, product{1};</w:t>
      </w:r>
    </w:p>
    <w:p w14:paraId="714DDC01" w14:textId="77777777" w:rsidR="00CB3812" w:rsidRDefault="00CB3812" w:rsidP="00CB3812">
      <w:r>
        <w:t xml:space="preserve">    </w:t>
      </w:r>
    </w:p>
    <w:p w14:paraId="52FE163C" w14:textId="77777777" w:rsidR="00CB3812" w:rsidRDefault="00CB3812" w:rsidP="00CB3812">
      <w:r>
        <w:t xml:space="preserve">    cout&lt;&lt;"Introduceti marimea vectorului: ";</w:t>
      </w:r>
    </w:p>
    <w:p w14:paraId="78A7F002" w14:textId="77777777" w:rsidR="00CB3812" w:rsidRDefault="00CB3812" w:rsidP="00CB3812">
      <w:r>
        <w:t xml:space="preserve">    cin&gt;&gt; size;</w:t>
      </w:r>
    </w:p>
    <w:p w14:paraId="5DAF725D" w14:textId="77777777" w:rsidR="00CB3812" w:rsidRDefault="00CB3812" w:rsidP="00CB3812">
      <w:r>
        <w:t xml:space="preserve">    </w:t>
      </w:r>
    </w:p>
    <w:p w14:paraId="2EC33A85" w14:textId="77777777" w:rsidR="00CB3812" w:rsidRDefault="00CB3812" w:rsidP="00CB3812">
      <w:r>
        <w:t xml:space="preserve">    vector &lt;int&gt; myVector (size,0);</w:t>
      </w:r>
    </w:p>
    <w:p w14:paraId="12A8C6E7" w14:textId="77777777" w:rsidR="00CB3812" w:rsidRDefault="00CB3812" w:rsidP="00CB3812">
      <w:r>
        <w:t xml:space="preserve">    </w:t>
      </w:r>
    </w:p>
    <w:p w14:paraId="6FE34370" w14:textId="77777777" w:rsidR="00CB3812" w:rsidRDefault="00CB3812" w:rsidP="00CB3812">
      <w:r>
        <w:t xml:space="preserve">    for(int i=0; i&lt;myVector.size(); i++)</w:t>
      </w:r>
    </w:p>
    <w:p w14:paraId="7C9F1060" w14:textId="77777777" w:rsidR="00CB3812" w:rsidRDefault="00CB3812" w:rsidP="00CB3812">
      <w:r>
        <w:t xml:space="preserve">    {</w:t>
      </w:r>
    </w:p>
    <w:p w14:paraId="7D443A44" w14:textId="77777777" w:rsidR="00CB3812" w:rsidRDefault="00CB3812" w:rsidP="00CB3812">
      <w:r>
        <w:t xml:space="preserve">      cout&lt;&lt;"At ["&lt;&lt;i&lt;&lt;"] = ";</w:t>
      </w:r>
    </w:p>
    <w:p w14:paraId="3D7C4B99" w14:textId="77777777" w:rsidR="00CB3812" w:rsidRDefault="00CB3812" w:rsidP="00CB3812">
      <w:r>
        <w:t xml:space="preserve">      cin&gt;&gt;myVector.at(i);</w:t>
      </w:r>
    </w:p>
    <w:p w14:paraId="646D0106" w14:textId="77777777" w:rsidR="00CB3812" w:rsidRDefault="00CB3812" w:rsidP="00CB3812">
      <w:r>
        <w:t xml:space="preserve">    }</w:t>
      </w:r>
    </w:p>
    <w:p w14:paraId="44CD3838" w14:textId="77777777" w:rsidR="00CB3812" w:rsidRDefault="00CB3812" w:rsidP="00CB3812">
      <w:r>
        <w:t xml:space="preserve">    </w:t>
      </w:r>
    </w:p>
    <w:p w14:paraId="0FF28B8C" w14:textId="77777777" w:rsidR="00CB3812" w:rsidRDefault="00CB3812" w:rsidP="00CB3812">
      <w:r>
        <w:t xml:space="preserve">    cout&lt;&lt;endl;</w:t>
      </w:r>
    </w:p>
    <w:p w14:paraId="66E02D1C" w14:textId="77777777" w:rsidR="00CB3812" w:rsidRDefault="00CB3812" w:rsidP="00CB3812">
      <w:r>
        <w:t xml:space="preserve">    cout&lt;&lt;"Printing Vector"&lt;&lt;endl;</w:t>
      </w:r>
    </w:p>
    <w:p w14:paraId="412F6E4D" w14:textId="77777777" w:rsidR="00CB3812" w:rsidRDefault="00CB3812" w:rsidP="00CB3812">
      <w:r>
        <w:t xml:space="preserve">    </w:t>
      </w:r>
    </w:p>
    <w:p w14:paraId="53A765B9" w14:textId="77777777" w:rsidR="00CB3812" w:rsidRDefault="00CB3812" w:rsidP="00CB3812">
      <w:r>
        <w:t xml:space="preserve">    for(int i=0; i&lt;myVector.size(); i++)</w:t>
      </w:r>
    </w:p>
    <w:p w14:paraId="57F65DAC" w14:textId="77777777" w:rsidR="00CB3812" w:rsidRDefault="00CB3812" w:rsidP="00CB3812">
      <w:r>
        <w:t xml:space="preserve">    {</w:t>
      </w:r>
    </w:p>
    <w:p w14:paraId="217465CE" w14:textId="77777777" w:rsidR="00CB3812" w:rsidRDefault="00CB3812" w:rsidP="00CB3812">
      <w:r>
        <w:t xml:space="preserve">      cout&lt;&lt;"At ["&lt;&lt;i&lt;&lt;"] = "&lt;&lt;myVector.at(i)&lt;&lt;endl;</w:t>
      </w:r>
    </w:p>
    <w:p w14:paraId="09724CE8" w14:textId="77777777" w:rsidR="00CB3812" w:rsidRDefault="00CB3812" w:rsidP="00CB3812">
      <w:r>
        <w:t xml:space="preserve">    } </w:t>
      </w:r>
    </w:p>
    <w:p w14:paraId="00FD152F" w14:textId="77777777" w:rsidR="00CB3812" w:rsidRDefault="00CB3812" w:rsidP="00CB3812">
      <w:r>
        <w:t xml:space="preserve">    </w:t>
      </w:r>
    </w:p>
    <w:p w14:paraId="082268B2" w14:textId="77777777" w:rsidR="00CB3812" w:rsidRDefault="00CB3812" w:rsidP="00CB3812">
      <w:r>
        <w:t xml:space="preserve">    for(int i=0; i&lt;myVector.size(); i++)</w:t>
      </w:r>
    </w:p>
    <w:p w14:paraId="2B17261F" w14:textId="77777777" w:rsidR="00CB3812" w:rsidRDefault="00CB3812" w:rsidP="00CB3812">
      <w:r>
        <w:t xml:space="preserve">    {</w:t>
      </w:r>
    </w:p>
    <w:p w14:paraId="321E2DBF" w14:textId="77777777" w:rsidR="00CB3812" w:rsidRDefault="00CB3812" w:rsidP="00CB3812">
      <w:r>
        <w:t xml:space="preserve">      if(i % 2 == 0)</w:t>
      </w:r>
    </w:p>
    <w:p w14:paraId="4ACDB63D" w14:textId="77777777" w:rsidR="00CB3812" w:rsidRDefault="00CB3812" w:rsidP="00CB3812">
      <w:r>
        <w:t xml:space="preserve">      {</w:t>
      </w:r>
    </w:p>
    <w:p w14:paraId="50D52D0B" w14:textId="77777777" w:rsidR="00CB3812" w:rsidRDefault="00CB3812" w:rsidP="00CB3812">
      <w:r>
        <w:t xml:space="preserve">        sum += myVector.at(i);</w:t>
      </w:r>
    </w:p>
    <w:p w14:paraId="1D2DF04A" w14:textId="77777777" w:rsidR="00CB3812" w:rsidRDefault="00CB3812" w:rsidP="00CB3812">
      <w:r>
        <w:t xml:space="preserve">      } else</w:t>
      </w:r>
    </w:p>
    <w:p w14:paraId="066812F0" w14:textId="77777777" w:rsidR="00CB3812" w:rsidRDefault="00CB3812" w:rsidP="00CB3812">
      <w:r>
        <w:t xml:space="preserve">      {</w:t>
      </w:r>
    </w:p>
    <w:p w14:paraId="61AB42AC" w14:textId="77777777" w:rsidR="00CB3812" w:rsidRDefault="00CB3812" w:rsidP="00CB3812">
      <w:r>
        <w:t xml:space="preserve">        product *= myVector.at(i);</w:t>
      </w:r>
    </w:p>
    <w:p w14:paraId="0229B740" w14:textId="77777777" w:rsidR="00CB3812" w:rsidRDefault="00CB3812" w:rsidP="00CB3812">
      <w:r>
        <w:t xml:space="preserve">      }</w:t>
      </w:r>
    </w:p>
    <w:p w14:paraId="1567C1E8" w14:textId="77777777" w:rsidR="00CB3812" w:rsidRDefault="00CB3812" w:rsidP="00CB3812">
      <w:r>
        <w:t xml:space="preserve">    }</w:t>
      </w:r>
    </w:p>
    <w:p w14:paraId="4886A8D7" w14:textId="77777777" w:rsidR="00CB3812" w:rsidRDefault="00CB3812" w:rsidP="00CB3812">
      <w:r>
        <w:t xml:space="preserve">   </w:t>
      </w:r>
    </w:p>
    <w:p w14:paraId="71081C7D" w14:textId="77777777" w:rsidR="00CB3812" w:rsidRDefault="00CB3812" w:rsidP="00CB3812">
      <w:r>
        <w:t xml:space="preserve">   cout&lt;&lt;endl; </w:t>
      </w:r>
    </w:p>
    <w:p w14:paraId="5F39E630" w14:textId="77777777" w:rsidR="00CB3812" w:rsidRDefault="00CB3812" w:rsidP="00CB3812">
      <w:r>
        <w:t xml:space="preserve">   cout&lt;&lt;"Suma pare: "&lt;&lt; sum &lt;&lt; endl;</w:t>
      </w:r>
    </w:p>
    <w:p w14:paraId="483A84BE" w14:textId="7B346CD2" w:rsidR="008E5940" w:rsidRDefault="00CB3812" w:rsidP="00CB3812">
      <w:r>
        <w:t xml:space="preserve">   cout&lt;&lt;"Produs impare: "&lt;&lt; product &lt;&lt; endl;</w:t>
      </w:r>
    </w:p>
    <w:p w14:paraId="253FB0AC" w14:textId="09C04A8A" w:rsidR="00AA2285" w:rsidRDefault="00AA2285" w:rsidP="00CB3812">
      <w:r>
        <w:rPr>
          <w:noProof/>
        </w:rPr>
        <w:lastRenderedPageBreak/>
        <w:drawing>
          <wp:inline distT="0" distB="0" distL="0" distR="0" wp14:anchorId="30F839DE" wp14:editId="3DD0DA28">
            <wp:extent cx="2924175" cy="2562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75D0" w14:textId="26FA94DD" w:rsidR="00CB3812" w:rsidRDefault="00CB3812" w:rsidP="00CB3812"/>
    <w:p w14:paraId="762DB620" w14:textId="30069A92" w:rsidR="00CB3812" w:rsidRDefault="00CB3812" w:rsidP="00CB3812">
      <w:pPr>
        <w:pStyle w:val="Heading1"/>
      </w:pPr>
      <w:r>
        <w:t>Exercitiul 9</w:t>
      </w:r>
    </w:p>
    <w:p w14:paraId="08649428" w14:textId="0D29DEA5" w:rsidR="00CB3812" w:rsidRDefault="00CB3812" w:rsidP="00CB381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citește un numar natural n. Să se determine toate perechile de numere naturale a și b care verifică relația a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2</w:t>
      </w:r>
      <w:r>
        <w:rPr>
          <w:rFonts w:ascii="Calibri" w:hAnsi="Calibri" w:cs="Calibri"/>
          <w:color w:val="000000"/>
        </w:rPr>
        <w:t>+b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2</w:t>
      </w:r>
      <w:r>
        <w:rPr>
          <w:rFonts w:ascii="Calibri" w:hAnsi="Calibri" w:cs="Calibri"/>
          <w:color w:val="000000"/>
        </w:rPr>
        <w:t>=n.</w:t>
      </w:r>
    </w:p>
    <w:p w14:paraId="1A4F1E6F" w14:textId="684F4E88" w:rsidR="00CB3812" w:rsidRDefault="00CB3812" w:rsidP="00CB3812">
      <w:pPr>
        <w:rPr>
          <w:rFonts w:ascii="Calibri" w:hAnsi="Calibri" w:cs="Calibri"/>
          <w:color w:val="000000"/>
        </w:rPr>
      </w:pPr>
    </w:p>
    <w:p w14:paraId="5E62B541" w14:textId="77777777" w:rsidR="00CB3812" w:rsidRDefault="00CB3812" w:rsidP="00CB3812">
      <w:r>
        <w:t>int n{0}, a{0}, b{0};</w:t>
      </w:r>
    </w:p>
    <w:p w14:paraId="0BD06C63" w14:textId="77777777" w:rsidR="00CB3812" w:rsidRDefault="00CB3812" w:rsidP="00CB3812">
      <w:r>
        <w:t xml:space="preserve">    </w:t>
      </w:r>
    </w:p>
    <w:p w14:paraId="55DAC969" w14:textId="77777777" w:rsidR="00CB3812" w:rsidRDefault="00CB3812" w:rsidP="00CB3812">
      <w:r>
        <w:t xml:space="preserve">    cout&lt;&lt;"n= ";</w:t>
      </w:r>
    </w:p>
    <w:p w14:paraId="456DAADE" w14:textId="77777777" w:rsidR="00CB3812" w:rsidRDefault="00CB3812" w:rsidP="00CB3812">
      <w:r>
        <w:t xml:space="preserve">    cin&gt;&gt;n;</w:t>
      </w:r>
    </w:p>
    <w:p w14:paraId="1B40EBCE" w14:textId="77777777" w:rsidR="00CB3812" w:rsidRDefault="00CB3812" w:rsidP="00CB3812">
      <w:r>
        <w:t xml:space="preserve">    </w:t>
      </w:r>
    </w:p>
    <w:p w14:paraId="24A2F98E" w14:textId="77777777" w:rsidR="00CB3812" w:rsidRDefault="00CB3812" w:rsidP="00CB3812">
      <w:r>
        <w:t xml:space="preserve">    for(int i=1; i&lt;n; i++)</w:t>
      </w:r>
    </w:p>
    <w:p w14:paraId="1B4C8D83" w14:textId="77777777" w:rsidR="00CB3812" w:rsidRDefault="00CB3812" w:rsidP="00CB3812">
      <w:r>
        <w:t xml:space="preserve">    {</w:t>
      </w:r>
    </w:p>
    <w:p w14:paraId="62DD94A8" w14:textId="77777777" w:rsidR="00CB3812" w:rsidRDefault="00CB3812" w:rsidP="00CB3812">
      <w:r>
        <w:t xml:space="preserve">      a = i * i;</w:t>
      </w:r>
    </w:p>
    <w:p w14:paraId="699CE877" w14:textId="77777777" w:rsidR="00CB3812" w:rsidRDefault="00CB3812" w:rsidP="00CB3812">
      <w:r>
        <w:t xml:space="preserve">      for(int j=1; j&lt;n; j++)</w:t>
      </w:r>
    </w:p>
    <w:p w14:paraId="438F0B9A" w14:textId="77777777" w:rsidR="00CB3812" w:rsidRDefault="00CB3812" w:rsidP="00CB3812">
      <w:r>
        <w:t xml:space="preserve">      {</w:t>
      </w:r>
    </w:p>
    <w:p w14:paraId="61BCDBC6" w14:textId="77777777" w:rsidR="00CB3812" w:rsidRDefault="00CB3812" w:rsidP="00CB3812">
      <w:r>
        <w:t xml:space="preserve">        b = j * j;</w:t>
      </w:r>
    </w:p>
    <w:p w14:paraId="25482A0D" w14:textId="77777777" w:rsidR="00CB3812" w:rsidRDefault="00CB3812" w:rsidP="00CB3812">
      <w:r>
        <w:t xml:space="preserve">        if(a + b == n)</w:t>
      </w:r>
    </w:p>
    <w:p w14:paraId="5C81F682" w14:textId="77777777" w:rsidR="00CB3812" w:rsidRDefault="00CB3812" w:rsidP="00CB3812">
      <w:r>
        <w:t xml:space="preserve">        {</w:t>
      </w:r>
    </w:p>
    <w:p w14:paraId="00DAC581" w14:textId="77777777" w:rsidR="00CB3812" w:rsidRDefault="00CB3812" w:rsidP="00CB3812">
      <w:r>
        <w:t xml:space="preserve">          cout&lt;&lt;"i= "&lt;&lt;i&lt;&lt;" j= "&lt;&lt;j&lt;&lt;endl;</w:t>
      </w:r>
    </w:p>
    <w:p w14:paraId="63D78508" w14:textId="77777777" w:rsidR="00CB3812" w:rsidRDefault="00CB3812" w:rsidP="00CB3812">
      <w:r>
        <w:t xml:space="preserve">          cout&lt;&lt;a&lt;&lt;" + "&lt;&lt;b&lt;&lt;" = "&lt;&lt;n&lt;&lt;endl;</w:t>
      </w:r>
    </w:p>
    <w:p w14:paraId="5E177353" w14:textId="77777777" w:rsidR="00CB3812" w:rsidRDefault="00CB3812" w:rsidP="00CB3812">
      <w:r>
        <w:t xml:space="preserve">        }</w:t>
      </w:r>
    </w:p>
    <w:p w14:paraId="44B02047" w14:textId="77777777" w:rsidR="00CB3812" w:rsidRDefault="00CB3812" w:rsidP="00CB3812">
      <w:r>
        <w:t xml:space="preserve">      }</w:t>
      </w:r>
    </w:p>
    <w:p w14:paraId="458498D0" w14:textId="4028B6C6" w:rsidR="00CB3812" w:rsidRDefault="00CB3812" w:rsidP="00CB3812">
      <w:r>
        <w:t xml:space="preserve">    }</w:t>
      </w:r>
    </w:p>
    <w:p w14:paraId="74F8A7D0" w14:textId="6C6E1DED" w:rsidR="00AA2285" w:rsidRDefault="00AA2285" w:rsidP="00CB3812">
      <w:r>
        <w:rPr>
          <w:noProof/>
        </w:rPr>
        <w:drawing>
          <wp:inline distT="0" distB="0" distL="0" distR="0" wp14:anchorId="577F01AF" wp14:editId="3E7088B1">
            <wp:extent cx="2352675" cy="102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E9ED" w14:textId="41D3FF57" w:rsidR="00CB3812" w:rsidRDefault="00CB3812" w:rsidP="00CB3812"/>
    <w:p w14:paraId="7CF78910" w14:textId="117B28A1" w:rsidR="00CB3812" w:rsidRDefault="00CB3812" w:rsidP="00CB3812">
      <w:pPr>
        <w:pStyle w:val="Heading1"/>
      </w:pPr>
      <w:r>
        <w:lastRenderedPageBreak/>
        <w:t>Exercitiul 10</w:t>
      </w:r>
    </w:p>
    <w:p w14:paraId="3CD25512" w14:textId="5570AFA8" w:rsidR="00CB3812" w:rsidRPr="00CB3812" w:rsidRDefault="00CB3812" w:rsidP="00CB3812">
      <w:r>
        <w:rPr>
          <w:rFonts w:ascii="Calibri" w:hAnsi="Calibri" w:cs="Calibri"/>
          <w:color w:val="000000"/>
        </w:rPr>
        <w:t>Calculați suma: S=1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2</w:t>
      </w:r>
      <w:r>
        <w:rPr>
          <w:rFonts w:ascii="Calibri" w:hAnsi="Calibri" w:cs="Calibri"/>
          <w:color w:val="000000"/>
        </w:rPr>
        <w:t>-2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2</w:t>
      </w:r>
      <w:r>
        <w:rPr>
          <w:rFonts w:ascii="Calibri" w:hAnsi="Calibri" w:cs="Calibri"/>
          <w:color w:val="000000"/>
        </w:rPr>
        <w:t>+3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2</w:t>
      </w:r>
      <w:r>
        <w:rPr>
          <w:rFonts w:ascii="Calibri" w:hAnsi="Calibri" w:cs="Calibri"/>
          <w:color w:val="000000"/>
        </w:rPr>
        <w:t>-4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2</w:t>
      </w:r>
      <w:r>
        <w:rPr>
          <w:rFonts w:ascii="Calibri" w:hAnsi="Calibri" w:cs="Calibri"/>
          <w:color w:val="000000"/>
        </w:rPr>
        <w:t>..(-1)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n+1</w:t>
      </w:r>
      <w:r>
        <w:rPr>
          <w:rFonts w:ascii="Calibri" w:hAnsi="Calibri" w:cs="Calibri"/>
          <w:color w:val="000000"/>
        </w:rPr>
        <w:t>*n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2</w:t>
      </w:r>
    </w:p>
    <w:p w14:paraId="585A4D3B" w14:textId="77777777" w:rsidR="00C37082" w:rsidRPr="00C37082" w:rsidRDefault="00C37082" w:rsidP="00C37082"/>
    <w:p w14:paraId="3F9606CD" w14:textId="77777777" w:rsidR="00CB3812" w:rsidRDefault="00CB3812" w:rsidP="00CB3812">
      <w:r>
        <w:t>int n{0}, rezultat{1}, auxiliar{0};</w:t>
      </w:r>
    </w:p>
    <w:p w14:paraId="798FC94D" w14:textId="77777777" w:rsidR="00CB3812" w:rsidRDefault="00CB3812" w:rsidP="00CB3812">
      <w:r>
        <w:t xml:space="preserve">    </w:t>
      </w:r>
    </w:p>
    <w:p w14:paraId="1C2A7F38" w14:textId="77777777" w:rsidR="00CB3812" w:rsidRDefault="00CB3812" w:rsidP="00CB3812">
      <w:r>
        <w:t xml:space="preserve">    cout&lt;&lt;"n= ";</w:t>
      </w:r>
    </w:p>
    <w:p w14:paraId="255F3EB8" w14:textId="77777777" w:rsidR="00CB3812" w:rsidRDefault="00CB3812" w:rsidP="00CB3812">
      <w:r>
        <w:t xml:space="preserve">    cin &gt;&gt; n;</w:t>
      </w:r>
    </w:p>
    <w:p w14:paraId="51F5D53C" w14:textId="77777777" w:rsidR="00CB3812" w:rsidRDefault="00CB3812" w:rsidP="00CB3812">
      <w:r>
        <w:t xml:space="preserve">    </w:t>
      </w:r>
    </w:p>
    <w:p w14:paraId="5F024812" w14:textId="77777777" w:rsidR="00CB3812" w:rsidRDefault="00CB3812" w:rsidP="00CB3812">
      <w:r>
        <w:t xml:space="preserve">    for(int i = 2; i &lt; n; i++)</w:t>
      </w:r>
    </w:p>
    <w:p w14:paraId="7593BC3E" w14:textId="77777777" w:rsidR="00CB3812" w:rsidRDefault="00CB3812" w:rsidP="00CB3812">
      <w:r>
        <w:t xml:space="preserve">    {</w:t>
      </w:r>
    </w:p>
    <w:p w14:paraId="3FA99155" w14:textId="77777777" w:rsidR="00CB3812" w:rsidRDefault="00CB3812" w:rsidP="00CB3812">
      <w:r>
        <w:t xml:space="preserve">      if(i % 2 == 0)</w:t>
      </w:r>
    </w:p>
    <w:p w14:paraId="673938A0" w14:textId="77777777" w:rsidR="00CB3812" w:rsidRDefault="00CB3812" w:rsidP="00CB3812">
      <w:r>
        <w:t xml:space="preserve">      {</w:t>
      </w:r>
    </w:p>
    <w:p w14:paraId="193E4EA9" w14:textId="77777777" w:rsidR="00CB3812" w:rsidRDefault="00CB3812" w:rsidP="00CB3812">
      <w:r>
        <w:t xml:space="preserve">        rezultat = rezultat - (i*i);</w:t>
      </w:r>
    </w:p>
    <w:p w14:paraId="065C5887" w14:textId="77777777" w:rsidR="00CB3812" w:rsidRDefault="00CB3812" w:rsidP="00CB3812">
      <w:r>
        <w:t xml:space="preserve">        cout &lt;&lt; "i par este: " &lt;&lt; i &lt;&lt; endl;</w:t>
      </w:r>
    </w:p>
    <w:p w14:paraId="1FBCF030" w14:textId="77777777" w:rsidR="00CB3812" w:rsidRDefault="00CB3812" w:rsidP="00CB3812">
      <w:r>
        <w:t xml:space="preserve">      } else</w:t>
      </w:r>
    </w:p>
    <w:p w14:paraId="2E571D4E" w14:textId="77777777" w:rsidR="00CB3812" w:rsidRDefault="00CB3812" w:rsidP="00CB3812">
      <w:r>
        <w:t xml:space="preserve">      {</w:t>
      </w:r>
    </w:p>
    <w:p w14:paraId="5F0C1832" w14:textId="77777777" w:rsidR="00CB3812" w:rsidRDefault="00CB3812" w:rsidP="00CB3812">
      <w:r>
        <w:t xml:space="preserve">        rezultat = rezultat + (i*i);</w:t>
      </w:r>
    </w:p>
    <w:p w14:paraId="6E090E5A" w14:textId="77777777" w:rsidR="00CB3812" w:rsidRDefault="00CB3812" w:rsidP="00CB3812">
      <w:r>
        <w:t xml:space="preserve">        cout&lt;&lt;"i impar este : " &lt;&lt; i;</w:t>
      </w:r>
    </w:p>
    <w:p w14:paraId="6C788AE1" w14:textId="77777777" w:rsidR="00CB3812" w:rsidRDefault="00CB3812" w:rsidP="00CB3812">
      <w:r>
        <w:t xml:space="preserve">        cout&lt;&lt;endl;</w:t>
      </w:r>
    </w:p>
    <w:p w14:paraId="6774C110" w14:textId="77777777" w:rsidR="00CB3812" w:rsidRDefault="00CB3812" w:rsidP="00CB3812">
      <w:r>
        <w:t xml:space="preserve">      }</w:t>
      </w:r>
    </w:p>
    <w:p w14:paraId="051F6F3D" w14:textId="77777777" w:rsidR="00CB3812" w:rsidRDefault="00CB3812" w:rsidP="00CB3812">
      <w:r>
        <w:t xml:space="preserve">        cout&lt;&lt;"rezultat este acum "&lt;&lt;rezultat&lt;&lt;endl;</w:t>
      </w:r>
    </w:p>
    <w:p w14:paraId="21FB2445" w14:textId="77777777" w:rsidR="00CB3812" w:rsidRDefault="00CB3812" w:rsidP="00CB3812">
      <w:r>
        <w:t xml:space="preserve">        cout&lt;&lt;endl;</w:t>
      </w:r>
    </w:p>
    <w:p w14:paraId="3AAB2BE1" w14:textId="77777777" w:rsidR="00CB3812" w:rsidRDefault="00CB3812" w:rsidP="00CB3812">
      <w:r>
        <w:t xml:space="preserve">    }</w:t>
      </w:r>
    </w:p>
    <w:p w14:paraId="53BF3526" w14:textId="77777777" w:rsidR="00CB3812" w:rsidRDefault="00CB3812" w:rsidP="00CB3812">
      <w:r>
        <w:t xml:space="preserve">    </w:t>
      </w:r>
    </w:p>
    <w:p w14:paraId="7173D86E" w14:textId="5F84B69F" w:rsidR="007F7C98" w:rsidRDefault="00CB3812" w:rsidP="00CB3812">
      <w:r>
        <w:t xml:space="preserve">    cout &lt;&lt; "rezultatul final este: " &lt;&lt; rezultat;</w:t>
      </w:r>
    </w:p>
    <w:p w14:paraId="015EE980" w14:textId="31309104" w:rsidR="00AA2285" w:rsidRDefault="00AA2285" w:rsidP="00CB3812"/>
    <w:p w14:paraId="2F38252A" w14:textId="4E3B3CB1" w:rsidR="00AA2285" w:rsidRDefault="00AA2285" w:rsidP="00CB3812">
      <w:r>
        <w:rPr>
          <w:noProof/>
        </w:rPr>
        <w:drawing>
          <wp:inline distT="0" distB="0" distL="0" distR="0" wp14:anchorId="5194405F" wp14:editId="3F764FD5">
            <wp:extent cx="222885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EADD" w14:textId="3CC9D509" w:rsidR="00CB3812" w:rsidRDefault="00CB3812" w:rsidP="00CB3812"/>
    <w:p w14:paraId="25FE8F51" w14:textId="6D07C4D4" w:rsidR="00CB3812" w:rsidRDefault="00CB3812" w:rsidP="00CB3812">
      <w:pPr>
        <w:pStyle w:val="Heading1"/>
      </w:pPr>
      <w:r>
        <w:lastRenderedPageBreak/>
        <w:t>Exercitiul 11</w:t>
      </w:r>
    </w:p>
    <w:p w14:paraId="5E16F6E5" w14:textId="4779302C" w:rsidR="00CB3812" w:rsidRDefault="00CB3812" w:rsidP="00CB381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citesc mai multe numere,pana cand utimul numar citit este zero. Să se afle cate numere sunt pozitive si cate sunt negative</w:t>
      </w:r>
    </w:p>
    <w:p w14:paraId="0F39D7A3" w14:textId="39123EEA" w:rsidR="00CB3812" w:rsidRDefault="00CB3812" w:rsidP="00CB3812">
      <w:pPr>
        <w:rPr>
          <w:rFonts w:ascii="Calibri" w:hAnsi="Calibri" w:cs="Calibri"/>
          <w:color w:val="000000"/>
        </w:rPr>
      </w:pPr>
    </w:p>
    <w:p w14:paraId="0F975AB7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>int n;</w:t>
      </w:r>
    </w:p>
    <w:p w14:paraId="3C7FD301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int P = 1;</w:t>
      </w:r>
    </w:p>
    <w:p w14:paraId="2AD711B5" w14:textId="50B3E060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17CF203A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do {</w:t>
      </w:r>
    </w:p>
    <w:p w14:paraId="001411E3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cout &lt;&lt; "Dati n: ";</w:t>
      </w:r>
    </w:p>
    <w:p w14:paraId="1CFEE984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cin &gt;&gt; n;</w:t>
      </w:r>
    </w:p>
    <w:p w14:paraId="7A511B55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} while(n==0);</w:t>
      </w:r>
    </w:p>
    <w:p w14:paraId="14928411" w14:textId="1C409620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</w:p>
    <w:p w14:paraId="53E14123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while (n != 0)</w:t>
      </w:r>
    </w:p>
    <w:p w14:paraId="038CC811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{</w:t>
      </w:r>
    </w:p>
    <w:p w14:paraId="4AE3DA50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P *= n;</w:t>
      </w:r>
    </w:p>
    <w:p w14:paraId="223B1A5D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cout &lt;&lt; "Dati n: ";</w:t>
      </w:r>
    </w:p>
    <w:p w14:paraId="506F1975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cin &gt;&gt; n;</w:t>
      </w:r>
    </w:p>
    <w:p w14:paraId="513075C5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}</w:t>
      </w:r>
    </w:p>
    <w:p w14:paraId="4B22DF5B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13DF8944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cout &lt;&lt; "Valoarea expresiei este: " &lt;&lt; P &lt;&lt; '\n';</w:t>
      </w:r>
    </w:p>
    <w:p w14:paraId="01A1BC11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system("pause");</w:t>
      </w:r>
    </w:p>
    <w:p w14:paraId="34B87ACB" w14:textId="2E4DBBE6" w:rsid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return 0;</w:t>
      </w:r>
    </w:p>
    <w:p w14:paraId="772E34DA" w14:textId="1EAC9A89" w:rsidR="00AA2285" w:rsidRPr="00CB3812" w:rsidRDefault="00AA2285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>
        <w:rPr>
          <w:noProof/>
        </w:rPr>
        <w:drawing>
          <wp:inline distT="0" distB="0" distL="0" distR="0" wp14:anchorId="5EB13F14" wp14:editId="50CDBCC7">
            <wp:extent cx="2705100" cy="138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616A" w14:textId="5E7BFE71" w:rsidR="00CB3812" w:rsidRDefault="00CB3812" w:rsidP="00CB3812"/>
    <w:p w14:paraId="55DD0CCA" w14:textId="5E936D57" w:rsidR="00CB3812" w:rsidRDefault="00CB3812" w:rsidP="00CB3812">
      <w:pPr>
        <w:pStyle w:val="Heading1"/>
      </w:pPr>
      <w:r>
        <w:t>Exercitiul 12</w:t>
      </w:r>
    </w:p>
    <w:p w14:paraId="58D681D7" w14:textId="159521F1" w:rsidR="00CB3812" w:rsidRDefault="00CB3812" w:rsidP="00CB381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Să se scrie un algoritm care verifică dacă un numar n este prim</w:t>
      </w:r>
    </w:p>
    <w:p w14:paraId="1543D6F2" w14:textId="6699C4D3" w:rsidR="00CB3812" w:rsidRDefault="00CB3812" w:rsidP="00CB3812">
      <w:pPr>
        <w:rPr>
          <w:rFonts w:ascii="Calibri" w:hAnsi="Calibri" w:cs="Calibri"/>
          <w:color w:val="000000"/>
        </w:rPr>
      </w:pPr>
    </w:p>
    <w:p w14:paraId="39627E63" w14:textId="75EE939C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>int n;</w:t>
      </w:r>
    </w:p>
    <w:p w14:paraId="12977F36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do {</w:t>
      </w:r>
    </w:p>
    <w:p w14:paraId="58F7F150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cout &lt;&lt; "Dati numarul: ";</w:t>
      </w:r>
    </w:p>
    <w:p w14:paraId="3AF17AD5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cin &gt;&gt; n;</w:t>
      </w:r>
    </w:p>
    <w:p w14:paraId="5D01FF04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} while (n &lt; 1);</w:t>
      </w:r>
    </w:p>
    <w:p w14:paraId="2F8D8529" w14:textId="57C74200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</w:p>
    <w:p w14:paraId="633A3E33" w14:textId="356AA84C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 xml:space="preserve">if (n == 2)  </w:t>
      </w:r>
    </w:p>
    <w:p w14:paraId="4C710F3B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{</w:t>
      </w:r>
    </w:p>
    <w:p w14:paraId="28622912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cout &lt;&lt; "Numarul este prim\n";</w:t>
      </w:r>
    </w:p>
    <w:p w14:paraId="58CE5AD3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lastRenderedPageBreak/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system("pause");</w:t>
      </w:r>
    </w:p>
    <w:p w14:paraId="7F7F2ED5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return 1;</w:t>
      </w:r>
    </w:p>
    <w:p w14:paraId="4D34ADF2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}</w:t>
      </w:r>
    </w:p>
    <w:p w14:paraId="7901ED75" w14:textId="2E95C164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 xml:space="preserve">if (n == 1 || n % 2 == 0)  </w:t>
      </w:r>
    </w:p>
    <w:p w14:paraId="59FFABD2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{</w:t>
      </w:r>
    </w:p>
    <w:p w14:paraId="406F7D1E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cout &lt;&lt; "Numarul nu este prim\n";</w:t>
      </w:r>
    </w:p>
    <w:p w14:paraId="101FBBF9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system("pause");</w:t>
      </w:r>
    </w:p>
    <w:p w14:paraId="2C7AEB4B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return 2;</w:t>
      </w:r>
    </w:p>
    <w:p w14:paraId="02A159B1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}</w:t>
      </w:r>
    </w:p>
    <w:p w14:paraId="02FA8CAF" w14:textId="705CAE40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 xml:space="preserve">bool ok = true;  </w:t>
      </w:r>
    </w:p>
    <w:p w14:paraId="60F3BD96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for (int i = 3; i &lt;= sqrt(n); i += 2)</w:t>
      </w:r>
    </w:p>
    <w:p w14:paraId="01BD142F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if (n % i == 0)</w:t>
      </w:r>
    </w:p>
    <w:p w14:paraId="4DBC021A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{</w:t>
      </w:r>
    </w:p>
    <w:p w14:paraId="40A96DAC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ok = false;</w:t>
      </w:r>
    </w:p>
    <w:p w14:paraId="3EE1423E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break;</w:t>
      </w:r>
    </w:p>
    <w:p w14:paraId="62B7076F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}</w:t>
      </w:r>
    </w:p>
    <w:p w14:paraId="22A50F08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if (ok)</w:t>
      </w:r>
    </w:p>
    <w:p w14:paraId="313E7A5A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cout &lt;&lt; "Numarul este prim\n";</w:t>
      </w:r>
    </w:p>
    <w:p w14:paraId="44E89D5F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else</w:t>
      </w:r>
    </w:p>
    <w:p w14:paraId="2AEA14B6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</w: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cout &lt;&lt; "Numarul nu este prim\n";</w:t>
      </w:r>
    </w:p>
    <w:p w14:paraId="712963BB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system("pause");</w:t>
      </w:r>
    </w:p>
    <w:p w14:paraId="5BE3E010" w14:textId="77777777" w:rsidR="00CB3812" w:rsidRPr="00CB3812" w:rsidRDefault="00CB3812" w:rsidP="00CB3812">
      <w:pPr>
        <w:ind w:firstLine="0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ab/>
        <w:t>return 0;</w:t>
      </w:r>
    </w:p>
    <w:p w14:paraId="5017ABA4" w14:textId="19D8AE84" w:rsidR="00CB3812" w:rsidRDefault="00CB3812" w:rsidP="00CB3812">
      <w:pPr>
        <w:spacing w:after="160"/>
        <w:ind w:firstLine="0"/>
        <w:jc w:val="both"/>
        <w:rPr>
          <w:rFonts w:eastAsia="Times New Roman" w:cs="Times New Roman"/>
          <w:color w:val="auto"/>
          <w:szCs w:val="22"/>
          <w:lang w:val="ro-RO" w:eastAsia="ro-RO"/>
        </w:rPr>
      </w:pPr>
      <w:r w:rsidRPr="00CB3812">
        <w:rPr>
          <w:rFonts w:eastAsia="Times New Roman" w:cs="Times New Roman"/>
          <w:color w:val="auto"/>
          <w:szCs w:val="22"/>
          <w:lang w:val="ro-RO" w:eastAsia="ro-RO"/>
        </w:rPr>
        <w:t>}</w:t>
      </w:r>
    </w:p>
    <w:p w14:paraId="28ABBEFE" w14:textId="009297F3" w:rsidR="00AA2285" w:rsidRDefault="00AA2285" w:rsidP="00CB3812">
      <w:pPr>
        <w:spacing w:after="160"/>
        <w:ind w:firstLine="0"/>
        <w:jc w:val="both"/>
        <w:rPr>
          <w:rFonts w:eastAsia="Times New Roman" w:cs="Times New Roman"/>
          <w:color w:val="auto"/>
          <w:szCs w:val="22"/>
          <w:lang w:val="ro-RO" w:eastAsia="ro-RO"/>
        </w:rPr>
      </w:pPr>
      <w:r>
        <w:rPr>
          <w:noProof/>
        </w:rPr>
        <w:drawing>
          <wp:inline distT="0" distB="0" distL="0" distR="0" wp14:anchorId="12DBF084" wp14:editId="1AA6A404">
            <wp:extent cx="2724150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B95F" w14:textId="33664A61" w:rsidR="00CB3812" w:rsidRDefault="00CB3812" w:rsidP="00CB3812">
      <w:pPr>
        <w:spacing w:after="160"/>
        <w:ind w:firstLine="0"/>
        <w:jc w:val="both"/>
        <w:rPr>
          <w:rFonts w:eastAsia="Times New Roman" w:cs="Times New Roman"/>
          <w:color w:val="auto"/>
          <w:szCs w:val="22"/>
          <w:lang w:val="ro-RO" w:eastAsia="ro-RO"/>
        </w:rPr>
      </w:pPr>
    </w:p>
    <w:p w14:paraId="76402F0C" w14:textId="499EFE24" w:rsidR="00CB3812" w:rsidRDefault="00CB3812" w:rsidP="00CB3812">
      <w:pPr>
        <w:pStyle w:val="Heading1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Exercitiul 13</w:t>
      </w:r>
    </w:p>
    <w:p w14:paraId="61D550C9" w14:textId="04A196D0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  <w:r>
        <w:rPr>
          <w:rFonts w:ascii="Calibri" w:hAnsi="Calibri" w:cs="Calibri"/>
          <w:color w:val="000000"/>
        </w:rPr>
        <w:t>Se dă un numar natural n&gt;5. Să se scrie un algoritm  care returnează toate numerele patrate  perfecte mai mici decat n, dar impare.</w:t>
      </w:r>
    </w:p>
    <w:p w14:paraId="5A05907C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</w:p>
    <w:p w14:paraId="6F9A7E95" w14:textId="4F891C0A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14F70F65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5165381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n{ 0 }, produs{ 0 }, j{6};</w:t>
      </w:r>
    </w:p>
    <w:p w14:paraId="248E7673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862D38D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525A7D6C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n = sqrt(n);</w:t>
      </w:r>
    </w:p>
    <w:p w14:paraId="748A70B9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E1356E6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(sqrt(produs) &lt; n)</w:t>
      </w:r>
    </w:p>
    <w:p w14:paraId="46F9B2C3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744BAA65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produs = j * j;</w:t>
      </w:r>
    </w:p>
    <w:p w14:paraId="15D4D071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j++;</w:t>
      </w:r>
    </w:p>
    <w:p w14:paraId="204D3A52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(produs % 2 == 1)</w:t>
      </w:r>
    </w:p>
    <w:p w14:paraId="4DC32944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5312E880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"Patrat perfect: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produs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76E4554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7C665E49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7E3C0E40" w14:textId="77777777" w:rsidR="007926F2" w:rsidRDefault="007926F2" w:rsidP="007926F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7388830B" w14:textId="299F4DE2" w:rsidR="00CB3812" w:rsidRDefault="007926F2" w:rsidP="007926F2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F7B93A4" w14:textId="22DBF1CB" w:rsidR="00764AAE" w:rsidRDefault="00764AAE" w:rsidP="007926F2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D7ABD8" w14:textId="40FF9EBE" w:rsidR="00764AAE" w:rsidRPr="00CB3812" w:rsidRDefault="00764AAE" w:rsidP="007926F2">
      <w:pPr>
        <w:rPr>
          <w:lang w:val="ro-RO" w:eastAsia="ro-RO"/>
        </w:rPr>
      </w:pPr>
      <w:r>
        <w:rPr>
          <w:noProof/>
        </w:rPr>
        <w:drawing>
          <wp:inline distT="0" distB="0" distL="0" distR="0" wp14:anchorId="2979B258" wp14:editId="3CBBB335">
            <wp:extent cx="2428875" cy="1457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3117" w14:textId="58B9862E" w:rsidR="004F4929" w:rsidRDefault="004F4929" w:rsidP="004F4929"/>
    <w:p w14:paraId="0EC877CF" w14:textId="3BA908F5" w:rsidR="007926F2" w:rsidRDefault="007926F2" w:rsidP="004F4929"/>
    <w:p w14:paraId="5EC960CA" w14:textId="35BFB620" w:rsidR="007926F2" w:rsidRDefault="007926F2" w:rsidP="007926F2">
      <w:pPr>
        <w:pStyle w:val="Heading1"/>
        <w:rPr>
          <w:lang w:val="ro-RO" w:eastAsia="ro-RO"/>
        </w:rPr>
      </w:pPr>
      <w:r>
        <w:rPr>
          <w:lang w:val="ro-RO" w:eastAsia="ro-RO"/>
        </w:rPr>
        <w:t>Exercitiul 14</w:t>
      </w:r>
    </w:p>
    <w:p w14:paraId="16BAB4B5" w14:textId="6BEBED82" w:rsidR="007926F2" w:rsidRDefault="007926F2" w:rsidP="007926F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dă un numar n. Sa se scrie un algoritm care calculeaza si returneaza suma cifrelor impare din numar.</w:t>
      </w:r>
    </w:p>
    <w:p w14:paraId="550384EB" w14:textId="030F0C68" w:rsidR="007926F2" w:rsidRDefault="007926F2" w:rsidP="007926F2">
      <w:pPr>
        <w:rPr>
          <w:rFonts w:ascii="Calibri" w:hAnsi="Calibri" w:cs="Calibri"/>
          <w:color w:val="000000"/>
        </w:rPr>
      </w:pPr>
    </w:p>
    <w:p w14:paraId="7F916233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>int n{0}, suma{0};</w:t>
      </w:r>
    </w:p>
    <w:p w14:paraId="07714E18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cout&lt;&lt;"n= ";</w:t>
      </w:r>
    </w:p>
    <w:p w14:paraId="20CDA319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cin&gt;&gt;n;</w:t>
      </w:r>
    </w:p>
    <w:p w14:paraId="0BF6A84A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</w:t>
      </w:r>
    </w:p>
    <w:p w14:paraId="10A2C6D3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if(n==0)</w:t>
      </w:r>
    </w:p>
    <w:p w14:paraId="4FB23902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{</w:t>
      </w:r>
    </w:p>
    <w:p w14:paraId="0341EFF3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cout&lt;&lt;"Nu se poate";</w:t>
      </w:r>
    </w:p>
    <w:p w14:paraId="139EF82D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}</w:t>
      </w:r>
    </w:p>
    <w:p w14:paraId="54A380FC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</w:t>
      </w:r>
    </w:p>
    <w:p w14:paraId="1F981B97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while(n!=0)</w:t>
      </w:r>
    </w:p>
    <w:p w14:paraId="296733BE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{</w:t>
      </w:r>
    </w:p>
    <w:p w14:paraId="7738C93A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if((n%10)%2==1)</w:t>
      </w:r>
    </w:p>
    <w:p w14:paraId="588CA1AB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{</w:t>
      </w:r>
    </w:p>
    <w:p w14:paraId="2622F0AB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  suma += n%10;</w:t>
      </w:r>
    </w:p>
    <w:p w14:paraId="257797E8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}</w:t>
      </w:r>
    </w:p>
    <w:p w14:paraId="780B5334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n = n / 10;</w:t>
      </w:r>
    </w:p>
    <w:p w14:paraId="6583ED5F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}  </w:t>
      </w:r>
    </w:p>
    <w:p w14:paraId="11363C8B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</w:t>
      </w:r>
    </w:p>
    <w:p w14:paraId="735BADDF" w14:textId="42DAA65F" w:rsid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cout&lt;&lt;"Suma numerelor impare este "&lt;&lt;suma;</w:t>
      </w:r>
    </w:p>
    <w:p w14:paraId="592D5151" w14:textId="3A958337" w:rsidR="00764AAE" w:rsidRDefault="00764AAE" w:rsidP="007926F2">
      <w:pPr>
        <w:rPr>
          <w:lang w:val="ro-RO" w:eastAsia="ro-RO"/>
        </w:rPr>
      </w:pPr>
    </w:p>
    <w:p w14:paraId="14D7B950" w14:textId="24702DA1" w:rsidR="00764AAE" w:rsidRDefault="00764AAE" w:rsidP="007926F2">
      <w:pPr>
        <w:rPr>
          <w:lang w:val="ro-RO" w:eastAsia="ro-RO"/>
        </w:rPr>
      </w:pPr>
      <w:r>
        <w:rPr>
          <w:noProof/>
        </w:rPr>
        <w:drawing>
          <wp:inline distT="0" distB="0" distL="0" distR="0" wp14:anchorId="7E934C6E" wp14:editId="73E81B15">
            <wp:extent cx="2943225" cy="1514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C0C" w14:textId="11723E1F" w:rsidR="007926F2" w:rsidRDefault="007926F2" w:rsidP="007926F2">
      <w:pPr>
        <w:rPr>
          <w:lang w:val="ro-RO" w:eastAsia="ro-RO"/>
        </w:rPr>
      </w:pPr>
    </w:p>
    <w:p w14:paraId="66C5E2DB" w14:textId="0FB83E03" w:rsidR="007926F2" w:rsidRDefault="007926F2" w:rsidP="007926F2">
      <w:pPr>
        <w:pStyle w:val="Heading1"/>
        <w:rPr>
          <w:lang w:val="ro-RO" w:eastAsia="ro-RO"/>
        </w:rPr>
      </w:pPr>
      <w:r>
        <w:rPr>
          <w:lang w:val="ro-RO" w:eastAsia="ro-RO"/>
        </w:rPr>
        <w:t>Exercitiul 15</w:t>
      </w:r>
    </w:p>
    <w:p w14:paraId="0DB9EC8C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>int n{0}, ultimaCifra{0}, count{0};</w:t>
      </w:r>
    </w:p>
    <w:p w14:paraId="30B47D85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</w:t>
      </w:r>
    </w:p>
    <w:p w14:paraId="174015CF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cout&lt;&lt;"n= ";</w:t>
      </w:r>
    </w:p>
    <w:p w14:paraId="10916C69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cin&gt;&gt;n;</w:t>
      </w:r>
    </w:p>
    <w:p w14:paraId="35F8B330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</w:t>
      </w:r>
    </w:p>
    <w:p w14:paraId="20FF1760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ultimaCifra= n % 10;</w:t>
      </w:r>
    </w:p>
    <w:p w14:paraId="753076AB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</w:t>
      </w:r>
    </w:p>
    <w:p w14:paraId="5F45722F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if(n==0)</w:t>
      </w:r>
    </w:p>
    <w:p w14:paraId="063A5CDB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{</w:t>
      </w:r>
    </w:p>
    <w:p w14:paraId="0808E0A1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cout&lt;&lt;"Nu se poate";</w:t>
      </w:r>
    </w:p>
    <w:p w14:paraId="579E3443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}</w:t>
      </w:r>
    </w:p>
    <w:p w14:paraId="6B47DBE2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</w:t>
      </w:r>
    </w:p>
    <w:p w14:paraId="3ECB5C5F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while(n!=0)</w:t>
      </w:r>
    </w:p>
    <w:p w14:paraId="1AA37850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{</w:t>
      </w:r>
    </w:p>
    <w:p w14:paraId="0C4B59B3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if(n%10 == ultimaCifra)</w:t>
      </w:r>
    </w:p>
    <w:p w14:paraId="41BCEA30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{</w:t>
      </w:r>
    </w:p>
    <w:p w14:paraId="07711C31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  count++;</w:t>
      </w:r>
    </w:p>
    <w:p w14:paraId="195334BB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}</w:t>
      </w:r>
    </w:p>
    <w:p w14:paraId="281AB4DD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  n = n/10; </w:t>
      </w:r>
    </w:p>
    <w:p w14:paraId="23994E57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}</w:t>
      </w:r>
    </w:p>
    <w:p w14:paraId="4B5F2118" w14:textId="77777777" w:rsidR="007926F2" w:rsidRP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</w:t>
      </w:r>
    </w:p>
    <w:p w14:paraId="2A2FBE1A" w14:textId="59D46837" w:rsidR="007926F2" w:rsidRDefault="007926F2" w:rsidP="007926F2">
      <w:pPr>
        <w:rPr>
          <w:lang w:val="ro-RO" w:eastAsia="ro-RO"/>
        </w:rPr>
      </w:pPr>
      <w:r w:rsidRPr="007926F2">
        <w:rPr>
          <w:lang w:val="ro-RO" w:eastAsia="ro-RO"/>
        </w:rPr>
        <w:t xml:space="preserve">    cout&lt;&lt;"Cifra "&lt;&lt;ultimaCifra&lt;&lt;" apare de "&lt;&lt;count&lt;&lt;" ori";</w:t>
      </w:r>
    </w:p>
    <w:p w14:paraId="44AEE776" w14:textId="54DFA7AE" w:rsidR="00764AAE" w:rsidRDefault="00764AAE" w:rsidP="007926F2">
      <w:pPr>
        <w:rPr>
          <w:lang w:val="ro-RO" w:eastAsia="ro-RO"/>
        </w:rPr>
      </w:pPr>
      <w:r>
        <w:rPr>
          <w:noProof/>
        </w:rPr>
        <w:lastRenderedPageBreak/>
        <w:drawing>
          <wp:inline distT="0" distB="0" distL="0" distR="0" wp14:anchorId="23309714" wp14:editId="1A209E14">
            <wp:extent cx="27146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8EE" w14:textId="263DA7D9" w:rsidR="007926F2" w:rsidRDefault="007926F2" w:rsidP="007926F2">
      <w:pPr>
        <w:rPr>
          <w:lang w:val="ro-RO" w:eastAsia="ro-RO"/>
        </w:rPr>
      </w:pPr>
    </w:p>
    <w:p w14:paraId="265CEAF4" w14:textId="176F7072" w:rsidR="007926F2" w:rsidRDefault="007926F2" w:rsidP="007926F2">
      <w:pPr>
        <w:pStyle w:val="Heading1"/>
        <w:rPr>
          <w:lang w:val="ro-RO" w:eastAsia="ro-RO"/>
        </w:rPr>
      </w:pPr>
      <w:r>
        <w:rPr>
          <w:lang w:val="ro-RO" w:eastAsia="ro-RO"/>
        </w:rPr>
        <w:t>Exercitiul 16</w:t>
      </w:r>
    </w:p>
    <w:p w14:paraId="29397811" w14:textId="1956AAE3" w:rsidR="007926F2" w:rsidRDefault="00127A5A" w:rsidP="007926F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va determina valoarea expresiei S: 1+(1+2)+(1+2+3)+…(1+2+…+n), unde n este un numar întreg, &gt;=1, dat de la tastatură</w:t>
      </w:r>
    </w:p>
    <w:p w14:paraId="2CE6796B" w14:textId="20CCC521" w:rsidR="00127A5A" w:rsidRDefault="00127A5A" w:rsidP="007926F2">
      <w:pPr>
        <w:rPr>
          <w:rFonts w:ascii="Calibri" w:hAnsi="Calibri" w:cs="Calibri"/>
          <w:color w:val="000000"/>
        </w:rPr>
      </w:pPr>
    </w:p>
    <w:p w14:paraId="6AB352DC" w14:textId="7C7EB3E2" w:rsidR="00127A5A" w:rsidRDefault="00127A5A" w:rsidP="007926F2">
      <w:pPr>
        <w:rPr>
          <w:rFonts w:ascii="Calibri" w:hAnsi="Calibri" w:cs="Calibri"/>
          <w:color w:val="000000"/>
        </w:rPr>
      </w:pPr>
    </w:p>
    <w:p w14:paraId="23C7EFDF" w14:textId="585F0A7E" w:rsidR="00127A5A" w:rsidRDefault="00127A5A" w:rsidP="00127A5A">
      <w:pPr>
        <w:pStyle w:val="Heading1"/>
        <w:rPr>
          <w:lang w:val="ro-RO" w:eastAsia="ro-RO"/>
        </w:rPr>
      </w:pPr>
      <w:r>
        <w:rPr>
          <w:lang w:val="ro-RO" w:eastAsia="ro-RO"/>
        </w:rPr>
        <w:t>Exercitiul 17</w:t>
      </w:r>
    </w:p>
    <w:p w14:paraId="529C3D66" w14:textId="77777777" w:rsidR="00127A5A" w:rsidRPr="00127A5A" w:rsidRDefault="00127A5A" w:rsidP="00127A5A">
      <w:pPr>
        <w:ind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127A5A">
        <w:rPr>
          <w:rFonts w:ascii="Calibri" w:eastAsia="Times New Roman" w:hAnsi="Calibri" w:cs="Calibri"/>
          <w:b/>
          <w:bCs/>
          <w:color w:val="FF0000"/>
          <w:sz w:val="24"/>
          <w:szCs w:val="24"/>
          <w:lang w:val="ro-RO" w:eastAsia="ro-RO"/>
        </w:rPr>
        <w:t> </w:t>
      </w:r>
      <w:r w:rsidRPr="00127A5A">
        <w:rPr>
          <w:rFonts w:ascii="Calibri" w:eastAsia="Times New Roman" w:hAnsi="Calibri" w:cs="Calibri"/>
          <w:color w:val="000000"/>
          <w:sz w:val="24"/>
          <w:szCs w:val="24"/>
          <w:lang w:val="ro-RO" w:eastAsia="ro-RO"/>
        </w:rPr>
        <w:t>Se citește numărul natural n. Să se afișeze următoarea piramidă de numere:</w:t>
      </w:r>
    </w:p>
    <w:p w14:paraId="4EEC5E53" w14:textId="77777777" w:rsidR="00127A5A" w:rsidRPr="00127A5A" w:rsidRDefault="00127A5A" w:rsidP="00127A5A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127A5A"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  <w:br/>
      </w:r>
    </w:p>
    <w:p w14:paraId="5CEB820C" w14:textId="77777777" w:rsidR="00127A5A" w:rsidRPr="00127A5A" w:rsidRDefault="00127A5A" w:rsidP="00127A5A">
      <w:pPr>
        <w:pBdr>
          <w:top w:val="single" w:sz="6" w:space="7" w:color="CCCCCC"/>
          <w:left w:val="single" w:sz="6" w:space="7" w:color="CCCCCC"/>
          <w:right w:val="single" w:sz="6" w:space="7" w:color="CCCCCC"/>
        </w:pBdr>
        <w:shd w:val="clear" w:color="auto" w:fill="F5F5F5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127A5A">
        <w:rPr>
          <w:rFonts w:ascii="Consolas" w:eastAsia="Times New Roman" w:hAnsi="Consolas" w:cs="Times New Roman"/>
          <w:color w:val="333333"/>
          <w:sz w:val="20"/>
          <w:lang w:val="ro-RO" w:eastAsia="ro-RO"/>
        </w:rPr>
        <w:t>1</w:t>
      </w:r>
    </w:p>
    <w:p w14:paraId="51E8F5C7" w14:textId="77777777" w:rsidR="00127A5A" w:rsidRPr="00127A5A" w:rsidRDefault="00127A5A" w:rsidP="00127A5A">
      <w:pPr>
        <w:pBdr>
          <w:left w:val="single" w:sz="6" w:space="7" w:color="CCCCCC"/>
          <w:right w:val="single" w:sz="6" w:space="7" w:color="CCCCCC"/>
        </w:pBdr>
        <w:shd w:val="clear" w:color="auto" w:fill="F5F5F5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127A5A">
        <w:rPr>
          <w:rFonts w:ascii="Consolas" w:eastAsia="Times New Roman" w:hAnsi="Consolas" w:cs="Times New Roman"/>
          <w:color w:val="333333"/>
          <w:sz w:val="20"/>
          <w:lang w:val="ro-RO" w:eastAsia="ro-RO"/>
        </w:rPr>
        <w:t>1 2</w:t>
      </w:r>
    </w:p>
    <w:p w14:paraId="7129B0F3" w14:textId="77777777" w:rsidR="00127A5A" w:rsidRPr="00127A5A" w:rsidRDefault="00127A5A" w:rsidP="00127A5A">
      <w:pPr>
        <w:pBdr>
          <w:left w:val="single" w:sz="6" w:space="7" w:color="CCCCCC"/>
          <w:right w:val="single" w:sz="6" w:space="7" w:color="CCCCCC"/>
        </w:pBdr>
        <w:shd w:val="clear" w:color="auto" w:fill="F5F5F5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127A5A">
        <w:rPr>
          <w:rFonts w:ascii="Consolas" w:eastAsia="Times New Roman" w:hAnsi="Consolas" w:cs="Times New Roman"/>
          <w:color w:val="333333"/>
          <w:sz w:val="20"/>
          <w:lang w:val="ro-RO" w:eastAsia="ro-RO"/>
        </w:rPr>
        <w:t>1 2 3</w:t>
      </w:r>
    </w:p>
    <w:p w14:paraId="67765C6D" w14:textId="77777777" w:rsidR="00127A5A" w:rsidRPr="00127A5A" w:rsidRDefault="00127A5A" w:rsidP="00127A5A">
      <w:pPr>
        <w:pBdr>
          <w:left w:val="single" w:sz="6" w:space="7" w:color="CCCCCC"/>
          <w:right w:val="single" w:sz="6" w:space="7" w:color="CCCCCC"/>
        </w:pBdr>
        <w:shd w:val="clear" w:color="auto" w:fill="F5F5F5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127A5A">
        <w:rPr>
          <w:rFonts w:ascii="Consolas" w:eastAsia="Times New Roman" w:hAnsi="Consolas" w:cs="Times New Roman"/>
          <w:color w:val="333333"/>
          <w:sz w:val="20"/>
          <w:lang w:val="ro-RO" w:eastAsia="ro-RO"/>
        </w:rPr>
        <w:t>.......</w:t>
      </w:r>
    </w:p>
    <w:p w14:paraId="42C4AF11" w14:textId="77777777" w:rsidR="00127A5A" w:rsidRPr="00127A5A" w:rsidRDefault="00127A5A" w:rsidP="00127A5A">
      <w:pPr>
        <w:pBdr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127A5A">
        <w:rPr>
          <w:rFonts w:ascii="Consolas" w:eastAsia="Times New Roman" w:hAnsi="Consolas" w:cs="Times New Roman"/>
          <w:color w:val="333333"/>
          <w:sz w:val="20"/>
          <w:lang w:val="ro-RO" w:eastAsia="ro-RO"/>
        </w:rPr>
        <w:t>1 2 3 ... n</w:t>
      </w:r>
    </w:p>
    <w:p w14:paraId="512263C1" w14:textId="656359AE" w:rsidR="00127A5A" w:rsidRDefault="00127A5A" w:rsidP="00127A5A">
      <w:pPr>
        <w:rPr>
          <w:lang w:val="ro-RO" w:eastAsia="ro-RO"/>
        </w:rPr>
      </w:pPr>
    </w:p>
    <w:p w14:paraId="2F74493F" w14:textId="1B2AB1FB" w:rsidR="00127A5A" w:rsidRDefault="00127A5A" w:rsidP="00127A5A">
      <w:pPr>
        <w:rPr>
          <w:lang w:val="ro-RO" w:eastAsia="ro-RO"/>
        </w:rPr>
      </w:pPr>
    </w:p>
    <w:p w14:paraId="7784FF8C" w14:textId="77777777" w:rsidR="00127A5A" w:rsidRDefault="00127A5A" w:rsidP="00127A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i, j, rows;</w:t>
      </w:r>
    </w:p>
    <w:p w14:paraId="444CA375" w14:textId="77777777" w:rsidR="00127A5A" w:rsidRDefault="00127A5A" w:rsidP="00127A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"Numarul de randuri: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B27943F" w14:textId="77777777" w:rsidR="00127A5A" w:rsidRDefault="00127A5A" w:rsidP="00127A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rows;</w:t>
      </w:r>
    </w:p>
    <w:p w14:paraId="486F1F6F" w14:textId="77777777" w:rsidR="00127A5A" w:rsidRDefault="00127A5A" w:rsidP="00127A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15CA66" w14:textId="77777777" w:rsidR="00127A5A" w:rsidRDefault="00127A5A" w:rsidP="00127A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= 1; i &lt;= rows; ++i) {</w:t>
      </w:r>
    </w:p>
    <w:p w14:paraId="6102AC87" w14:textId="77777777" w:rsidR="00127A5A" w:rsidRDefault="00127A5A" w:rsidP="00127A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(j = 1; j &lt;= i; ++j) {</w:t>
      </w:r>
    </w:p>
    <w:p w14:paraId="3EA1B273" w14:textId="77777777" w:rsidR="00127A5A" w:rsidRDefault="00127A5A" w:rsidP="00127A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j;;</w:t>
      </w:r>
    </w:p>
    <w:p w14:paraId="5C47C5D6" w14:textId="77777777" w:rsidR="00127A5A" w:rsidRDefault="00127A5A" w:rsidP="00127A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487D7756" w14:textId="77777777" w:rsidR="00127A5A" w:rsidRDefault="00127A5A" w:rsidP="00127A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FFAB795" w14:textId="4B4EA239" w:rsidR="00127A5A" w:rsidRDefault="00127A5A" w:rsidP="00127A5A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2B24C09" w14:textId="2D1BBB41" w:rsidR="00764AAE" w:rsidRDefault="00764AAE" w:rsidP="00127A5A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BEB791E" w14:textId="78E7CE14" w:rsidR="00764AAE" w:rsidRPr="00127A5A" w:rsidRDefault="00764AAE" w:rsidP="00127A5A">
      <w:pPr>
        <w:rPr>
          <w:lang w:val="ro-RO" w:eastAsia="ro-RO"/>
        </w:rPr>
      </w:pPr>
      <w:r>
        <w:rPr>
          <w:noProof/>
        </w:rPr>
        <w:drawing>
          <wp:inline distT="0" distB="0" distL="0" distR="0" wp14:anchorId="6FD9C49B" wp14:editId="10586B84">
            <wp:extent cx="2476500" cy="1695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221" w14:textId="438E6DAA" w:rsidR="00006484" w:rsidRDefault="00006484" w:rsidP="00006484">
      <w:pPr>
        <w:rPr>
          <w:lang w:val="ro-RO" w:eastAsia="ro-RO"/>
        </w:rPr>
      </w:pPr>
    </w:p>
    <w:p w14:paraId="4A11EF2E" w14:textId="7DB6D722" w:rsidR="00127A5A" w:rsidRDefault="00127A5A" w:rsidP="00127A5A">
      <w:pPr>
        <w:pStyle w:val="Heading1"/>
        <w:rPr>
          <w:lang w:val="ro-RO" w:eastAsia="ro-RO"/>
        </w:rPr>
      </w:pPr>
      <w:r>
        <w:rPr>
          <w:lang w:val="ro-RO" w:eastAsia="ro-RO"/>
        </w:rPr>
        <w:t>Exercitiul 18</w:t>
      </w:r>
    </w:p>
    <w:p w14:paraId="6A68277D" w14:textId="5ABE5AE4" w:rsidR="00127A5A" w:rsidRPr="00127A5A" w:rsidRDefault="00F01683" w:rsidP="00127A5A">
      <w:pPr>
        <w:rPr>
          <w:lang w:val="ro-RO" w:eastAsia="ro-RO"/>
        </w:rPr>
      </w:pPr>
      <w:r>
        <w:rPr>
          <w:rFonts w:ascii="Calibri" w:hAnsi="Calibri" w:cs="Calibri"/>
          <w:color w:val="000000"/>
        </w:rPr>
        <w:t>Se citește numărul natural n, şi un caracter c. Să se afișeze următoarea piramidă:</w:t>
      </w:r>
    </w:p>
    <w:p w14:paraId="3F077F1D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i, j, n;</w:t>
      </w:r>
    </w:p>
    <w:p w14:paraId="1DA44B56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var 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2EAE6E0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"Numarul de randuri: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8A807E6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7143EB4D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5A6E6A0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 {</w:t>
      </w:r>
    </w:p>
    <w:p w14:paraId="7EEA797D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&lt;= i; j++) {</w:t>
      </w:r>
    </w:p>
    <w:p w14:paraId="0443A9CC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2D5B47A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B797D18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var;</w:t>
      </w:r>
    </w:p>
    <w:p w14:paraId="0EC0D438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169A1B4C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115F9DE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3C9474F9" w14:textId="505B4DA3" w:rsidR="00006484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59BE4FF0" w14:textId="50EF6D46" w:rsidR="00F01683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inline distT="0" distB="0" distL="0" distR="0" wp14:anchorId="0C400075" wp14:editId="0E5E3CCF">
            <wp:extent cx="25622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1EC0" w14:textId="40BF690B" w:rsidR="00F01683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A2D94CE" w14:textId="46F07BF0" w:rsidR="00F01683" w:rsidRDefault="00F01683" w:rsidP="00F01683">
      <w:pPr>
        <w:pStyle w:val="Heading1"/>
      </w:pPr>
      <w:r>
        <w:t>Exercitiul 19</w:t>
      </w:r>
    </w:p>
    <w:p w14:paraId="6220143F" w14:textId="77777777" w:rsidR="00F01683" w:rsidRDefault="00F01683" w:rsidP="00F0168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Se citește numărul natural n, şi un caracter c. Să se afișeze următoarea piramidă:</w:t>
      </w:r>
    </w:p>
    <w:p w14:paraId="03B598C5" w14:textId="77777777" w:rsidR="00F01683" w:rsidRDefault="00F01683" w:rsidP="00F01683">
      <w:pPr>
        <w:pStyle w:val="NormalWeb"/>
        <w:pBdr>
          <w:top w:val="single" w:sz="6" w:space="7" w:color="CCCCCC"/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c</w:t>
      </w:r>
    </w:p>
    <w:p w14:paraId="68B275E9" w14:textId="77777777" w:rsidR="00F01683" w:rsidRDefault="00F01683" w:rsidP="00F01683">
      <w:pPr>
        <w:pStyle w:val="NormalWeb"/>
        <w:pBdr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cc</w:t>
      </w:r>
    </w:p>
    <w:p w14:paraId="21625C44" w14:textId="77777777" w:rsidR="00F01683" w:rsidRDefault="00F01683" w:rsidP="00F01683">
      <w:pPr>
        <w:pStyle w:val="NormalWeb"/>
        <w:pBdr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ccc</w:t>
      </w:r>
    </w:p>
    <w:p w14:paraId="557A5067" w14:textId="77777777" w:rsidR="00F01683" w:rsidRDefault="00F01683" w:rsidP="00F01683">
      <w:pPr>
        <w:pStyle w:val="NormalWeb"/>
        <w:pBdr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beforeAutospacing="0" w:after="150" w:afterAutospacing="0"/>
      </w:pPr>
      <w:r>
        <w:rPr>
          <w:rFonts w:ascii="Consolas" w:hAnsi="Consolas"/>
          <w:color w:val="333333"/>
          <w:sz w:val="20"/>
          <w:szCs w:val="20"/>
        </w:rPr>
        <w:t>....</w:t>
      </w:r>
    </w:p>
    <w:p w14:paraId="506B65FE" w14:textId="77777777" w:rsidR="00F01683" w:rsidRDefault="00F01683" w:rsidP="00F01683">
      <w:pPr>
        <w:pStyle w:val="NormalWeb"/>
        <w:spacing w:before="0" w:beforeAutospacing="0" w:after="0" w:afterAutospacing="0"/>
        <w:jc w:val="both"/>
      </w:pPr>
      <w:r>
        <w:rPr>
          <w:rFonts w:ascii="Consolas" w:hAnsi="Consolas"/>
          <w:color w:val="333333"/>
          <w:sz w:val="22"/>
          <w:szCs w:val="22"/>
        </w:rPr>
        <w:t>ccc...c</w:t>
      </w:r>
    </w:p>
    <w:p w14:paraId="4334B4AA" w14:textId="77777777" w:rsidR="00F01683" w:rsidRDefault="00F01683" w:rsidP="00F01683">
      <w:pPr>
        <w:pStyle w:val="NormalWeb"/>
        <w:pBdr>
          <w:top w:val="single" w:sz="6" w:space="7" w:color="CCCCCC"/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....</w:t>
      </w:r>
    </w:p>
    <w:p w14:paraId="5803AD1B" w14:textId="77777777" w:rsidR="00F01683" w:rsidRDefault="00F01683" w:rsidP="00F01683">
      <w:pPr>
        <w:pStyle w:val="NormalWeb"/>
        <w:pBdr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ccc</w:t>
      </w:r>
    </w:p>
    <w:p w14:paraId="2014CC5D" w14:textId="77777777" w:rsidR="00F01683" w:rsidRDefault="00F01683" w:rsidP="00F01683">
      <w:pPr>
        <w:pStyle w:val="NormalWeb"/>
        <w:pBdr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beforeAutospacing="0" w:after="150" w:afterAutospacing="0"/>
      </w:pPr>
      <w:r>
        <w:rPr>
          <w:rFonts w:ascii="Consolas" w:hAnsi="Consolas"/>
          <w:color w:val="333333"/>
          <w:sz w:val="20"/>
          <w:szCs w:val="20"/>
        </w:rPr>
        <w:t>cc</w:t>
      </w:r>
    </w:p>
    <w:p w14:paraId="12CF8B1E" w14:textId="6FFB04FD" w:rsidR="00F01683" w:rsidRDefault="00F01683" w:rsidP="00F01683"/>
    <w:p w14:paraId="6D129105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i, j, n;</w:t>
      </w:r>
    </w:p>
    <w:p w14:paraId="7C52606D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var =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F4A4049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"Numarul de randuri: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E91391D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0448EC79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CA496C0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 {</w:t>
      </w:r>
    </w:p>
    <w:p w14:paraId="513837D0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&lt;= i; j++) {</w:t>
      </w:r>
    </w:p>
    <w:p w14:paraId="74C20E56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3ACE909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B74D869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var;</w:t>
      </w:r>
    </w:p>
    <w:p w14:paraId="3C9EFB54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3A1C8E6C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49094F5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9AF5F08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7DDA2A2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i = n, j = 0;</w:t>
      </w:r>
    </w:p>
    <w:p w14:paraId="5CB4C378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DBBA94A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&gt; 0) {</w:t>
      </w:r>
    </w:p>
    <w:p w14:paraId="435A356E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6C0839E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(j &lt; i) {</w:t>
      </w:r>
    </w:p>
    <w:p w14:paraId="52862940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FE968F8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var;</w:t>
      </w:r>
    </w:p>
    <w:p w14:paraId="386CE170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j++;</w:t>
      </w:r>
    </w:p>
    <w:p w14:paraId="44115C88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691794E3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j = 0;               </w:t>
      </w:r>
    </w:p>
    <w:p w14:paraId="48B7AD3E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i--;        </w:t>
      </w:r>
    </w:p>
    <w:p w14:paraId="497E0920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330F628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BFB4491" w14:textId="1D940BBA" w:rsidR="00F01683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5392A288" w14:textId="3B720B95" w:rsidR="00764AAE" w:rsidRDefault="00764AAE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133143E" w14:textId="56671D88" w:rsidR="00764AAE" w:rsidRDefault="00764AAE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inline distT="0" distB="0" distL="0" distR="0" wp14:anchorId="4CE4C1D9" wp14:editId="7EED7AB2">
            <wp:extent cx="2466975" cy="2971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49FA" w14:textId="5958B238" w:rsidR="00F01683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AB9E33D" w14:textId="568F2CC4" w:rsidR="00F01683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DB53A83" w14:textId="525C260C" w:rsidR="00F01683" w:rsidRDefault="00F01683" w:rsidP="00F01683">
      <w:pPr>
        <w:pStyle w:val="Heading1"/>
      </w:pPr>
      <w:r>
        <w:t>Exercitiul 20</w:t>
      </w:r>
    </w:p>
    <w:p w14:paraId="71819709" w14:textId="77777777" w:rsidR="00F01683" w:rsidRDefault="00F01683" w:rsidP="00F01683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Arial" w:hAnsi="Arial" w:cs="Arial"/>
          <w:color w:val="333333"/>
          <w:sz w:val="21"/>
          <w:szCs w:val="21"/>
        </w:rPr>
        <w:t>Se citește numărul natural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</w:rPr>
        <w:t>, şi două caractere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c</w:t>
      </w:r>
      <w:r>
        <w:rPr>
          <w:rFonts w:ascii="Arial" w:hAnsi="Arial" w:cs="Arial"/>
          <w:color w:val="333333"/>
          <w:sz w:val="21"/>
          <w:szCs w:val="21"/>
        </w:rPr>
        <w:t> şi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d</w:t>
      </w:r>
      <w:r>
        <w:rPr>
          <w:rFonts w:ascii="Arial" w:hAnsi="Arial" w:cs="Arial"/>
          <w:color w:val="333333"/>
          <w:sz w:val="21"/>
          <w:szCs w:val="21"/>
        </w:rPr>
        <w:t>. Să se afișeze următorul pătrat, format din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</w:rPr>
        <w:t> linii şi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</w:rPr>
        <w:t> coloane:</w:t>
      </w:r>
    </w:p>
    <w:p w14:paraId="138C29D6" w14:textId="77777777" w:rsidR="00F01683" w:rsidRDefault="00F01683" w:rsidP="00F01683">
      <w:pPr>
        <w:pStyle w:val="NormalWeb"/>
        <w:pBdr>
          <w:top w:val="single" w:sz="6" w:space="7" w:color="CCCCCC"/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ccc...cc</w:t>
      </w:r>
    </w:p>
    <w:p w14:paraId="032DAA12" w14:textId="77777777" w:rsidR="00F01683" w:rsidRDefault="00F01683" w:rsidP="00F01683">
      <w:pPr>
        <w:pStyle w:val="NormalWeb"/>
        <w:pBdr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lastRenderedPageBreak/>
        <w:t>cdd...dc</w:t>
      </w:r>
    </w:p>
    <w:p w14:paraId="09E23847" w14:textId="77777777" w:rsidR="00F01683" w:rsidRDefault="00F01683" w:rsidP="00F01683">
      <w:pPr>
        <w:pStyle w:val="NormalWeb"/>
        <w:pBdr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....</w:t>
      </w:r>
    </w:p>
    <w:p w14:paraId="4695B710" w14:textId="77777777" w:rsidR="00F01683" w:rsidRDefault="00F01683" w:rsidP="00F01683">
      <w:pPr>
        <w:pStyle w:val="NormalWeb"/>
        <w:pBdr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cdd...dc</w:t>
      </w:r>
    </w:p>
    <w:p w14:paraId="789CC547" w14:textId="77777777" w:rsidR="00F01683" w:rsidRDefault="00F01683" w:rsidP="00F01683">
      <w:pPr>
        <w:pStyle w:val="NormalWeb"/>
        <w:pBdr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beforeAutospacing="0" w:after="150" w:afterAutospacing="0"/>
      </w:pPr>
      <w:r>
        <w:rPr>
          <w:rFonts w:ascii="Consolas" w:hAnsi="Consolas"/>
          <w:color w:val="333333"/>
          <w:sz w:val="20"/>
          <w:szCs w:val="20"/>
        </w:rPr>
        <w:t>ccc...cc</w:t>
      </w:r>
    </w:p>
    <w:p w14:paraId="342C71CD" w14:textId="0F076A00" w:rsidR="00F01683" w:rsidRDefault="00F01683" w:rsidP="00F01683"/>
    <w:p w14:paraId="2A7A43B7" w14:textId="21B2027E" w:rsidR="00F01683" w:rsidRDefault="00F01683" w:rsidP="00F01683">
      <w:pPr>
        <w:pStyle w:val="Heading1"/>
      </w:pPr>
      <w:r>
        <w:t>Exercitiul 21</w:t>
      </w:r>
    </w:p>
    <w:p w14:paraId="2C1492E1" w14:textId="77777777" w:rsidR="00F01683" w:rsidRDefault="00F01683" w:rsidP="00F0168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 citește numărul natural impar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şi două caractere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şi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Să se afișeze următorul pătrat, format din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linii şi </w:t>
      </w:r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coloane, în care cele două caractere alternează:</w:t>
      </w:r>
    </w:p>
    <w:p w14:paraId="2C539044" w14:textId="77777777" w:rsidR="00F01683" w:rsidRDefault="00F01683" w:rsidP="00F01683">
      <w:pPr>
        <w:pStyle w:val="NormalWeb"/>
        <w:pBdr>
          <w:top w:val="single" w:sz="6" w:space="7" w:color="CCCCCC"/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cdc...dc</w:t>
      </w:r>
    </w:p>
    <w:p w14:paraId="1CD241F8" w14:textId="77777777" w:rsidR="00F01683" w:rsidRDefault="00F01683" w:rsidP="00F01683">
      <w:pPr>
        <w:pStyle w:val="NormalWeb"/>
        <w:pBdr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dcd...cd</w:t>
      </w:r>
    </w:p>
    <w:p w14:paraId="49398296" w14:textId="77777777" w:rsidR="00F01683" w:rsidRDefault="00F01683" w:rsidP="00F01683">
      <w:pPr>
        <w:pStyle w:val="NormalWeb"/>
        <w:pBdr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....</w:t>
      </w:r>
    </w:p>
    <w:p w14:paraId="3E5396E0" w14:textId="77777777" w:rsidR="00F01683" w:rsidRDefault="00F01683" w:rsidP="00F01683">
      <w:pPr>
        <w:pStyle w:val="NormalWeb"/>
        <w:pBdr>
          <w:left w:val="single" w:sz="6" w:space="7" w:color="CCCCCC"/>
          <w:right w:val="single" w:sz="6" w:space="7" w:color="CCCCCC"/>
        </w:pBdr>
        <w:shd w:val="clear" w:color="auto" w:fill="F5F5F5"/>
        <w:spacing w:before="0" w:beforeAutospacing="0" w:after="0" w:afterAutospacing="0"/>
      </w:pPr>
      <w:r>
        <w:rPr>
          <w:rFonts w:ascii="Consolas" w:hAnsi="Consolas"/>
          <w:color w:val="333333"/>
          <w:sz w:val="20"/>
          <w:szCs w:val="20"/>
        </w:rPr>
        <w:t>dcd...cd</w:t>
      </w:r>
    </w:p>
    <w:p w14:paraId="27CFD5CF" w14:textId="77777777" w:rsidR="00F01683" w:rsidRDefault="00F01683" w:rsidP="00F01683">
      <w:pPr>
        <w:pStyle w:val="NormalWeb"/>
        <w:pBdr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beforeAutospacing="0" w:after="150" w:afterAutospacing="0"/>
      </w:pPr>
      <w:r>
        <w:rPr>
          <w:rFonts w:ascii="Consolas" w:hAnsi="Consolas"/>
          <w:color w:val="333333"/>
          <w:sz w:val="20"/>
          <w:szCs w:val="20"/>
        </w:rPr>
        <w:t>cdc...dc</w:t>
      </w:r>
    </w:p>
    <w:p w14:paraId="4516529F" w14:textId="5EE89DCB" w:rsidR="00F01683" w:rsidRDefault="00F01683" w:rsidP="00F01683"/>
    <w:p w14:paraId="1CFA5016" w14:textId="49DF1F94" w:rsidR="00F01683" w:rsidRDefault="00F01683" w:rsidP="00F01683"/>
    <w:p w14:paraId="0FCB4477" w14:textId="5E237964" w:rsidR="00F01683" w:rsidRDefault="00F01683" w:rsidP="00F01683">
      <w:pPr>
        <w:pStyle w:val="Heading1"/>
      </w:pPr>
      <w:r>
        <w:t>Exercitiul 22</w:t>
      </w:r>
    </w:p>
    <w:p w14:paraId="4404EFFD" w14:textId="1BA13900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  <w:r>
        <w:rPr>
          <w:rFonts w:ascii="Calibri" w:hAnsi="Calibri" w:cs="Calibri"/>
          <w:color w:val="000000"/>
        </w:rPr>
        <w:t>Suma cifrelor unui număr.</w:t>
      </w:r>
    </w:p>
    <w:p w14:paraId="648E4205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ro-RO"/>
        </w:rPr>
      </w:pPr>
    </w:p>
    <w:p w14:paraId="5182B044" w14:textId="0C77A1FE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suma{ 0 }, n{ 0 };</w:t>
      </w:r>
    </w:p>
    <w:p w14:paraId="1DB0F141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8240835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095B9892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9F8DF2D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 == 0)</w:t>
      </w:r>
    </w:p>
    <w:p w14:paraId="7B96756B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5623934A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suma;</w:t>
      </w:r>
    </w:p>
    <w:p w14:paraId="2DD65CD2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3B39D16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C9E22B1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(n!=0)</w:t>
      </w:r>
    </w:p>
    <w:p w14:paraId="09A5C801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7F690D3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suma += n % 10;</w:t>
      </w:r>
    </w:p>
    <w:p w14:paraId="091ECCEA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n = n / 10;</w:t>
      </w:r>
    </w:p>
    <w:p w14:paraId="7DA7F3D0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F41655B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ADA1205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suma;</w:t>
      </w:r>
    </w:p>
    <w:p w14:paraId="1AF25257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1F4EBFD" w14:textId="7573A318" w:rsidR="00F01683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7044C43B" w14:textId="1928F6A9" w:rsidR="00F01683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38B622C" w14:textId="2CDAC60B" w:rsidR="00F01683" w:rsidRPr="00F01683" w:rsidRDefault="00F01683" w:rsidP="00F01683">
      <w:r>
        <w:rPr>
          <w:noProof/>
        </w:rPr>
        <w:lastRenderedPageBreak/>
        <w:drawing>
          <wp:inline distT="0" distB="0" distL="0" distR="0" wp14:anchorId="5FEC6405" wp14:editId="0AC5ED5C">
            <wp:extent cx="26003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8DAB" w14:textId="61FCDF12" w:rsidR="00F01683" w:rsidRDefault="00F01683" w:rsidP="00F01683"/>
    <w:p w14:paraId="3D068F61" w14:textId="3E95A9F6" w:rsidR="00F01683" w:rsidRDefault="00F01683" w:rsidP="00F01683">
      <w:pPr>
        <w:pStyle w:val="Heading1"/>
      </w:pPr>
      <w:r>
        <w:t>Exercitiul 23</w:t>
      </w:r>
    </w:p>
    <w:p w14:paraId="0EA608A7" w14:textId="5D7F8557" w:rsidR="00F01683" w:rsidRDefault="00F01683" w:rsidP="00F0168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Inversul unui număr.</w:t>
      </w:r>
    </w:p>
    <w:p w14:paraId="18F3A4D4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invers{ 0 }, n{ 0 }, p{ 1 };</w:t>
      </w:r>
    </w:p>
    <w:p w14:paraId="56070AC4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734F26B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7544DE51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E11B565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(n!=0)</w:t>
      </w:r>
    </w:p>
    <w:p w14:paraId="3868DA27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985EAC1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invers = invers * 10 + (n % 10);</w:t>
      </w:r>
    </w:p>
    <w:p w14:paraId="118BA6C3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n = n / 10;</w:t>
      </w:r>
    </w:p>
    <w:p w14:paraId="3589469B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E6671E3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B2BF98A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invers;</w:t>
      </w:r>
    </w:p>
    <w:p w14:paraId="11110884" w14:textId="77777777" w:rsidR="00F01683" w:rsidRDefault="00F01683" w:rsidP="00F0168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02B37E5" w14:textId="2FC8F3A5" w:rsidR="00F01683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4B37C3DA" w14:textId="1285FCAF" w:rsidR="005D6343" w:rsidRDefault="005D634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inline distT="0" distB="0" distL="0" distR="0" wp14:anchorId="393B6E90" wp14:editId="380D4B80">
            <wp:extent cx="27432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A7C" w14:textId="5044E741" w:rsidR="00F01683" w:rsidRDefault="00F01683" w:rsidP="00F0168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E688B24" w14:textId="0C6238B2" w:rsidR="00F01683" w:rsidRDefault="00F01683" w:rsidP="00F01683">
      <w:pPr>
        <w:pStyle w:val="Heading1"/>
      </w:pPr>
      <w:r>
        <w:t>Exercitiul 24</w:t>
      </w:r>
    </w:p>
    <w:p w14:paraId="2F25B119" w14:textId="2C2FFE92" w:rsidR="00F01683" w:rsidRDefault="005D6343" w:rsidP="00F0168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citește un text ce contine diverse mesaje. Citirea se va face pana la întâlnirea caracterelui ‚.’, cerându‐se contorizarea apariției fiecarei vocale și a tuturor consoanelor întâlnite</w:t>
      </w:r>
    </w:p>
    <w:p w14:paraId="4845F15E" w14:textId="3E49842E" w:rsidR="005D6343" w:rsidRDefault="005D6343" w:rsidP="00F01683">
      <w:pPr>
        <w:rPr>
          <w:rFonts w:ascii="Calibri" w:hAnsi="Calibri" w:cs="Calibri"/>
          <w:color w:val="000000"/>
        </w:rPr>
      </w:pPr>
    </w:p>
    <w:p w14:paraId="3C576377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char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k;</w:t>
      </w:r>
    </w:p>
    <w:p w14:paraId="7F8F920F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int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a, e, i, o, u, c;</w:t>
      </w:r>
    </w:p>
    <w:p w14:paraId="41E354BE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a = e = i = o = u = c = 0;</w:t>
      </w:r>
    </w:p>
    <w:p w14:paraId="4936CA46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"Introduceti un mesaj: "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55FAC3AF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do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{</w:t>
      </w:r>
    </w:p>
    <w:p w14:paraId="1031EBC4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cin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&gt;&gt;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k;</w:t>
      </w:r>
    </w:p>
    <w:p w14:paraId="662E73DA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switch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(k)</w:t>
      </w:r>
    </w:p>
    <w:p w14:paraId="1F1F4E22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lastRenderedPageBreak/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{</w:t>
      </w:r>
    </w:p>
    <w:p w14:paraId="0F054353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'a'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:</w:t>
      </w:r>
    </w:p>
    <w:p w14:paraId="57F479E1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'A'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: a++; </w:t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break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58F48574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'e'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:</w:t>
      </w:r>
    </w:p>
    <w:p w14:paraId="37B08F61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'E'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: e++; </w:t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break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0B7946B8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'i'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:</w:t>
      </w:r>
    </w:p>
    <w:p w14:paraId="469AC973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'I'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: i++; </w:t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break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3B2F1AFE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'o'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:</w:t>
      </w:r>
    </w:p>
    <w:p w14:paraId="192B506D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'O'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: o++; </w:t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break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2DB92A62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'u'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:</w:t>
      </w:r>
    </w:p>
    <w:p w14:paraId="339BC1B3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case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'U'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: u++; </w:t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break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7962D088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default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: </w:t>
      </w:r>
    </w:p>
    <w:p w14:paraId="5EE6EFCF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if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((k &gt;=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'b'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and k &lt;=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'z'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) or (k &gt;=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'B'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and k &lt;=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'Z'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))</w:t>
      </w:r>
    </w:p>
    <w:p w14:paraId="5C8AC285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c++;</w:t>
      </w:r>
    </w:p>
    <w:p w14:paraId="52555EDA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};</w:t>
      </w:r>
    </w:p>
    <w:p w14:paraId="3024B8AC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} </w:t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while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(k !=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'.'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);</w:t>
      </w:r>
    </w:p>
    <w:p w14:paraId="0BCD7268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</w:p>
    <w:p w14:paraId="63AAC40A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"Numarul de aparitii a|A: "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a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'\n'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292F9FAE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"Numarul de aparitii e|E: "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e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'\n'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230DAD34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"Numarul de aparitii i|I: "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i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'\n'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5EBA794F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"Numarul de aparitii o|O: "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o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'\n'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32CCA83D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"Numarul de aparitii u|U: "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u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'\n'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705EEC25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 xml:space="preserve">cout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"Numarul de aparitii consoane: "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c </w:t>
      </w:r>
      <w:r w:rsidRPr="005D6343">
        <w:rPr>
          <w:rFonts w:ascii="Consolas" w:eastAsia="Times New Roman" w:hAnsi="Consolas" w:cs="Times New Roman"/>
          <w:color w:val="008080"/>
          <w:sz w:val="19"/>
          <w:szCs w:val="19"/>
          <w:lang w:val="ro-RO" w:eastAsia="ro-RO"/>
        </w:rPr>
        <w:t>&lt;&lt;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'\n'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;</w:t>
      </w:r>
    </w:p>
    <w:p w14:paraId="04964C4B" w14:textId="77777777" w:rsidR="005D6343" w:rsidRPr="005D6343" w:rsidRDefault="005D6343" w:rsidP="005D6343">
      <w:pPr>
        <w:ind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ro-RO" w:eastAsia="ro-RO"/>
        </w:rPr>
      </w:pP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  <w:t>system(</w:t>
      </w:r>
      <w:r w:rsidRPr="005D6343">
        <w:rPr>
          <w:rFonts w:ascii="Consolas" w:eastAsia="Times New Roman" w:hAnsi="Consolas" w:cs="Times New Roman"/>
          <w:color w:val="A31515"/>
          <w:sz w:val="19"/>
          <w:szCs w:val="19"/>
          <w:lang w:val="ro-RO" w:eastAsia="ro-RO"/>
        </w:rPr>
        <w:t>"pause"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>);</w:t>
      </w:r>
    </w:p>
    <w:p w14:paraId="2560BB2B" w14:textId="14F98EAC" w:rsidR="005D6343" w:rsidRPr="00F01683" w:rsidRDefault="005D6343" w:rsidP="005D6343"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ab/>
      </w:r>
      <w:r w:rsidRPr="005D6343">
        <w:rPr>
          <w:rFonts w:ascii="Consolas" w:eastAsia="Times New Roman" w:hAnsi="Consolas" w:cs="Times New Roman"/>
          <w:color w:val="0000FF"/>
          <w:sz w:val="19"/>
          <w:szCs w:val="19"/>
          <w:lang w:val="ro-RO" w:eastAsia="ro-RO"/>
        </w:rPr>
        <w:t>return</w:t>
      </w:r>
      <w:r w:rsidRPr="005D6343">
        <w:rPr>
          <w:rFonts w:ascii="Consolas" w:eastAsia="Times New Roman" w:hAnsi="Consolas" w:cs="Times New Roman"/>
          <w:color w:val="000000"/>
          <w:sz w:val="19"/>
          <w:szCs w:val="19"/>
          <w:lang w:val="ro-RO" w:eastAsia="ro-RO"/>
        </w:rPr>
        <w:t xml:space="preserve"> 0;</w:t>
      </w:r>
    </w:p>
    <w:p w14:paraId="0C75D1EE" w14:textId="77777777" w:rsidR="005E02E8" w:rsidRPr="005E02E8" w:rsidRDefault="005E02E8" w:rsidP="005E02E8"/>
    <w:p w14:paraId="086E50DD" w14:textId="743A2A74" w:rsidR="005E02E8" w:rsidRDefault="005D6343" w:rsidP="005D6343">
      <w:pPr>
        <w:pStyle w:val="Heading1"/>
      </w:pPr>
      <w:r>
        <w:t>Exercitiul 25</w:t>
      </w:r>
    </w:p>
    <w:p w14:paraId="01F8FE48" w14:textId="0526A9BF" w:rsidR="005D6343" w:rsidRDefault="002F12E4" w:rsidP="005D634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Să se transforme un număr din baza 10 într-o bază </w:t>
      </w:r>
      <w:r>
        <w:rPr>
          <w:rFonts w:ascii="Calibri" w:hAnsi="Calibri" w:cs="Calibri"/>
          <w:b/>
          <w:bCs/>
          <w:color w:val="000000"/>
        </w:rPr>
        <w:t>b</w:t>
      </w:r>
      <w:r>
        <w:rPr>
          <w:rFonts w:ascii="Calibri" w:hAnsi="Calibri" w:cs="Calibri"/>
          <w:color w:val="000000"/>
        </w:rPr>
        <w:t xml:space="preserve"> oarecare, cu proprietatea </w:t>
      </w:r>
      <w:r>
        <w:rPr>
          <w:rFonts w:ascii="Calibri" w:hAnsi="Calibri" w:cs="Calibri"/>
          <w:b/>
          <w:bCs/>
          <w:color w:val="000000"/>
        </w:rPr>
        <w:t>2&lt;=p&lt;=10</w:t>
      </w:r>
      <w:r>
        <w:rPr>
          <w:rFonts w:ascii="Calibri" w:hAnsi="Calibri" w:cs="Calibri"/>
          <w:color w:val="000000"/>
        </w:rPr>
        <w:t>.</w:t>
      </w:r>
    </w:p>
    <w:p w14:paraId="5FD90B29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baza{ 0 }, numar{ 0 }, rezultat{ 0 }, rest{ 0 }, copyNum{ 0 }, p{1};</w:t>
      </w:r>
    </w:p>
    <w:p w14:paraId="248E1DA8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B146FDF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"Numarul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A14C6E8" w14:textId="1B81908E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numar;</w:t>
      </w:r>
    </w:p>
    <w:p w14:paraId="6A1F86B9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copyNum = numar;</w:t>
      </w:r>
    </w:p>
    <w:p w14:paraId="56805C3E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55FAC17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"Baza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259A19C" w14:textId="6587AC12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baza;</w:t>
      </w:r>
    </w:p>
    <w:p w14:paraId="13999A71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6C6A072" w14:textId="68F8F398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"Transformarea numaralui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 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din baza 10 in baza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baza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D05DC28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4DB9A7D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7C26A7A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(numar &gt; baza)</w:t>
      </w:r>
    </w:p>
    <w:p w14:paraId="287BA596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A8C281C" w14:textId="067ACD7F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rest = numar % baza;</w:t>
      </w:r>
    </w:p>
    <w:p w14:paraId="5DEB91FD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"restul este acum: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rest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14C6C41" w14:textId="7B974208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BE1CF2E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0D60230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numar = numar / baza;</w:t>
      </w:r>
    </w:p>
    <w:p w14:paraId="2D1EA330" w14:textId="1BC61D1C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 este acum: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B672150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E75B3DF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4823DE0" w14:textId="2379A93A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rezultat = rest * p + rezultat;</w:t>
      </w:r>
    </w:p>
    <w:p w14:paraId="238CA3FD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p = p * 10;</w:t>
      </w:r>
    </w:p>
    <w:p w14:paraId="657BE864" w14:textId="5BDBD555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"rezultat este acum: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D8F291B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828D669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31B65FAC" w14:textId="245D30CA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rezultat = numar * p + rezultat;</w:t>
      </w:r>
    </w:p>
    <w:p w14:paraId="3C81280B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1EA10AD" w14:textId="77777777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B8E9F27" w14:textId="66304DB8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"Transformarea numaralui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copyNum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din baza 10 in baza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baza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97C80FF" w14:textId="0DD1810E" w:rsidR="002F12E4" w:rsidRDefault="002F12E4" w:rsidP="002F12E4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66D9B55" w14:textId="1744F774" w:rsidR="002F12E4" w:rsidRDefault="002F12E4" w:rsidP="002F12E4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3E92CBAE" w14:textId="7A1C3A69" w:rsidR="0044303D" w:rsidRDefault="0044303D" w:rsidP="002F12E4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4450E9F" w14:textId="26788933" w:rsidR="0044303D" w:rsidRPr="005D6343" w:rsidRDefault="0044303D" w:rsidP="002F12E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0AB0FC" wp14:editId="75409C90">
            <wp:simplePos x="0" y="0"/>
            <wp:positionH relativeFrom="column">
              <wp:posOffset>11540</wp:posOffset>
            </wp:positionH>
            <wp:positionV relativeFrom="paragraph">
              <wp:posOffset>137768</wp:posOffset>
            </wp:positionV>
            <wp:extent cx="3378835" cy="2190115"/>
            <wp:effectExtent l="0" t="0" r="0" b="635"/>
            <wp:wrapThrough wrapText="bothSides">
              <wp:wrapPolygon edited="0">
                <wp:start x="0" y="0"/>
                <wp:lineTo x="0" y="21418"/>
                <wp:lineTo x="21434" y="21418"/>
                <wp:lineTo x="214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01776" w14:textId="6AED2385" w:rsidR="005E02E8" w:rsidRPr="005E02E8" w:rsidRDefault="005E02E8" w:rsidP="005E02E8"/>
    <w:sectPr w:rsidR="005E02E8" w:rsidRPr="005E02E8">
      <w:footerReference w:type="default" r:id="rId30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7ECE" w14:textId="77777777" w:rsidR="00CF7B4D" w:rsidRDefault="00CF7B4D">
      <w:r>
        <w:separator/>
      </w:r>
    </w:p>
  </w:endnote>
  <w:endnote w:type="continuationSeparator" w:id="0">
    <w:p w14:paraId="4802E6FA" w14:textId="77777777" w:rsidR="00CF7B4D" w:rsidRDefault="00CF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2DBD" w14:textId="77777777" w:rsidR="002A792A" w:rsidRDefault="00CF7B4D">
    <w:pPr>
      <w:pStyle w:val="Footer"/>
    </w:pPr>
    <w:sdt>
      <w:sdtPr>
        <w:alias w:val="Enter Company Name:"/>
        <w:tag w:val="Enter Company Name:"/>
        <w:id w:val="-397664319"/>
        <w:placeholder>
          <w:docPart w:val="F60C8EF37F6144C4A31CB6613A62C571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E28E" w14:textId="77777777" w:rsidR="00CF7B4D" w:rsidRDefault="00CF7B4D">
      <w:r>
        <w:separator/>
      </w:r>
    </w:p>
  </w:footnote>
  <w:footnote w:type="continuationSeparator" w:id="0">
    <w:p w14:paraId="2AD3E84E" w14:textId="77777777" w:rsidR="00CF7B4D" w:rsidRDefault="00CF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E8"/>
    <w:rsid w:val="00006484"/>
    <w:rsid w:val="000303C2"/>
    <w:rsid w:val="00071A33"/>
    <w:rsid w:val="0008087C"/>
    <w:rsid w:val="000A0F81"/>
    <w:rsid w:val="000A696F"/>
    <w:rsid w:val="00102801"/>
    <w:rsid w:val="00127A5A"/>
    <w:rsid w:val="001E35FF"/>
    <w:rsid w:val="002A792A"/>
    <w:rsid w:val="002F12E4"/>
    <w:rsid w:val="003638E9"/>
    <w:rsid w:val="00387081"/>
    <w:rsid w:val="004223A9"/>
    <w:rsid w:val="0044303D"/>
    <w:rsid w:val="004548D6"/>
    <w:rsid w:val="004B5EAA"/>
    <w:rsid w:val="004F4929"/>
    <w:rsid w:val="00526F52"/>
    <w:rsid w:val="005B091F"/>
    <w:rsid w:val="005B653B"/>
    <w:rsid w:val="005C17AF"/>
    <w:rsid w:val="005D6343"/>
    <w:rsid w:val="005E02E8"/>
    <w:rsid w:val="005F3943"/>
    <w:rsid w:val="005F6ACD"/>
    <w:rsid w:val="006205F4"/>
    <w:rsid w:val="00644B17"/>
    <w:rsid w:val="006A66CB"/>
    <w:rsid w:val="006D480F"/>
    <w:rsid w:val="006F07D7"/>
    <w:rsid w:val="00731CE9"/>
    <w:rsid w:val="00751CB9"/>
    <w:rsid w:val="00764AAE"/>
    <w:rsid w:val="007926F2"/>
    <w:rsid w:val="007F7C98"/>
    <w:rsid w:val="00823C88"/>
    <w:rsid w:val="008B4B02"/>
    <w:rsid w:val="008E5940"/>
    <w:rsid w:val="009A2858"/>
    <w:rsid w:val="009B515D"/>
    <w:rsid w:val="00A32A28"/>
    <w:rsid w:val="00AA2285"/>
    <w:rsid w:val="00AB08ED"/>
    <w:rsid w:val="00AB17FC"/>
    <w:rsid w:val="00BD4E5D"/>
    <w:rsid w:val="00BF2918"/>
    <w:rsid w:val="00C3688B"/>
    <w:rsid w:val="00C37082"/>
    <w:rsid w:val="00C40E10"/>
    <w:rsid w:val="00C72B2A"/>
    <w:rsid w:val="00CB3812"/>
    <w:rsid w:val="00CE697A"/>
    <w:rsid w:val="00CF7B4D"/>
    <w:rsid w:val="00D34246"/>
    <w:rsid w:val="00E20F21"/>
    <w:rsid w:val="00E74C55"/>
    <w:rsid w:val="00E814A4"/>
    <w:rsid w:val="00F01683"/>
    <w:rsid w:val="00F06BBE"/>
    <w:rsid w:val="00F25092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50208"/>
  <w15:chartTrackingRefBased/>
  <w15:docId w15:val="{EA802998-A776-4FB2-B44A-53CB75D7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2E8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apple-tab-span">
    <w:name w:val="apple-tab-span"/>
    <w:basedOn w:val="DefaultParagraphFont"/>
    <w:rsid w:val="005E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C8EF37F6144C4A31CB6613A62C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60DA5-0047-4421-926F-F4F385D27862}"/>
      </w:docPartPr>
      <w:docPartBody>
        <w:p w:rsidR="00C525AD" w:rsidRDefault="009A310D">
          <w:pPr>
            <w:pStyle w:val="F60C8EF37F6144C4A31CB6613A62C571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0D"/>
    <w:rsid w:val="00633C8C"/>
    <w:rsid w:val="009A310D"/>
    <w:rsid w:val="00C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F60C8EF37F6144C4A31CB6613A62C571">
    <w:name w:val="F60C8EF37F6144C4A31CB6613A62C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15</Pages>
  <Words>1646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18</cp:revision>
  <cp:lastPrinted>2012-12-03T18:15:00Z</cp:lastPrinted>
  <dcterms:created xsi:type="dcterms:W3CDTF">2022-01-02T13:48:00Z</dcterms:created>
  <dcterms:modified xsi:type="dcterms:W3CDTF">2022-01-03T17:42:00Z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