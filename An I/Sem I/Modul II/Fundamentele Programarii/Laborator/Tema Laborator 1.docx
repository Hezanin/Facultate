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10F8" w14:textId="6416B40D" w:rsidR="002A792A" w:rsidRDefault="00EA408B" w:rsidP="00EA408B">
      <w:pPr>
        <w:pStyle w:val="Title"/>
      </w:pPr>
      <w:r>
        <w:t>Tema Laborator 1</w:t>
      </w:r>
    </w:p>
    <w:p w14:paraId="6BD38E99" w14:textId="35D15EA2" w:rsidR="00EA408B" w:rsidRDefault="00EA408B" w:rsidP="00EA408B">
      <w:pPr>
        <w:pStyle w:val="Subtitle"/>
        <w:jc w:val="left"/>
      </w:pPr>
      <w:r>
        <w:t>NICOLETA RADU</w:t>
      </w:r>
    </w:p>
    <w:p w14:paraId="1EA408D1" w14:textId="7DF6D83B" w:rsidR="00EA408B" w:rsidRDefault="00EA408B" w:rsidP="00EA408B"/>
    <w:p w14:paraId="287E1810" w14:textId="4B7E4F38" w:rsidR="00EA408B" w:rsidRDefault="00EA408B" w:rsidP="00EA408B">
      <w:pPr>
        <w:pStyle w:val="Heading1"/>
      </w:pPr>
      <w:r>
        <w:t>Exercitiul 1</w:t>
      </w:r>
    </w:p>
    <w:p w14:paraId="57A1CCFE" w14:textId="0D377C70" w:rsidR="00EA408B" w:rsidRDefault="00EA408B" w:rsidP="00EA408B">
      <w:pPr>
        <w:ind w:left="357" w:firstLine="0"/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Să se scrie un program care citeşte pe n de tip întregşi afişează valoareaexpresiei</w:t>
      </w:r>
      <w:r>
        <w:rPr>
          <w:color w:val="3C4043"/>
          <w:spacing w:val="3"/>
          <w:sz w:val="21"/>
          <w:szCs w:val="21"/>
        </w:rPr>
        <w:br/>
        <w:t>n/(n+1) cu 15zecimale.</w:t>
      </w:r>
    </w:p>
    <w:p w14:paraId="24AD901C" w14:textId="317E3739" w:rsidR="00EA408B" w:rsidRDefault="00EA408B" w:rsidP="00EA408B">
      <w:pPr>
        <w:ind w:left="357" w:firstLine="0"/>
        <w:rPr>
          <w:color w:val="3C4043"/>
          <w:spacing w:val="3"/>
          <w:sz w:val="21"/>
          <w:szCs w:val="21"/>
        </w:rPr>
      </w:pPr>
    </w:p>
    <w:p w14:paraId="1430429A" w14:textId="77777777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1A77CC83" w14:textId="77777777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00ED8AC5" w14:textId="77777777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33F15E7D" w14:textId="77777777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4DC2C0B8" w14:textId="77777777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36839FC" w14:textId="77777777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0854055" w14:textId="77777777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6301B0CD" w14:textId="4131C676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E8A3F4" w14:textId="6C0EF21B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 =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)n / (n + 1);</w:t>
      </w:r>
    </w:p>
    <w:p w14:paraId="41E6AEAB" w14:textId="33FD9AA5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/ (n + 1)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9C7A698" w14:textId="5A28DA0C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setprecision(15)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0B4EF235" w14:textId="73E23D8E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EAE9EB0" w14:textId="4F73078D" w:rsidR="00EA408B" w:rsidRDefault="00EA408B" w:rsidP="00EA408B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2195043" w14:textId="7A92CDE1" w:rsidR="00EA408B" w:rsidRDefault="00EA408B" w:rsidP="00EA408B">
      <w:pPr>
        <w:ind w:left="71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44372E6" w14:textId="307B988A" w:rsidR="00EA408B" w:rsidRDefault="00EA408B" w:rsidP="00EA408B">
      <w:pPr>
        <w:ind w:left="714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193B8D4" w14:textId="10A604F2" w:rsidR="00EA408B" w:rsidRDefault="00EA408B" w:rsidP="00EA408B">
      <w:pPr>
        <w:ind w:left="71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DBEB7" wp14:editId="566E0D68">
            <wp:simplePos x="0" y="0"/>
            <wp:positionH relativeFrom="column">
              <wp:posOffset>447675</wp:posOffset>
            </wp:positionH>
            <wp:positionV relativeFrom="paragraph">
              <wp:posOffset>14605</wp:posOffset>
            </wp:positionV>
            <wp:extent cx="4838700" cy="3414395"/>
            <wp:effectExtent l="0" t="0" r="0" b="0"/>
            <wp:wrapThrough wrapText="bothSides">
              <wp:wrapPolygon edited="0">
                <wp:start x="0" y="0"/>
                <wp:lineTo x="0" y="21451"/>
                <wp:lineTo x="21515" y="21451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1CAFE" w14:textId="2DA0A563" w:rsidR="00EA408B" w:rsidRDefault="00EA408B" w:rsidP="00EA408B">
      <w:pPr>
        <w:ind w:left="714" w:firstLine="0"/>
      </w:pPr>
    </w:p>
    <w:p w14:paraId="06F58DDA" w14:textId="154F913B" w:rsidR="0017609D" w:rsidRPr="0017609D" w:rsidRDefault="0017609D" w:rsidP="0017609D"/>
    <w:p w14:paraId="28833E48" w14:textId="4DF90C53" w:rsidR="0017609D" w:rsidRPr="0017609D" w:rsidRDefault="0017609D" w:rsidP="0017609D"/>
    <w:p w14:paraId="665AA085" w14:textId="3DCCFC63" w:rsidR="0017609D" w:rsidRPr="0017609D" w:rsidRDefault="0017609D" w:rsidP="0017609D"/>
    <w:p w14:paraId="7BFB3548" w14:textId="6F380AC2" w:rsidR="0017609D" w:rsidRPr="0017609D" w:rsidRDefault="0017609D" w:rsidP="0017609D"/>
    <w:p w14:paraId="54019B34" w14:textId="5CABF4ED" w:rsidR="0017609D" w:rsidRPr="0017609D" w:rsidRDefault="0017609D" w:rsidP="0017609D"/>
    <w:p w14:paraId="4BE01C89" w14:textId="6FB397F2" w:rsidR="0017609D" w:rsidRPr="0017609D" w:rsidRDefault="0017609D" w:rsidP="0017609D"/>
    <w:p w14:paraId="57D9197F" w14:textId="3EB3FD45" w:rsidR="0017609D" w:rsidRPr="0017609D" w:rsidRDefault="0017609D" w:rsidP="0017609D"/>
    <w:p w14:paraId="1A081BA2" w14:textId="4418C7FB" w:rsidR="0017609D" w:rsidRPr="0017609D" w:rsidRDefault="0017609D" w:rsidP="0017609D"/>
    <w:p w14:paraId="05BCAF85" w14:textId="32A631CC" w:rsidR="0017609D" w:rsidRPr="0017609D" w:rsidRDefault="0017609D" w:rsidP="0017609D"/>
    <w:p w14:paraId="2CD12698" w14:textId="6EC253A2" w:rsidR="0017609D" w:rsidRPr="0017609D" w:rsidRDefault="0017609D" w:rsidP="0017609D"/>
    <w:p w14:paraId="300F5375" w14:textId="57016EAB" w:rsidR="0017609D" w:rsidRPr="0017609D" w:rsidRDefault="0017609D" w:rsidP="0017609D"/>
    <w:p w14:paraId="6CFF74AE" w14:textId="1F2C19E5" w:rsidR="0017609D" w:rsidRPr="0017609D" w:rsidRDefault="0017609D" w:rsidP="0017609D"/>
    <w:p w14:paraId="79EA2235" w14:textId="262F380D" w:rsidR="0017609D" w:rsidRPr="0017609D" w:rsidRDefault="0017609D" w:rsidP="0017609D"/>
    <w:p w14:paraId="7C861AAB" w14:textId="3FBA0B0E" w:rsidR="0017609D" w:rsidRPr="0017609D" w:rsidRDefault="0017609D" w:rsidP="0017609D"/>
    <w:p w14:paraId="5F46F884" w14:textId="40B8D764" w:rsidR="0017609D" w:rsidRPr="0017609D" w:rsidRDefault="0017609D" w:rsidP="0017609D"/>
    <w:p w14:paraId="0E2BDF56" w14:textId="4423AF13" w:rsidR="0017609D" w:rsidRDefault="0017609D" w:rsidP="0017609D"/>
    <w:p w14:paraId="280034A9" w14:textId="2AF0F92F" w:rsidR="0017609D" w:rsidRDefault="0017609D" w:rsidP="0017609D"/>
    <w:p w14:paraId="799445FB" w14:textId="484D9A15" w:rsidR="0017609D" w:rsidRDefault="0017609D" w:rsidP="0017609D"/>
    <w:p w14:paraId="641CE0AF" w14:textId="42E4773C" w:rsidR="0017609D" w:rsidRDefault="0017609D" w:rsidP="0017609D"/>
    <w:p w14:paraId="51BF1495" w14:textId="2A858587" w:rsidR="0017609D" w:rsidRDefault="0017609D" w:rsidP="0017609D"/>
    <w:p w14:paraId="5F604703" w14:textId="0B91160F" w:rsidR="0017609D" w:rsidRDefault="0017609D" w:rsidP="0017609D"/>
    <w:p w14:paraId="5807FA5D" w14:textId="59E12CC3" w:rsidR="0017609D" w:rsidRDefault="0017609D" w:rsidP="0017609D">
      <w:pPr>
        <w:pStyle w:val="Heading1"/>
      </w:pPr>
      <w:r>
        <w:t>Exercitiul 2</w:t>
      </w:r>
    </w:p>
    <w:p w14:paraId="4ABE52BE" w14:textId="360ED504" w:rsidR="0017609D" w:rsidRDefault="0022619F" w:rsidP="0022619F">
      <w:pPr>
        <w:ind w:left="357" w:firstLine="0"/>
        <w:rPr>
          <w:color w:val="3C4043"/>
          <w:spacing w:val="3"/>
          <w:sz w:val="21"/>
          <w:szCs w:val="21"/>
        </w:rPr>
      </w:pPr>
      <w:r>
        <w:rPr>
          <w:color w:val="3C4043"/>
          <w:spacing w:val="3"/>
          <w:sz w:val="21"/>
          <w:szCs w:val="21"/>
        </w:rPr>
        <w:t>Să</w:t>
      </w:r>
      <w:r>
        <w:rPr>
          <w:color w:val="3C4043"/>
          <w:spacing w:val="3"/>
          <w:sz w:val="21"/>
          <w:szCs w:val="21"/>
        </w:rPr>
        <w:t xml:space="preserve"> </w:t>
      </w:r>
      <w:r>
        <w:rPr>
          <w:color w:val="3C4043"/>
          <w:spacing w:val="3"/>
          <w:sz w:val="21"/>
          <w:szCs w:val="21"/>
        </w:rPr>
        <w:t>se determine maximul</w:t>
      </w:r>
      <w:r>
        <w:rPr>
          <w:color w:val="3C4043"/>
          <w:spacing w:val="3"/>
          <w:sz w:val="21"/>
          <w:szCs w:val="21"/>
        </w:rPr>
        <w:t xml:space="preserve"> </w:t>
      </w:r>
      <w:r>
        <w:rPr>
          <w:color w:val="3C4043"/>
          <w:spacing w:val="3"/>
          <w:sz w:val="21"/>
          <w:szCs w:val="21"/>
        </w:rPr>
        <w:t>şi minimul a două numere întregi, folosind</w:t>
      </w:r>
      <w:r>
        <w:rPr>
          <w:color w:val="3C4043"/>
          <w:spacing w:val="3"/>
          <w:sz w:val="21"/>
          <w:szCs w:val="21"/>
        </w:rPr>
        <w:t xml:space="preserve"> </w:t>
      </w:r>
      <w:r>
        <w:rPr>
          <w:color w:val="3C4043"/>
          <w:spacing w:val="3"/>
          <w:sz w:val="21"/>
          <w:szCs w:val="21"/>
        </w:rPr>
        <w:t>macrouri şi cunoştinţele din acest laborator.</w:t>
      </w:r>
    </w:p>
    <w:p w14:paraId="720EBE8F" w14:textId="7C887D55" w:rsidR="0022619F" w:rsidRDefault="005610F6" w:rsidP="0022619F">
      <w:pPr>
        <w:ind w:left="357" w:firstLine="0"/>
        <w:rPr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97C99" wp14:editId="30ADEBC1">
            <wp:simplePos x="0" y="0"/>
            <wp:positionH relativeFrom="column">
              <wp:posOffset>2156604</wp:posOffset>
            </wp:positionH>
            <wp:positionV relativeFrom="paragraph">
              <wp:posOffset>115606</wp:posOffset>
            </wp:positionV>
            <wp:extent cx="3475990" cy="1783080"/>
            <wp:effectExtent l="0" t="0" r="0" b="7620"/>
            <wp:wrapThrough wrapText="bothSides">
              <wp:wrapPolygon edited="0">
                <wp:start x="0" y="0"/>
                <wp:lineTo x="0" y="21462"/>
                <wp:lineTo x="21426" y="21462"/>
                <wp:lineTo x="2142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7122" w14:textId="1FD748A7" w:rsidR="00F86B11" w:rsidRDefault="00F86B11" w:rsidP="00F86B1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(x,y) x&lt;y?x:y</w:t>
      </w:r>
    </w:p>
    <w:p w14:paraId="4E2A3A01" w14:textId="362C3181" w:rsidR="00F86B11" w:rsidRDefault="00F86B11" w:rsidP="00F86B11">
      <w:pPr>
        <w:ind w:left="357" w:firstLine="0"/>
        <w:rPr>
          <w:color w:val="3C4043"/>
          <w:spacing w:val="3"/>
          <w:sz w:val="21"/>
          <w:szCs w:val="21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(x,y) x&gt;y?x:y</w:t>
      </w:r>
    </w:p>
    <w:p w14:paraId="3073734B" w14:textId="4F18C4E2" w:rsidR="00F86B11" w:rsidRDefault="00F86B11" w:rsidP="0022619F">
      <w:pPr>
        <w:ind w:left="357" w:firstLine="0"/>
        <w:rPr>
          <w:color w:val="3C4043"/>
          <w:spacing w:val="3"/>
          <w:sz w:val="21"/>
          <w:szCs w:val="21"/>
        </w:rPr>
      </w:pPr>
    </w:p>
    <w:p w14:paraId="3E199CD2" w14:textId="46B726D3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77A20505" w14:textId="77777777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1DA77DC4" w14:textId="7175B6DB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n, m, a, b;</w:t>
      </w:r>
    </w:p>
    <w:p w14:paraId="3D907FE0" w14:textId="5334CD82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B868CA3" w14:textId="5E3736C5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3CE485F" w14:textId="18E8DFFA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3BBB216E" w14:textId="101A120F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FE464A" w14:textId="6AA23363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9DB49BD" w14:textId="63169610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m;</w:t>
      </w:r>
    </w:p>
    <w:p w14:paraId="6CA8D516" w14:textId="1FCAB071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03AFE5" w14:textId="1B547632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 =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(n, m);</w:t>
      </w:r>
    </w:p>
    <w:p w14:paraId="3C7FA441" w14:textId="2C5D2197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b = </w:t>
      </w:r>
      <w:r>
        <w:rPr>
          <w:rFonts w:ascii="Consolas" w:hAnsi="Consolas" w:cs="Consolas"/>
          <w:color w:val="6F008A"/>
          <w:sz w:val="19"/>
          <w:szCs w:val="19"/>
          <w:lang w:val="ro-RO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(n, m);</w:t>
      </w:r>
    </w:p>
    <w:p w14:paraId="07CD3712" w14:textId="66D612C6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6C65EC4" w14:textId="490D96CF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"Minimul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32E6C01" w14:textId="23396E91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"Maximul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6F2444C" w14:textId="09CC3FA2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732DA99" w14:textId="580EFA07" w:rsidR="00F86B11" w:rsidRDefault="00F86B11" w:rsidP="00F86B11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A2054E9" w14:textId="1B3D23B0" w:rsidR="00F86B11" w:rsidRDefault="00F86B11" w:rsidP="00F86B11">
      <w:pPr>
        <w:ind w:left="71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3530834" w14:textId="31EEADC9" w:rsidR="00F86B11" w:rsidRDefault="00F86B11" w:rsidP="00F86B11">
      <w:pPr>
        <w:pStyle w:val="Heading1"/>
      </w:pPr>
      <w:r>
        <w:t>Exercitiul 3</w:t>
      </w:r>
    </w:p>
    <w:p w14:paraId="69E43A4C" w14:textId="4E77DC6C" w:rsidR="00F86B11" w:rsidRDefault="00DC4C55" w:rsidP="00DC4C55">
      <w:pPr>
        <w:pStyle w:val="NoSpacing"/>
      </w:pPr>
      <w:r>
        <w:t>Să</w:t>
      </w:r>
      <w:r>
        <w:t xml:space="preserve"> </w:t>
      </w:r>
      <w:r>
        <w:t xml:space="preserve">se scrie un program care să calculezenumărul de picioare dintr-o curte, în care se află g găini, p pisici şi </w:t>
      </w:r>
      <w:r>
        <w:t xml:space="preserve">   </w:t>
      </w:r>
      <w:r>
        <w:t>un om.</w:t>
      </w:r>
    </w:p>
    <w:p w14:paraId="6C8F77A1" w14:textId="677C6E28" w:rsidR="00DC4C55" w:rsidRDefault="00DC4C55" w:rsidP="00DC4C55">
      <w:pPr>
        <w:pStyle w:val="NoSpacing"/>
      </w:pPr>
      <w:r>
        <w:t xml:space="preserve"> </w:t>
      </w:r>
    </w:p>
    <w:p w14:paraId="11F0A3D7" w14:textId="55290D24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57CA3D2E" w14:textId="4E6CEA4D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0499F1E5" w14:textId="77777777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gaini{ 0 }, pisici{ 0 };</w:t>
      </w:r>
    </w:p>
    <w:p w14:paraId="20E18C0D" w14:textId="466C3954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C6887F" w14:textId="77777777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"Gaini: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66F2555" w14:textId="77777777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gaini;</w:t>
      </w:r>
    </w:p>
    <w:p w14:paraId="50F82CBB" w14:textId="76CEF8D9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BD8EFA1" w14:textId="77777777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"Pisici: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C6DCA55" w14:textId="1EE374B6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pisici;</w:t>
      </w:r>
    </w:p>
    <w:p w14:paraId="0AF7E65D" w14:textId="61ED4BA3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634D3C33" w14:textId="39008DE3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"Sunt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(pisici * 4) + (gaini * 2) + 2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picioare in curte"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50B5622" w14:textId="3DEFCC16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EF41584" w14:textId="55682232" w:rsidR="00DC4C55" w:rsidRDefault="00DC4C55" w:rsidP="00DC4C5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2B9AE2FA" w14:textId="2B4FA774" w:rsidR="00DC4C55" w:rsidRDefault="00DC4C55" w:rsidP="00DC4C55">
      <w:pPr>
        <w:pStyle w:val="NoSpacing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C727837" w14:textId="29D7DCB8" w:rsidR="00853B21" w:rsidRDefault="00853B21" w:rsidP="00DC4C55">
      <w:pPr>
        <w:pStyle w:val="NoSpacing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085D1" wp14:editId="0E463E9C">
            <wp:simplePos x="0" y="0"/>
            <wp:positionH relativeFrom="column">
              <wp:posOffset>662437</wp:posOffset>
            </wp:positionH>
            <wp:positionV relativeFrom="paragraph">
              <wp:posOffset>-37081</wp:posOffset>
            </wp:positionV>
            <wp:extent cx="2952750" cy="2804160"/>
            <wp:effectExtent l="0" t="0" r="0" b="0"/>
            <wp:wrapThrough wrapText="bothSides">
              <wp:wrapPolygon edited="0">
                <wp:start x="0" y="0"/>
                <wp:lineTo x="0" y="21424"/>
                <wp:lineTo x="21461" y="21424"/>
                <wp:lineTo x="2146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5D07E" w14:textId="555E35FA" w:rsidR="00853B21" w:rsidRDefault="00853B21" w:rsidP="00DC4C55">
      <w:pPr>
        <w:pStyle w:val="NoSpacing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016C15" w14:textId="3D4FA583" w:rsidR="00853B21" w:rsidRDefault="00853B21" w:rsidP="00DC4C55">
      <w:pPr>
        <w:pStyle w:val="NoSpacing"/>
      </w:pPr>
    </w:p>
    <w:p w14:paraId="338D70DA" w14:textId="542F2200" w:rsidR="00AA4D71" w:rsidRPr="00AA4D71" w:rsidRDefault="00AA4D71" w:rsidP="00AA4D71"/>
    <w:p w14:paraId="2F384CCB" w14:textId="1DE6C5B7" w:rsidR="00AA4D71" w:rsidRPr="00AA4D71" w:rsidRDefault="00AA4D71" w:rsidP="00AA4D71"/>
    <w:p w14:paraId="393BB946" w14:textId="433F8A52" w:rsidR="00AA4D71" w:rsidRPr="00AA4D71" w:rsidRDefault="00AA4D71" w:rsidP="00AA4D71"/>
    <w:p w14:paraId="77AA4819" w14:textId="5A9CDEE4" w:rsidR="00AA4D71" w:rsidRPr="00AA4D71" w:rsidRDefault="00AA4D71" w:rsidP="00AA4D71"/>
    <w:p w14:paraId="4F1FBBC0" w14:textId="0F72964F" w:rsidR="00AA4D71" w:rsidRPr="00AA4D71" w:rsidRDefault="00AA4D71" w:rsidP="00AA4D71"/>
    <w:p w14:paraId="39FD1B35" w14:textId="3E09972C" w:rsidR="00AA4D71" w:rsidRPr="00AA4D71" w:rsidRDefault="00AA4D71" w:rsidP="00AA4D71"/>
    <w:p w14:paraId="10F94170" w14:textId="45501FFB" w:rsidR="00AA4D71" w:rsidRPr="00AA4D71" w:rsidRDefault="00AA4D71" w:rsidP="00AA4D71"/>
    <w:p w14:paraId="2DE7C62A" w14:textId="2FA9F4E7" w:rsidR="00AA4D71" w:rsidRPr="00AA4D71" w:rsidRDefault="00AA4D71" w:rsidP="00AA4D71"/>
    <w:p w14:paraId="26250BE0" w14:textId="76454E90" w:rsidR="00AA4D71" w:rsidRPr="00AA4D71" w:rsidRDefault="00AA4D71" w:rsidP="00AA4D71"/>
    <w:p w14:paraId="5BE3E15F" w14:textId="5049EB7A" w:rsidR="00AA4D71" w:rsidRPr="00AA4D71" w:rsidRDefault="00AA4D71" w:rsidP="00AA4D71"/>
    <w:p w14:paraId="3EDB8BBA" w14:textId="078C2156" w:rsidR="00AA4D71" w:rsidRPr="00AA4D71" w:rsidRDefault="00AA4D71" w:rsidP="00AA4D71"/>
    <w:p w14:paraId="25E78DA7" w14:textId="3F31F5FE" w:rsidR="00AA4D71" w:rsidRDefault="00AA4D71" w:rsidP="00AA4D71"/>
    <w:p w14:paraId="7AB6DF32" w14:textId="549D7DC5" w:rsidR="00AA4D71" w:rsidRDefault="00AA4D71" w:rsidP="00AA4D71"/>
    <w:p w14:paraId="38EECB1B" w14:textId="2284431A" w:rsidR="00AA4D71" w:rsidRDefault="00AA4D71" w:rsidP="00AA4D71">
      <w:pPr>
        <w:pStyle w:val="Heading1"/>
      </w:pPr>
      <w:r>
        <w:t>Exercitiul 4</w:t>
      </w:r>
    </w:p>
    <w:p w14:paraId="2E7E7EA3" w14:textId="2E43DC6C" w:rsidR="00AA4D71" w:rsidRPr="00AA4D71" w:rsidRDefault="00AA4D71" w:rsidP="00AA4D71">
      <w:r>
        <w:rPr>
          <w:b/>
          <w:bCs/>
          <w:color w:val="3C4043"/>
          <w:spacing w:val="3"/>
          <w:sz w:val="21"/>
          <w:szCs w:val="21"/>
        </w:rPr>
        <w:t> </w:t>
      </w:r>
      <w:r>
        <w:rPr>
          <w:color w:val="3C4043"/>
          <w:spacing w:val="3"/>
          <w:sz w:val="21"/>
          <w:szCs w:val="21"/>
        </w:rPr>
        <w:t>Folosindoperatorul condiţional să se verifice dacă un număr real x se află în intervalul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 </w:t>
      </w:r>
      <w:r>
        <w:rPr>
          <w:color w:val="3C4043"/>
          <w:spacing w:val="3"/>
          <w:sz w:val="21"/>
          <w:szCs w:val="21"/>
        </w:rPr>
        <w:t>[a,b), unde a şi b sunt date de la tastatură</w:t>
      </w:r>
    </w:p>
    <w:p w14:paraId="62C39298" w14:textId="3443F814" w:rsidR="00AA4D71" w:rsidRDefault="00AA4D71" w:rsidP="00AA4D71"/>
    <w:p w14:paraId="128652DE" w14:textId="5AB18A4D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4625C499" w14:textId="18353385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31F3F308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n{0}, m{0}, x{0};</w:t>
      </w:r>
    </w:p>
    <w:p w14:paraId="76BF3E63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21C95CEB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4FE6E13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6FD1AC69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9D02C5B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24294C6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m;</w:t>
      </w:r>
    </w:p>
    <w:p w14:paraId="6F52311D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F3326C9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863D399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x;</w:t>
      </w:r>
    </w:p>
    <w:p w14:paraId="18B9619C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E26D06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(x &gt;= n &amp;&amp; x &lt;= m) ? (cout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"numarul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se afla in interval"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: (cout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"numarul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nu se afla in interval"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B7D405D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F1B310A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21350CD9" w14:textId="77777777" w:rsidR="00AA4D71" w:rsidRDefault="00AA4D71" w:rsidP="00AA4D7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D860CE4" w14:textId="542EA997" w:rsidR="00AA4D71" w:rsidRDefault="00AA4D71" w:rsidP="00AA4D71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A0AC62" wp14:editId="7FBCEDE3">
            <wp:simplePos x="0" y="0"/>
            <wp:positionH relativeFrom="column">
              <wp:posOffset>197796</wp:posOffset>
            </wp:positionH>
            <wp:positionV relativeFrom="paragraph">
              <wp:posOffset>284780</wp:posOffset>
            </wp:positionV>
            <wp:extent cx="3494405" cy="2170430"/>
            <wp:effectExtent l="0" t="0" r="0" b="1270"/>
            <wp:wrapThrough wrapText="bothSides">
              <wp:wrapPolygon edited="0">
                <wp:start x="0" y="0"/>
                <wp:lineTo x="0" y="21423"/>
                <wp:lineTo x="21431" y="21423"/>
                <wp:lineTo x="214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D2CD8BB" w14:textId="5C832D5D" w:rsidR="00AA4D71" w:rsidRPr="00AA4D71" w:rsidRDefault="00AA4D71" w:rsidP="00AA4D71"/>
    <w:p w14:paraId="2F7021CD" w14:textId="7BCD8737" w:rsidR="00AA4D71" w:rsidRPr="00AA4D71" w:rsidRDefault="00AA4D71" w:rsidP="00AA4D71"/>
    <w:p w14:paraId="16C94FB4" w14:textId="440376A5" w:rsidR="00AA4D71" w:rsidRPr="00AA4D71" w:rsidRDefault="00AA4D71" w:rsidP="00AA4D71"/>
    <w:p w14:paraId="53EB7201" w14:textId="0A8176F2" w:rsidR="00AA4D71" w:rsidRPr="00AA4D71" w:rsidRDefault="00AA4D71" w:rsidP="00AA4D71"/>
    <w:p w14:paraId="23BCC894" w14:textId="1C67A51E" w:rsidR="00AA4D71" w:rsidRPr="00AA4D71" w:rsidRDefault="00AA4D71" w:rsidP="00AA4D71"/>
    <w:p w14:paraId="4F363116" w14:textId="6D05F3E1" w:rsidR="00AA4D71" w:rsidRPr="00AA4D71" w:rsidRDefault="00AA4D71" w:rsidP="00AA4D71"/>
    <w:p w14:paraId="1869E53E" w14:textId="318C4195" w:rsidR="00AA4D71" w:rsidRPr="00AA4D71" w:rsidRDefault="00AA4D71" w:rsidP="00AA4D71"/>
    <w:p w14:paraId="6CBCC499" w14:textId="20CF08C3" w:rsidR="00AA4D71" w:rsidRPr="00AA4D71" w:rsidRDefault="00AA4D71" w:rsidP="00AA4D71"/>
    <w:p w14:paraId="418FD8F6" w14:textId="46833114" w:rsidR="00AA4D71" w:rsidRPr="00AA4D71" w:rsidRDefault="00AA4D71" w:rsidP="00AA4D71"/>
    <w:p w14:paraId="31FEB2B2" w14:textId="131A15C2" w:rsidR="00AA4D71" w:rsidRPr="00AA4D71" w:rsidRDefault="00AA4D71" w:rsidP="00AA4D71"/>
    <w:p w14:paraId="6AC164B4" w14:textId="18413432" w:rsidR="00AA4D71" w:rsidRPr="00AA4D71" w:rsidRDefault="00AA4D71" w:rsidP="00AA4D71"/>
    <w:p w14:paraId="187C1DBC" w14:textId="6C8D7848" w:rsidR="00AA4D71" w:rsidRPr="00AA4D71" w:rsidRDefault="00AA4D71" w:rsidP="00AA4D71"/>
    <w:p w14:paraId="0A4C4AD6" w14:textId="2BDF9DC7" w:rsidR="00AA4D71" w:rsidRPr="00AA4D71" w:rsidRDefault="00AA4D71" w:rsidP="00AA4D71"/>
    <w:p w14:paraId="3CB4B150" w14:textId="7B03119E" w:rsidR="00AA4D71" w:rsidRPr="00AA4D71" w:rsidRDefault="00AA4D71" w:rsidP="00AA4D71"/>
    <w:p w14:paraId="3FC7C625" w14:textId="6E095B12" w:rsidR="00AA4D71" w:rsidRPr="00AA4D71" w:rsidRDefault="00AA4D71" w:rsidP="00AA4D71"/>
    <w:p w14:paraId="77F7B560" w14:textId="74F61D2E" w:rsidR="00AA4D71" w:rsidRDefault="00AA4D71" w:rsidP="00AA4D71"/>
    <w:p w14:paraId="20CA70EA" w14:textId="23013E8F" w:rsidR="00AA4D71" w:rsidRDefault="00AA4D71" w:rsidP="00AA4D71">
      <w:pPr>
        <w:pStyle w:val="Heading1"/>
      </w:pPr>
      <w:r>
        <w:t>Exercitiul 5</w:t>
      </w:r>
    </w:p>
    <w:p w14:paraId="5E1190B2" w14:textId="0BA7FA35" w:rsidR="00AA4D71" w:rsidRDefault="00F44331" w:rsidP="00AA4D71">
      <w:pPr>
        <w:rPr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247A81" wp14:editId="2F23A810">
            <wp:simplePos x="0" y="0"/>
            <wp:positionH relativeFrom="column">
              <wp:posOffset>2846585</wp:posOffset>
            </wp:positionH>
            <wp:positionV relativeFrom="paragraph">
              <wp:posOffset>943945</wp:posOffset>
            </wp:positionV>
            <wp:extent cx="2810510" cy="1431925"/>
            <wp:effectExtent l="0" t="0" r="8890" b="0"/>
            <wp:wrapThrough wrapText="bothSides">
              <wp:wrapPolygon edited="0">
                <wp:start x="0" y="0"/>
                <wp:lineTo x="0" y="21265"/>
                <wp:lineTo x="21522" y="21265"/>
                <wp:lineTo x="2152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C4043"/>
          <w:spacing w:val="3"/>
          <w:sz w:val="21"/>
          <w:szCs w:val="21"/>
        </w:rPr>
        <w:t>Folosind operatorul condiţional, să se scrie un programcare citeşte valoareavariabilei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</w:t>
      </w:r>
      <w:r>
        <w:rPr>
          <w:color w:val="3C4043"/>
          <w:spacing w:val="3"/>
          <w:sz w:val="21"/>
          <w:szCs w:val="21"/>
        </w:rPr>
        <w:t>x şi afişează valoarea funcţiei f(x) definită ca mai jos: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</w:t>
      </w:r>
      <w:r>
        <w:rPr>
          <w:color w:val="3C4043"/>
          <w:spacing w:val="3"/>
          <w:sz w:val="21"/>
          <w:szCs w:val="21"/>
        </w:rPr>
        <w:br/>
        <w:t xml:space="preserve">      </w:t>
      </w:r>
      <w:r>
        <w:rPr>
          <w:color w:val="3C4043"/>
          <w:spacing w:val="3"/>
          <w:sz w:val="21"/>
          <w:szCs w:val="21"/>
        </w:rPr>
        <w:t>| 3x*x+7x-10   </w:t>
      </w:r>
      <w:r>
        <w:rPr>
          <w:color w:val="3C4043"/>
          <w:spacing w:val="3"/>
          <w:sz w:val="21"/>
          <w:szCs w:val="21"/>
        </w:rPr>
        <w:t xml:space="preserve">         </w:t>
      </w:r>
      <w:r>
        <w:rPr>
          <w:color w:val="3C4043"/>
          <w:spacing w:val="3"/>
          <w:sz w:val="21"/>
          <w:szCs w:val="21"/>
        </w:rPr>
        <w:t>pentrux&lt;0</w:t>
      </w:r>
      <w:r>
        <w:rPr>
          <w:color w:val="3C4043"/>
          <w:spacing w:val="3"/>
          <w:sz w:val="21"/>
          <w:szCs w:val="21"/>
        </w:rPr>
        <w:br/>
        <w:t xml:space="preserve">      </w:t>
      </w:r>
      <w:r>
        <w:rPr>
          <w:color w:val="3C4043"/>
          <w:spacing w:val="3"/>
          <w:sz w:val="21"/>
          <w:szCs w:val="21"/>
        </w:rPr>
        <w:t>f(x) = | 2                   pentru x=0</w:t>
      </w:r>
      <w:r>
        <w:rPr>
          <w:color w:val="3C4043"/>
          <w:spacing w:val="3"/>
          <w:sz w:val="21"/>
          <w:szCs w:val="21"/>
        </w:rPr>
        <w:br/>
      </w:r>
      <w:r>
        <w:rPr>
          <w:color w:val="3C4043"/>
          <w:spacing w:val="3"/>
          <w:sz w:val="21"/>
          <w:szCs w:val="21"/>
        </w:rPr>
        <w:t xml:space="preserve">      </w:t>
      </w:r>
      <w:r>
        <w:rPr>
          <w:color w:val="3C4043"/>
          <w:spacing w:val="3"/>
          <w:sz w:val="21"/>
          <w:szCs w:val="21"/>
        </w:rPr>
        <w:t>| 4x*x          </w:t>
      </w:r>
      <w:r>
        <w:rPr>
          <w:color w:val="3C4043"/>
          <w:spacing w:val="3"/>
          <w:sz w:val="21"/>
          <w:szCs w:val="21"/>
        </w:rPr>
        <w:t xml:space="preserve">             </w:t>
      </w:r>
      <w:r>
        <w:rPr>
          <w:color w:val="3C4043"/>
          <w:spacing w:val="3"/>
          <w:sz w:val="21"/>
          <w:szCs w:val="21"/>
        </w:rPr>
        <w:t xml:space="preserve"> pentru x&gt;0</w:t>
      </w:r>
    </w:p>
    <w:p w14:paraId="6BEFF906" w14:textId="6BCE5DC8" w:rsidR="00F44331" w:rsidRDefault="00F44331" w:rsidP="00AA4D71">
      <w:pPr>
        <w:rPr>
          <w:color w:val="3C4043"/>
          <w:spacing w:val="3"/>
          <w:sz w:val="21"/>
          <w:szCs w:val="21"/>
        </w:rPr>
      </w:pPr>
    </w:p>
    <w:p w14:paraId="52E81A6A" w14:textId="63792F00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2D4A3DC9" w14:textId="3DAD3994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1431035E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x{ 0 };</w:t>
      </w:r>
    </w:p>
    <w:p w14:paraId="375ADB3B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399351C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x;</w:t>
      </w:r>
    </w:p>
    <w:p w14:paraId="17974260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0DA1021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(x == 0)</w:t>
      </w:r>
    </w:p>
    <w:p w14:paraId="68A97EC1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97097DE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F7EECBF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34D5811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0938679C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3EB8092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(x &lt; 0) ? (cout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3 * x * x + 7 * x - 10) : (cout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4 * x * x);</w:t>
      </w:r>
    </w:p>
    <w:p w14:paraId="0CB04406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612E4BA1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48185B32" w14:textId="77777777" w:rsidR="00F44331" w:rsidRDefault="00F44331" w:rsidP="00F44331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2EC284D6" w14:textId="3986B111" w:rsidR="00F44331" w:rsidRDefault="00F44331" w:rsidP="00F44331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F43ABE5" w14:textId="62265E69" w:rsidR="00F44331" w:rsidRDefault="00F44331" w:rsidP="00F44331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500C379" w14:textId="5A65BA46" w:rsidR="00F44331" w:rsidRPr="00AA4D71" w:rsidRDefault="00F44331" w:rsidP="00F44331"/>
    <w:sectPr w:rsidR="00F44331" w:rsidRPr="00AA4D71">
      <w:footerReference w:type="default" r:id="rId13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7A65" w14:textId="77777777" w:rsidR="004911EB" w:rsidRDefault="004911EB">
      <w:r>
        <w:separator/>
      </w:r>
    </w:p>
  </w:endnote>
  <w:endnote w:type="continuationSeparator" w:id="0">
    <w:p w14:paraId="0F020152" w14:textId="77777777" w:rsidR="004911EB" w:rsidRDefault="0049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0574" w14:textId="77777777" w:rsidR="002A792A" w:rsidRDefault="004911EB">
    <w:pPr>
      <w:pStyle w:val="Footer"/>
    </w:pPr>
    <w:sdt>
      <w:sdtPr>
        <w:alias w:val="Enter Company Name:"/>
        <w:tag w:val="Enter Company Name:"/>
        <w:id w:val="-397664319"/>
        <w:placeholder>
          <w:docPart w:val="4BD3ABF7E4E54CA49079DE57F5B98279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43C4" w14:textId="77777777" w:rsidR="004911EB" w:rsidRDefault="004911EB">
      <w:r>
        <w:separator/>
      </w:r>
    </w:p>
  </w:footnote>
  <w:footnote w:type="continuationSeparator" w:id="0">
    <w:p w14:paraId="7EA420B2" w14:textId="77777777" w:rsidR="004911EB" w:rsidRDefault="0049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8B"/>
    <w:rsid w:val="000303C2"/>
    <w:rsid w:val="00071A33"/>
    <w:rsid w:val="0008087C"/>
    <w:rsid w:val="000A0F81"/>
    <w:rsid w:val="000A696F"/>
    <w:rsid w:val="00102801"/>
    <w:rsid w:val="0017609D"/>
    <w:rsid w:val="001E35FF"/>
    <w:rsid w:val="0022619F"/>
    <w:rsid w:val="002A792A"/>
    <w:rsid w:val="003638E9"/>
    <w:rsid w:val="00387081"/>
    <w:rsid w:val="004223A9"/>
    <w:rsid w:val="004548D6"/>
    <w:rsid w:val="004911EB"/>
    <w:rsid w:val="004B5EAA"/>
    <w:rsid w:val="005610F6"/>
    <w:rsid w:val="005B653B"/>
    <w:rsid w:val="005C17AF"/>
    <w:rsid w:val="005F3943"/>
    <w:rsid w:val="005F6ACD"/>
    <w:rsid w:val="006205F4"/>
    <w:rsid w:val="00641B1D"/>
    <w:rsid w:val="006D480F"/>
    <w:rsid w:val="006F07D7"/>
    <w:rsid w:val="00751CB9"/>
    <w:rsid w:val="007E108F"/>
    <w:rsid w:val="00823C88"/>
    <w:rsid w:val="00853B21"/>
    <w:rsid w:val="008B4B02"/>
    <w:rsid w:val="009A2858"/>
    <w:rsid w:val="009B515D"/>
    <w:rsid w:val="00A32A28"/>
    <w:rsid w:val="00AA4D71"/>
    <w:rsid w:val="00AB08ED"/>
    <w:rsid w:val="00AB17FC"/>
    <w:rsid w:val="00BD4E5D"/>
    <w:rsid w:val="00BF2918"/>
    <w:rsid w:val="00C3688B"/>
    <w:rsid w:val="00C40E10"/>
    <w:rsid w:val="00C72B2A"/>
    <w:rsid w:val="00CE697A"/>
    <w:rsid w:val="00D34246"/>
    <w:rsid w:val="00DC4C55"/>
    <w:rsid w:val="00E74C55"/>
    <w:rsid w:val="00E814A4"/>
    <w:rsid w:val="00EA408B"/>
    <w:rsid w:val="00F06BBE"/>
    <w:rsid w:val="00F44331"/>
    <w:rsid w:val="00F801D7"/>
    <w:rsid w:val="00F86B1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F4615"/>
  <w15:chartTrackingRefBased/>
  <w15:docId w15:val="{8E2EE3AC-72DB-46E6-861E-33A48672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3ABF7E4E54CA49079DE57F5B98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BDB97-D37C-4BD1-B8A1-B12DB8940AB8}"/>
      </w:docPartPr>
      <w:docPartBody>
        <w:p w:rsidR="00000000" w:rsidRDefault="00F82E27">
          <w:pPr>
            <w:pStyle w:val="4BD3ABF7E4E54CA49079DE57F5B98279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27"/>
    <w:rsid w:val="00F8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A959C3E7A54EBCAA40EF0F3692858A">
    <w:name w:val="51A959C3E7A54EBCAA40EF0F3692858A"/>
  </w:style>
  <w:style w:type="paragraph" w:customStyle="1" w:styleId="F7587D27803D4F7C895C614D8463D4BB">
    <w:name w:val="F7587D27803D4F7C895C614D8463D4BB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97E4E9A3D14B45999B0614F25F68C9D8">
    <w:name w:val="97E4E9A3D14B45999B0614F25F68C9D8"/>
  </w:style>
  <w:style w:type="paragraph" w:customStyle="1" w:styleId="18C073C7B9F64266AA7B30BC72103F32">
    <w:name w:val="18C073C7B9F64266AA7B30BC72103F32"/>
  </w:style>
  <w:style w:type="paragraph" w:customStyle="1" w:styleId="5D31285ABB984A2388CA1A34B6206428">
    <w:name w:val="5D31285ABB984A2388CA1A34B6206428"/>
  </w:style>
  <w:style w:type="paragraph" w:customStyle="1" w:styleId="252B951D10D44D09ACB90DAB30EF2073">
    <w:name w:val="252B951D10D44D09ACB90DAB30EF2073"/>
  </w:style>
  <w:style w:type="paragraph" w:customStyle="1" w:styleId="09629C3F76B74D2588F8FD3AFDAABCEE">
    <w:name w:val="09629C3F76B74D2588F8FD3AFDAABCEE"/>
  </w:style>
  <w:style w:type="paragraph" w:customStyle="1" w:styleId="A3323901DE81483BAC6F6A73AFEFB0CE">
    <w:name w:val="A3323901DE81483BAC6F6A73AFEFB0CE"/>
  </w:style>
  <w:style w:type="paragraph" w:customStyle="1" w:styleId="101EE0B6FEB54A1B895D65362BD10D91">
    <w:name w:val="101EE0B6FEB54A1B895D65362BD10D91"/>
  </w:style>
  <w:style w:type="paragraph" w:customStyle="1" w:styleId="58E11A9CEE194D68A1D685477FCECE51">
    <w:name w:val="58E11A9CEE194D68A1D685477FCECE51"/>
  </w:style>
  <w:style w:type="paragraph" w:customStyle="1" w:styleId="A36396D3C41B47DC99506CDAB23F3018">
    <w:name w:val="A36396D3C41B47DC99506CDAB23F3018"/>
  </w:style>
  <w:style w:type="paragraph" w:customStyle="1" w:styleId="6542553402CC42F0BDA3E432E26FD733">
    <w:name w:val="6542553402CC42F0BDA3E432E26FD733"/>
  </w:style>
  <w:style w:type="paragraph" w:customStyle="1" w:styleId="B19DB9177FED447ABDD99C7FD2C7DF30">
    <w:name w:val="B19DB9177FED447ABDD99C7FD2C7DF30"/>
  </w:style>
  <w:style w:type="paragraph" w:customStyle="1" w:styleId="46AFBE4C83B04083ABC738EE472939CC">
    <w:name w:val="46AFBE4C83B04083ABC738EE472939CC"/>
  </w:style>
  <w:style w:type="paragraph" w:customStyle="1" w:styleId="F4E58C1E87D648ADB65DBC6E94A413FA">
    <w:name w:val="F4E58C1E87D648ADB65DBC6E94A413FA"/>
  </w:style>
  <w:style w:type="paragraph" w:customStyle="1" w:styleId="C71BC46D312F4D8A845B4DFE58D83C46">
    <w:name w:val="C71BC46D312F4D8A845B4DFE58D83C46"/>
  </w:style>
  <w:style w:type="paragraph" w:customStyle="1" w:styleId="22F46AA8042A48958C16AEABDDBC89F8">
    <w:name w:val="22F46AA8042A48958C16AEABDDBC89F8"/>
  </w:style>
  <w:style w:type="paragraph" w:customStyle="1" w:styleId="B0CA8834D19C48E7AA7C78E32698901C">
    <w:name w:val="B0CA8834D19C48E7AA7C78E32698901C"/>
  </w:style>
  <w:style w:type="paragraph" w:customStyle="1" w:styleId="D0618299E35B47928817AB609496747B">
    <w:name w:val="D0618299E35B47928817AB609496747B"/>
  </w:style>
  <w:style w:type="paragraph" w:customStyle="1" w:styleId="4BD3ABF7E4E54CA49079DE57F5B98279">
    <w:name w:val="4BD3ABF7E4E54CA49079DE57F5B98279"/>
  </w:style>
  <w:style w:type="paragraph" w:customStyle="1" w:styleId="FDA72F4F3EEA43738033F76F4ACBC6F0">
    <w:name w:val="FDA72F4F3EEA43738033F76F4ACBC6F0"/>
  </w:style>
  <w:style w:type="paragraph" w:customStyle="1" w:styleId="F0E1FEB56214457E970BEEB75D17A799">
    <w:name w:val="F0E1FEB56214457E970BEEB75D17A799"/>
  </w:style>
  <w:style w:type="paragraph" w:customStyle="1" w:styleId="C1AFAF18DE844172A92F6B834AE5C08C">
    <w:name w:val="C1AFAF18DE844172A92F6B834AE5C08C"/>
  </w:style>
  <w:style w:type="paragraph" w:customStyle="1" w:styleId="C011912AF49E4D7A9C89D63AEB5843DE">
    <w:name w:val="C011912AF49E4D7A9C89D63AEB5843DE"/>
  </w:style>
  <w:style w:type="paragraph" w:customStyle="1" w:styleId="8BF9AFA6FEA949A2A5788B7CD7751A9C">
    <w:name w:val="8BF9AFA6FEA949A2A5788B7CD7751A9C"/>
  </w:style>
  <w:style w:type="paragraph" w:customStyle="1" w:styleId="6A56CAF601B0486997A06500A1E091DA">
    <w:name w:val="6A56CAF601B0486997A06500A1E091DA"/>
  </w:style>
  <w:style w:type="paragraph" w:customStyle="1" w:styleId="D0BACB64DCAA44338AEBB51EECB465F5">
    <w:name w:val="D0BACB64DCAA44338AEBB51EECB465F5"/>
  </w:style>
  <w:style w:type="paragraph" w:customStyle="1" w:styleId="67EB432E11E447EDB2794D611057C2C4">
    <w:name w:val="67EB432E11E447EDB2794D611057C2C4"/>
  </w:style>
  <w:style w:type="paragraph" w:customStyle="1" w:styleId="7CA9D7D3D3774B3B84C3F87BCD50A3F4">
    <w:name w:val="7CA9D7D3D3774B3B84C3F87BCD50A3F4"/>
  </w:style>
  <w:style w:type="paragraph" w:customStyle="1" w:styleId="46A95DAEBD1243B38D6F5B56D005D94F">
    <w:name w:val="46A95DAEBD1243B38D6F5B56D005D94F"/>
  </w:style>
  <w:style w:type="paragraph" w:customStyle="1" w:styleId="0609023561B4490D84B7E1CBA1A0BC49">
    <w:name w:val="0609023561B4490D84B7E1CBA1A0BC49"/>
  </w:style>
  <w:style w:type="paragraph" w:customStyle="1" w:styleId="CBBD6A32E4D44EB99B530FBB06460738">
    <w:name w:val="CBBD6A32E4D44EB99B530FBB06460738"/>
  </w:style>
  <w:style w:type="paragraph" w:customStyle="1" w:styleId="20C1E53DA829468DAE3DD17B55BB7216">
    <w:name w:val="20C1E53DA829468DAE3DD17B55BB7216"/>
  </w:style>
  <w:style w:type="paragraph" w:customStyle="1" w:styleId="F9ACDE45CF8E4579B5A44AA184B019F6">
    <w:name w:val="F9ACDE45CF8E4579B5A44AA184B019F6"/>
  </w:style>
  <w:style w:type="paragraph" w:customStyle="1" w:styleId="3F22FF5B639E4872BB7C32DB7DAEBDEC">
    <w:name w:val="3F22FF5B639E4872BB7C32DB7DAEBDEC"/>
  </w:style>
  <w:style w:type="paragraph" w:customStyle="1" w:styleId="132FAB495B6D4507BE7D5D78C3F010AA">
    <w:name w:val="132FAB495B6D4507BE7D5D78C3F010AA"/>
  </w:style>
  <w:style w:type="paragraph" w:customStyle="1" w:styleId="41673CDC23C141A3B3F4E4E458243666">
    <w:name w:val="41673CDC23C141A3B3F4E4E458243666"/>
  </w:style>
  <w:style w:type="paragraph" w:customStyle="1" w:styleId="75F82463056645D991EBBF9EC08456F3">
    <w:name w:val="75F82463056645D991EBBF9EC08456F3"/>
  </w:style>
  <w:style w:type="paragraph" w:customStyle="1" w:styleId="13710AB4709248D4957F0CA76D1FCB6E">
    <w:name w:val="13710AB4709248D4957F0CA76D1FCB6E"/>
  </w:style>
  <w:style w:type="paragraph" w:customStyle="1" w:styleId="3325EFC935AD46CDA303B8CD802519AE">
    <w:name w:val="3325EFC935AD46CDA303B8CD802519AE"/>
  </w:style>
  <w:style w:type="paragraph" w:customStyle="1" w:styleId="D1F9E44ED48A4320A0C7CDE78A4361A2">
    <w:name w:val="D1F9E44ED48A4320A0C7CDE78A4361A2"/>
  </w:style>
  <w:style w:type="paragraph" w:customStyle="1" w:styleId="DBA4204FF1314D908D31BB61A6A631E0">
    <w:name w:val="DBA4204FF1314D908D31BB61A6A631E0"/>
  </w:style>
  <w:style w:type="paragraph" w:customStyle="1" w:styleId="9C006FA005ED47ADB3B8C72D52A8FF4A">
    <w:name w:val="9C006FA005ED47ADB3B8C72D52A8FF4A"/>
  </w:style>
  <w:style w:type="paragraph" w:customStyle="1" w:styleId="1E4482AE543A4451AA1D929A93782A92">
    <w:name w:val="1E4482AE543A4451AA1D929A93782A92"/>
  </w:style>
  <w:style w:type="paragraph" w:customStyle="1" w:styleId="825D7F9AAB5F4F778E3B7F3BFF79DFE1">
    <w:name w:val="825D7F9AAB5F4F778E3B7F3BFF79DFE1"/>
  </w:style>
  <w:style w:type="paragraph" w:customStyle="1" w:styleId="F095E173AB3D47A886AD1706C2BB4853">
    <w:name w:val="F095E173AB3D47A886AD1706C2BB4853"/>
  </w:style>
  <w:style w:type="paragraph" w:customStyle="1" w:styleId="E602A61D7040461CABBF488F8A4B7658">
    <w:name w:val="E602A61D7040461CABBF488F8A4B7658"/>
  </w:style>
  <w:style w:type="paragraph" w:customStyle="1" w:styleId="6293AC47A92D4407BE3DA4F378F97F34">
    <w:name w:val="6293AC47A92D4407BE3DA4F378F97F34"/>
  </w:style>
  <w:style w:type="paragraph" w:customStyle="1" w:styleId="A36DB4A3FB01414096C57F75AAAD8039">
    <w:name w:val="A36DB4A3FB01414096C57F75AAAD8039"/>
  </w:style>
  <w:style w:type="paragraph" w:customStyle="1" w:styleId="5035EBF9B5DA4404BEA8ED9F1FE245DB">
    <w:name w:val="5035EBF9B5DA4404BEA8ED9F1FE245DB"/>
  </w:style>
  <w:style w:type="paragraph" w:customStyle="1" w:styleId="B72D40C0A9944A87808DF0857C00696D">
    <w:name w:val="B72D40C0A9944A87808DF0857C00696D"/>
  </w:style>
  <w:style w:type="paragraph" w:customStyle="1" w:styleId="C1A1EA21779B47E3B81C173C0601241B">
    <w:name w:val="C1A1EA21779B47E3B81C173C0601241B"/>
  </w:style>
  <w:style w:type="paragraph" w:customStyle="1" w:styleId="0BE3E93AE8BF49EF9A7C5BAE149250CE">
    <w:name w:val="0BE3E93AE8BF49EF9A7C5BAE14925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326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9</cp:revision>
  <cp:lastPrinted>2012-12-03T18:15:00Z</cp:lastPrinted>
  <dcterms:created xsi:type="dcterms:W3CDTF">2021-12-08T14:35:00Z</dcterms:created>
  <dcterms:modified xsi:type="dcterms:W3CDTF">2021-12-08T15:29:00Z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