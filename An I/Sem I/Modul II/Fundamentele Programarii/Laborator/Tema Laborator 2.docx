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E0F9" w14:textId="111D9892" w:rsidR="002A792A" w:rsidRDefault="001F46C0" w:rsidP="001F46C0">
      <w:pPr>
        <w:pStyle w:val="Title"/>
      </w:pPr>
      <w:r>
        <w:t>Tema Laborator 2</w:t>
      </w:r>
    </w:p>
    <w:p w14:paraId="3772CE3D" w14:textId="359DA6C5" w:rsidR="001F46C0" w:rsidRDefault="001F46C0" w:rsidP="001F46C0">
      <w:pPr>
        <w:pStyle w:val="Subtitle"/>
        <w:jc w:val="left"/>
      </w:pPr>
      <w:r>
        <w:t>NICOLETA RADU</w:t>
      </w:r>
    </w:p>
    <w:p w14:paraId="7C13ADA0" w14:textId="19F8E011" w:rsidR="001F46C0" w:rsidRDefault="001F46C0" w:rsidP="001F46C0"/>
    <w:p w14:paraId="7BB8B946" w14:textId="535F5132" w:rsidR="001F46C0" w:rsidRDefault="001F46C0" w:rsidP="001F46C0">
      <w:pPr>
        <w:pStyle w:val="Heading1"/>
      </w:pPr>
      <w:r>
        <w:t>Exercitiul 1</w:t>
      </w:r>
    </w:p>
    <w:p w14:paraId="0ABADCFC" w14:textId="4814762C" w:rsidR="001F46C0" w:rsidRDefault="001F46C0" w:rsidP="001F46C0">
      <w:r>
        <w:t>Ecuatia de gradul 2.</w:t>
      </w:r>
    </w:p>
    <w:p w14:paraId="5406640E" w14:textId="14394069" w:rsidR="001F46C0" w:rsidRDefault="001F46C0" w:rsidP="001F46C0"/>
    <w:p w14:paraId="2194432E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4FE21121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{ </w:t>
      </w:r>
    </w:p>
    <w:p w14:paraId="2EB7FB87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a{ 0 }, b{ 0 }, c{ 0 };</w:t>
      </w:r>
    </w:p>
    <w:p w14:paraId="63392A08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x1{0.0}, x2{0.0}, delta{0.0};</w:t>
      </w:r>
    </w:p>
    <w:p w14:paraId="230E5365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7A1FF0A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CC20910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a;</w:t>
      </w:r>
    </w:p>
    <w:p w14:paraId="5AE269FA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B087A61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"b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F4BBDEB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b;</w:t>
      </w:r>
    </w:p>
    <w:p w14:paraId="27C1C2AE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F564CAD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CC85CEB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c;</w:t>
      </w:r>
    </w:p>
    <w:p w14:paraId="6DA17591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</w:p>
    <w:p w14:paraId="66281F7A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(a == 0)</w:t>
      </w:r>
    </w:p>
    <w:p w14:paraId="2C4C896D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0F40E8FA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(b == 0)</w:t>
      </w:r>
    </w:p>
    <w:p w14:paraId="48367225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6BC5DF8A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 == 0)</w:t>
      </w:r>
    </w:p>
    <w:p w14:paraId="211D92C4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069436C2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"Ecuatie de gradul 0. Solutii infinite"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F0563E0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0CD57972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74A0C1A2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56315F08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"Ecuatie de gradul 0. Solutii multimea vida"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F17A76C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097EBB32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5DE02249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7A904267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0B505B3D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x1 =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)-c / b;</w:t>
      </w:r>
    </w:p>
    <w:p w14:paraId="24C8E357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"Ecuatie de gradul 1. Solutia este:"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x1;</w:t>
      </w:r>
    </w:p>
    <w:p w14:paraId="49C65294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585AC6AA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2D844BDD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475F2A89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28EFAE06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delta = b * b - 4 * a * c;</w:t>
      </w:r>
    </w:p>
    <w:p w14:paraId="0DF3F75F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(delta &lt; 0)</w:t>
      </w:r>
    </w:p>
    <w:p w14:paraId="6365AD29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4EB0D9D5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"Ecuatie de gradul 2. Solutii din C"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1A19558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5EEB506C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04791807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349B8163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(delta == 0)</w:t>
      </w:r>
    </w:p>
    <w:p w14:paraId="4CBF7952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689E2E21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x1 = -b / (2 * a);</w:t>
      </w:r>
    </w:p>
    <w:p w14:paraId="175CA50C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"Ecuatie de gradul 0. Solutie unica: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x1;</w:t>
      </w:r>
    </w:p>
    <w:p w14:paraId="583476E7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6FC268F0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1040A40B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1AE2005B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x1 = (-b - sqrt(delta) / (2 * a));</w:t>
      </w:r>
    </w:p>
    <w:p w14:paraId="6B346C09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x1 = (-b + sqrt(delta) / (2 * a));</w:t>
      </w:r>
    </w:p>
    <w:p w14:paraId="55219253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"Ecuatie de gradul 2. Solutiile sunt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x1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si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x2;</w:t>
      </w:r>
    </w:p>
    <w:p w14:paraId="03F75A24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4349BE57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7F17F056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546C0030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E500F79" w14:textId="77777777" w:rsidR="001F46C0" w:rsidRDefault="001F46C0" w:rsidP="001F46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7368AF05" w14:textId="020DA5FA" w:rsidR="001F46C0" w:rsidRDefault="001F46C0" w:rsidP="001F46C0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0A52C01" w14:textId="3B960772" w:rsidR="001F46C0" w:rsidRDefault="001F46C0" w:rsidP="001F46C0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5A86C2C" w14:textId="263E9495" w:rsidR="001F46C0" w:rsidRDefault="001F46C0" w:rsidP="001F46C0">
      <w:pPr>
        <w:pStyle w:val="Heading1"/>
      </w:pPr>
      <w:r>
        <w:t>Exercitiul 2</w:t>
      </w:r>
    </w:p>
    <w:p w14:paraId="49D6E8E7" w14:textId="11A35940" w:rsidR="001F46C0" w:rsidRDefault="00C8166F" w:rsidP="001F46C0">
      <w:pPr>
        <w:rPr>
          <w:color w:val="3C4043"/>
          <w:spacing w:val="3"/>
          <w:sz w:val="21"/>
          <w:szCs w:val="21"/>
        </w:rPr>
      </w:pPr>
      <w:r>
        <w:rPr>
          <w:color w:val="3C4043"/>
          <w:spacing w:val="3"/>
          <w:sz w:val="21"/>
          <w:szCs w:val="21"/>
        </w:rPr>
        <w:t> Operatii pe numere intregi. Se</w:t>
      </w:r>
      <w:r>
        <w:rPr>
          <w:color w:val="3C4043"/>
          <w:spacing w:val="3"/>
          <w:sz w:val="21"/>
          <w:szCs w:val="21"/>
        </w:rPr>
        <w:br/>
        <w:t xml:space="preserve">       citesc doua numere intregi. In functie de operatia aleasa, se vor executa</w:t>
      </w:r>
      <w:r>
        <w:rPr>
          <w:color w:val="3C4043"/>
          <w:spacing w:val="3"/>
          <w:sz w:val="21"/>
          <w:szCs w:val="21"/>
        </w:rPr>
        <w:br/>
        <w:t xml:space="preserve">       diverse operatii pe acestea (adunare, diferenta, inmultire si impartire).</w:t>
      </w:r>
    </w:p>
    <w:p w14:paraId="42A3A259" w14:textId="1A980FB8" w:rsidR="00C8166F" w:rsidRDefault="00C8166F" w:rsidP="001F46C0">
      <w:pPr>
        <w:rPr>
          <w:color w:val="3C4043"/>
          <w:spacing w:val="3"/>
          <w:sz w:val="21"/>
          <w:szCs w:val="21"/>
        </w:rPr>
      </w:pPr>
    </w:p>
    <w:p w14:paraId="09D0F5E8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30766D98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A572F6B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a{ 0 }, b{ 0 };</w:t>
      </w:r>
    </w:p>
    <w:p w14:paraId="0DC2F57D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result{ 0.0 };</w:t>
      </w:r>
    </w:p>
    <w:p w14:paraId="0B50792E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option{0};</w:t>
      </w:r>
    </w:p>
    <w:p w14:paraId="2945991A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E0F478B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B389C2D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a;</w:t>
      </w:r>
    </w:p>
    <w:p w14:paraId="25CC4DC8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9D0A68F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"b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4927891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b;</w:t>
      </w:r>
    </w:p>
    <w:p w14:paraId="42282A7E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9F2F91F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(option !=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'X'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&amp;&amp; option !=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'x'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94BC978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0B7CC4B5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"A. Adunare"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C930B80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"B. Scadere"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02D0CBC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B4E5CF8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"C. Inmultire"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8515350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"D. Impartire"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2F5E6E6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EA7E04B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"X. Inchide programul"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95475D0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8387ADD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9CE4302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"Alegeti o optiune: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8ED6B95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option;</w:t>
      </w:r>
    </w:p>
    <w:p w14:paraId="07451464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02BEAF7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option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FE1C6C5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03934086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result = a + b;</w:t>
      </w:r>
    </w:p>
    <w:p w14:paraId="431F0515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+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812DD82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26C886C4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5E6CC11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option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322F913A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65E32B05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result = a - b;</w:t>
      </w:r>
    </w:p>
    <w:p w14:paraId="56F64D8F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-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20A529F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21107847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FE2FF75" w14:textId="61521402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option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26EDFCF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428CB36F" w14:textId="4EF9BC2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result = a * b;</w:t>
      </w:r>
    </w:p>
    <w:p w14:paraId="2ACC7BBF" w14:textId="1201911B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*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1B420BD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765897AC" w14:textId="4CB9BF9B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FBF9759" w14:textId="5F542B65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option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341E1776" w14:textId="77777777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0176D373" w14:textId="23165864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result =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)a / b;</w:t>
      </w:r>
    </w:p>
    <w:p w14:paraId="469AA47D" w14:textId="27017B2B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/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5A534B7" w14:textId="6577C019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1DE4259A" w14:textId="740CF1F1" w:rsidR="00C8166F" w:rsidRDefault="00B12720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616BCD" wp14:editId="16A0350E">
            <wp:simplePos x="0" y="0"/>
            <wp:positionH relativeFrom="column">
              <wp:posOffset>1129940</wp:posOffset>
            </wp:positionH>
            <wp:positionV relativeFrom="paragraph">
              <wp:posOffset>106453</wp:posOffset>
            </wp:positionV>
            <wp:extent cx="2520327" cy="6053397"/>
            <wp:effectExtent l="0" t="0" r="0" b="5080"/>
            <wp:wrapThrough wrapText="bothSides">
              <wp:wrapPolygon edited="0">
                <wp:start x="0" y="0"/>
                <wp:lineTo x="0" y="21550"/>
                <wp:lineTo x="21388" y="21550"/>
                <wp:lineTo x="213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27" cy="6053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66F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5483459C" w14:textId="3442719A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B124225" w14:textId="4CF27DA4" w:rsidR="00C8166F" w:rsidRDefault="00C8166F" w:rsidP="00C816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569FC216" w14:textId="215DCEC8" w:rsidR="00C8166F" w:rsidRDefault="00C8166F" w:rsidP="00C8166F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6D29F22" w14:textId="792F91F9" w:rsidR="00B12720" w:rsidRDefault="00B12720" w:rsidP="00C8166F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0FFE742" w14:textId="2FAA91F4" w:rsidR="00B12720" w:rsidRDefault="00B12720" w:rsidP="00C8166F"/>
    <w:p w14:paraId="3DAE0A98" w14:textId="47B743A6" w:rsidR="00B12720" w:rsidRPr="00B12720" w:rsidRDefault="00B12720" w:rsidP="00B12720"/>
    <w:p w14:paraId="5CAB120B" w14:textId="29E00890" w:rsidR="00B12720" w:rsidRPr="00B12720" w:rsidRDefault="00B12720" w:rsidP="00B12720"/>
    <w:p w14:paraId="12B54A9E" w14:textId="4FFC3BC1" w:rsidR="00B12720" w:rsidRPr="00B12720" w:rsidRDefault="00B12720" w:rsidP="00B12720"/>
    <w:p w14:paraId="1A8D4956" w14:textId="39432323" w:rsidR="00B12720" w:rsidRPr="00B12720" w:rsidRDefault="00B12720" w:rsidP="00B12720"/>
    <w:p w14:paraId="5FA7C6B6" w14:textId="427F1B85" w:rsidR="00B12720" w:rsidRPr="00B12720" w:rsidRDefault="00B12720" w:rsidP="00B12720"/>
    <w:p w14:paraId="214F8A45" w14:textId="03784173" w:rsidR="00B12720" w:rsidRPr="00B12720" w:rsidRDefault="00B12720" w:rsidP="00B12720"/>
    <w:p w14:paraId="37739E16" w14:textId="69848C81" w:rsidR="00B12720" w:rsidRPr="00B12720" w:rsidRDefault="00B12720" w:rsidP="00B12720"/>
    <w:p w14:paraId="1D0F1AE4" w14:textId="67875120" w:rsidR="00B12720" w:rsidRPr="00B12720" w:rsidRDefault="00B12720" w:rsidP="00B12720"/>
    <w:p w14:paraId="4D403096" w14:textId="3294BCEA" w:rsidR="00B12720" w:rsidRPr="00B12720" w:rsidRDefault="00B12720" w:rsidP="00B12720"/>
    <w:p w14:paraId="0F202F5B" w14:textId="60C5816F" w:rsidR="00B12720" w:rsidRPr="00B12720" w:rsidRDefault="00B12720" w:rsidP="00B12720"/>
    <w:p w14:paraId="14037530" w14:textId="63B3818F" w:rsidR="00B12720" w:rsidRPr="00B12720" w:rsidRDefault="00B12720" w:rsidP="00B12720"/>
    <w:p w14:paraId="787E43F5" w14:textId="1F01F542" w:rsidR="00B12720" w:rsidRPr="00B12720" w:rsidRDefault="00B12720" w:rsidP="00B12720"/>
    <w:p w14:paraId="292AA425" w14:textId="63E7D7A3" w:rsidR="00B12720" w:rsidRPr="00B12720" w:rsidRDefault="00B12720" w:rsidP="00B12720"/>
    <w:p w14:paraId="50486AE5" w14:textId="0539B580" w:rsidR="00B12720" w:rsidRPr="00B12720" w:rsidRDefault="00B12720" w:rsidP="00B12720"/>
    <w:p w14:paraId="11F4AEF8" w14:textId="72E90DCC" w:rsidR="00B12720" w:rsidRPr="00B12720" w:rsidRDefault="00B12720" w:rsidP="00B12720"/>
    <w:p w14:paraId="71C343AB" w14:textId="6B07DB00" w:rsidR="00B12720" w:rsidRPr="00B12720" w:rsidRDefault="00B12720" w:rsidP="00B12720"/>
    <w:p w14:paraId="27696DC9" w14:textId="12A58952" w:rsidR="00B12720" w:rsidRPr="00B12720" w:rsidRDefault="00B12720" w:rsidP="00B12720"/>
    <w:p w14:paraId="7391C556" w14:textId="3A4C5713" w:rsidR="00B12720" w:rsidRPr="00B12720" w:rsidRDefault="00B12720" w:rsidP="00B12720"/>
    <w:p w14:paraId="1DB53DDC" w14:textId="4D12DF1D" w:rsidR="00B12720" w:rsidRPr="00B12720" w:rsidRDefault="00B12720" w:rsidP="00B12720"/>
    <w:p w14:paraId="68062C3B" w14:textId="4FDBC553" w:rsidR="00B12720" w:rsidRPr="00B12720" w:rsidRDefault="00B12720" w:rsidP="00B12720"/>
    <w:p w14:paraId="3D2DDE97" w14:textId="23C10DBD" w:rsidR="00B12720" w:rsidRPr="00B12720" w:rsidRDefault="00B12720" w:rsidP="00B12720"/>
    <w:p w14:paraId="4038DF0E" w14:textId="60D1FC4B" w:rsidR="00B12720" w:rsidRPr="00B12720" w:rsidRDefault="00B12720" w:rsidP="00B12720"/>
    <w:p w14:paraId="72C8ABC6" w14:textId="1772C5AA" w:rsidR="00B12720" w:rsidRPr="00B12720" w:rsidRDefault="00B12720" w:rsidP="00B12720"/>
    <w:p w14:paraId="2915D29E" w14:textId="453DB24B" w:rsidR="00B12720" w:rsidRPr="00B12720" w:rsidRDefault="00B12720" w:rsidP="00B12720"/>
    <w:p w14:paraId="6AEDB83E" w14:textId="3CC209ED" w:rsidR="00B12720" w:rsidRPr="00B12720" w:rsidRDefault="00B12720" w:rsidP="00B12720"/>
    <w:p w14:paraId="7B03960C" w14:textId="53A0391A" w:rsidR="00B12720" w:rsidRPr="00B12720" w:rsidRDefault="00B12720" w:rsidP="00B12720"/>
    <w:p w14:paraId="44BB8644" w14:textId="691AC727" w:rsidR="00B12720" w:rsidRPr="00B12720" w:rsidRDefault="00B12720" w:rsidP="00B12720"/>
    <w:p w14:paraId="435704F3" w14:textId="7C65B9B0" w:rsidR="00B12720" w:rsidRPr="00B12720" w:rsidRDefault="00B12720" w:rsidP="00B12720"/>
    <w:p w14:paraId="659185DA" w14:textId="1AC8F236" w:rsidR="00B12720" w:rsidRPr="00B12720" w:rsidRDefault="00B12720" w:rsidP="00B12720"/>
    <w:p w14:paraId="2A00B851" w14:textId="78ABC5D4" w:rsidR="00B12720" w:rsidRPr="00B12720" w:rsidRDefault="00B12720" w:rsidP="00B12720"/>
    <w:p w14:paraId="70D13E03" w14:textId="2644FDCA" w:rsidR="00B12720" w:rsidRDefault="00B12720" w:rsidP="00B12720"/>
    <w:p w14:paraId="3FC8FC3C" w14:textId="1C815913" w:rsidR="00B12720" w:rsidRDefault="00B12720" w:rsidP="00B12720"/>
    <w:p w14:paraId="6CDC5931" w14:textId="28EFD028" w:rsidR="00B12720" w:rsidRDefault="00542083" w:rsidP="00542083">
      <w:pPr>
        <w:pStyle w:val="Heading1"/>
      </w:pPr>
      <w:r>
        <w:t>Exercitiul 3</w:t>
      </w:r>
    </w:p>
    <w:p w14:paraId="1311545E" w14:textId="023D62BC" w:rsidR="00542083" w:rsidRDefault="00542083" w:rsidP="00542083">
      <w:pPr>
        <w:rPr>
          <w:color w:val="3C4043"/>
          <w:spacing w:val="3"/>
          <w:sz w:val="21"/>
          <w:szCs w:val="21"/>
        </w:rPr>
      </w:pPr>
      <w:r>
        <w:rPr>
          <w:b/>
          <w:bCs/>
          <w:color w:val="3C4043"/>
          <w:spacing w:val="3"/>
          <w:sz w:val="21"/>
          <w:szCs w:val="21"/>
        </w:rPr>
        <w:t>3.</w:t>
      </w:r>
      <w:r>
        <w:rPr>
          <w:color w:val="3C4043"/>
          <w:spacing w:val="3"/>
          <w:sz w:val="21"/>
          <w:szCs w:val="21"/>
        </w:rPr>
        <w:t> Se va modifica aplicația cu ecuația de gradul al doilea, astfel încât se va permite</w:t>
      </w:r>
      <w:r>
        <w:rPr>
          <w:color w:val="3C4043"/>
          <w:spacing w:val="3"/>
          <w:sz w:val="21"/>
          <w:szCs w:val="21"/>
        </w:rPr>
        <w:br/>
        <w:t xml:space="preserve">      utilizatorului reluarea operațiunii, pentru execuții multiple (instructiunea de</w:t>
      </w:r>
      <w:r>
        <w:rPr>
          <w:color w:val="3C4043"/>
          <w:spacing w:val="3"/>
          <w:sz w:val="21"/>
          <w:szCs w:val="21"/>
        </w:rPr>
        <w:br/>
        <w:t xml:space="preserve">      salt </w:t>
      </w:r>
      <w:r>
        <w:rPr>
          <w:b/>
          <w:bCs/>
          <w:color w:val="3C4043"/>
          <w:spacing w:val="3"/>
          <w:sz w:val="21"/>
          <w:szCs w:val="21"/>
        </w:rPr>
        <w:t>goto</w:t>
      </w:r>
      <w:r>
        <w:rPr>
          <w:color w:val="3C4043"/>
          <w:spacing w:val="3"/>
          <w:sz w:val="21"/>
          <w:szCs w:val="21"/>
        </w:rPr>
        <w:t>).</w:t>
      </w:r>
    </w:p>
    <w:p w14:paraId="0801840B" w14:textId="3D3340E3" w:rsidR="00542083" w:rsidRDefault="00542083" w:rsidP="00542083">
      <w:pPr>
        <w:rPr>
          <w:color w:val="3C4043"/>
          <w:spacing w:val="3"/>
          <w:sz w:val="21"/>
          <w:szCs w:val="21"/>
        </w:rPr>
      </w:pPr>
    </w:p>
    <w:p w14:paraId="2839FEF6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53F6FDBB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570CB05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a{ 0 }, b{ 0 }, c{ 0 };</w:t>
      </w:r>
    </w:p>
    <w:p w14:paraId="132961BA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x1{ 0.0 }, x2{ 0.0 }, delta{ 0.0 };</w:t>
      </w:r>
    </w:p>
    <w:p w14:paraId="3596C70E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45F3D8C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option{ 0 };</w:t>
      </w:r>
    </w:p>
    <w:p w14:paraId="04C91F6C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2C71394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ecuatia_2:</w:t>
      </w:r>
    </w:p>
    <w:p w14:paraId="1A46E817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2D426D3C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8655715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a;</w:t>
      </w:r>
    </w:p>
    <w:p w14:paraId="12CABAFD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6744724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"b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5D9F1A4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b;</w:t>
      </w:r>
    </w:p>
    <w:p w14:paraId="0517F7F3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38FD0D1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F4A837E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c;</w:t>
      </w:r>
    </w:p>
    <w:p w14:paraId="28A36100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ECD09E1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(a == 0)</w:t>
      </w:r>
    </w:p>
    <w:p w14:paraId="3B00BE27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268BA799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(b == 0)</w:t>
      </w:r>
    </w:p>
    <w:p w14:paraId="56A972B8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3DA2EA64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 == 0)</w:t>
      </w:r>
    </w:p>
    <w:p w14:paraId="2E06C73C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</w:p>
    <w:p w14:paraId="55161885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"Ecuatie de gradul 0. Solutii infinite"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BB78A58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}</w:t>
      </w:r>
    </w:p>
    <w:p w14:paraId="5B433E9D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3DC5F569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</w:p>
    <w:p w14:paraId="6E6497F5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"Ecuatie de gradul 0. Solutii multimea vida"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426718A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}</w:t>
      </w:r>
    </w:p>
    <w:p w14:paraId="71DE8562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00B00108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7B245044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3B284208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x1 =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)-c / b;</w:t>
      </w:r>
    </w:p>
    <w:p w14:paraId="1279FF8E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"Ecuatie de gradul 1. Solutia este:"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x1;</w:t>
      </w:r>
    </w:p>
    <w:p w14:paraId="6D4DAB79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57B82655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4EA381F0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71BCC613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7207CAB3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delta = b * b - 4 * a * c;</w:t>
      </w:r>
    </w:p>
    <w:p w14:paraId="2FF82259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(delta &lt; 0)</w:t>
      </w:r>
    </w:p>
    <w:p w14:paraId="5D4A8AC5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0FBA8AA0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"Ecuatie de gradul 2. Solutii din C"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264D48D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713AD014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784D8B92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51F05DFE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(delta == 0)</w:t>
      </w:r>
    </w:p>
    <w:p w14:paraId="0D52C027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</w:p>
    <w:p w14:paraId="3AA25AB4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x1 = -b / (2 * a);</w:t>
      </w:r>
    </w:p>
    <w:p w14:paraId="017E909F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"Ecuatie de gradul 0. Solutie unica: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x1;</w:t>
      </w:r>
    </w:p>
    <w:p w14:paraId="6F7EE672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}</w:t>
      </w:r>
    </w:p>
    <w:p w14:paraId="725B9694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3EAC9830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</w:p>
    <w:p w14:paraId="7E573CFB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x1 = (-b - sqrt(delta) / (2 * a));</w:t>
      </w:r>
    </w:p>
    <w:p w14:paraId="73CB5753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x1 = (-b + sqrt(delta) / (2 * a));</w:t>
      </w:r>
    </w:p>
    <w:p w14:paraId="5AE20BF4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"Ecuatie de gradul 2. Solutiile sunt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x1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si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x2;</w:t>
      </w:r>
    </w:p>
    <w:p w14:paraId="2CF172C6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}</w:t>
      </w:r>
    </w:p>
    <w:p w14:paraId="45CCD552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5E2077E4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1EA43C26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1DA43AE0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</w:p>
    <w:p w14:paraId="40735846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40E5869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"Continuati operatiile? D (da) / N (nu)"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5628BF6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option;</w:t>
      </w:r>
    </w:p>
    <w:p w14:paraId="40A031B6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C9FE8AF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option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DAE6C0B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2773E679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ecuatia_2;</w:t>
      </w:r>
    </w:p>
    <w:p w14:paraId="245D68D4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2E8B61B0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342F5A28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17A2735F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:( ... ok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E30B7E3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3E0B5808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43CF935" w14:textId="77777777" w:rsidR="0001143F" w:rsidRDefault="0001143F" w:rsidP="0001143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724D1959" w14:textId="28E23BC2" w:rsidR="00542083" w:rsidRDefault="0001143F" w:rsidP="0001143F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A1B4D75" w14:textId="54773C06" w:rsidR="00F842D5" w:rsidRDefault="00F842D5" w:rsidP="0001143F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D4686B2" w14:textId="189FAC2A" w:rsidR="00F842D5" w:rsidRDefault="00F842D5" w:rsidP="00F842D5">
      <w:pPr>
        <w:pStyle w:val="Heading1"/>
      </w:pPr>
      <w:r>
        <w:t>Exercitiul 4</w:t>
      </w:r>
    </w:p>
    <w:p w14:paraId="409C8E84" w14:textId="53D0A721" w:rsidR="00F842D5" w:rsidRDefault="00E42D4A" w:rsidP="00F842D5">
      <w:pPr>
        <w:rPr>
          <w:color w:val="3C4043"/>
          <w:spacing w:val="3"/>
          <w:sz w:val="21"/>
          <w:szCs w:val="21"/>
        </w:rPr>
      </w:pPr>
      <w:r>
        <w:rPr>
          <w:b/>
          <w:bCs/>
          <w:color w:val="3C4043"/>
          <w:spacing w:val="3"/>
          <w:sz w:val="21"/>
          <w:szCs w:val="21"/>
        </w:rPr>
        <w:t>4.</w:t>
      </w:r>
      <w:r>
        <w:rPr>
          <w:color w:val="3C4043"/>
          <w:spacing w:val="3"/>
          <w:sz w:val="21"/>
          <w:szCs w:val="21"/>
        </w:rPr>
        <w:t> Se</w:t>
      </w:r>
      <w:r>
        <w:rPr>
          <w:color w:val="3C4043"/>
          <w:spacing w:val="3"/>
          <w:sz w:val="21"/>
          <w:szCs w:val="21"/>
        </w:rPr>
        <w:br/>
        <w:t xml:space="preserve">      introduce de la tastatură un numar intreg </w:t>
      </w:r>
      <w:r>
        <w:rPr>
          <w:b/>
          <w:bCs/>
          <w:color w:val="3C4043"/>
          <w:spacing w:val="3"/>
          <w:sz w:val="21"/>
          <w:szCs w:val="21"/>
        </w:rPr>
        <w:t>n</w:t>
      </w:r>
      <w:r>
        <w:rPr>
          <w:color w:val="3C4043"/>
          <w:spacing w:val="3"/>
          <w:sz w:val="21"/>
          <w:szCs w:val="21"/>
        </w:rPr>
        <w:t>,</w:t>
      </w:r>
      <w:r>
        <w:rPr>
          <w:color w:val="3C4043"/>
          <w:spacing w:val="3"/>
          <w:sz w:val="21"/>
          <w:szCs w:val="21"/>
        </w:rPr>
        <w:br/>
        <w:t xml:space="preserve">      să se calculeze valoarea absoluta a sa, fără a se folosi o funcție predestinată.</w:t>
      </w:r>
    </w:p>
    <w:p w14:paraId="06A876D5" w14:textId="07E374B1" w:rsidR="00E42D4A" w:rsidRDefault="00E42D4A" w:rsidP="00F842D5">
      <w:pPr>
        <w:rPr>
          <w:color w:val="3C4043"/>
          <w:spacing w:val="3"/>
          <w:sz w:val="21"/>
          <w:szCs w:val="21"/>
        </w:rPr>
      </w:pPr>
    </w:p>
    <w:p w14:paraId="45B36BCC" w14:textId="77777777" w:rsidR="00E42D4A" w:rsidRDefault="00E42D4A" w:rsidP="00E42D4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0F3B55BE" w14:textId="77777777" w:rsidR="00E42D4A" w:rsidRDefault="00E42D4A" w:rsidP="00E42D4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2550B53" w14:textId="77777777" w:rsidR="00E42D4A" w:rsidRDefault="00E42D4A" w:rsidP="00E42D4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n{ 0 };</w:t>
      </w:r>
    </w:p>
    <w:p w14:paraId="43A05CEC" w14:textId="77777777" w:rsidR="00E42D4A" w:rsidRDefault="00E42D4A" w:rsidP="00E42D4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"numarul este: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A19A79E" w14:textId="77777777" w:rsidR="00E42D4A" w:rsidRDefault="00E42D4A" w:rsidP="00E42D4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5404917" w14:textId="77777777" w:rsidR="00E42D4A" w:rsidRDefault="00E42D4A" w:rsidP="00E42D4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4E40D863" w14:textId="77777777" w:rsidR="00E42D4A" w:rsidRDefault="00E42D4A" w:rsidP="00E42D4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 &lt; 0)</w:t>
      </w:r>
    </w:p>
    <w:p w14:paraId="28BA306C" w14:textId="77777777" w:rsidR="00E42D4A" w:rsidRDefault="00E42D4A" w:rsidP="00E42D4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09E06CA4" w14:textId="77777777" w:rsidR="00E42D4A" w:rsidRDefault="00E42D4A" w:rsidP="00E42D4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"Valoarea absoluta a numarului este: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n * -1;</w:t>
      </w:r>
    </w:p>
    <w:p w14:paraId="01B4750C" w14:textId="77777777" w:rsidR="00E42D4A" w:rsidRDefault="00E42D4A" w:rsidP="00E42D4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02FAF9F2" w14:textId="77777777" w:rsidR="00E42D4A" w:rsidRDefault="00E42D4A" w:rsidP="00E42D4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71536F50" w14:textId="77777777" w:rsidR="00E42D4A" w:rsidRDefault="00E42D4A" w:rsidP="00E42D4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28E23BF5" w14:textId="77777777" w:rsidR="00E42D4A" w:rsidRDefault="00E42D4A" w:rsidP="00E42D4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"Valoarea absoluta a numarului este: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0A22E792" w14:textId="77777777" w:rsidR="00E42D4A" w:rsidRDefault="00E42D4A" w:rsidP="00E42D4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781A7D0A" w14:textId="2B5B5F8A" w:rsidR="00E42D4A" w:rsidRDefault="00E42D4A" w:rsidP="00E42D4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6E5E10" wp14:editId="5DD45045">
            <wp:simplePos x="0" y="0"/>
            <wp:positionH relativeFrom="column">
              <wp:posOffset>1345169</wp:posOffset>
            </wp:positionH>
            <wp:positionV relativeFrom="paragraph">
              <wp:posOffset>20620</wp:posOffset>
            </wp:positionV>
            <wp:extent cx="329565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475" y="21394"/>
                <wp:lineTo x="2147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</w:p>
    <w:p w14:paraId="2B3BE0E5" w14:textId="3EBA256E" w:rsidR="00E42D4A" w:rsidRDefault="00E42D4A" w:rsidP="00E42D4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32F7933" w14:textId="77777777" w:rsidR="00E42D4A" w:rsidRDefault="00E42D4A" w:rsidP="00E42D4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F49625C" w14:textId="07066911" w:rsidR="00E42D4A" w:rsidRDefault="00E42D4A" w:rsidP="00E42D4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3C005D54" w14:textId="6B6D080C" w:rsidR="00E42D4A" w:rsidRDefault="00E42D4A" w:rsidP="00E42D4A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0DAA92C" w14:textId="6F98DDB7" w:rsidR="00E42D4A" w:rsidRPr="00E42D4A" w:rsidRDefault="00E42D4A" w:rsidP="00E42D4A"/>
    <w:p w14:paraId="567EA26D" w14:textId="532A0DA2" w:rsidR="00E42D4A" w:rsidRPr="00E42D4A" w:rsidRDefault="00E42D4A" w:rsidP="00E42D4A"/>
    <w:p w14:paraId="0F59D81F" w14:textId="04C4CFB1" w:rsidR="00E42D4A" w:rsidRPr="00E42D4A" w:rsidRDefault="00E42D4A" w:rsidP="00E42D4A"/>
    <w:p w14:paraId="0D607625" w14:textId="48A12FCD" w:rsidR="00E42D4A" w:rsidRPr="00E42D4A" w:rsidRDefault="00E42D4A" w:rsidP="00E42D4A"/>
    <w:p w14:paraId="6AB39473" w14:textId="0652FCD6" w:rsidR="00E42D4A" w:rsidRPr="00E42D4A" w:rsidRDefault="00E42D4A" w:rsidP="00E42D4A"/>
    <w:p w14:paraId="38BA574A" w14:textId="5FB3788A" w:rsidR="00E42D4A" w:rsidRPr="00E42D4A" w:rsidRDefault="00E42D4A" w:rsidP="00E42D4A"/>
    <w:p w14:paraId="03242AFE" w14:textId="1D91F21F" w:rsidR="00E42D4A" w:rsidRDefault="00E42D4A" w:rsidP="00E42D4A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3024A50" w14:textId="09E98847" w:rsidR="00E42D4A" w:rsidRDefault="00E42D4A" w:rsidP="00E42D4A"/>
    <w:p w14:paraId="5F1DBB86" w14:textId="63EF46F9" w:rsidR="00E42D4A" w:rsidRDefault="00E42D4A" w:rsidP="00E42D4A">
      <w:pPr>
        <w:pStyle w:val="Heading1"/>
      </w:pPr>
      <w:r>
        <w:t>Exercitiul 5</w:t>
      </w:r>
    </w:p>
    <w:p w14:paraId="6D829CB7" w14:textId="73122E53" w:rsidR="00E42D4A" w:rsidRDefault="00003A21" w:rsidP="00E42D4A">
      <w:pPr>
        <w:rPr>
          <w:color w:val="3C4043"/>
          <w:spacing w:val="3"/>
          <w:sz w:val="21"/>
          <w:szCs w:val="21"/>
        </w:rPr>
      </w:pPr>
      <w:r>
        <w:rPr>
          <w:color w:val="3C4043"/>
          <w:spacing w:val="3"/>
          <w:sz w:val="21"/>
          <w:szCs w:val="21"/>
        </w:rPr>
        <w:t>Se citesc 3 numere </w:t>
      </w:r>
      <w:r>
        <w:rPr>
          <w:b/>
          <w:bCs/>
          <w:color w:val="3C4043"/>
          <w:spacing w:val="3"/>
          <w:sz w:val="21"/>
          <w:szCs w:val="21"/>
        </w:rPr>
        <w:t>a</w:t>
      </w:r>
      <w:r>
        <w:rPr>
          <w:color w:val="3C4043"/>
          <w:spacing w:val="3"/>
          <w:sz w:val="21"/>
          <w:szCs w:val="21"/>
        </w:rPr>
        <w:t>, </w:t>
      </w:r>
      <w:r>
        <w:rPr>
          <w:b/>
          <w:bCs/>
          <w:color w:val="3C4043"/>
          <w:spacing w:val="3"/>
          <w:sz w:val="21"/>
          <w:szCs w:val="21"/>
        </w:rPr>
        <w:t>b</w:t>
      </w:r>
      <w:r>
        <w:rPr>
          <w:color w:val="3C4043"/>
          <w:spacing w:val="3"/>
          <w:sz w:val="21"/>
          <w:szCs w:val="21"/>
        </w:rPr>
        <w:t> și </w:t>
      </w:r>
      <w:r>
        <w:rPr>
          <w:b/>
          <w:bCs/>
          <w:color w:val="3C4043"/>
          <w:spacing w:val="3"/>
          <w:sz w:val="21"/>
          <w:szCs w:val="21"/>
        </w:rPr>
        <w:t>c</w:t>
      </w:r>
      <w:r>
        <w:rPr>
          <w:color w:val="3C4043"/>
          <w:spacing w:val="3"/>
          <w:sz w:val="21"/>
          <w:szCs w:val="21"/>
        </w:rPr>
        <w:t>. Să verifice daca pot fi termenii unei progresii aritmetice.</w:t>
      </w:r>
    </w:p>
    <w:p w14:paraId="4F557FCF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1E14F54E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513614B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a{ 0 }, b{ 0 }, c{ 0 };</w:t>
      </w:r>
    </w:p>
    <w:p w14:paraId="7388374F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BBED353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2BDFA48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a;</w:t>
      </w:r>
    </w:p>
    <w:p w14:paraId="7D3781E8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57F94E5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"b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A7FF986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b;</w:t>
      </w:r>
    </w:p>
    <w:p w14:paraId="3A944579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53A0AD9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EBF0324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c;</w:t>
      </w:r>
    </w:p>
    <w:p w14:paraId="00E873E5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0B2B663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(2 * b == a + c)</w:t>
      </w:r>
    </w:p>
    <w:p w14:paraId="130BD587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480B47BA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"Numere in progresie aritmetica"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3CB806F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610B28AB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(2 * c == a + b)</w:t>
      </w:r>
    </w:p>
    <w:p w14:paraId="04241C30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785A1EC6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"Numere in progresie aritmetica"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45B7AC1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34811C73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(2 * a == b + c)</w:t>
      </w:r>
    </w:p>
    <w:p w14:paraId="582D358D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596C50E4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"Numere in progresie aritmetica"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B681F89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548E830A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7A460047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6A85A857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"Numerele nu sunt progresie aritmetica"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497F7E2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750D709D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FA63D3C" w14:textId="77777777" w:rsidR="005726C7" w:rsidRDefault="005726C7" w:rsidP="005726C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1B881A5E" w14:textId="2AF09039" w:rsidR="00003A21" w:rsidRDefault="005726C7" w:rsidP="005726C7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9D9A45C" w14:textId="5D834C77" w:rsidR="005726C7" w:rsidRDefault="005726C7" w:rsidP="005726C7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119526A" w14:textId="245B0630" w:rsidR="005726C7" w:rsidRDefault="005726C7" w:rsidP="005726C7">
      <w:r>
        <w:rPr>
          <w:noProof/>
        </w:rPr>
        <w:drawing>
          <wp:anchor distT="0" distB="0" distL="114300" distR="114300" simplePos="0" relativeHeight="251660288" behindDoc="0" locked="0" layoutInCell="1" allowOverlap="1" wp14:anchorId="42573956" wp14:editId="08544801">
            <wp:simplePos x="0" y="0"/>
            <wp:positionH relativeFrom="column">
              <wp:posOffset>224287</wp:posOffset>
            </wp:positionH>
            <wp:positionV relativeFrom="paragraph">
              <wp:posOffset>-3067</wp:posOffset>
            </wp:positionV>
            <wp:extent cx="3200400" cy="1933575"/>
            <wp:effectExtent l="0" t="0" r="0" b="9525"/>
            <wp:wrapThrough wrapText="bothSides">
              <wp:wrapPolygon edited="0">
                <wp:start x="0" y="0"/>
                <wp:lineTo x="0" y="21494"/>
                <wp:lineTo x="21471" y="21494"/>
                <wp:lineTo x="2147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91F47" w14:textId="1943B5B3" w:rsidR="005726C7" w:rsidRPr="005726C7" w:rsidRDefault="005726C7" w:rsidP="005726C7"/>
    <w:p w14:paraId="559E4F12" w14:textId="354C4479" w:rsidR="005726C7" w:rsidRPr="005726C7" w:rsidRDefault="005726C7" w:rsidP="005726C7"/>
    <w:p w14:paraId="49EBB51E" w14:textId="72900D99" w:rsidR="005726C7" w:rsidRPr="005726C7" w:rsidRDefault="005726C7" w:rsidP="005726C7"/>
    <w:p w14:paraId="1B668E49" w14:textId="486D48FB" w:rsidR="005726C7" w:rsidRPr="005726C7" w:rsidRDefault="005726C7" w:rsidP="005726C7"/>
    <w:p w14:paraId="2395A372" w14:textId="3EAC1339" w:rsidR="005726C7" w:rsidRPr="005726C7" w:rsidRDefault="005726C7" w:rsidP="005726C7"/>
    <w:p w14:paraId="6A6A3E22" w14:textId="08DE82AF" w:rsidR="005726C7" w:rsidRPr="005726C7" w:rsidRDefault="005726C7" w:rsidP="005726C7"/>
    <w:p w14:paraId="5B482F5E" w14:textId="7B4E0109" w:rsidR="005726C7" w:rsidRPr="005726C7" w:rsidRDefault="005726C7" w:rsidP="005726C7"/>
    <w:p w14:paraId="7A8AB8F1" w14:textId="36E5ED5D" w:rsidR="005726C7" w:rsidRPr="005726C7" w:rsidRDefault="005726C7" w:rsidP="005726C7"/>
    <w:p w14:paraId="2DCFCD59" w14:textId="18058A87" w:rsidR="005726C7" w:rsidRPr="005726C7" w:rsidRDefault="005726C7" w:rsidP="005726C7"/>
    <w:p w14:paraId="27A0238D" w14:textId="4580AF24" w:rsidR="005726C7" w:rsidRDefault="005726C7" w:rsidP="005726C7"/>
    <w:p w14:paraId="74CBC686" w14:textId="488C09B3" w:rsidR="005726C7" w:rsidRDefault="005726C7" w:rsidP="005726C7"/>
    <w:p w14:paraId="3F5CFE28" w14:textId="6D8F0E1C" w:rsidR="005726C7" w:rsidRDefault="005726C7" w:rsidP="005726C7"/>
    <w:p w14:paraId="241D3040" w14:textId="65103242" w:rsidR="005726C7" w:rsidRDefault="005726C7" w:rsidP="005726C7">
      <w:pPr>
        <w:pStyle w:val="Heading1"/>
      </w:pPr>
      <w:r>
        <w:t>Exercitiul 6</w:t>
      </w:r>
    </w:p>
    <w:p w14:paraId="53A83EAA" w14:textId="5CC3AC8E" w:rsidR="00352518" w:rsidRDefault="00352518" w:rsidP="005726C7">
      <w:r>
        <w:rPr>
          <w:b/>
          <w:bCs/>
          <w:color w:val="3C4043"/>
          <w:spacing w:val="3"/>
          <w:sz w:val="21"/>
          <w:szCs w:val="21"/>
        </w:rPr>
        <w:t>6.</w:t>
      </w:r>
      <w:r>
        <w:rPr>
          <w:color w:val="3C4043"/>
          <w:spacing w:val="3"/>
          <w:sz w:val="21"/>
          <w:szCs w:val="21"/>
        </w:rPr>
        <w:t> Se citesc 3 numere </w:t>
      </w:r>
      <w:r>
        <w:rPr>
          <w:b/>
          <w:bCs/>
          <w:color w:val="3C4043"/>
          <w:spacing w:val="3"/>
          <w:sz w:val="21"/>
          <w:szCs w:val="21"/>
        </w:rPr>
        <w:t>a</w:t>
      </w:r>
      <w:r>
        <w:rPr>
          <w:color w:val="3C4043"/>
          <w:spacing w:val="3"/>
          <w:sz w:val="21"/>
          <w:szCs w:val="21"/>
        </w:rPr>
        <w:t>, </w:t>
      </w:r>
      <w:r>
        <w:rPr>
          <w:b/>
          <w:bCs/>
          <w:color w:val="3C4043"/>
          <w:spacing w:val="3"/>
          <w:sz w:val="21"/>
          <w:szCs w:val="21"/>
        </w:rPr>
        <w:t>b</w:t>
      </w:r>
      <w:r>
        <w:rPr>
          <w:color w:val="3C4043"/>
          <w:spacing w:val="3"/>
          <w:sz w:val="21"/>
          <w:szCs w:val="21"/>
        </w:rPr>
        <w:t> și </w:t>
      </w:r>
      <w:r>
        <w:rPr>
          <w:b/>
          <w:bCs/>
          <w:color w:val="3C4043"/>
          <w:spacing w:val="3"/>
          <w:sz w:val="21"/>
          <w:szCs w:val="21"/>
        </w:rPr>
        <w:t>c</w:t>
      </w:r>
      <w:r>
        <w:rPr>
          <w:color w:val="3C4043"/>
          <w:spacing w:val="3"/>
          <w:sz w:val="21"/>
          <w:szCs w:val="21"/>
        </w:rPr>
        <w:t>. Aflati daca aceste numere pot fi laturile unui triunghi, de ce</w:t>
      </w:r>
      <w:r>
        <w:rPr>
          <w:color w:val="3C4043"/>
          <w:spacing w:val="3"/>
          <w:sz w:val="21"/>
          <w:szCs w:val="21"/>
        </w:rPr>
        <w:br/>
        <w:t xml:space="preserve">      tip e el. Se va transmite și aria calculată.</w:t>
      </w:r>
    </w:p>
    <w:p w14:paraId="59BFB075" w14:textId="77777777" w:rsidR="00352518" w:rsidRDefault="00352518" w:rsidP="005726C7"/>
    <w:p w14:paraId="2B22BA3D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6E4F8A87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C824B1C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a{ 0 }, b{ 0 }, c{ 0 }, ariaTriunghi{ 0 }, p{0};</w:t>
      </w:r>
    </w:p>
    <w:p w14:paraId="2D886AEF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57B0CBE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CA4BE86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a;</w:t>
      </w:r>
    </w:p>
    <w:p w14:paraId="172DEAEE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79A748A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"b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B75C84B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b;</w:t>
      </w:r>
    </w:p>
    <w:p w14:paraId="5091D03E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4EEC30D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6BD8C1C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c;</w:t>
      </w:r>
    </w:p>
    <w:p w14:paraId="40B4E577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6D3D128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(a != 0 &amp;&amp; b != 0 &amp;&amp; c != 0)</w:t>
      </w:r>
    </w:p>
    <w:p w14:paraId="370BDDF3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5D4E74D7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(a &lt; b + c &amp;&amp; b &lt; a + c &amp;&amp; c &lt; a + b)</w:t>
      </w:r>
    </w:p>
    <w:p w14:paraId="25E53379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64F47ADA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"Laturie pot forma un triunghi."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219EB7E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p = (a + b + c) / 2;</w:t>
      </w:r>
    </w:p>
    <w:p w14:paraId="076C02A4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ariaTriunghi = sqrt(p * (p - a) * (p - b) * (p - c));</w:t>
      </w:r>
    </w:p>
    <w:p w14:paraId="55ADF417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"AriaABC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ariaTriunghi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D79FE22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1C1727C9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3F5DFDCC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13DE424B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"Laturie nu pot forma un triunghi."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0A20027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71ECA7E4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1EF1B9DC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A73F348" w14:textId="77777777" w:rsidR="00352518" w:rsidRDefault="00352518" w:rsidP="0035251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4F6312B4" w14:textId="77E5EF25" w:rsidR="00352518" w:rsidRDefault="00352518" w:rsidP="00352518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B146802" w14:textId="2858F191" w:rsidR="00CE3EEB" w:rsidRDefault="00CE3EEB" w:rsidP="00352518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7381BF8" w14:textId="548E6F4E" w:rsidR="00E06183" w:rsidRDefault="00E06183" w:rsidP="00352518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50D65A" wp14:editId="629EC976">
            <wp:simplePos x="0" y="0"/>
            <wp:positionH relativeFrom="column">
              <wp:posOffset>224287</wp:posOffset>
            </wp:positionH>
            <wp:positionV relativeFrom="paragraph">
              <wp:posOffset>1126</wp:posOffset>
            </wp:positionV>
            <wp:extent cx="3362325" cy="2286000"/>
            <wp:effectExtent l="0" t="0" r="9525" b="0"/>
            <wp:wrapThrough wrapText="bothSides">
              <wp:wrapPolygon edited="0">
                <wp:start x="0" y="0"/>
                <wp:lineTo x="0" y="21420"/>
                <wp:lineTo x="21539" y="21420"/>
                <wp:lineTo x="2153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6B59C" w14:textId="00A3A876" w:rsidR="00E06183" w:rsidRDefault="00E06183" w:rsidP="00352518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1825C42" w14:textId="211A1BF5" w:rsidR="00E06183" w:rsidRDefault="00E06183" w:rsidP="00352518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1AF4C07" w14:textId="3D046559" w:rsidR="00E06183" w:rsidRDefault="00E06183" w:rsidP="00352518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CB0DD63" w14:textId="582A1427" w:rsidR="00E06183" w:rsidRDefault="00E06183" w:rsidP="00352518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153F94D" w14:textId="6D8FF6B5" w:rsidR="00E06183" w:rsidRDefault="00E06183" w:rsidP="00352518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6F861A2" w14:textId="41C662A3" w:rsidR="00E06183" w:rsidRDefault="00E06183" w:rsidP="00352518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2C2D86F" w14:textId="37F616A2" w:rsidR="00E06183" w:rsidRDefault="00E06183" w:rsidP="00352518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6CF0583" w14:textId="7F13696C" w:rsidR="00E06183" w:rsidRDefault="00E06183" w:rsidP="00352518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6C057BC" w14:textId="3BF298BF" w:rsidR="00E06183" w:rsidRDefault="00E06183" w:rsidP="00352518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4DA9BDF" w14:textId="319A949A" w:rsidR="00E06183" w:rsidRDefault="00E06183" w:rsidP="00352518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243A294" w14:textId="47C0B7F2" w:rsidR="00E06183" w:rsidRDefault="00E06183" w:rsidP="00352518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75D90E3" w14:textId="6B8C235D" w:rsidR="00E06183" w:rsidRDefault="00E06183" w:rsidP="00352518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A358AE3" w14:textId="731E1A14" w:rsidR="00E06183" w:rsidRDefault="00E06183" w:rsidP="00352518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4DB5598" w14:textId="4D6F8A73" w:rsidR="00E06183" w:rsidRDefault="00E06183" w:rsidP="00352518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309A669" w14:textId="3441FD03" w:rsidR="00E06183" w:rsidRDefault="00E06183" w:rsidP="00352518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2942106" w14:textId="77777777" w:rsidR="00E06183" w:rsidRDefault="00E06183" w:rsidP="00352518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12F61C3" w14:textId="6C8762C1" w:rsidR="00CE3EEB" w:rsidRDefault="00CE3EEB" w:rsidP="00CE3EEB">
      <w:pPr>
        <w:pStyle w:val="Heading1"/>
      </w:pPr>
      <w:r>
        <w:t>Exercitiul 7</w:t>
      </w:r>
    </w:p>
    <w:p w14:paraId="20E489D7" w14:textId="288A8E48" w:rsidR="00CE3EEB" w:rsidRDefault="003C6485" w:rsidP="00CE3EEB">
      <w:pPr>
        <w:rPr>
          <w:color w:val="3C4043"/>
          <w:spacing w:val="3"/>
          <w:sz w:val="21"/>
          <w:szCs w:val="21"/>
        </w:rPr>
      </w:pPr>
      <w:r>
        <w:rPr>
          <w:b/>
          <w:bCs/>
          <w:color w:val="3C4043"/>
          <w:spacing w:val="3"/>
          <w:sz w:val="21"/>
          <w:szCs w:val="21"/>
        </w:rPr>
        <w:t>7.</w:t>
      </w:r>
      <w:r>
        <w:rPr>
          <w:color w:val="3C4043"/>
          <w:spacing w:val="3"/>
          <w:sz w:val="21"/>
          <w:szCs w:val="21"/>
        </w:rPr>
        <w:t> Se citesc trei numere reale. Sa se calculeze minimul si maximul valorilor</w:t>
      </w:r>
      <w:r>
        <w:rPr>
          <w:color w:val="3C4043"/>
          <w:spacing w:val="3"/>
          <w:sz w:val="21"/>
          <w:szCs w:val="21"/>
        </w:rPr>
        <w:br/>
        <w:t xml:space="preserve">       lor absolute.</w:t>
      </w:r>
    </w:p>
    <w:p w14:paraId="6681295C" w14:textId="1576B4F9" w:rsidR="00707FB5" w:rsidRDefault="00707FB5" w:rsidP="00CE3EEB"/>
    <w:p w14:paraId="5E27CD42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37FA57B6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A03A8D4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a{ 0 }, b{ 0 }, c{ 0 }, maximum{ 0 }, minimum{0};</w:t>
      </w:r>
    </w:p>
    <w:p w14:paraId="197079FA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 myVector(3,0);</w:t>
      </w:r>
    </w:p>
    <w:p w14:paraId="0B041EB3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81A7951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AACEC6B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a;</w:t>
      </w:r>
    </w:p>
    <w:p w14:paraId="06F6B677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1C2B4CB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"b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59EA71C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b;</w:t>
      </w:r>
    </w:p>
    <w:p w14:paraId="127DD56F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071CB42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88F64D7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c;</w:t>
      </w:r>
    </w:p>
    <w:p w14:paraId="201C58FC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A8E8875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myVector.at(0) = a;</w:t>
      </w:r>
    </w:p>
    <w:p w14:paraId="4915EEF2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myVector.at(1) = b;</w:t>
      </w:r>
    </w:p>
    <w:p w14:paraId="697C9480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myVector.at(2) = c;</w:t>
      </w:r>
    </w:p>
    <w:p w14:paraId="6B59E37D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2792F50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 xml:space="preserve">    minimum = myVector.at(0);</w:t>
      </w:r>
    </w:p>
    <w:p w14:paraId="2E190879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maximum = myVector.at(0);</w:t>
      </w:r>
    </w:p>
    <w:p w14:paraId="1166DFE7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2A86182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myVector.size(); i++)</w:t>
      </w:r>
    </w:p>
    <w:p w14:paraId="00B181BC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34CAC40B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(myVector.at(i) &lt;= minimum)</w:t>
      </w:r>
    </w:p>
    <w:p w14:paraId="61CF9D0E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74C91D3A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minimum = myVector.at(i);</w:t>
      </w:r>
    </w:p>
    <w:p w14:paraId="62733B3F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(myVector.at(i) &lt; 0)</w:t>
      </w:r>
    </w:p>
    <w:p w14:paraId="79B4BF6B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26205C6A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minimum = myVector.at(i) * -1;</w:t>
      </w:r>
    </w:p>
    <w:p w14:paraId="428621C1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2EC9BB63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0C268961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(myVector.at(i) &gt;= maximum)</w:t>
      </w:r>
    </w:p>
    <w:p w14:paraId="3D70FB7F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326D05E3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maximum = myVector.at(i);</w:t>
      </w:r>
    </w:p>
    <w:p w14:paraId="1B87ABA3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(myVector.at(i) &lt; 0)</w:t>
      </w:r>
    </w:p>
    <w:p w14:paraId="3ED03B58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55818279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maximum = myVector.at(i) * -1;</w:t>
      </w:r>
    </w:p>
    <w:p w14:paraId="64773E30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4D99964C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1827B9CD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470FBF4B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22A8793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"Maximum (valoarea absoluta) este: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maximum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49FD862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"Minimum (valoarea absoluta) este: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minimum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33D1A78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A2D329A" w14:textId="77777777" w:rsidR="00C937BF" w:rsidRDefault="00C937BF" w:rsidP="00C937B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06096085" w14:textId="42FB22F3" w:rsidR="00C937BF" w:rsidRDefault="00C937BF" w:rsidP="00C937BF"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39FD3BC" w14:textId="235CD3DB" w:rsidR="00C937BF" w:rsidRPr="00C937BF" w:rsidRDefault="00C937BF" w:rsidP="00C937BF"/>
    <w:p w14:paraId="784FB10E" w14:textId="323BF2DC" w:rsidR="00C937BF" w:rsidRPr="00C937BF" w:rsidRDefault="00C937BF" w:rsidP="00C937BF">
      <w:r>
        <w:rPr>
          <w:noProof/>
        </w:rPr>
        <w:drawing>
          <wp:anchor distT="0" distB="0" distL="114300" distR="114300" simplePos="0" relativeHeight="251662336" behindDoc="0" locked="0" layoutInCell="1" allowOverlap="1" wp14:anchorId="2A335D42" wp14:editId="49291667">
            <wp:simplePos x="0" y="0"/>
            <wp:positionH relativeFrom="column">
              <wp:posOffset>240317</wp:posOffset>
            </wp:positionH>
            <wp:positionV relativeFrom="paragraph">
              <wp:posOffset>63248</wp:posOffset>
            </wp:positionV>
            <wp:extent cx="4533900" cy="2543175"/>
            <wp:effectExtent l="0" t="0" r="0" b="9525"/>
            <wp:wrapThrough wrapText="bothSides">
              <wp:wrapPolygon edited="0">
                <wp:start x="0" y="0"/>
                <wp:lineTo x="0" y="21519"/>
                <wp:lineTo x="21509" y="21519"/>
                <wp:lineTo x="2150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FBFB0" w14:textId="19729F5D" w:rsidR="00C937BF" w:rsidRPr="00C937BF" w:rsidRDefault="00C937BF" w:rsidP="00C937BF"/>
    <w:p w14:paraId="69E786BD" w14:textId="082CE9FA" w:rsidR="00C937BF" w:rsidRPr="00C937BF" w:rsidRDefault="00C937BF" w:rsidP="00C937BF"/>
    <w:p w14:paraId="2A778B6F" w14:textId="66C9561E" w:rsidR="00C937BF" w:rsidRPr="00C937BF" w:rsidRDefault="00C937BF" w:rsidP="00C937BF"/>
    <w:p w14:paraId="1F3FBEE3" w14:textId="47D34C38" w:rsidR="00C937BF" w:rsidRPr="00C937BF" w:rsidRDefault="00C937BF" w:rsidP="00C937BF"/>
    <w:p w14:paraId="46718388" w14:textId="2B6EA252" w:rsidR="00C937BF" w:rsidRPr="00C937BF" w:rsidRDefault="00C937BF" w:rsidP="00C937BF"/>
    <w:p w14:paraId="3DA2197E" w14:textId="6534B053" w:rsidR="00C937BF" w:rsidRPr="00C937BF" w:rsidRDefault="00C937BF" w:rsidP="00C937BF"/>
    <w:p w14:paraId="619B3A8D" w14:textId="1B222C3C" w:rsidR="00C937BF" w:rsidRPr="00C937BF" w:rsidRDefault="00C937BF" w:rsidP="00C937BF"/>
    <w:p w14:paraId="0907BAB0" w14:textId="419C53CE" w:rsidR="00C937BF" w:rsidRPr="00C937BF" w:rsidRDefault="00C937BF" w:rsidP="00C937BF"/>
    <w:p w14:paraId="583E5143" w14:textId="69C06243" w:rsidR="00C937BF" w:rsidRPr="00C937BF" w:rsidRDefault="00C937BF" w:rsidP="00C937BF"/>
    <w:p w14:paraId="148685E6" w14:textId="07CB8F11" w:rsidR="00C937BF" w:rsidRPr="00C937BF" w:rsidRDefault="00C937BF" w:rsidP="00C937BF"/>
    <w:p w14:paraId="273C2FBB" w14:textId="4AFFE762" w:rsidR="00C937BF" w:rsidRPr="00C937BF" w:rsidRDefault="00C937BF" w:rsidP="00C937BF"/>
    <w:p w14:paraId="565C7B42" w14:textId="731A1203" w:rsidR="00C937BF" w:rsidRDefault="00C937BF" w:rsidP="00C937BF"/>
    <w:p w14:paraId="2EBA0AA6" w14:textId="44FA4644" w:rsidR="00C937BF" w:rsidRDefault="00C937BF" w:rsidP="00C937BF"/>
    <w:p w14:paraId="0E756489" w14:textId="23217D60" w:rsidR="00C937BF" w:rsidRDefault="00C937BF" w:rsidP="00C937BF"/>
    <w:p w14:paraId="56D38438" w14:textId="495B658A" w:rsidR="008645F6" w:rsidRDefault="008645F6" w:rsidP="00C937BF"/>
    <w:p w14:paraId="52532C3C" w14:textId="5BD4D01D" w:rsidR="008645F6" w:rsidRDefault="008645F6" w:rsidP="00C937BF"/>
    <w:p w14:paraId="0E40CBF8" w14:textId="540AC4EF" w:rsidR="008645F6" w:rsidRDefault="008645F6" w:rsidP="008645F6">
      <w:pPr>
        <w:pStyle w:val="Heading1"/>
      </w:pPr>
      <w:r>
        <w:t>Exercitiul 8</w:t>
      </w:r>
    </w:p>
    <w:p w14:paraId="3C31E016" w14:textId="551E1990" w:rsidR="008645F6" w:rsidRDefault="00EF4C91" w:rsidP="008645F6">
      <w:pPr>
        <w:rPr>
          <w:color w:val="3C4043"/>
          <w:spacing w:val="3"/>
          <w:sz w:val="21"/>
          <w:szCs w:val="21"/>
        </w:rPr>
      </w:pPr>
      <w:r>
        <w:rPr>
          <w:color w:val="3C4043"/>
          <w:spacing w:val="3"/>
          <w:sz w:val="21"/>
          <w:szCs w:val="21"/>
        </w:rPr>
        <w:t>Se introduc de la tastatura </w:t>
      </w:r>
      <w:r>
        <w:rPr>
          <w:b/>
          <w:bCs/>
          <w:color w:val="3C4043"/>
          <w:spacing w:val="3"/>
          <w:sz w:val="21"/>
          <w:szCs w:val="21"/>
        </w:rPr>
        <w:t>n</w:t>
      </w:r>
      <w:r>
        <w:rPr>
          <w:color w:val="3C4043"/>
          <w:spacing w:val="3"/>
          <w:sz w:val="21"/>
          <w:szCs w:val="21"/>
        </w:rPr>
        <w:t>, </w:t>
      </w:r>
      <w:r>
        <w:rPr>
          <w:b/>
          <w:bCs/>
          <w:color w:val="3C4043"/>
          <w:spacing w:val="3"/>
          <w:sz w:val="21"/>
          <w:szCs w:val="21"/>
        </w:rPr>
        <w:t>a</w:t>
      </w:r>
      <w:r>
        <w:rPr>
          <w:color w:val="3C4043"/>
          <w:spacing w:val="3"/>
          <w:sz w:val="21"/>
          <w:szCs w:val="21"/>
        </w:rPr>
        <w:t>, </w:t>
      </w:r>
      <w:r>
        <w:rPr>
          <w:b/>
          <w:bCs/>
          <w:color w:val="3C4043"/>
          <w:spacing w:val="3"/>
          <w:sz w:val="21"/>
          <w:szCs w:val="21"/>
        </w:rPr>
        <w:t>b</w:t>
      </w:r>
      <w:r>
        <w:rPr>
          <w:color w:val="3C4043"/>
          <w:spacing w:val="3"/>
          <w:sz w:val="21"/>
          <w:szCs w:val="21"/>
        </w:rPr>
        <w:t>,</w:t>
      </w:r>
      <w:r>
        <w:rPr>
          <w:color w:val="3C4043"/>
          <w:spacing w:val="3"/>
          <w:sz w:val="21"/>
          <w:szCs w:val="21"/>
        </w:rPr>
        <w:br/>
      </w:r>
      <w:r>
        <w:rPr>
          <w:b/>
          <w:bCs/>
          <w:color w:val="3C4043"/>
          <w:spacing w:val="3"/>
          <w:sz w:val="21"/>
          <w:szCs w:val="21"/>
        </w:rPr>
        <w:t>c</w:t>
      </w:r>
      <w:r>
        <w:rPr>
          <w:color w:val="3C4043"/>
          <w:spacing w:val="3"/>
          <w:sz w:val="21"/>
          <w:szCs w:val="21"/>
        </w:rPr>
        <w:t>. Să se calculeze valoarea lui </w:t>
      </w:r>
      <w:r>
        <w:rPr>
          <w:b/>
          <w:bCs/>
          <w:color w:val="3C4043"/>
          <w:spacing w:val="3"/>
          <w:sz w:val="21"/>
          <w:szCs w:val="21"/>
        </w:rPr>
        <w:t>e</w:t>
      </w:r>
      <w:r>
        <w:rPr>
          <w:color w:val="3C4043"/>
          <w:spacing w:val="3"/>
          <w:sz w:val="21"/>
          <w:szCs w:val="21"/>
        </w:rPr>
        <w:t> definit astfel:</w:t>
      </w:r>
      <w:r>
        <w:rPr>
          <w:color w:val="3C4043"/>
          <w:spacing w:val="3"/>
          <w:sz w:val="21"/>
          <w:szCs w:val="21"/>
        </w:rPr>
        <w:br/>
        <w:t xml:space="preserve">            </w:t>
      </w:r>
      <w:r>
        <w:rPr>
          <w:color w:val="3C4043"/>
          <w:spacing w:val="3"/>
          <w:sz w:val="21"/>
          <w:szCs w:val="21"/>
        </w:rPr>
        <w:t xml:space="preserve">   </w:t>
      </w:r>
      <w:r>
        <w:rPr>
          <w:color w:val="3C4043"/>
          <w:spacing w:val="3"/>
          <w:sz w:val="21"/>
          <w:szCs w:val="21"/>
        </w:rPr>
        <w:t>|(a+b)/c,</w:t>
      </w:r>
      <w:r>
        <w:rPr>
          <w:color w:val="3C4043"/>
          <w:spacing w:val="3"/>
          <w:sz w:val="21"/>
          <w:szCs w:val="21"/>
        </w:rPr>
        <w:br/>
        <w:t>ptr. n=1</w:t>
      </w:r>
      <w:r>
        <w:rPr>
          <w:color w:val="3C4043"/>
          <w:spacing w:val="3"/>
          <w:sz w:val="21"/>
          <w:szCs w:val="21"/>
        </w:rPr>
        <w:br/>
        <w:t>e=        |(b+c)/a,</w:t>
      </w:r>
      <w:r>
        <w:rPr>
          <w:color w:val="3C4043"/>
          <w:spacing w:val="3"/>
          <w:sz w:val="21"/>
          <w:szCs w:val="21"/>
        </w:rPr>
        <w:br/>
        <w:t>ptr. n=2</w:t>
      </w:r>
      <w:r>
        <w:rPr>
          <w:color w:val="3C4043"/>
          <w:spacing w:val="3"/>
          <w:sz w:val="21"/>
          <w:szCs w:val="21"/>
        </w:rPr>
        <w:br/>
        <w:t>            |(c+a)/b,</w:t>
      </w:r>
      <w:r>
        <w:rPr>
          <w:color w:val="3C4043"/>
          <w:spacing w:val="3"/>
          <w:sz w:val="21"/>
          <w:szCs w:val="21"/>
        </w:rPr>
        <w:br/>
        <w:t>ptr. n=3</w:t>
      </w:r>
      <w:r>
        <w:rPr>
          <w:color w:val="3C4043"/>
          <w:spacing w:val="3"/>
          <w:sz w:val="21"/>
          <w:szCs w:val="21"/>
        </w:rPr>
        <w:br/>
      </w:r>
      <w:r>
        <w:rPr>
          <w:color w:val="3C4043"/>
          <w:spacing w:val="3"/>
          <w:sz w:val="21"/>
          <w:szCs w:val="21"/>
        </w:rPr>
        <w:br/>
        <w:t>Se cere atât varianta folosind instrucțiuni alternative</w:t>
      </w:r>
      <w:r>
        <w:rPr>
          <w:color w:val="3C4043"/>
          <w:spacing w:val="3"/>
          <w:sz w:val="21"/>
          <w:szCs w:val="21"/>
        </w:rPr>
        <w:br/>
        <w:t>simple, cât și multiple</w:t>
      </w:r>
    </w:p>
    <w:p w14:paraId="7EC784F2" w14:textId="47443DBC" w:rsidR="00501EF1" w:rsidRPr="00501EF1" w:rsidRDefault="00501EF1" w:rsidP="00501EF1"/>
    <w:p w14:paraId="20013F06" w14:textId="6ADB87F8" w:rsidR="00501EF1" w:rsidRDefault="00501EF1" w:rsidP="00501EF1">
      <w:pPr>
        <w:rPr>
          <w:color w:val="3C4043"/>
          <w:spacing w:val="3"/>
          <w:sz w:val="21"/>
          <w:szCs w:val="21"/>
        </w:rPr>
      </w:pPr>
    </w:p>
    <w:p w14:paraId="02FC172E" w14:textId="7ECA550D" w:rsidR="00501EF1" w:rsidRDefault="00501EF1" w:rsidP="00501EF1">
      <w:pPr>
        <w:rPr>
          <w:b/>
          <w:bCs/>
        </w:rPr>
      </w:pPr>
      <w:r w:rsidRPr="00501EF1">
        <w:rPr>
          <w:b/>
          <w:bCs/>
        </w:rPr>
        <w:t>Varianta 1</w:t>
      </w:r>
    </w:p>
    <w:p w14:paraId="332DC431" w14:textId="77777777" w:rsidR="00501EF1" w:rsidRPr="00501EF1" w:rsidRDefault="00501EF1" w:rsidP="00501EF1">
      <w:pPr>
        <w:rPr>
          <w:b/>
          <w:bCs/>
        </w:rPr>
      </w:pPr>
    </w:p>
    <w:p w14:paraId="354D4926" w14:textId="0CF6D606" w:rsidR="00501EF1" w:rsidRDefault="00E77775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A81612" wp14:editId="09EF2B45">
            <wp:simplePos x="0" y="0"/>
            <wp:positionH relativeFrom="column">
              <wp:posOffset>3163750</wp:posOffset>
            </wp:positionH>
            <wp:positionV relativeFrom="paragraph">
              <wp:posOffset>124580</wp:posOffset>
            </wp:positionV>
            <wp:extent cx="3032125" cy="2199640"/>
            <wp:effectExtent l="0" t="0" r="0" b="0"/>
            <wp:wrapThrough wrapText="bothSides">
              <wp:wrapPolygon edited="0">
                <wp:start x="0" y="0"/>
                <wp:lineTo x="0" y="21326"/>
                <wp:lineTo x="21442" y="21326"/>
                <wp:lineTo x="2144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EF1"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 w:rsidR="00501EF1"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70FC118A" w14:textId="4C22E5C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139DA11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a{ 0 }, b{ 0 }, c{0}, n{ 0 }, e{};</w:t>
      </w:r>
    </w:p>
    <w:p w14:paraId="736F6642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3B2F900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40734C3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a;</w:t>
      </w:r>
    </w:p>
    <w:p w14:paraId="33800CC9" w14:textId="56FDC14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2773CBB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"b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361B73D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b;</w:t>
      </w:r>
    </w:p>
    <w:p w14:paraId="16BF68D1" w14:textId="79A92F65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824E29B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A16357E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c;</w:t>
      </w:r>
    </w:p>
    <w:p w14:paraId="510EECCD" w14:textId="2CD7C0DA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</w:p>
    <w:p w14:paraId="449F5FFF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1328637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7A53B7E1" w14:textId="7B022509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8C23303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 == 1)</w:t>
      </w:r>
    </w:p>
    <w:p w14:paraId="4D2BF918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2AFFE310" w14:textId="79E57A2C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e = (a + b) /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)c;</w:t>
      </w:r>
    </w:p>
    <w:p w14:paraId="35B6B262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"Pentru n = 1, e este egal cu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e;</w:t>
      </w:r>
    </w:p>
    <w:p w14:paraId="3CE61DB6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630EAD3A" w14:textId="6F0512D8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 == 2)</w:t>
      </w:r>
    </w:p>
    <w:p w14:paraId="4518694E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548CAA01" w14:textId="2E891E90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e = (b + c) /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)a;</w:t>
      </w:r>
    </w:p>
    <w:p w14:paraId="3362CBF2" w14:textId="68879223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"Pentru n = 2, e este egal cu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e;</w:t>
      </w:r>
    </w:p>
    <w:p w14:paraId="7036C5BF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004D317E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 == 3)</w:t>
      </w:r>
    </w:p>
    <w:p w14:paraId="2C70610D" w14:textId="2C89DF8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6E4804FD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e = (a + c) /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)b;</w:t>
      </w:r>
    </w:p>
    <w:p w14:paraId="5BF46142" w14:textId="5BF0E749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"Pentru n = 3, e este egal cu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e;</w:t>
      </w:r>
    </w:p>
    <w:p w14:paraId="49440ADA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526119EC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722C4C92" w14:textId="42DD85C6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28827513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"Valorile introduse sunt invalide"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FD23371" w14:textId="7A63FE46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2E0C5237" w14:textId="60E359BF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9BACB7E" w14:textId="77777777" w:rsidR="00501EF1" w:rsidRDefault="00501EF1" w:rsidP="00501EF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2894EEBC" w14:textId="7BD81892" w:rsidR="00501EF1" w:rsidRDefault="00501EF1" w:rsidP="00501EF1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D913F61" w14:textId="4F1D7E70" w:rsidR="00E77775" w:rsidRDefault="00E77775" w:rsidP="00501EF1"/>
    <w:p w14:paraId="7658195F" w14:textId="64F13EE9" w:rsidR="00501EF1" w:rsidRDefault="00501EF1" w:rsidP="00501EF1"/>
    <w:p w14:paraId="1759FC10" w14:textId="7A046FBD" w:rsidR="00501EF1" w:rsidRPr="005F6912" w:rsidRDefault="005F6912" w:rsidP="00501EF1">
      <w:pPr>
        <w:rPr>
          <w:b/>
          <w:bCs/>
        </w:rPr>
      </w:pPr>
      <w:r w:rsidRPr="005F6912">
        <w:rPr>
          <w:b/>
          <w:bCs/>
        </w:rPr>
        <w:t>Varianta 2</w:t>
      </w:r>
    </w:p>
    <w:p w14:paraId="751F8383" w14:textId="7BE95326" w:rsidR="00501EF1" w:rsidRDefault="00501EF1" w:rsidP="00501EF1"/>
    <w:p w14:paraId="53F1DD47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00C2CCDB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C399BCA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a{ 0 }, b{ 0 }, c{0}, n{ 0 };</w:t>
      </w:r>
    </w:p>
    <w:p w14:paraId="591A70FF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e{};</w:t>
      </w:r>
    </w:p>
    <w:p w14:paraId="666DB90E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A6146CC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0E5CB7D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a;</w:t>
      </w:r>
    </w:p>
    <w:p w14:paraId="2ABC49E9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46C3EC6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"b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7B0DE37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b;</w:t>
      </w:r>
    </w:p>
    <w:p w14:paraId="7749A4DE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F46BE06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7F4E33E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c;</w:t>
      </w:r>
    </w:p>
    <w:p w14:paraId="48BE8D0D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</w:p>
    <w:p w14:paraId="51360928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10A30C7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1EFE15B1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492E126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(n)</w:t>
      </w:r>
    </w:p>
    <w:p w14:paraId="61D42AF8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238166D4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1: e = (a + b) /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)c;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6529AB9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2: e = (b + c) /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)a;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A067E88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3: e = (a + c) /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)b;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630DA49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: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"Optiune invalida"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B32E2D0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};</w:t>
      </w:r>
    </w:p>
    <w:p w14:paraId="0A33F333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 == 1 || n == 2 || n == 3)</w:t>
      </w:r>
    </w:p>
    <w:p w14:paraId="06059065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"Optiunea aleasa este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E813442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DBE78FA" w14:textId="77777777" w:rsidR="00D614D6" w:rsidRDefault="00D614D6" w:rsidP="00D614D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40220661" w14:textId="1A2EF599" w:rsidR="00501EF1" w:rsidRDefault="00D614D6" w:rsidP="00D614D6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690A715" w14:textId="46668275" w:rsidR="00484210" w:rsidRDefault="00484210" w:rsidP="00D614D6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5A79453" w14:textId="7681BCAE" w:rsidR="00484210" w:rsidRDefault="00484210" w:rsidP="00484210">
      <w:pPr>
        <w:pStyle w:val="Heading1"/>
      </w:pPr>
      <w:r>
        <w:t>Exercitiul 9</w:t>
      </w:r>
    </w:p>
    <w:p w14:paraId="6A3064E1" w14:textId="1F182283" w:rsidR="00484210" w:rsidRPr="00484210" w:rsidRDefault="00322952" w:rsidP="00484210">
      <w:r>
        <w:rPr>
          <w:color w:val="3C4043"/>
          <w:spacing w:val="3"/>
          <w:sz w:val="21"/>
          <w:szCs w:val="21"/>
        </w:rPr>
        <w:t>Se citeste o literă de la tastatură. Să se determine dacă este vocală sau</w:t>
      </w:r>
      <w:r>
        <w:rPr>
          <w:color w:val="3C4043"/>
          <w:spacing w:val="3"/>
          <w:sz w:val="21"/>
          <w:szCs w:val="21"/>
        </w:rPr>
        <w:br/>
      </w:r>
      <w:r>
        <w:rPr>
          <w:color w:val="3C4043"/>
          <w:spacing w:val="3"/>
          <w:sz w:val="21"/>
          <w:szCs w:val="21"/>
        </w:rPr>
        <w:t xml:space="preserve">       </w:t>
      </w:r>
      <w:r>
        <w:rPr>
          <w:color w:val="3C4043"/>
          <w:spacing w:val="3"/>
          <w:sz w:val="21"/>
          <w:szCs w:val="21"/>
        </w:rPr>
        <w:t>consoană.</w:t>
      </w:r>
    </w:p>
    <w:p w14:paraId="64B4C93A" w14:textId="561772A7" w:rsidR="00D614D6" w:rsidRDefault="00D614D6" w:rsidP="00501EF1"/>
    <w:p w14:paraId="5C965CF0" w14:textId="77777777" w:rsidR="00D614D6" w:rsidRDefault="00D614D6" w:rsidP="00501EF1"/>
    <w:p w14:paraId="39A5A363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2279EA67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A22384D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option{};</w:t>
      </w:r>
    </w:p>
    <w:p w14:paraId="4DD6B55E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0F8B75B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o litera 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09F0097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option;</w:t>
      </w:r>
    </w:p>
    <w:p w14:paraId="0EE6753A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A2BF9C7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option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41A1A9D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387BD247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"Caracterul introdus este o vocala"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13EAE16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5CA92F9F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option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194D85A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263CE816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"Caracterul introdus este o vocala"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9A06358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690FE827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option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24A216C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10F0EC60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"Caracterul introdus este o vocala"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5A8E4F0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3B63784C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'O'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option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'o'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20ABC6B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20EB59A5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"Caracterul introdus este o vocala"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FDAE3AF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0B5D9B20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'U'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option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'u'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114D97E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37E87976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"Caracterul introdus este o vocala"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C8870AB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495730EE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30FCE803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715D94DA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"Caracterul introdus este o consoana"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E246043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448DC7ED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E3BA3EB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10C3987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D07AAA2" w14:textId="77777777" w:rsidR="00A216F7" w:rsidRDefault="00A216F7" w:rsidP="00A216F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768EECCF" w14:textId="4571A73A" w:rsidR="00501EF1" w:rsidRDefault="00A216F7" w:rsidP="00A216F7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4292773" w14:textId="29DB3647" w:rsidR="00A216F7" w:rsidRDefault="00A216F7" w:rsidP="00A216F7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9BE10EA" w14:textId="498E1136" w:rsidR="00A216F7" w:rsidRDefault="00A216F7" w:rsidP="00A216F7">
      <w:r>
        <w:rPr>
          <w:noProof/>
        </w:rPr>
        <w:drawing>
          <wp:anchor distT="0" distB="0" distL="114300" distR="114300" simplePos="0" relativeHeight="251664384" behindDoc="0" locked="0" layoutInCell="1" allowOverlap="1" wp14:anchorId="4A324B1A" wp14:editId="2EA34B57">
            <wp:simplePos x="0" y="0"/>
            <wp:positionH relativeFrom="column">
              <wp:posOffset>224287</wp:posOffset>
            </wp:positionH>
            <wp:positionV relativeFrom="paragraph">
              <wp:posOffset>-3786</wp:posOffset>
            </wp:positionV>
            <wp:extent cx="3276600" cy="2066925"/>
            <wp:effectExtent l="0" t="0" r="0" b="9525"/>
            <wp:wrapThrough wrapText="bothSides">
              <wp:wrapPolygon edited="0">
                <wp:start x="0" y="0"/>
                <wp:lineTo x="0" y="21500"/>
                <wp:lineTo x="21474" y="21500"/>
                <wp:lineTo x="2147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71ED4" w14:textId="26D97410" w:rsidR="00A216F7" w:rsidRPr="00A216F7" w:rsidRDefault="00A216F7" w:rsidP="00A216F7"/>
    <w:p w14:paraId="7F4661DA" w14:textId="4A24D271" w:rsidR="00A216F7" w:rsidRPr="00A216F7" w:rsidRDefault="00A216F7" w:rsidP="00A216F7"/>
    <w:p w14:paraId="01AA28C6" w14:textId="77EAE0BC" w:rsidR="00A216F7" w:rsidRPr="00A216F7" w:rsidRDefault="00A216F7" w:rsidP="00A216F7"/>
    <w:p w14:paraId="08BC7DF8" w14:textId="423940E0" w:rsidR="00A216F7" w:rsidRPr="00A216F7" w:rsidRDefault="00A216F7" w:rsidP="00A216F7"/>
    <w:p w14:paraId="297AAA8B" w14:textId="61ED4FD1" w:rsidR="00A216F7" w:rsidRPr="00A216F7" w:rsidRDefault="00A216F7" w:rsidP="00A216F7"/>
    <w:p w14:paraId="681BDD0A" w14:textId="0FFBB9DA" w:rsidR="00A216F7" w:rsidRPr="00A216F7" w:rsidRDefault="00A216F7" w:rsidP="00A216F7"/>
    <w:p w14:paraId="4715A547" w14:textId="247280C4" w:rsidR="00A216F7" w:rsidRPr="00A216F7" w:rsidRDefault="00A216F7" w:rsidP="00A216F7"/>
    <w:p w14:paraId="57C2AF3A" w14:textId="62C91D9C" w:rsidR="00A216F7" w:rsidRPr="00A216F7" w:rsidRDefault="00A216F7" w:rsidP="00A216F7"/>
    <w:p w14:paraId="5881C5D5" w14:textId="058F6642" w:rsidR="00A216F7" w:rsidRPr="00A216F7" w:rsidRDefault="00A216F7" w:rsidP="00A216F7"/>
    <w:p w14:paraId="69529856" w14:textId="20AB1B72" w:rsidR="00A216F7" w:rsidRDefault="00A216F7" w:rsidP="00A216F7"/>
    <w:p w14:paraId="5F48B616" w14:textId="037E4363" w:rsidR="00A216F7" w:rsidRDefault="00A216F7" w:rsidP="00A216F7"/>
    <w:p w14:paraId="1DEBD4D4" w14:textId="7B5094C4" w:rsidR="00A216F7" w:rsidRDefault="00A216F7" w:rsidP="00A216F7"/>
    <w:p w14:paraId="5D68158B" w14:textId="7D0F5686" w:rsidR="00A216F7" w:rsidRDefault="00A216F7" w:rsidP="00A216F7"/>
    <w:p w14:paraId="50775B80" w14:textId="5CE0BE6E" w:rsidR="00A216F7" w:rsidRDefault="0091421D" w:rsidP="0091421D">
      <w:pPr>
        <w:pStyle w:val="Heading1"/>
      </w:pPr>
      <w:r>
        <w:lastRenderedPageBreak/>
        <w:t>Exercitiul 10</w:t>
      </w:r>
    </w:p>
    <w:p w14:paraId="34F66085" w14:textId="7A75554C" w:rsidR="0091421D" w:rsidRDefault="000B4599" w:rsidP="0091421D">
      <w:pPr>
        <w:rPr>
          <w:color w:val="3C4043"/>
          <w:spacing w:val="3"/>
          <w:sz w:val="21"/>
          <w:szCs w:val="21"/>
        </w:rPr>
      </w:pPr>
      <w:r>
        <w:rPr>
          <w:color w:val="3C4043"/>
          <w:spacing w:val="3"/>
          <w:sz w:val="21"/>
          <w:szCs w:val="21"/>
        </w:rPr>
        <w:t>Se dau</w:t>
      </w:r>
      <w:r>
        <w:rPr>
          <w:color w:val="3C4043"/>
          <w:spacing w:val="3"/>
          <w:sz w:val="21"/>
          <w:szCs w:val="21"/>
        </w:rPr>
        <w:br/>
      </w:r>
      <w:r>
        <w:rPr>
          <w:color w:val="3C4043"/>
          <w:spacing w:val="3"/>
          <w:sz w:val="21"/>
          <w:szCs w:val="21"/>
        </w:rPr>
        <w:t xml:space="preserve">      </w:t>
      </w:r>
      <w:r>
        <w:rPr>
          <w:color w:val="3C4043"/>
          <w:spacing w:val="3"/>
          <w:sz w:val="21"/>
          <w:szCs w:val="21"/>
        </w:rPr>
        <w:t>trei numere natural a,b,x. Să se scrie un algoritm care verifica  daca numarul apartine intervalului [a,b].</w:t>
      </w:r>
      <w:r>
        <w:rPr>
          <w:color w:val="3C4043"/>
          <w:spacing w:val="3"/>
          <w:sz w:val="21"/>
          <w:szCs w:val="21"/>
        </w:rPr>
        <w:br/>
      </w:r>
      <w:r>
        <w:rPr>
          <w:color w:val="3C4043"/>
          <w:spacing w:val="3"/>
          <w:sz w:val="21"/>
          <w:szCs w:val="21"/>
        </w:rPr>
        <w:t xml:space="preserve">      </w:t>
      </w:r>
      <w:r>
        <w:rPr>
          <w:color w:val="3C4043"/>
          <w:spacing w:val="3"/>
          <w:sz w:val="21"/>
          <w:szCs w:val="21"/>
        </w:rPr>
        <w:t>Dacă condiția este indeplinita  se va</w:t>
      </w:r>
      <w:r>
        <w:rPr>
          <w:color w:val="3C4043"/>
          <w:spacing w:val="3"/>
          <w:sz w:val="21"/>
          <w:szCs w:val="21"/>
        </w:rPr>
        <w:br/>
      </w:r>
      <w:r>
        <w:rPr>
          <w:color w:val="3C4043"/>
          <w:spacing w:val="3"/>
          <w:sz w:val="21"/>
          <w:szCs w:val="21"/>
        </w:rPr>
        <w:t xml:space="preserve">      </w:t>
      </w:r>
      <w:r>
        <w:rPr>
          <w:color w:val="3C4043"/>
          <w:spacing w:val="3"/>
          <w:sz w:val="21"/>
          <w:szCs w:val="21"/>
        </w:rPr>
        <w:t>return 1, altfel 0.</w:t>
      </w:r>
    </w:p>
    <w:p w14:paraId="02564E42" w14:textId="4404E104" w:rsidR="000B4599" w:rsidRDefault="000B4599" w:rsidP="0091421D">
      <w:pPr>
        <w:rPr>
          <w:color w:val="3C4043"/>
          <w:spacing w:val="3"/>
          <w:sz w:val="21"/>
          <w:szCs w:val="21"/>
        </w:rPr>
      </w:pPr>
    </w:p>
    <w:p w14:paraId="742FB913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65DC1179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6974DA9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a{ 0 }, b{ 0 }, x{ 0 };</w:t>
      </w:r>
    </w:p>
    <w:p w14:paraId="358B2C27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729B341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5CE8B58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a;</w:t>
      </w:r>
    </w:p>
    <w:p w14:paraId="6FC49ACA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4731FD5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"b 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F991050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b;</w:t>
      </w:r>
    </w:p>
    <w:p w14:paraId="1E13900D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F8A0508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"x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CEFFA98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x;</w:t>
      </w:r>
    </w:p>
    <w:p w14:paraId="3D6D6845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945EABF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aux{ 0 };</w:t>
      </w:r>
    </w:p>
    <w:p w14:paraId="7A4B6664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9A415B2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(a &gt; b)</w:t>
      </w:r>
    </w:p>
    <w:p w14:paraId="66E121CE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65DADB5D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aux = a;</w:t>
      </w:r>
    </w:p>
    <w:p w14:paraId="181E5E79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a = b;</w:t>
      </w:r>
    </w:p>
    <w:p w14:paraId="601AF9B5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b = aux;</w:t>
      </w:r>
    </w:p>
    <w:p w14:paraId="05EA85F9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1122668B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FC4A81A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(x &gt;= a &amp;&amp; x &lt;= b)</w:t>
      </w:r>
    </w:p>
    <w:p w14:paraId="6671E3D4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3A3E3BEB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08D8289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4FD58547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4D66E7E2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7FDAAE67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3619571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51AEB271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6008134" w14:textId="77777777" w:rsidR="00E50BEF" w:rsidRDefault="00E50BEF" w:rsidP="00E50B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0A392249" w14:textId="056C8652" w:rsidR="000B4599" w:rsidRDefault="00E50BEF" w:rsidP="00E50BEF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F69AD37" w14:textId="0426DE04" w:rsidR="00E50BEF" w:rsidRDefault="00E50BEF" w:rsidP="00E50BEF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21FFA6C" w14:textId="6C2980E3" w:rsidR="00E50BEF" w:rsidRDefault="00E50BEF" w:rsidP="00E50BEF">
      <w:r>
        <w:rPr>
          <w:noProof/>
        </w:rPr>
        <w:drawing>
          <wp:anchor distT="0" distB="0" distL="114300" distR="114300" simplePos="0" relativeHeight="251665408" behindDoc="0" locked="0" layoutInCell="1" allowOverlap="1" wp14:anchorId="644C8F61" wp14:editId="4496774B">
            <wp:simplePos x="0" y="0"/>
            <wp:positionH relativeFrom="column">
              <wp:posOffset>224287</wp:posOffset>
            </wp:positionH>
            <wp:positionV relativeFrom="paragraph">
              <wp:posOffset>-1689</wp:posOffset>
            </wp:positionV>
            <wp:extent cx="4181475" cy="2257425"/>
            <wp:effectExtent l="0" t="0" r="9525" b="9525"/>
            <wp:wrapThrough wrapText="bothSides">
              <wp:wrapPolygon edited="0">
                <wp:start x="0" y="0"/>
                <wp:lineTo x="0" y="21509"/>
                <wp:lineTo x="21551" y="21509"/>
                <wp:lineTo x="2155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2711D" w14:textId="02FA27B3" w:rsidR="004A0528" w:rsidRPr="004A0528" w:rsidRDefault="004A0528" w:rsidP="004A0528"/>
    <w:p w14:paraId="51D1C06A" w14:textId="76CF79CC" w:rsidR="004A0528" w:rsidRPr="004A0528" w:rsidRDefault="004A0528" w:rsidP="004A0528"/>
    <w:p w14:paraId="10808F68" w14:textId="2F0A4BD8" w:rsidR="004A0528" w:rsidRPr="004A0528" w:rsidRDefault="004A0528" w:rsidP="004A0528"/>
    <w:p w14:paraId="390C66C0" w14:textId="2BCE9FF4" w:rsidR="004A0528" w:rsidRPr="004A0528" w:rsidRDefault="004A0528" w:rsidP="004A0528"/>
    <w:p w14:paraId="30DB2311" w14:textId="61DD0B54" w:rsidR="004A0528" w:rsidRPr="004A0528" w:rsidRDefault="004A0528" w:rsidP="004A0528"/>
    <w:p w14:paraId="780892A5" w14:textId="7BEEAAD1" w:rsidR="004A0528" w:rsidRPr="004A0528" w:rsidRDefault="004A0528" w:rsidP="004A0528"/>
    <w:p w14:paraId="0E1BFCE7" w14:textId="62C1EFD3" w:rsidR="004A0528" w:rsidRPr="004A0528" w:rsidRDefault="004A0528" w:rsidP="004A0528"/>
    <w:p w14:paraId="451A5D8D" w14:textId="1F83B348" w:rsidR="004A0528" w:rsidRPr="004A0528" w:rsidRDefault="004A0528" w:rsidP="004A0528"/>
    <w:p w14:paraId="1A818875" w14:textId="765CA5ED" w:rsidR="004A0528" w:rsidRPr="004A0528" w:rsidRDefault="004A0528" w:rsidP="004A0528"/>
    <w:p w14:paraId="5B56627E" w14:textId="1C0D5D1C" w:rsidR="004A0528" w:rsidRPr="004A0528" w:rsidRDefault="004A0528" w:rsidP="004A0528"/>
    <w:p w14:paraId="47B9ACC6" w14:textId="39260B36" w:rsidR="004A0528" w:rsidRPr="004A0528" w:rsidRDefault="004A0528" w:rsidP="004A0528"/>
    <w:p w14:paraId="0388E3F2" w14:textId="359D7FC6" w:rsidR="004A0528" w:rsidRPr="004A0528" w:rsidRDefault="004A0528" w:rsidP="004A0528"/>
    <w:p w14:paraId="763BA5FE" w14:textId="695C0405" w:rsidR="004A0528" w:rsidRPr="004A0528" w:rsidRDefault="004A0528" w:rsidP="004A0528"/>
    <w:p w14:paraId="0A1332AC" w14:textId="1D8BB7D2" w:rsidR="004A0528" w:rsidRPr="004A0528" w:rsidRDefault="004A0528" w:rsidP="004A0528"/>
    <w:p w14:paraId="1417A3C5" w14:textId="69F2840C" w:rsidR="004A0528" w:rsidRPr="004A0528" w:rsidRDefault="004A0528" w:rsidP="004A0528"/>
    <w:p w14:paraId="17C0A524" w14:textId="238EC145" w:rsidR="004A0528" w:rsidRDefault="004A0528" w:rsidP="004A0528">
      <w:pPr>
        <w:pStyle w:val="Heading1"/>
      </w:pPr>
      <w:r>
        <w:t>Exercitiul 11</w:t>
      </w:r>
    </w:p>
    <w:p w14:paraId="36992F43" w14:textId="4A98A74A" w:rsidR="004A0528" w:rsidRDefault="00CD6D7A" w:rsidP="004A0528">
      <w:pPr>
        <w:rPr>
          <w:color w:val="3C4043"/>
          <w:spacing w:val="3"/>
          <w:sz w:val="21"/>
          <w:szCs w:val="21"/>
        </w:rPr>
      </w:pPr>
      <w:r>
        <w:rPr>
          <w:color w:val="3C4043"/>
          <w:spacing w:val="3"/>
          <w:sz w:val="21"/>
          <w:szCs w:val="21"/>
        </w:rPr>
        <w:t>Se dau</w:t>
      </w:r>
      <w:r>
        <w:rPr>
          <w:color w:val="3C4043"/>
          <w:spacing w:val="3"/>
          <w:sz w:val="21"/>
          <w:szCs w:val="21"/>
        </w:rPr>
        <w:br/>
      </w:r>
      <w:r>
        <w:rPr>
          <w:color w:val="3C4043"/>
          <w:spacing w:val="3"/>
          <w:sz w:val="21"/>
          <w:szCs w:val="21"/>
        </w:rPr>
        <w:t xml:space="preserve">       </w:t>
      </w:r>
      <w:r>
        <w:rPr>
          <w:color w:val="3C4043"/>
          <w:spacing w:val="3"/>
          <w:sz w:val="21"/>
          <w:szCs w:val="21"/>
        </w:rPr>
        <w:t>trei numere natural a,b,c. Sa se scrie un algoritm care determina si returneaza</w:t>
      </w:r>
      <w:r>
        <w:rPr>
          <w:color w:val="3C4043"/>
          <w:spacing w:val="3"/>
          <w:sz w:val="21"/>
          <w:szCs w:val="21"/>
        </w:rPr>
        <w:br/>
      </w:r>
      <w:r>
        <w:rPr>
          <w:color w:val="3C4043"/>
          <w:spacing w:val="3"/>
          <w:sz w:val="21"/>
          <w:szCs w:val="21"/>
        </w:rPr>
        <w:t xml:space="preserve">       </w:t>
      </w:r>
      <w:r>
        <w:rPr>
          <w:color w:val="3C4043"/>
          <w:spacing w:val="3"/>
          <w:sz w:val="21"/>
          <w:szCs w:val="21"/>
        </w:rPr>
        <w:t>minimul dintre cele trei numere.</w:t>
      </w:r>
    </w:p>
    <w:p w14:paraId="5D56B199" w14:textId="61E8341D" w:rsidR="00CD6D7A" w:rsidRDefault="00CD6D7A" w:rsidP="004A0528">
      <w:pPr>
        <w:rPr>
          <w:color w:val="3C4043"/>
          <w:spacing w:val="3"/>
          <w:sz w:val="21"/>
          <w:szCs w:val="21"/>
        </w:rPr>
      </w:pPr>
    </w:p>
    <w:p w14:paraId="24242E34" w14:textId="5D85AD1B" w:rsidR="00CD6D7A" w:rsidRDefault="0011546F" w:rsidP="004A0528">
      <w:r>
        <w:rPr>
          <w:noProof/>
        </w:rPr>
        <w:drawing>
          <wp:anchor distT="0" distB="0" distL="114300" distR="114300" simplePos="0" relativeHeight="251666432" behindDoc="0" locked="0" layoutInCell="1" allowOverlap="1" wp14:anchorId="756B2635" wp14:editId="3C294A8B">
            <wp:simplePos x="0" y="0"/>
            <wp:positionH relativeFrom="column">
              <wp:posOffset>224287</wp:posOffset>
            </wp:positionH>
            <wp:positionV relativeFrom="paragraph">
              <wp:posOffset>-3019</wp:posOffset>
            </wp:positionV>
            <wp:extent cx="3752850" cy="2543175"/>
            <wp:effectExtent l="0" t="0" r="0" b="9525"/>
            <wp:wrapThrough wrapText="bothSides">
              <wp:wrapPolygon edited="0">
                <wp:start x="0" y="0"/>
                <wp:lineTo x="0" y="21519"/>
                <wp:lineTo x="21490" y="21519"/>
                <wp:lineTo x="2149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ED5CC" w14:textId="276CF004" w:rsidR="0011546F" w:rsidRPr="0011546F" w:rsidRDefault="0011546F" w:rsidP="0011546F"/>
    <w:p w14:paraId="19409B81" w14:textId="5E9A535E" w:rsidR="0011546F" w:rsidRPr="0011546F" w:rsidRDefault="0011546F" w:rsidP="0011546F"/>
    <w:p w14:paraId="617D1D21" w14:textId="17D36EFB" w:rsidR="0011546F" w:rsidRPr="0011546F" w:rsidRDefault="0011546F" w:rsidP="0011546F"/>
    <w:p w14:paraId="25554D8E" w14:textId="548D072B" w:rsidR="0011546F" w:rsidRPr="0011546F" w:rsidRDefault="0011546F" w:rsidP="0011546F"/>
    <w:p w14:paraId="4158DA82" w14:textId="08C3778F" w:rsidR="0011546F" w:rsidRPr="0011546F" w:rsidRDefault="0011546F" w:rsidP="0011546F"/>
    <w:p w14:paraId="4DCE639E" w14:textId="01D086DC" w:rsidR="0011546F" w:rsidRPr="0011546F" w:rsidRDefault="0011546F" w:rsidP="0011546F"/>
    <w:p w14:paraId="37D24CF6" w14:textId="19DF4533" w:rsidR="0011546F" w:rsidRPr="0011546F" w:rsidRDefault="0011546F" w:rsidP="0011546F"/>
    <w:p w14:paraId="256E791D" w14:textId="1A29213C" w:rsidR="0011546F" w:rsidRPr="0011546F" w:rsidRDefault="0011546F" w:rsidP="0011546F"/>
    <w:p w14:paraId="36ECAA27" w14:textId="30486C37" w:rsidR="0011546F" w:rsidRPr="0011546F" w:rsidRDefault="0011546F" w:rsidP="0011546F"/>
    <w:p w14:paraId="656C4FD9" w14:textId="074017D2" w:rsidR="0011546F" w:rsidRPr="0011546F" w:rsidRDefault="0011546F" w:rsidP="0011546F"/>
    <w:p w14:paraId="40DE7A8D" w14:textId="321053F5" w:rsidR="0011546F" w:rsidRPr="0011546F" w:rsidRDefault="0011546F" w:rsidP="0011546F"/>
    <w:p w14:paraId="3771A496" w14:textId="1DC3EC61" w:rsidR="0011546F" w:rsidRPr="0011546F" w:rsidRDefault="0011546F" w:rsidP="0011546F"/>
    <w:p w14:paraId="00500F92" w14:textId="1A720EB6" w:rsidR="0011546F" w:rsidRPr="0011546F" w:rsidRDefault="0011546F" w:rsidP="0011546F"/>
    <w:p w14:paraId="24AB1837" w14:textId="52CCAB63" w:rsidR="0011546F" w:rsidRPr="0011546F" w:rsidRDefault="0011546F" w:rsidP="0011546F"/>
    <w:p w14:paraId="10D7C3DE" w14:textId="4081D964" w:rsidR="0011546F" w:rsidRPr="0011546F" w:rsidRDefault="0011546F" w:rsidP="0011546F"/>
    <w:p w14:paraId="507D9E94" w14:textId="7E397804" w:rsidR="0011546F" w:rsidRDefault="0011546F" w:rsidP="0011546F"/>
    <w:p w14:paraId="7DE47B5A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415D2202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CEE7960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 myVector(3, 0);</w:t>
      </w:r>
    </w:p>
    <w:p w14:paraId="53B318C3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minimum{};</w:t>
      </w:r>
    </w:p>
    <w:p w14:paraId="18C9D638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22BF2F8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B14D8A7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myVector.at(0);</w:t>
      </w:r>
    </w:p>
    <w:p w14:paraId="29C8603A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7205795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"b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ECC9FAE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myVector.at(1);</w:t>
      </w:r>
    </w:p>
    <w:p w14:paraId="0B16CB07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47785EB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8592896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myVector.at(2);</w:t>
      </w:r>
    </w:p>
    <w:p w14:paraId="0F7706BE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44A716D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minimum = myVector.at(0);</w:t>
      </w:r>
    </w:p>
    <w:p w14:paraId="16EE4A9A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EB0ADEB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myVector.size(); i++)</w:t>
      </w:r>
    </w:p>
    <w:p w14:paraId="6B0CDE25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67B3201C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(myVector.at(i) &lt;= minimum)</w:t>
      </w:r>
    </w:p>
    <w:p w14:paraId="5DE3B6F3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03EE6DE2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minimum = myVector.at(i);</w:t>
      </w:r>
    </w:p>
    <w:p w14:paraId="6CFA3644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5600AD43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7303C62B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2D64FDC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"Cel mai mic numar este: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minimum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2C2AF06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1C135A6" w14:textId="77777777" w:rsidR="0011546F" w:rsidRDefault="0011546F" w:rsidP="001154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7DBE3300" w14:textId="0C33EB30" w:rsidR="0011546F" w:rsidRPr="0011546F" w:rsidRDefault="0011546F" w:rsidP="0011546F"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sectPr w:rsidR="0011546F" w:rsidRPr="0011546F">
      <w:footerReference w:type="default" r:id="rId17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1E40E" w14:textId="77777777" w:rsidR="002B6A7A" w:rsidRDefault="002B6A7A">
      <w:r>
        <w:separator/>
      </w:r>
    </w:p>
  </w:endnote>
  <w:endnote w:type="continuationSeparator" w:id="0">
    <w:p w14:paraId="17EE315B" w14:textId="77777777" w:rsidR="002B6A7A" w:rsidRDefault="002B6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F9306" w14:textId="77777777" w:rsidR="002A792A" w:rsidRDefault="002B6A7A">
    <w:pPr>
      <w:pStyle w:val="Footer"/>
    </w:pPr>
    <w:sdt>
      <w:sdtPr>
        <w:alias w:val="Enter Company Name:"/>
        <w:tag w:val="Enter Company Name:"/>
        <w:id w:val="-397664319"/>
        <w:placeholder>
          <w:docPart w:val="211AB8BD80D34F6A89DB77FB89400C07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01CC3" w14:textId="77777777" w:rsidR="002B6A7A" w:rsidRDefault="002B6A7A">
      <w:r>
        <w:separator/>
      </w:r>
    </w:p>
  </w:footnote>
  <w:footnote w:type="continuationSeparator" w:id="0">
    <w:p w14:paraId="2EFC52EB" w14:textId="77777777" w:rsidR="002B6A7A" w:rsidRDefault="002B6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C0"/>
    <w:rsid w:val="00003A21"/>
    <w:rsid w:val="0001143F"/>
    <w:rsid w:val="000303C2"/>
    <w:rsid w:val="00071A33"/>
    <w:rsid w:val="0008087C"/>
    <w:rsid w:val="000A0F81"/>
    <w:rsid w:val="000A696F"/>
    <w:rsid w:val="000B4599"/>
    <w:rsid w:val="00102801"/>
    <w:rsid w:val="0011546F"/>
    <w:rsid w:val="001E35FF"/>
    <w:rsid w:val="001F46C0"/>
    <w:rsid w:val="002A792A"/>
    <w:rsid w:val="002B6A7A"/>
    <w:rsid w:val="00322952"/>
    <w:rsid w:val="00352518"/>
    <w:rsid w:val="003638E9"/>
    <w:rsid w:val="00387081"/>
    <w:rsid w:val="0039470C"/>
    <w:rsid w:val="003C6485"/>
    <w:rsid w:val="004223A9"/>
    <w:rsid w:val="004548D6"/>
    <w:rsid w:val="00484210"/>
    <w:rsid w:val="004A0528"/>
    <w:rsid w:val="004B5EAA"/>
    <w:rsid w:val="00501EF1"/>
    <w:rsid w:val="00542083"/>
    <w:rsid w:val="005726C7"/>
    <w:rsid w:val="005B653B"/>
    <w:rsid w:val="005C17AF"/>
    <w:rsid w:val="005F3943"/>
    <w:rsid w:val="005F6912"/>
    <w:rsid w:val="005F6ACD"/>
    <w:rsid w:val="006205F4"/>
    <w:rsid w:val="006D480F"/>
    <w:rsid w:val="006F07D7"/>
    <w:rsid w:val="00707FB5"/>
    <w:rsid w:val="00751CB9"/>
    <w:rsid w:val="00823C88"/>
    <w:rsid w:val="008645F6"/>
    <w:rsid w:val="008B4B02"/>
    <w:rsid w:val="0091421D"/>
    <w:rsid w:val="009A2858"/>
    <w:rsid w:val="009B515D"/>
    <w:rsid w:val="00A216F7"/>
    <w:rsid w:val="00A32A28"/>
    <w:rsid w:val="00AB08ED"/>
    <w:rsid w:val="00AB17FC"/>
    <w:rsid w:val="00B12720"/>
    <w:rsid w:val="00BD4E5D"/>
    <w:rsid w:val="00BF2918"/>
    <w:rsid w:val="00C3688B"/>
    <w:rsid w:val="00C40E10"/>
    <w:rsid w:val="00C72B2A"/>
    <w:rsid w:val="00C8166F"/>
    <w:rsid w:val="00C937BF"/>
    <w:rsid w:val="00CD6D7A"/>
    <w:rsid w:val="00CE3EEB"/>
    <w:rsid w:val="00CE697A"/>
    <w:rsid w:val="00D34246"/>
    <w:rsid w:val="00D614D6"/>
    <w:rsid w:val="00E06183"/>
    <w:rsid w:val="00E42D4A"/>
    <w:rsid w:val="00E50BEF"/>
    <w:rsid w:val="00E74C55"/>
    <w:rsid w:val="00E77775"/>
    <w:rsid w:val="00E814A4"/>
    <w:rsid w:val="00EF4C91"/>
    <w:rsid w:val="00F06BBE"/>
    <w:rsid w:val="00F801D7"/>
    <w:rsid w:val="00F842D5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7DA7B"/>
  <w15:chartTrackingRefBased/>
  <w15:docId w15:val="{1D301097-488D-44C6-8735-5D83D1FF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1AB8BD80D34F6A89DB77FB89400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B5810-7164-46ED-A35E-ACBE61E5A696}"/>
      </w:docPartPr>
      <w:docPartBody>
        <w:p w:rsidR="00885FFC" w:rsidRDefault="00C15726">
          <w:pPr>
            <w:pStyle w:val="211AB8BD80D34F6A89DB77FB89400C07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26"/>
    <w:rsid w:val="00885FFC"/>
    <w:rsid w:val="00C15726"/>
    <w:rsid w:val="00E7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211AB8BD80D34F6A89DB77FB89400C07">
    <w:name w:val="211AB8BD80D34F6A89DB77FB89400C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4</Pages>
  <Words>1645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20</cp:revision>
  <cp:lastPrinted>2012-12-03T18:15:00Z</cp:lastPrinted>
  <dcterms:created xsi:type="dcterms:W3CDTF">2021-12-11T15:59:00Z</dcterms:created>
  <dcterms:modified xsi:type="dcterms:W3CDTF">2021-12-12T12:24:00Z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