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0771" w14:textId="10F50E8A" w:rsidR="002A792A" w:rsidRPr="007B713A" w:rsidRDefault="003658CE" w:rsidP="003658CE">
      <w:pPr>
        <w:pStyle w:val="Title"/>
        <w:rPr>
          <w:rFonts w:ascii="Roboto" w:hAnsi="Roboto"/>
          <w:color w:val="auto"/>
        </w:rPr>
      </w:pPr>
      <w:r w:rsidRPr="007B713A">
        <w:rPr>
          <w:rFonts w:ascii="Roboto" w:hAnsi="Roboto"/>
          <w:color w:val="auto"/>
        </w:rPr>
        <w:t>Tema Lab. 4</w:t>
      </w:r>
    </w:p>
    <w:p w14:paraId="243B804D" w14:textId="68A2C486" w:rsidR="003658CE" w:rsidRPr="007B713A" w:rsidRDefault="003658CE" w:rsidP="003658CE">
      <w:pPr>
        <w:pStyle w:val="Subtitle"/>
        <w:jc w:val="left"/>
        <w:rPr>
          <w:rFonts w:ascii="Roboto" w:hAnsi="Roboto"/>
          <w:color w:val="auto"/>
        </w:rPr>
      </w:pPr>
      <w:r w:rsidRPr="007B713A">
        <w:rPr>
          <w:rFonts w:ascii="Roboto" w:hAnsi="Roboto"/>
          <w:color w:val="auto"/>
        </w:rPr>
        <w:t>NICOLETA RADU</w:t>
      </w:r>
    </w:p>
    <w:p w14:paraId="475A3A45" w14:textId="6B7A50FD" w:rsidR="003658CE" w:rsidRPr="007B713A" w:rsidRDefault="003658CE" w:rsidP="003658CE">
      <w:pPr>
        <w:rPr>
          <w:color w:val="auto"/>
        </w:rPr>
      </w:pPr>
    </w:p>
    <w:p w14:paraId="4E81F7A4" w14:textId="563313DE" w:rsidR="003658CE" w:rsidRPr="007B713A" w:rsidRDefault="003658CE" w:rsidP="003658CE">
      <w:pPr>
        <w:pStyle w:val="Heading1"/>
        <w:rPr>
          <w:color w:val="auto"/>
        </w:rPr>
      </w:pPr>
      <w:r w:rsidRPr="007B713A">
        <w:rPr>
          <w:color w:val="auto"/>
        </w:rPr>
        <w:t>Exericitiul 1</w:t>
      </w:r>
    </w:p>
    <w:p w14:paraId="7DF30547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float aria(int r, float pi)</w:t>
      </w:r>
    </w:p>
    <w:p w14:paraId="6F1E7F55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{</w:t>
      </w:r>
    </w:p>
    <w:p w14:paraId="0007DA8A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float a;</w:t>
      </w:r>
    </w:p>
    <w:p w14:paraId="4857A0F2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a = pi * r * r;</w:t>
      </w:r>
    </w:p>
    <w:p w14:paraId="64C64253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return a;</w:t>
      </w:r>
    </w:p>
    <w:p w14:paraId="24EB4C89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}</w:t>
      </w:r>
    </w:p>
    <w:p w14:paraId="456FB01F" w14:textId="50C005EC" w:rsidR="00B00528" w:rsidRPr="007B713A" w:rsidRDefault="00B00528" w:rsidP="003658CE">
      <w:pPr>
        <w:rPr>
          <w:color w:val="auto"/>
        </w:rPr>
      </w:pPr>
    </w:p>
    <w:p w14:paraId="6FAFE5C5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int main()</w:t>
      </w:r>
    </w:p>
    <w:p w14:paraId="4A0EA28A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{</w:t>
      </w:r>
    </w:p>
    <w:p w14:paraId="2E7E583C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int raza;</w:t>
      </w:r>
    </w:p>
    <w:p w14:paraId="400BAFF1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float pi;</w:t>
      </w:r>
    </w:p>
    <w:p w14:paraId="1B698898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float A;</w:t>
      </w:r>
    </w:p>
    <w:p w14:paraId="3AA9F31B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cout &lt;&lt; "Dati raza: ";</w:t>
      </w:r>
    </w:p>
    <w:p w14:paraId="24E01C04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cin &gt;&gt; raza;</w:t>
      </w:r>
    </w:p>
    <w:p w14:paraId="449F8AB0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pi = 3.14f;</w:t>
      </w:r>
    </w:p>
    <w:p w14:paraId="3798557C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//modulul apelator</w:t>
      </w:r>
    </w:p>
    <w:p w14:paraId="6A143DD3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A = aria(raza, pi);</w:t>
      </w:r>
    </w:p>
    <w:p w14:paraId="2594C84E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cout &lt;&lt; "Aria: " &lt;&lt; A &lt;&lt; '\n';</w:t>
      </w:r>
    </w:p>
    <w:p w14:paraId="57D52D74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system("pause");</w:t>
      </w:r>
    </w:p>
    <w:p w14:paraId="283DA22B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return 0;</w:t>
      </w:r>
    </w:p>
    <w:p w14:paraId="2A6944D9" w14:textId="7677E525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}</w:t>
      </w:r>
    </w:p>
    <w:p w14:paraId="76AF5F4F" w14:textId="40E84B84" w:rsidR="00B00528" w:rsidRPr="007B713A" w:rsidRDefault="00B00528" w:rsidP="003658CE">
      <w:pPr>
        <w:rPr>
          <w:color w:val="auto"/>
        </w:rPr>
      </w:pPr>
    </w:p>
    <w:p w14:paraId="2AA5DD7F" w14:textId="382F231C" w:rsidR="00B00528" w:rsidRPr="007B713A" w:rsidRDefault="00B00528" w:rsidP="003658CE">
      <w:pPr>
        <w:rPr>
          <w:color w:val="auto"/>
        </w:rPr>
      </w:pPr>
    </w:p>
    <w:p w14:paraId="0362B813" w14:textId="2DAE986F" w:rsidR="00B00528" w:rsidRPr="007B713A" w:rsidRDefault="00B00528" w:rsidP="003658CE">
      <w:pPr>
        <w:rPr>
          <w:color w:val="auto"/>
        </w:rPr>
      </w:pPr>
      <w:r w:rsidRPr="007B713A">
        <w:rPr>
          <w:noProof/>
          <w:color w:val="auto"/>
        </w:rPr>
        <w:drawing>
          <wp:inline distT="0" distB="0" distL="0" distR="0" wp14:anchorId="55A0889F" wp14:editId="0AA60EDC">
            <wp:extent cx="29051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032" w14:textId="1D91BFEF" w:rsidR="00B00528" w:rsidRPr="007B713A" w:rsidRDefault="00B00528" w:rsidP="003658CE">
      <w:pPr>
        <w:rPr>
          <w:color w:val="auto"/>
        </w:rPr>
      </w:pPr>
    </w:p>
    <w:p w14:paraId="7B7CF9FE" w14:textId="27623B13" w:rsidR="00B00528" w:rsidRPr="007B713A" w:rsidRDefault="00B00528" w:rsidP="003658CE">
      <w:pPr>
        <w:rPr>
          <w:color w:val="auto"/>
        </w:rPr>
      </w:pPr>
      <w:r w:rsidRPr="007B713A">
        <w:rPr>
          <w:color w:val="auto"/>
        </w:rPr>
        <w:t xml:space="preserve">b. </w:t>
      </w:r>
    </w:p>
    <w:p w14:paraId="7E81008B" w14:textId="35FEE0FD" w:rsidR="00B00528" w:rsidRPr="007B713A" w:rsidRDefault="00B00528" w:rsidP="003658CE">
      <w:pPr>
        <w:rPr>
          <w:color w:val="auto"/>
        </w:rPr>
      </w:pPr>
    </w:p>
    <w:p w14:paraId="4243DC06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float aria(int r, float pi)</w:t>
      </w:r>
    </w:p>
    <w:p w14:paraId="405C99D0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B858CEA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float a;</w:t>
      </w:r>
    </w:p>
    <w:p w14:paraId="0D7BCA5F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 = pi * r * r;</w:t>
      </w:r>
    </w:p>
    <w:p w14:paraId="610F5E6D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a;</w:t>
      </w:r>
    </w:p>
    <w:p w14:paraId="25A6531E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78CF5F5E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68A7F33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int main()</w:t>
      </w:r>
    </w:p>
    <w:p w14:paraId="4A3EB0A7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20BCA70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raza;</w:t>
      </w:r>
    </w:p>
    <w:p w14:paraId="7962075F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float pi;</w:t>
      </w:r>
    </w:p>
    <w:p w14:paraId="40C1BBCD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raza: ";</w:t>
      </w:r>
    </w:p>
    <w:p w14:paraId="634E7DB7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raza;</w:t>
      </w:r>
    </w:p>
    <w:p w14:paraId="5539B1F1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pi = 3.14f;</w:t>
      </w:r>
    </w:p>
    <w:p w14:paraId="525D386E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"Aria: " &lt;&lt; aria(raza,pi) &lt;&lt; '\n';</w:t>
      </w:r>
    </w:p>
    <w:p w14:paraId="5D4AAF4C" w14:textId="77777777" w:rsidR="00B00528" w:rsidRPr="007B713A" w:rsidRDefault="00B00528" w:rsidP="00B0052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0E0A1391" w14:textId="793E6984" w:rsidR="00B00528" w:rsidRPr="007B713A" w:rsidRDefault="00B00528" w:rsidP="00B00528">
      <w:pPr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6A62F086" w14:textId="70B24361" w:rsidR="00B00528" w:rsidRPr="007B713A" w:rsidRDefault="00B00528" w:rsidP="00B00528">
      <w:pPr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01CFE65D" w14:textId="431B93C1" w:rsidR="00B00528" w:rsidRPr="007B713A" w:rsidRDefault="00B00528" w:rsidP="00B00528">
      <w:pPr>
        <w:rPr>
          <w:color w:val="auto"/>
        </w:rPr>
      </w:pPr>
      <w:r w:rsidRPr="007B713A">
        <w:rPr>
          <w:noProof/>
          <w:color w:val="auto"/>
        </w:rPr>
        <w:drawing>
          <wp:inline distT="0" distB="0" distL="0" distR="0" wp14:anchorId="1E2813D9" wp14:editId="028E2FCC">
            <wp:extent cx="25050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34BF" w14:textId="3066AC47" w:rsidR="00B00528" w:rsidRPr="007B713A" w:rsidRDefault="00B00528" w:rsidP="00B00528">
      <w:pPr>
        <w:rPr>
          <w:color w:val="auto"/>
        </w:rPr>
      </w:pPr>
    </w:p>
    <w:p w14:paraId="6DEBF12A" w14:textId="2817F98F" w:rsidR="00B00528" w:rsidRPr="007B713A" w:rsidRDefault="00B00528" w:rsidP="00B00528">
      <w:pPr>
        <w:rPr>
          <w:color w:val="auto"/>
        </w:rPr>
      </w:pPr>
      <w:r w:rsidRPr="007B713A">
        <w:rPr>
          <w:color w:val="auto"/>
        </w:rPr>
        <w:t xml:space="preserve">c. </w:t>
      </w:r>
    </w:p>
    <w:p w14:paraId="1C5AB401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float aria(int r, float pi=3.14f)</w:t>
      </w:r>
    </w:p>
    <w:p w14:paraId="5EB8469B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{</w:t>
      </w:r>
    </w:p>
    <w:p w14:paraId="5E7983A5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float a;</w:t>
      </w:r>
    </w:p>
    <w:p w14:paraId="76BC3AE3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a = pi * r * r;</w:t>
      </w:r>
    </w:p>
    <w:p w14:paraId="2E2C1086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Style w:val="apple-tab-span"/>
          <w:rFonts w:ascii="Roboto" w:eastAsiaTheme="majorEastAsia" w:hAnsi="Roboto"/>
          <w:sz w:val="19"/>
          <w:szCs w:val="19"/>
        </w:rPr>
        <w:tab/>
      </w:r>
      <w:r w:rsidRPr="007B713A">
        <w:rPr>
          <w:rFonts w:ascii="Roboto" w:hAnsi="Roboto"/>
          <w:sz w:val="19"/>
          <w:szCs w:val="19"/>
        </w:rPr>
        <w:t>return a;</w:t>
      </w:r>
    </w:p>
    <w:p w14:paraId="6B82BA78" w14:textId="77777777" w:rsidR="00B00528" w:rsidRPr="007B713A" w:rsidRDefault="00B00528" w:rsidP="00B00528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/>
          <w:sz w:val="19"/>
          <w:szCs w:val="19"/>
        </w:rPr>
        <w:t>}</w:t>
      </w:r>
    </w:p>
    <w:p w14:paraId="3ACDB153" w14:textId="71594483" w:rsidR="00B00528" w:rsidRPr="007B713A" w:rsidRDefault="00B00528" w:rsidP="00B00528">
      <w:pPr>
        <w:rPr>
          <w:color w:val="auto"/>
        </w:rPr>
      </w:pPr>
    </w:p>
    <w:p w14:paraId="08A6574B" w14:textId="706F9BE7" w:rsidR="00B00528" w:rsidRPr="007B713A" w:rsidRDefault="00B00528" w:rsidP="00B00528">
      <w:pPr>
        <w:rPr>
          <w:color w:val="auto"/>
        </w:rPr>
      </w:pPr>
    </w:p>
    <w:p w14:paraId="62BB27DC" w14:textId="77777777" w:rsidR="00B00528" w:rsidRPr="007B713A" w:rsidRDefault="00B00528" w:rsidP="00B00528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int raza;</w:t>
      </w:r>
    </w:p>
    <w:p w14:paraId="40F50048" w14:textId="77777777" w:rsidR="00B00528" w:rsidRPr="007B713A" w:rsidRDefault="00B00528" w:rsidP="00B00528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cout &lt;&lt; "Dati raza: ";</w:t>
      </w:r>
    </w:p>
    <w:p w14:paraId="1218B070" w14:textId="77777777" w:rsidR="00B00528" w:rsidRPr="007B713A" w:rsidRDefault="00B00528" w:rsidP="00B00528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cin &gt;&gt; raza;</w:t>
      </w:r>
    </w:p>
    <w:p w14:paraId="583569D7" w14:textId="77777777" w:rsidR="00B00528" w:rsidRPr="007B713A" w:rsidRDefault="00B00528" w:rsidP="00B00528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142A3CF1" w14:textId="77777777" w:rsidR="00B00528" w:rsidRPr="007B713A" w:rsidRDefault="00B00528" w:rsidP="00B00528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cout &lt;&lt; "Aria: " &lt;&lt; aria(raza) &lt;&lt; '\n';</w:t>
      </w:r>
    </w:p>
    <w:p w14:paraId="04BCEDF3" w14:textId="2C69D5CA" w:rsidR="00B00528" w:rsidRPr="007B713A" w:rsidRDefault="00B00528" w:rsidP="00B00528">
      <w:pPr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cout &lt;&lt; "Aria: " &lt;&lt; aria(raza, 3.1f) &lt;&lt; '\n';</w:t>
      </w:r>
    </w:p>
    <w:p w14:paraId="733B738E" w14:textId="4ACD123C" w:rsidR="00B00528" w:rsidRPr="007B713A" w:rsidRDefault="00B00528" w:rsidP="00B00528">
      <w:pPr>
        <w:rPr>
          <w:rFonts w:cs="Consolas"/>
          <w:color w:val="auto"/>
          <w:sz w:val="19"/>
          <w:szCs w:val="19"/>
          <w:lang w:val="ro-RO"/>
        </w:rPr>
      </w:pPr>
    </w:p>
    <w:p w14:paraId="3841672E" w14:textId="0A4D2C57" w:rsidR="00B00528" w:rsidRPr="007B713A" w:rsidRDefault="00B00528" w:rsidP="00B00528">
      <w:pPr>
        <w:rPr>
          <w:color w:val="auto"/>
        </w:rPr>
      </w:pPr>
      <w:r w:rsidRPr="007B713A">
        <w:rPr>
          <w:noProof/>
          <w:color w:val="auto"/>
        </w:rPr>
        <w:drawing>
          <wp:inline distT="0" distB="0" distL="0" distR="0" wp14:anchorId="0CD3A431" wp14:editId="2E4E9DEE">
            <wp:extent cx="25908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C405" w14:textId="2607AFB8" w:rsidR="00B00528" w:rsidRPr="007B713A" w:rsidRDefault="00B00528" w:rsidP="00B00528">
      <w:pPr>
        <w:rPr>
          <w:color w:val="auto"/>
        </w:rPr>
      </w:pPr>
    </w:p>
    <w:p w14:paraId="0FECE1CA" w14:textId="515A4E86" w:rsidR="00B00528" w:rsidRPr="007B713A" w:rsidRDefault="00E818FF" w:rsidP="00B00528">
      <w:pPr>
        <w:rPr>
          <w:color w:val="auto"/>
        </w:rPr>
      </w:pPr>
      <w:r w:rsidRPr="007B713A">
        <w:rPr>
          <w:color w:val="auto"/>
        </w:rPr>
        <w:t xml:space="preserve">d. </w:t>
      </w:r>
    </w:p>
    <w:p w14:paraId="697A9AF7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float aria(int, float = 3.14f);</w:t>
      </w:r>
    </w:p>
    <w:p w14:paraId="1F97E6E0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180DD7E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67BDF480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{</w:t>
      </w:r>
    </w:p>
    <w:p w14:paraId="7D59C882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raza;</w:t>
      </w:r>
    </w:p>
    <w:p w14:paraId="786E26A6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raza: ";</w:t>
      </w:r>
    </w:p>
    <w:p w14:paraId="34CD9F39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raza;</w:t>
      </w:r>
    </w:p>
    <w:p w14:paraId="4F621D5B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//apelul functiei</w:t>
      </w:r>
    </w:p>
    <w:p w14:paraId="020D0920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"Aria: " &lt;&lt; aria(raza) &lt;&lt; '\n';</w:t>
      </w:r>
    </w:p>
    <w:p w14:paraId="4923B4AA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79D6C5C2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3F6D98D1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A8C4EC8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3B74C17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//corpul functiei</w:t>
      </w:r>
    </w:p>
    <w:p w14:paraId="49EEC461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float aria(int r, float pi)</w:t>
      </w:r>
    </w:p>
    <w:p w14:paraId="67F095A7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3AA0E66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pi * pow(r,2);</w:t>
      </w:r>
    </w:p>
    <w:p w14:paraId="7DF713A7" w14:textId="77777777" w:rsidR="00E818FF" w:rsidRPr="007B713A" w:rsidRDefault="00E818FF" w:rsidP="00E818F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0834486" w14:textId="40D528FC" w:rsidR="00E818FF" w:rsidRPr="007B713A" w:rsidRDefault="00E818FF" w:rsidP="00B00528">
      <w:pPr>
        <w:rPr>
          <w:color w:val="auto"/>
        </w:rPr>
      </w:pPr>
    </w:p>
    <w:p w14:paraId="4C92150D" w14:textId="3143ABD9" w:rsidR="00E818FF" w:rsidRPr="007B713A" w:rsidRDefault="00E818FF" w:rsidP="00B00528">
      <w:pPr>
        <w:rPr>
          <w:color w:val="auto"/>
        </w:rPr>
      </w:pPr>
      <w:r w:rsidRPr="007B713A">
        <w:rPr>
          <w:noProof/>
          <w:color w:val="auto"/>
        </w:rPr>
        <w:drawing>
          <wp:inline distT="0" distB="0" distL="0" distR="0" wp14:anchorId="22D1FFA2" wp14:editId="6D48A844">
            <wp:extent cx="27146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027" w14:textId="30A3A4BD" w:rsidR="00E818FF" w:rsidRPr="007B713A" w:rsidRDefault="00E818FF" w:rsidP="00B00528">
      <w:pPr>
        <w:rPr>
          <w:color w:val="auto"/>
        </w:rPr>
      </w:pPr>
    </w:p>
    <w:p w14:paraId="10F3A41B" w14:textId="26396F75" w:rsidR="00E818FF" w:rsidRPr="007B713A" w:rsidRDefault="00E818FF" w:rsidP="00E818FF">
      <w:pPr>
        <w:pStyle w:val="Heading1"/>
        <w:rPr>
          <w:color w:val="auto"/>
        </w:rPr>
      </w:pPr>
      <w:r w:rsidRPr="007B713A">
        <w:rPr>
          <w:color w:val="auto"/>
        </w:rPr>
        <w:t>Exercitiul 2</w:t>
      </w:r>
    </w:p>
    <w:p w14:paraId="1E089198" w14:textId="77777777" w:rsidR="00D956E1" w:rsidRPr="007B713A" w:rsidRDefault="00D956E1" w:rsidP="00D956E1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 w:cs="Calibri"/>
          <w:sz w:val="22"/>
          <w:szCs w:val="22"/>
        </w:rPr>
        <w:t>Variabile globale si locale.</w:t>
      </w:r>
    </w:p>
    <w:p w14:paraId="49C62632" w14:textId="77777777" w:rsidR="00D956E1" w:rsidRPr="007B713A" w:rsidRDefault="00D956E1" w:rsidP="00D956E1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 w:cs="Calibri"/>
          <w:sz w:val="22"/>
          <w:szCs w:val="22"/>
        </w:rPr>
        <w:t>Se vor scrie 2 funcții:</w:t>
      </w:r>
    </w:p>
    <w:p w14:paraId="51B42BEC" w14:textId="77777777" w:rsidR="00D956E1" w:rsidRPr="007B713A" w:rsidRDefault="00D956E1" w:rsidP="00D956E1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Roboto" w:hAnsi="Roboto" w:cs="Calibri"/>
          <w:sz w:val="22"/>
          <w:szCs w:val="22"/>
        </w:rPr>
      </w:pPr>
      <w:r w:rsidRPr="007B713A">
        <w:rPr>
          <w:rFonts w:ascii="Roboto" w:hAnsi="Roboto" w:cs="Calibri"/>
          <w:sz w:val="22"/>
          <w:szCs w:val="22"/>
        </w:rPr>
        <w:t xml:space="preserve">Prima pentru calculul sumei: </w:t>
      </w:r>
      <w:r w:rsidRPr="007B713A">
        <w:rPr>
          <w:rFonts w:ascii="Roboto" w:hAnsi="Roboto" w:cs="Courier New"/>
          <w:sz w:val="20"/>
          <w:szCs w:val="20"/>
        </w:rPr>
        <w:t>1+2+3+…+n</w:t>
      </w:r>
    </w:p>
    <w:p w14:paraId="0805DBD2" w14:textId="77777777" w:rsidR="00D956E1" w:rsidRPr="007B713A" w:rsidRDefault="00D956E1" w:rsidP="00D956E1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Roboto" w:hAnsi="Roboto" w:cs="Calibri"/>
          <w:sz w:val="22"/>
          <w:szCs w:val="22"/>
        </w:rPr>
      </w:pPr>
      <w:r w:rsidRPr="007B713A">
        <w:rPr>
          <w:rFonts w:ascii="Roboto" w:hAnsi="Roboto" w:cs="Calibri"/>
          <w:sz w:val="22"/>
          <w:szCs w:val="22"/>
        </w:rPr>
        <w:t xml:space="preserve">A doua pentru calculul sumei: </w:t>
      </w:r>
      <w:r w:rsidRPr="007B713A">
        <w:rPr>
          <w:rFonts w:ascii="Roboto" w:hAnsi="Roboto" w:cs="Courier New"/>
          <w:sz w:val="20"/>
          <w:szCs w:val="20"/>
        </w:rPr>
        <w:t>1-2+3-4+…±n</w:t>
      </w:r>
      <w:r w:rsidRPr="007B713A">
        <w:rPr>
          <w:rFonts w:ascii="Roboto" w:hAnsi="Roboto" w:cs="Calibri"/>
          <w:sz w:val="22"/>
          <w:szCs w:val="22"/>
        </w:rPr>
        <w:t>.</w:t>
      </w:r>
    </w:p>
    <w:p w14:paraId="63CECE05" w14:textId="77777777" w:rsidR="00D956E1" w:rsidRPr="007B713A" w:rsidRDefault="00D956E1" w:rsidP="00D956E1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 w:cs="Calibri"/>
          <w:sz w:val="22"/>
          <w:szCs w:val="22"/>
        </w:rPr>
        <w:t>Pentru prima funcție rezultatul se va reține într-o variabilă declarată global, iar pentru a doua funcție rezultatul va fi transmis prin rezultatul acesteia.</w:t>
      </w:r>
    </w:p>
    <w:p w14:paraId="0FC281A4" w14:textId="77777777" w:rsidR="00D956E1" w:rsidRPr="007B713A" w:rsidRDefault="00D956E1" w:rsidP="00D956E1">
      <w:pPr>
        <w:pStyle w:val="NormalWeb"/>
        <w:spacing w:before="0" w:beforeAutospacing="0" w:after="0" w:afterAutospacing="0"/>
        <w:rPr>
          <w:rFonts w:ascii="Roboto" w:hAnsi="Roboto"/>
        </w:rPr>
      </w:pPr>
      <w:r w:rsidRPr="007B713A">
        <w:rPr>
          <w:rFonts w:ascii="Roboto" w:hAnsi="Roboto" w:cs="Calibri"/>
          <w:sz w:val="22"/>
          <w:szCs w:val="22"/>
        </w:rPr>
        <w:t>La apel, atat variabila rezultat pentru prima, cât și variabila rezultat pentru a doua vor avea același nume.</w:t>
      </w:r>
    </w:p>
    <w:p w14:paraId="0475A40A" w14:textId="68ED9AAA" w:rsidR="00D956E1" w:rsidRPr="007B713A" w:rsidRDefault="00D956E1" w:rsidP="00D956E1">
      <w:pPr>
        <w:rPr>
          <w:color w:val="auto"/>
        </w:rPr>
      </w:pPr>
      <w:r w:rsidRPr="007B713A">
        <w:rPr>
          <w:noProof/>
          <w:color w:val="auto"/>
        </w:rPr>
        <w:drawing>
          <wp:inline distT="0" distB="0" distL="0" distR="0" wp14:anchorId="63E2476F" wp14:editId="7ADB5146">
            <wp:extent cx="31337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AB0" w14:textId="3A36B87B" w:rsidR="00D956E1" w:rsidRPr="007B713A" w:rsidRDefault="00D956E1" w:rsidP="00D956E1">
      <w:pPr>
        <w:rPr>
          <w:color w:val="auto"/>
        </w:rPr>
      </w:pPr>
    </w:p>
    <w:p w14:paraId="29016161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int suma1(int n)</w:t>
      </w:r>
    </w:p>
    <w:p w14:paraId="3501A0C1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{</w:t>
      </w:r>
    </w:p>
    <w:p w14:paraId="1A80CFC7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for (size_t i = 1; i &lt; n; i++)</w:t>
      </w:r>
    </w:p>
    <w:p w14:paraId="5AAFB997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lastRenderedPageBreak/>
        <w:t xml:space="preserve">    {</w:t>
      </w:r>
    </w:p>
    <w:p w14:paraId="226FCDD1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suma += i;</w:t>
      </w:r>
    </w:p>
    <w:p w14:paraId="36379D59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}</w:t>
      </w:r>
    </w:p>
    <w:p w14:paraId="0E9C31AE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return suma;</w:t>
      </w:r>
    </w:p>
    <w:p w14:paraId="192AAB97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}</w:t>
      </w:r>
    </w:p>
    <w:p w14:paraId="15058F5B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11596530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int suma2(int n)</w:t>
      </w:r>
    </w:p>
    <w:p w14:paraId="2D8B8EB9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{</w:t>
      </w:r>
    </w:p>
    <w:p w14:paraId="5DEF1018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int suma{ 0 };</w:t>
      </w:r>
    </w:p>
    <w:p w14:paraId="37494E19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for (size_t i = 1; i &lt; n; i++)</w:t>
      </w:r>
    </w:p>
    <w:p w14:paraId="1245E5B5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{</w:t>
      </w:r>
    </w:p>
    <w:p w14:paraId="1E8A1551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if (i % 2 == 1)</w:t>
      </w:r>
    </w:p>
    <w:p w14:paraId="32607F9F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{</w:t>
      </w:r>
    </w:p>
    <w:p w14:paraId="3B0CBD45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    suma = suma + i;</w:t>
      </w:r>
    </w:p>
    <w:p w14:paraId="72C5D6FB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}</w:t>
      </w:r>
    </w:p>
    <w:p w14:paraId="2AD55000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if (i % 2 == 0)</w:t>
      </w:r>
    </w:p>
    <w:p w14:paraId="546ACA5E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{</w:t>
      </w:r>
    </w:p>
    <w:p w14:paraId="1FE26519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    suma = suma - i;</w:t>
      </w:r>
    </w:p>
    <w:p w14:paraId="4B4D279B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}</w:t>
      </w:r>
    </w:p>
    <w:p w14:paraId="69F52FA3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}</w:t>
      </w:r>
    </w:p>
    <w:p w14:paraId="7E31613E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return suma;</w:t>
      </w:r>
    </w:p>
    <w:p w14:paraId="476C9058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}</w:t>
      </w:r>
    </w:p>
    <w:p w14:paraId="2AEA4D85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79ACC114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int main()</w:t>
      </w:r>
    </w:p>
    <w:p w14:paraId="73780D54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{</w:t>
      </w:r>
    </w:p>
    <w:p w14:paraId="5FA45376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int n;</w:t>
      </w:r>
    </w:p>
    <w:p w14:paraId="3E22D120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do {</w:t>
      </w:r>
    </w:p>
    <w:p w14:paraId="58BD8ABF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cout &lt;&lt; "Dati n: ";</w:t>
      </w:r>
    </w:p>
    <w:p w14:paraId="7A809E38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cin &gt;&gt; n;</w:t>
      </w:r>
    </w:p>
    <w:p w14:paraId="3342CC92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} while (n &lt;= 0);</w:t>
      </w:r>
    </w:p>
    <w:p w14:paraId="24AECB31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60B5DB95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suma1(n);</w:t>
      </w:r>
    </w:p>
    <w:p w14:paraId="3BB5D997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4A69565D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int suma;</w:t>
      </w:r>
    </w:p>
    <w:p w14:paraId="462305D3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suma = suma2(n);</w:t>
      </w:r>
    </w:p>
    <w:p w14:paraId="48A359E7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3DBCBC20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//afisez cele doua rezultate</w:t>
      </w:r>
    </w:p>
    <w:p w14:paraId="0C89DCDD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cout &lt;&lt; "Valoarea expresiei (prin globala): " &lt;&lt; ::suma &lt;&lt; '\n';</w:t>
      </w:r>
    </w:p>
    <w:p w14:paraId="1FEAB778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cout &lt;&lt; "Valoarea expresiei (prin locala): " &lt;&lt; suma &lt;&lt; '\n';</w:t>
      </w:r>
    </w:p>
    <w:p w14:paraId="0A8D3E61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679EC329" w14:textId="77777777" w:rsidR="00D956E1" w:rsidRPr="007B713A" w:rsidRDefault="00D956E1" w:rsidP="00D956E1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return 0;</w:t>
      </w:r>
    </w:p>
    <w:p w14:paraId="605025B1" w14:textId="1B6DF351" w:rsidR="00D956E1" w:rsidRPr="007B713A" w:rsidRDefault="00D956E1" w:rsidP="00D956E1">
      <w:pPr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}</w:t>
      </w:r>
    </w:p>
    <w:p w14:paraId="641C2DDC" w14:textId="28183D0C" w:rsidR="00D956E1" w:rsidRPr="007B713A" w:rsidRDefault="00D956E1" w:rsidP="00D956E1">
      <w:pPr>
        <w:rPr>
          <w:rFonts w:cs="Consolas"/>
          <w:color w:val="auto"/>
          <w:sz w:val="19"/>
          <w:szCs w:val="19"/>
          <w:lang w:val="ro-RO"/>
        </w:rPr>
      </w:pPr>
    </w:p>
    <w:p w14:paraId="44EAACF5" w14:textId="2179EB25" w:rsidR="00D956E1" w:rsidRPr="007B713A" w:rsidRDefault="00D956E1" w:rsidP="00D956E1">
      <w:pPr>
        <w:pStyle w:val="Heading1"/>
        <w:rPr>
          <w:color w:val="auto"/>
        </w:rPr>
      </w:pPr>
      <w:r w:rsidRPr="007B713A">
        <w:rPr>
          <w:color w:val="auto"/>
        </w:rPr>
        <w:t>Exercitiul 3</w:t>
      </w:r>
    </w:p>
    <w:p w14:paraId="1CDCA780" w14:textId="3CC1B43A" w:rsidR="0074392E" w:rsidRPr="007B713A" w:rsidRDefault="0074392E" w:rsidP="00D956E1">
      <w:pPr>
        <w:rPr>
          <w:color w:val="auto"/>
        </w:rPr>
      </w:pPr>
      <w:r w:rsidRPr="007B713A">
        <w:rPr>
          <w:rFonts w:cs="Calibri"/>
          <w:color w:val="auto"/>
          <w:szCs w:val="22"/>
        </w:rPr>
        <w:t>Se vor construi functii pentru citirea a trei numere intregi si se va determina maximul dintre cele 3 valori numerice citite.</w:t>
      </w:r>
    </w:p>
    <w:p w14:paraId="5E93F801" w14:textId="63454A55" w:rsidR="0074392E" w:rsidRPr="007B713A" w:rsidRDefault="0074392E" w:rsidP="00D956E1">
      <w:pPr>
        <w:rPr>
          <w:color w:val="auto"/>
        </w:rPr>
      </w:pPr>
      <w:r w:rsidRPr="007B713A">
        <w:rPr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60E32C25" wp14:editId="457C5ACC">
            <wp:simplePos x="0" y="0"/>
            <wp:positionH relativeFrom="column">
              <wp:posOffset>226060</wp:posOffset>
            </wp:positionH>
            <wp:positionV relativeFrom="paragraph">
              <wp:posOffset>139065</wp:posOffset>
            </wp:positionV>
            <wp:extent cx="380047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546" y="21412"/>
                <wp:lineTo x="215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7123C" w14:textId="29D729A1" w:rsidR="0074392E" w:rsidRPr="007B713A" w:rsidRDefault="0074392E" w:rsidP="00D956E1">
      <w:pPr>
        <w:rPr>
          <w:color w:val="auto"/>
        </w:rPr>
      </w:pPr>
    </w:p>
    <w:p w14:paraId="5D3EB811" w14:textId="6578B85A" w:rsidR="00D956E1" w:rsidRPr="007B713A" w:rsidRDefault="00D956E1" w:rsidP="00D956E1">
      <w:pPr>
        <w:rPr>
          <w:color w:val="auto"/>
        </w:rPr>
      </w:pPr>
    </w:p>
    <w:p w14:paraId="38C32572" w14:textId="071B7D11" w:rsidR="00E818FF" w:rsidRPr="007B713A" w:rsidRDefault="00E818FF" w:rsidP="00E818FF">
      <w:pPr>
        <w:rPr>
          <w:color w:val="auto"/>
        </w:rPr>
      </w:pPr>
    </w:p>
    <w:p w14:paraId="4499AC8C" w14:textId="3A154968" w:rsidR="0074392E" w:rsidRPr="007B713A" w:rsidRDefault="0074392E" w:rsidP="0074392E">
      <w:pPr>
        <w:rPr>
          <w:color w:val="auto"/>
        </w:rPr>
      </w:pPr>
    </w:p>
    <w:p w14:paraId="5DADEF39" w14:textId="74BF52BE" w:rsidR="0074392E" w:rsidRPr="007B713A" w:rsidRDefault="0074392E" w:rsidP="0074392E">
      <w:pPr>
        <w:rPr>
          <w:color w:val="auto"/>
        </w:rPr>
      </w:pPr>
    </w:p>
    <w:p w14:paraId="6AD63895" w14:textId="3745AC2F" w:rsidR="0074392E" w:rsidRPr="007B713A" w:rsidRDefault="0074392E" w:rsidP="0074392E">
      <w:pPr>
        <w:rPr>
          <w:color w:val="auto"/>
        </w:rPr>
      </w:pPr>
    </w:p>
    <w:p w14:paraId="06EB4AE3" w14:textId="0BA4A8B4" w:rsidR="0074392E" w:rsidRPr="007B713A" w:rsidRDefault="0074392E" w:rsidP="0074392E">
      <w:pPr>
        <w:rPr>
          <w:color w:val="auto"/>
        </w:rPr>
      </w:pPr>
    </w:p>
    <w:p w14:paraId="46E8CABF" w14:textId="6BB6D48E" w:rsidR="0074392E" w:rsidRPr="007B713A" w:rsidRDefault="0074392E" w:rsidP="0074392E">
      <w:pPr>
        <w:rPr>
          <w:color w:val="auto"/>
        </w:rPr>
      </w:pPr>
    </w:p>
    <w:p w14:paraId="60053D40" w14:textId="440BAF38" w:rsidR="0074392E" w:rsidRPr="007B713A" w:rsidRDefault="0074392E" w:rsidP="0074392E">
      <w:pPr>
        <w:rPr>
          <w:color w:val="auto"/>
        </w:rPr>
      </w:pPr>
    </w:p>
    <w:p w14:paraId="0F4DD190" w14:textId="376D291A" w:rsidR="0074392E" w:rsidRPr="007B713A" w:rsidRDefault="0074392E" w:rsidP="0074392E">
      <w:pPr>
        <w:rPr>
          <w:color w:val="auto"/>
        </w:rPr>
      </w:pPr>
    </w:p>
    <w:p w14:paraId="71CE8F3A" w14:textId="1C599A89" w:rsidR="0074392E" w:rsidRPr="007B713A" w:rsidRDefault="0074392E" w:rsidP="0074392E">
      <w:pPr>
        <w:rPr>
          <w:color w:val="auto"/>
        </w:rPr>
      </w:pPr>
    </w:p>
    <w:p w14:paraId="348A33FD" w14:textId="34F94FEC" w:rsidR="0074392E" w:rsidRPr="007B713A" w:rsidRDefault="0074392E" w:rsidP="0074392E">
      <w:pPr>
        <w:rPr>
          <w:color w:val="auto"/>
        </w:rPr>
      </w:pPr>
    </w:p>
    <w:p w14:paraId="5B7BD07F" w14:textId="37FA8815" w:rsidR="0074392E" w:rsidRPr="007B713A" w:rsidRDefault="0074392E" w:rsidP="0074392E">
      <w:pPr>
        <w:rPr>
          <w:color w:val="auto"/>
        </w:rPr>
      </w:pPr>
    </w:p>
    <w:p w14:paraId="21434F58" w14:textId="2E47A1E9" w:rsidR="0074392E" w:rsidRPr="007B713A" w:rsidRDefault="0074392E" w:rsidP="0074392E">
      <w:pPr>
        <w:rPr>
          <w:color w:val="auto"/>
        </w:rPr>
      </w:pPr>
    </w:p>
    <w:p w14:paraId="0D1B314D" w14:textId="673F1FA7" w:rsidR="0074392E" w:rsidRPr="007B713A" w:rsidRDefault="0074392E" w:rsidP="0074392E">
      <w:pPr>
        <w:rPr>
          <w:color w:val="auto"/>
        </w:rPr>
      </w:pPr>
    </w:p>
    <w:p w14:paraId="3FBE432A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//functie de citire a unui numar intreg cu transmitere rezultat prin tipul rezultat</w:t>
      </w:r>
    </w:p>
    <w:p w14:paraId="01237E50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int citire1()</w:t>
      </w:r>
    </w:p>
    <w:p w14:paraId="49B168FA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6151537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i;</w:t>
      </w:r>
    </w:p>
    <w:p w14:paraId="61DBAE7A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"\tdati prima valoare intreaga: ";</w:t>
      </w:r>
    </w:p>
    <w:p w14:paraId="43C173CF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i;</w:t>
      </w:r>
    </w:p>
    <w:p w14:paraId="6F849ED8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i;</w:t>
      </w:r>
    </w:p>
    <w:p w14:paraId="4DCEABB8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C9E9760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3B21F612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//functie ptr. citirea unui numar intreg, cu rezultat transmis prin linia de parametri (transfer prin adrese)</w:t>
      </w:r>
    </w:p>
    <w:p w14:paraId="20E9F33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citire2(int* i)</w:t>
      </w:r>
    </w:p>
    <w:p w14:paraId="4A248DA6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775AFF21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"\tdati a doua valoare intreaga: ";</w:t>
      </w:r>
    </w:p>
    <w:p w14:paraId="78FA8F6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*i;</w:t>
      </w:r>
    </w:p>
    <w:p w14:paraId="3F5CF495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C1FC394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99F019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//functie ptr. citirea unui numar intreg, cu rezultat transmis prin linia de parametri (transfer prin referinte)</w:t>
      </w:r>
    </w:p>
    <w:p w14:paraId="040D15BD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citire3(int&amp; i)</w:t>
      </w:r>
    </w:p>
    <w:p w14:paraId="0507AE42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2B4CF1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"\tdati a doua valoare intreaga: ";</w:t>
      </w:r>
    </w:p>
    <w:p w14:paraId="3D79E9F8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i;</w:t>
      </w:r>
    </w:p>
    <w:p w14:paraId="09119A8D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362C355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EEC3884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//functie de afisare a unei variabile intregi</w:t>
      </w:r>
    </w:p>
    <w:p w14:paraId="47411956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void afisare(int i)</w:t>
      </w:r>
    </w:p>
    <w:p w14:paraId="2775DBF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F84B03A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i &lt;&lt; ' ';</w:t>
      </w:r>
    </w:p>
    <w:p w14:paraId="506999EE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7E4318D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F1D316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//functie pentru determinarea valorii maxime intre doua intregi</w:t>
      </w:r>
    </w:p>
    <w:p w14:paraId="4DFDC7FD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int maxim(int i, int j)</w:t>
      </w:r>
    </w:p>
    <w:p w14:paraId="1BEE00F7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4A7C53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m;</w:t>
      </w:r>
    </w:p>
    <w:p w14:paraId="0345C5BF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 &gt;= j ? m = i : m = j;</w:t>
      </w:r>
    </w:p>
    <w:p w14:paraId="26BFE00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m;</w:t>
      </w:r>
    </w:p>
    <w:p w14:paraId="2A02CD8E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}</w:t>
      </w:r>
    </w:p>
    <w:p w14:paraId="48949CF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856D4E0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/* o alta varianta a functiei de maxim:</w:t>
      </w:r>
    </w:p>
    <w:p w14:paraId="063155BE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int maxim(int i, int j)</w:t>
      </w:r>
    </w:p>
    <w:p w14:paraId="2DB30EA0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4944D73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if(i&gt;=j)</w:t>
      </w:r>
    </w:p>
    <w:p w14:paraId="7101DAB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i;</w:t>
      </w:r>
    </w:p>
    <w:p w14:paraId="6F313224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j;</w:t>
      </w:r>
    </w:p>
    <w:p w14:paraId="4D5D72CF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50A400D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4547E5D3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248A4D8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//functia principala in rulare</w:t>
      </w:r>
    </w:p>
    <w:p w14:paraId="67E8E076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6BF80194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24618E7E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n1, n2, n3;</w:t>
      </w:r>
    </w:p>
    <w:p w14:paraId="4DA437D6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</w:p>
    <w:p w14:paraId="2FFEF232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//citirea celor 3 numere intregi</w:t>
      </w:r>
    </w:p>
    <w:p w14:paraId="629E3FC1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"Introduceti cele 3 valori intregi dorite\n";</w:t>
      </w:r>
    </w:p>
    <w:p w14:paraId="6C00B5EA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n1 = citire1(); //apelul functiei 'citire1'</w:t>
      </w:r>
    </w:p>
    <w:p w14:paraId="724FB3F0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citire2(&amp;n2); //apelul functiei 'citire2'</w:t>
      </w:r>
    </w:p>
    <w:p w14:paraId="76B6E79C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citire3(n3); //apelul functiei 'citire3'</w:t>
      </w:r>
    </w:p>
    <w:p w14:paraId="61E03B63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</w:p>
    <w:p w14:paraId="72533E92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//afisarea celor 3 numere intregi citite</w:t>
      </w:r>
    </w:p>
    <w:p w14:paraId="7E945FAC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"Numerele intregi citite sunt: ";</w:t>
      </w:r>
    </w:p>
    <w:p w14:paraId="1D27346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afisare(n1);</w:t>
      </w:r>
    </w:p>
    <w:p w14:paraId="04125B6B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afisare(n2);</w:t>
      </w:r>
    </w:p>
    <w:p w14:paraId="4F49BEFC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afisare(n3);</w:t>
      </w:r>
    </w:p>
    <w:p w14:paraId="5B309C57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'\n';</w:t>
      </w:r>
    </w:p>
    <w:p w14:paraId="72EAAACA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</w:p>
    <w:p w14:paraId="2FA70AE2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//determinarea valorii maxime intre cele 3 numere intregi citite</w:t>
      </w:r>
    </w:p>
    <w:p w14:paraId="3659518D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m = maxim(n1, n2);</w:t>
      </w:r>
    </w:p>
    <w:p w14:paraId="1B9A52B6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(n3 &gt; m)</w:t>
      </w:r>
    </w:p>
    <w:p w14:paraId="0A63C45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m = n3;</w:t>
      </w:r>
    </w:p>
    <w:p w14:paraId="30702E99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"Maximul dintre cele 3 valori intregi este: " &lt;&lt; m &lt;&lt; '\n';</w:t>
      </w:r>
    </w:p>
    <w:p w14:paraId="5AB87A1F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</w:p>
    <w:p w14:paraId="7231EF98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00C18F7C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(0);</w:t>
      </w:r>
    </w:p>
    <w:p w14:paraId="1CAA45DD" w14:textId="77777777" w:rsidR="0074392E" w:rsidRPr="0074392E" w:rsidRDefault="0074392E" w:rsidP="0074392E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7BAE2AD9" w14:textId="7368232E" w:rsidR="0074392E" w:rsidRPr="007B713A" w:rsidRDefault="0074392E" w:rsidP="0074392E">
      <w:pPr>
        <w:rPr>
          <w:color w:val="auto"/>
        </w:rPr>
      </w:pPr>
    </w:p>
    <w:p w14:paraId="7D1A8548" w14:textId="733DE0B7" w:rsidR="0074392E" w:rsidRPr="007B713A" w:rsidRDefault="0074392E" w:rsidP="0074392E">
      <w:pPr>
        <w:pStyle w:val="Heading1"/>
        <w:rPr>
          <w:color w:val="auto"/>
        </w:rPr>
      </w:pPr>
      <w:r w:rsidRPr="007B713A">
        <w:rPr>
          <w:color w:val="auto"/>
        </w:rPr>
        <w:t>Exercitiul 4</w:t>
      </w:r>
    </w:p>
    <w:p w14:paraId="6E2ED004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4.</w:t>
      </w: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Se va scrie o functie, care primind un parametru n, va afisa secventa de mai</w:t>
      </w:r>
    </w:p>
    <w:p w14:paraId="14EF0D30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jos:</w:t>
      </w:r>
    </w:p>
    <w:p w14:paraId="31D994EC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1</w:t>
      </w:r>
    </w:p>
    <w:p w14:paraId="0332FB34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1 2</w:t>
      </w:r>
    </w:p>
    <w:p w14:paraId="55DBA8B8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1 2 3</w:t>
      </w:r>
    </w:p>
    <w:p w14:paraId="66E488D7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......</w:t>
      </w:r>
    </w:p>
    <w:p w14:paraId="68628375" w14:textId="77777777" w:rsidR="0074392E" w:rsidRPr="0074392E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1 2 3 ... n</w:t>
      </w:r>
    </w:p>
    <w:p w14:paraId="265A1A2A" w14:textId="023F7F90" w:rsidR="0074392E" w:rsidRPr="007B713A" w:rsidRDefault="0074392E" w:rsidP="0074392E">
      <w:pPr>
        <w:ind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74392E">
        <w:rPr>
          <w:rFonts w:eastAsia="Times New Roman" w:cs="Times New Roman"/>
          <w:color w:val="auto"/>
          <w:sz w:val="19"/>
          <w:szCs w:val="19"/>
          <w:lang w:val="ro-RO" w:eastAsia="ro-RO"/>
        </w:rPr>
        <w:t>Se va scrie programul C++ complet, cu exemplu de apel al functiei respective.</w:t>
      </w:r>
    </w:p>
    <w:p w14:paraId="590D7700" w14:textId="749B23F9" w:rsidR="0074392E" w:rsidRPr="007B713A" w:rsidRDefault="0074392E" w:rsidP="0074392E">
      <w:pPr>
        <w:ind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7EC00AA7" w14:textId="1BA41679" w:rsidR="0074392E" w:rsidRPr="007B713A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lastRenderedPageBreak/>
        <w:drawing>
          <wp:inline distT="0" distB="0" distL="0" distR="0" wp14:anchorId="60AF82B3" wp14:editId="4835EFEF">
            <wp:extent cx="29051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E798" w14:textId="7D8AAFCA" w:rsidR="0074392E" w:rsidRPr="007B713A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3E599E37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void afisare(int n)</w:t>
      </w:r>
    </w:p>
    <w:p w14:paraId="0F1768FE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{</w:t>
      </w:r>
    </w:p>
    <w:p w14:paraId="102396EB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for (int i = 1; i &lt;= n; i++)</w:t>
      </w:r>
    </w:p>
    <w:p w14:paraId="40616327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{</w:t>
      </w:r>
    </w:p>
    <w:p w14:paraId="7325A854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for (int j = 1; j &lt;= i; j++)</w:t>
      </w:r>
    </w:p>
    <w:p w14:paraId="06B7A491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    cout &lt;&lt; j &lt;&lt; ' ';</w:t>
      </w:r>
    </w:p>
    <w:p w14:paraId="4E310081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cout &lt;&lt; '\n';</w:t>
      </w:r>
    </w:p>
    <w:p w14:paraId="48ED26AF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}</w:t>
      </w:r>
    </w:p>
    <w:p w14:paraId="4CF1EEE6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}</w:t>
      </w:r>
    </w:p>
    <w:p w14:paraId="7866D9E6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1CC23F6C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int main()</w:t>
      </w:r>
    </w:p>
    <w:p w14:paraId="6307D73E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{</w:t>
      </w:r>
    </w:p>
    <w:p w14:paraId="3ED94A87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int n;</w:t>
      </w:r>
    </w:p>
    <w:p w14:paraId="310CF130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do</w:t>
      </w:r>
    </w:p>
    <w:p w14:paraId="588D979A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{</w:t>
      </w:r>
    </w:p>
    <w:p w14:paraId="4AFDCEA1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cout &lt;&lt; "Dati numarul dorit: ";</w:t>
      </w:r>
    </w:p>
    <w:p w14:paraId="05ECCE9C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    cin &gt;&gt; n;</w:t>
      </w:r>
    </w:p>
    <w:p w14:paraId="68BEDB29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} while (n &lt; 1);</w:t>
      </w:r>
    </w:p>
    <w:p w14:paraId="7CEA9F57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4FEFB894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cout &lt;&lt; "Afisarea este:\n";</w:t>
      </w:r>
    </w:p>
    <w:p w14:paraId="3A88D5DD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afisare(n);</w:t>
      </w:r>
    </w:p>
    <w:p w14:paraId="2E815FCB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</w:p>
    <w:p w14:paraId="3444C6CA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system("pause");</w:t>
      </w:r>
    </w:p>
    <w:p w14:paraId="4D8AF744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 xml:space="preserve">    return (0);</w:t>
      </w:r>
    </w:p>
    <w:p w14:paraId="673CDB45" w14:textId="77777777" w:rsidR="0074392E" w:rsidRPr="007B713A" w:rsidRDefault="0074392E" w:rsidP="0074392E">
      <w:pPr>
        <w:autoSpaceDE w:val="0"/>
        <w:autoSpaceDN w:val="0"/>
        <w:adjustRightInd w:val="0"/>
        <w:ind w:firstLine="0"/>
        <w:rPr>
          <w:rFonts w:cs="Consolas"/>
          <w:color w:val="auto"/>
          <w:sz w:val="19"/>
          <w:szCs w:val="19"/>
          <w:lang w:val="ro-RO"/>
        </w:rPr>
      </w:pPr>
      <w:r w:rsidRPr="007B713A">
        <w:rPr>
          <w:rFonts w:cs="Consolas"/>
          <w:color w:val="auto"/>
          <w:sz w:val="19"/>
          <w:szCs w:val="19"/>
          <w:lang w:val="ro-RO"/>
        </w:rPr>
        <w:t>}</w:t>
      </w:r>
    </w:p>
    <w:p w14:paraId="4C86CDDF" w14:textId="66B58A1D" w:rsidR="0074392E" w:rsidRPr="007B713A" w:rsidRDefault="0074392E" w:rsidP="0074392E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5D807B30" w14:textId="553009C0" w:rsidR="0074392E" w:rsidRPr="007B713A" w:rsidRDefault="0074392E" w:rsidP="0074392E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5</w:t>
      </w:r>
    </w:p>
    <w:p w14:paraId="2EF2E052" w14:textId="29891DFD" w:rsidR="0074392E" w:rsidRPr="007B713A" w:rsidRDefault="0074392E" w:rsidP="0074392E">
      <w:pPr>
        <w:rPr>
          <w:color w:val="auto"/>
          <w:sz w:val="19"/>
          <w:szCs w:val="19"/>
        </w:rPr>
      </w:pPr>
      <w:r w:rsidRPr="007B713A">
        <w:rPr>
          <w:b/>
          <w:bCs/>
          <w:color w:val="auto"/>
          <w:sz w:val="19"/>
          <w:szCs w:val="19"/>
        </w:rPr>
        <w:t>Exercitiu 5.</w:t>
      </w:r>
      <w:r w:rsidRPr="007B713A">
        <w:rPr>
          <w:color w:val="auto"/>
          <w:sz w:val="19"/>
          <w:szCs w:val="19"/>
        </w:rPr>
        <w:t xml:space="preserve"> Fără a rula rutina de mai jos, sa se determine rezultatul afisat</w:t>
      </w:r>
    </w:p>
    <w:p w14:paraId="3BB03E77" w14:textId="1CEB74BC" w:rsidR="0029625C" w:rsidRPr="007B713A" w:rsidRDefault="0029625C" w:rsidP="0029625C">
      <w:pPr>
        <w:pStyle w:val="ListParagraph"/>
        <w:numPr>
          <w:ilvl w:val="0"/>
          <w:numId w:val="41"/>
        </w:numPr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cout &lt;&lt; a &lt;&lt; ' ' &lt;&lt; b &lt;&lt; '\n';   //6 5</w:t>
      </w:r>
    </w:p>
    <w:p w14:paraId="73593E82" w14:textId="6274EBB7" w:rsidR="0029625C" w:rsidRPr="007B713A" w:rsidRDefault="0029625C" w:rsidP="0029625C">
      <w:pPr>
        <w:ind w:left="35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  </w:t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cout &lt;&lt; f(a, b) &lt;&lt; '\n';</w:t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 xml:space="preserve">     //21</w:t>
      </w:r>
    </w:p>
    <w:p w14:paraId="41BFF4EB" w14:textId="3A83B0A2" w:rsidR="0029625C" w:rsidRPr="007B713A" w:rsidRDefault="0029625C" w:rsidP="0029625C">
      <w:pPr>
        <w:ind w:left="357"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  </w:t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cout &lt;&lt; a &lt;&lt; ' ' &lt;&lt; b &lt;&lt; '\n';   //6 5</w:t>
      </w:r>
    </w:p>
    <w:p w14:paraId="141DEA0F" w14:textId="691C18EE" w:rsidR="0029625C" w:rsidRPr="007B713A" w:rsidRDefault="0029625C" w:rsidP="0029625C">
      <w:pPr>
        <w:ind w:left="357"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56232FFE" w14:textId="1464F2E8" w:rsidR="0029625C" w:rsidRPr="007B713A" w:rsidRDefault="0029625C" w:rsidP="0029625C">
      <w:pPr>
        <w:pStyle w:val="ListParagraph"/>
        <w:numPr>
          <w:ilvl w:val="0"/>
          <w:numId w:val="41"/>
        </w:numPr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se va modifica antetul de functie, astfel incat transferul de parametri sa se faca prin adrese</w:t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.</w:t>
      </w:r>
    </w:p>
    <w:p w14:paraId="3F2A650A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int f(int* m, int* n)   //*m=6 *n=5</w:t>
      </w:r>
    </w:p>
    <w:p w14:paraId="58730E5E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0FB0EE7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*m = *n + b;   //*m=5+5=10 (a)</w:t>
      </w:r>
    </w:p>
    <w:p w14:paraId="4A779D31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*n += 1;       //*n=5+1=6 (b)</w:t>
      </w:r>
    </w:p>
    <w:p w14:paraId="69D64281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ab/>
        <w:t>return *n + b + *m;  //6+6+10=22</w:t>
      </w:r>
    </w:p>
    <w:p w14:paraId="5BC249AB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47911A29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4A56619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void main()</w:t>
      </w:r>
    </w:p>
    <w:p w14:paraId="784A8054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D2A2002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 = 6;      </w:t>
      </w:r>
    </w:p>
    <w:p w14:paraId="341AD28E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b = 5;</w:t>
      </w:r>
    </w:p>
    <w:p w14:paraId="040C65A9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a &lt;&lt; ' ' &lt;&lt; b &lt;&lt; '\n';   //6 5</w:t>
      </w:r>
    </w:p>
    <w:p w14:paraId="6AA4B03A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f(&amp;a, &amp;b) &lt;&lt; '\n';</w:t>
      </w: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 xml:space="preserve">     //22</w:t>
      </w:r>
    </w:p>
    <w:p w14:paraId="4B0984E0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a &lt;&lt; ' ' &lt;&lt; b &lt;&lt; '\n';   //10 6</w:t>
      </w:r>
    </w:p>
    <w:p w14:paraId="04A047CA" w14:textId="473B5D1E" w:rsidR="0029625C" w:rsidRPr="007B713A" w:rsidRDefault="0029625C" w:rsidP="0029625C">
      <w:pPr>
        <w:ind w:left="71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7A2A1C55" w14:textId="77777777" w:rsidR="0029625C" w:rsidRPr="007B713A" w:rsidRDefault="0029625C" w:rsidP="0029625C">
      <w:pPr>
        <w:pStyle w:val="ListParagraph"/>
        <w:ind w:left="107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B866F19" w14:textId="2242FB2C" w:rsidR="0029625C" w:rsidRPr="007B713A" w:rsidRDefault="0029625C" w:rsidP="0029625C">
      <w:pPr>
        <w:pStyle w:val="ListParagraph"/>
        <w:numPr>
          <w:ilvl w:val="0"/>
          <w:numId w:val="41"/>
        </w:numPr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>se</w:t>
      </w:r>
      <w:r w:rsidRPr="007B713A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va modifica antetul de functie, astfel incat transferul de parametri sa se faca prin referinte</w:t>
      </w:r>
    </w:p>
    <w:p w14:paraId="7F60ECE4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46CECBA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21C265D4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39C929B8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552380E" w14:textId="7EAA797C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int a, b; </w:t>
      </w:r>
    </w:p>
    <w:p w14:paraId="6E3D6479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4446BAB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int f(int&amp; m, int&amp; n)   //m=6 n=5</w:t>
      </w:r>
    </w:p>
    <w:p w14:paraId="0FE366C0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21E98F3F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m = n + b;   //m=5+5=10 (a)</w:t>
      </w:r>
    </w:p>
    <w:p w14:paraId="18291FE8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+= 1;       //n=5+1=6 (b)</w:t>
      </w:r>
    </w:p>
    <w:p w14:paraId="7CB9CDB6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 + b + m;  //6+6+10=22</w:t>
      </w:r>
    </w:p>
    <w:p w14:paraId="7F15B56D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7EDE0F9A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80994A3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void main()</w:t>
      </w:r>
    </w:p>
    <w:p w14:paraId="1297F747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AF60BE6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 = 6;      </w:t>
      </w:r>
    </w:p>
    <w:p w14:paraId="7C335DBA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b = 5;</w:t>
      </w:r>
    </w:p>
    <w:p w14:paraId="599FAD6B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a &lt;&lt; ' ' &lt;&lt; b &lt;&lt; '\n';   //6 5</w:t>
      </w:r>
    </w:p>
    <w:p w14:paraId="5DCCBDA8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f(a, b) &lt;&lt; '\n';</w:t>
      </w: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 xml:space="preserve"> //22</w:t>
      </w:r>
    </w:p>
    <w:p w14:paraId="1294C36E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a &lt;&lt; ' ' &lt;&lt; b &lt;&lt; '\n';   //10 6</w:t>
      </w:r>
    </w:p>
    <w:p w14:paraId="701A0DED" w14:textId="77777777" w:rsidR="0029625C" w:rsidRPr="0029625C" w:rsidRDefault="0029625C" w:rsidP="0029625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32953B6E" w14:textId="77777777" w:rsidR="0029625C" w:rsidRPr="0029625C" w:rsidRDefault="0029625C" w:rsidP="0029625C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29625C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75F559BE" w14:textId="6D037438" w:rsidR="0029625C" w:rsidRPr="007B713A" w:rsidRDefault="0029625C" w:rsidP="0029625C">
      <w:pPr>
        <w:pStyle w:val="ListParagraph"/>
        <w:ind w:left="1077"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388E7105" w14:textId="4B929D37" w:rsidR="0029625C" w:rsidRPr="007B713A" w:rsidRDefault="0029625C" w:rsidP="0029625C">
      <w:pPr>
        <w:pStyle w:val="ListParagraph"/>
        <w:ind w:left="1077"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52A61CFF" w14:textId="1AB361F0" w:rsidR="0029625C" w:rsidRPr="007B713A" w:rsidRDefault="0029625C" w:rsidP="0029625C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6</w:t>
      </w:r>
    </w:p>
    <w:p w14:paraId="2E53C06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</w:t>
      </w:r>
      <w:r w:rsidRPr="00E622D6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 xml:space="preserve"> Exercitiu 6.</w:t>
      </w: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Scrierea functiilor cu prototip</w:t>
      </w:r>
    </w:p>
    <w:p w14:paraId="5E0A1E3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/*</w:t>
      </w:r>
    </w:p>
    <w:p w14:paraId="45351CA9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Se vor construi functii pentru:</w:t>
      </w:r>
    </w:p>
    <w:p w14:paraId="2199579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- citirea unui numar real</w:t>
      </w:r>
    </w:p>
    <w:p w14:paraId="12C1E75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- afisarea unui numar real</w:t>
      </w:r>
    </w:p>
    <w:p w14:paraId="33D3CF6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- interschimbarea a doua valori reale:</w:t>
      </w:r>
    </w:p>
    <w:p w14:paraId="5FC7F54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- varianta cu transfer prin valori;</w:t>
      </w:r>
    </w:p>
    <w:p w14:paraId="151ACA9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- varianta cu transfer prin adrese;</w:t>
      </w:r>
    </w:p>
    <w:p w14:paraId="3FD9E19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- varianta cu transfer prin referinte.</w:t>
      </w:r>
    </w:p>
    <w:p w14:paraId="24B0FBB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34B5270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4A6C39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#include&lt;iostream&gt;</w:t>
      </w:r>
    </w:p>
    <w:p w14:paraId="2CAAF48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3573325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F5DF00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//citirea unui numar real</w:t>
      </w:r>
    </w:p>
    <w:p w14:paraId="71CEACA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float citire(const char*); //varianta 1</w:t>
      </w:r>
    </w:p>
    <w:p w14:paraId="20C3BBD9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citire(float*, const char*);  //varianta 2 </w:t>
      </w:r>
    </w:p>
    <w:p w14:paraId="100A3A7E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//afisarea unui numar real</w:t>
      </w:r>
    </w:p>
    <w:p w14:paraId="7372B243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afisare(float, const char*);</w:t>
      </w:r>
    </w:p>
    <w:p w14:paraId="122DA0E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//interschimbarea a doua valori - functie cu transfer parametri prin valoare</w:t>
      </w:r>
    </w:p>
    <w:p w14:paraId="7B82EC1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schimba1(float, float);</w:t>
      </w:r>
    </w:p>
    <w:p w14:paraId="68A96D8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//interschimbarea a doua valori - functie cu transfer parametri prin adrese</w:t>
      </w:r>
    </w:p>
    <w:p w14:paraId="46DBAF1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schimba2(float*, float*);</w:t>
      </w:r>
    </w:p>
    <w:p w14:paraId="74D886B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//interschimbarea a doua valori - functie cu transfer parametri prin referinte</w:t>
      </w:r>
    </w:p>
    <w:p w14:paraId="31B48B92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schimba3(float&amp;, float&amp;);</w:t>
      </w:r>
    </w:p>
    <w:p w14:paraId="765B345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3F387FB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//varianta 1 de citire (cu transmitere prin tipul rezultat)</w:t>
      </w:r>
    </w:p>
    <w:p w14:paraId="50B47FA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float citire(const char* s)</w:t>
      </w:r>
    </w:p>
    <w:p w14:paraId="3790F5FE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4F39D51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float n;</w:t>
      </w:r>
    </w:p>
    <w:p w14:paraId="78B06F3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" &lt;&lt; s &lt;&lt; ": ";</w:t>
      </w:r>
    </w:p>
    <w:p w14:paraId="23A7F3C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n;</w:t>
      </w:r>
    </w:p>
    <w:p w14:paraId="7D405FA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n;</w:t>
      </w:r>
    </w:p>
    <w:p w14:paraId="29A175C3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22F7E67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310F09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//varianta 2 de citire (cu transmitere prin linia de parametri)</w:t>
      </w:r>
    </w:p>
    <w:p w14:paraId="1BEB7D8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citire(float* n, const char* s)</w:t>
      </w:r>
    </w:p>
    <w:p w14:paraId="343C146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7FE7F4F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" &lt;&lt; s &lt;&lt; ": ";</w:t>
      </w:r>
    </w:p>
    <w:p w14:paraId="00AD3BA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*n;</w:t>
      </w:r>
    </w:p>
    <w:p w14:paraId="10D6A88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60BE643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18D658D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//afisarea numerelor reale</w:t>
      </w:r>
    </w:p>
    <w:p w14:paraId="087DC62E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afisare(float n, const char* s)</w:t>
      </w:r>
    </w:p>
    <w:p w14:paraId="5C28766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7522C6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s &lt;&lt; "= " &lt;&lt; n &lt;&lt; '\n';</w:t>
      </w:r>
    </w:p>
    <w:p w14:paraId="467E11A2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D773FC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2D5A908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//interschimbarea valorilor prin cele 3 functii</w:t>
      </w:r>
    </w:p>
    <w:p w14:paraId="29C24A2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schimba1(float i, float j)</w:t>
      </w:r>
    </w:p>
    <w:p w14:paraId="1DA4C258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4C0789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float t;</w:t>
      </w:r>
    </w:p>
    <w:p w14:paraId="76DE414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t = i;</w:t>
      </w:r>
    </w:p>
    <w:p w14:paraId="477AD1CD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 = j;</w:t>
      </w:r>
    </w:p>
    <w:p w14:paraId="4DCF884D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j = t;</w:t>
      </w:r>
    </w:p>
    <w:p w14:paraId="2DACE237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5C6F359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schimba2(float* i, float* j)</w:t>
      </w:r>
    </w:p>
    <w:p w14:paraId="3166D07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059634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*i = *i + *j;</w:t>
      </w:r>
    </w:p>
    <w:p w14:paraId="1042EED8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*j = *i - *j;</w:t>
      </w:r>
    </w:p>
    <w:p w14:paraId="72D18997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*i = *i - *j;</w:t>
      </w:r>
    </w:p>
    <w:p w14:paraId="6B985DBD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4F510D7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void schimba3(float&amp; i, float&amp; j)</w:t>
      </w:r>
    </w:p>
    <w:p w14:paraId="737ED7D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42C0B4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ab/>
        <w:t>swap(i, j);</w:t>
      </w:r>
    </w:p>
    <w:p w14:paraId="08B8B208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0928239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F9A89B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//functia principala in rulare</w:t>
      </w:r>
    </w:p>
    <w:p w14:paraId="66A2167B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7345673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48949BF7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float a, b;</w:t>
      </w:r>
    </w:p>
    <w:p w14:paraId="0830329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 = citire("primul numar");  //functia de citire cu transmitere prin rezultat</w:t>
      </w:r>
    </w:p>
    <w:p w14:paraId="3C10A45E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citire(&amp;b, "al doilea numar"); //functia de citire cu transmitere prin parametri</w:t>
      </w:r>
    </w:p>
    <w:p w14:paraId="657E6CC2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3E1F3AA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//afisarea numerelor reale citite</w:t>
      </w:r>
    </w:p>
    <w:p w14:paraId="4F1ABD6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"Valorile initiale:\n";</w:t>
      </w:r>
    </w:p>
    <w:p w14:paraId="4FE158A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afisare(a, "\tprimul numar");</w:t>
      </w:r>
    </w:p>
    <w:p w14:paraId="13140EDD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afisare(b, "\tal doilea numar");</w:t>
      </w:r>
    </w:p>
    <w:p w14:paraId="038AED3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3BBCC13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 dupa interschimbarea prin transfer valori</w:t>
      </w:r>
    </w:p>
    <w:p w14:paraId="5690ADF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schimba1(a, b);</w:t>
      </w:r>
    </w:p>
    <w:p w14:paraId="076FF937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"Dupa interchimbarea prin valori:\n";</w:t>
      </w:r>
    </w:p>
    <w:p w14:paraId="6DB863D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afisare(a, "\tprimul numar");</w:t>
      </w:r>
    </w:p>
    <w:p w14:paraId="55DACCB3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afisare(b, "\tal doilea numar");</w:t>
      </w:r>
    </w:p>
    <w:p w14:paraId="45EBE5A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5D58CA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//dupa interschimbarea prin transfer adrese</w:t>
      </w:r>
    </w:p>
    <w:p w14:paraId="6C81FF31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schimba2(&amp;a, &amp;b);</w:t>
      </w:r>
    </w:p>
    <w:p w14:paraId="5227E5C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"Dupa interchimbarea prin adrese:\n";</w:t>
      </w:r>
    </w:p>
    <w:p w14:paraId="5FA7ABA2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afisare(a, "\tprimul numar");</w:t>
      </w:r>
    </w:p>
    <w:p w14:paraId="3E704E9A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afisare(b, "\tal doilea numar");</w:t>
      </w:r>
    </w:p>
    <w:p w14:paraId="7584413C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DC78C1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//dupa interschimbarea prin transfer referinte</w:t>
      </w:r>
    </w:p>
    <w:p w14:paraId="1B561A69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schimba3(a, b);</w:t>
      </w:r>
    </w:p>
    <w:p w14:paraId="513FEFB5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"Dupa interchimbarea prin referinte:\n";</w:t>
      </w:r>
    </w:p>
    <w:p w14:paraId="1CDBCA1F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afisare(a, "\tprimul numar");</w:t>
      </w:r>
    </w:p>
    <w:p w14:paraId="36E5D929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afisare(b, "\tal doilea numar");</w:t>
      </w:r>
    </w:p>
    <w:p w14:paraId="2AC8C1D4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2C0A3E0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635BBB9D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(0);</w:t>
      </w:r>
    </w:p>
    <w:p w14:paraId="51395DF6" w14:textId="77777777" w:rsidR="00E622D6" w:rsidRPr="00E622D6" w:rsidRDefault="00E622D6" w:rsidP="00E622D6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E622D6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EC104E9" w14:textId="77777777" w:rsidR="0029625C" w:rsidRPr="007B713A" w:rsidRDefault="0029625C" w:rsidP="0029625C">
      <w:pPr>
        <w:rPr>
          <w:color w:val="auto"/>
          <w:lang w:val="ro-RO" w:eastAsia="ro-RO"/>
        </w:rPr>
      </w:pPr>
    </w:p>
    <w:p w14:paraId="1EFCB772" w14:textId="73956A71" w:rsidR="0029625C" w:rsidRPr="007B713A" w:rsidRDefault="00E622D6" w:rsidP="0029625C">
      <w:pPr>
        <w:ind w:left="357"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lastRenderedPageBreak/>
        <w:drawing>
          <wp:inline distT="0" distB="0" distL="0" distR="0" wp14:anchorId="46216112" wp14:editId="0995B84C">
            <wp:extent cx="29527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A81" w14:textId="22698444" w:rsidR="0074392E" w:rsidRPr="007B713A" w:rsidRDefault="0074392E" w:rsidP="0029625C">
      <w:pPr>
        <w:pStyle w:val="ListParagraph"/>
        <w:ind w:left="717" w:firstLine="0"/>
        <w:rPr>
          <w:color w:val="auto"/>
          <w:lang w:val="ro-RO" w:eastAsia="ro-RO"/>
        </w:rPr>
      </w:pPr>
    </w:p>
    <w:p w14:paraId="4503EDC2" w14:textId="22915E45" w:rsidR="00E622D6" w:rsidRPr="007B713A" w:rsidRDefault="00FB7815" w:rsidP="00FB7815">
      <w:pPr>
        <w:pStyle w:val="Heading1"/>
        <w:rPr>
          <w:color w:val="auto"/>
          <w:lang w:val="ro-RO" w:eastAsia="ro-RO"/>
        </w:rPr>
      </w:pPr>
      <w:r w:rsidRPr="007B713A">
        <w:rPr>
          <w:color w:val="auto"/>
          <w:lang w:val="ro-RO" w:eastAsia="ro-RO"/>
        </w:rPr>
        <w:t>Exercitiul 7</w:t>
      </w:r>
    </w:p>
    <w:p w14:paraId="7CE34F7C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7.</w:t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Definiti o functie, care primeste ca parametru un numar intreg, si returneaza</w:t>
      </w:r>
    </w:p>
    <w:p w14:paraId="376D4660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cel mai apropiat numar prim, mai mare ca acesta. Daca numarul este prim, il afiseaza pe</w:t>
      </w:r>
    </w:p>
    <w:p w14:paraId="7631B44D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acela.</w:t>
      </w:r>
    </w:p>
    <w:p w14:paraId="6BDEEF99" w14:textId="137C0E60" w:rsidR="00FB7815" w:rsidRPr="007B713A" w:rsidRDefault="00FB7815" w:rsidP="00FB7815">
      <w:pPr>
        <w:ind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Exemplu: cout&lt;&lt;f(20); va afisa valoarea 23</w:t>
      </w:r>
    </w:p>
    <w:p w14:paraId="1940254F" w14:textId="4CE41686" w:rsidR="00FB7815" w:rsidRPr="007B713A" w:rsidRDefault="00FB7815" w:rsidP="00FB7815">
      <w:pPr>
        <w:ind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6AE1F4EA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bool f(int n)</w:t>
      </w:r>
    </w:p>
    <w:p w14:paraId="797D9CEE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2FA5444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bool x = true;</w:t>
      </w:r>
    </w:p>
    <w:p w14:paraId="387F8DA5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== 0 or n == 1 or (n%2==0 and n!=2))</w:t>
      </w:r>
    </w:p>
    <w:p w14:paraId="1069BDB9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43A02053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false;</w:t>
      </w:r>
    </w:p>
    <w:p w14:paraId="7104D9E1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622782C0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20CFDCE3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== 2)</w:t>
      </w:r>
    </w:p>
    <w:p w14:paraId="6159C1D6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4B6E129F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true;</w:t>
      </w:r>
    </w:p>
    <w:p w14:paraId="58CD3C78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5495B836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0EC8C9AF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for (int i = 3; i * i &lt;= n; i+=2)</w:t>
      </w:r>
    </w:p>
    <w:p w14:paraId="47EDFECA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% i == 0)</w:t>
      </w:r>
    </w:p>
    <w:p w14:paraId="1054586A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0ED0837F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false;</w:t>
      </w:r>
    </w:p>
    <w:p w14:paraId="70516052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7CE92B09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18250536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5F45B5B8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0592A2A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7B34A53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44372D6A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3D61E7E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n, i;</w:t>
      </w:r>
    </w:p>
    <w:p w14:paraId="185C793B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numarul dorit: ";</w:t>
      </w:r>
    </w:p>
    <w:p w14:paraId="2EA37B6A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ab/>
        <w:t>cin &gt;&gt; n;</w:t>
      </w:r>
    </w:p>
    <w:p w14:paraId="50C26713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 = n;</w:t>
      </w:r>
    </w:p>
    <w:p w14:paraId="4CF92E60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i++;</w:t>
      </w:r>
    </w:p>
    <w:p w14:paraId="0E74F6FD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(f(i) == false)</w:t>
      </w:r>
    </w:p>
    <w:p w14:paraId="383400C8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i++;</w:t>
      </w:r>
    </w:p>
    <w:p w14:paraId="3E0ECD53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"Cel mai mic numar prim &gt; " &lt;&lt; n &lt;&lt; " este: " &lt;&lt; i &lt;&lt; '\n';</w:t>
      </w:r>
    </w:p>
    <w:p w14:paraId="58E7CCBB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 </w:t>
      </w:r>
    </w:p>
    <w:p w14:paraId="4FA60B22" w14:textId="77777777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3005F217" w14:textId="77777777" w:rsidR="00FB7815" w:rsidRPr="00FB7815" w:rsidRDefault="00FB7815" w:rsidP="00FB7815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FB7815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540EFD0" w14:textId="3C2BE1E6" w:rsidR="00FB7815" w:rsidRPr="00FB7815" w:rsidRDefault="00FB7815" w:rsidP="00FB781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drawing>
          <wp:inline distT="0" distB="0" distL="0" distR="0" wp14:anchorId="7A861296" wp14:editId="04840320">
            <wp:extent cx="29051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33C4" w14:textId="77777777" w:rsidR="00FB7815" w:rsidRPr="007B713A" w:rsidRDefault="00FB7815" w:rsidP="00FB7815">
      <w:pPr>
        <w:rPr>
          <w:color w:val="auto"/>
          <w:lang w:val="ro-RO" w:eastAsia="ro-RO"/>
        </w:rPr>
      </w:pPr>
    </w:p>
    <w:p w14:paraId="27E2B695" w14:textId="10B5C197" w:rsidR="0074392E" w:rsidRPr="007B713A" w:rsidRDefault="0074392E" w:rsidP="0074392E">
      <w:pPr>
        <w:rPr>
          <w:color w:val="auto"/>
        </w:rPr>
      </w:pPr>
    </w:p>
    <w:p w14:paraId="27D06F03" w14:textId="5B6FEBE3" w:rsidR="0074392E" w:rsidRPr="007B713A" w:rsidRDefault="00FB7815" w:rsidP="00FB7815">
      <w:pPr>
        <w:pStyle w:val="Heading1"/>
        <w:rPr>
          <w:color w:val="auto"/>
        </w:rPr>
      </w:pPr>
      <w:r w:rsidRPr="007B713A">
        <w:rPr>
          <w:color w:val="auto"/>
        </w:rPr>
        <w:t>Exercitiul 8</w:t>
      </w:r>
    </w:p>
    <w:p w14:paraId="50FFD91E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8.</w:t>
      </w: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Scrieti un subprogram care afiseaza numere de 4 cifre care au ultimele 3</w:t>
      </w:r>
    </w:p>
    <w:p w14:paraId="023943EC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cifre egale.</w:t>
      </w:r>
    </w:p>
    <w:p w14:paraId="69EF570D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1DEB6EE9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6C0A9B50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6DF52E84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20671DD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void f(int n)</w:t>
      </w:r>
    </w:p>
    <w:p w14:paraId="7C4B2B7C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AD02C28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% 10 == n / 10 % 10)</w:t>
      </w:r>
    </w:p>
    <w:p w14:paraId="4F3ADAF7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/ 10 % 10 == n / 100 % 10)</w:t>
      </w:r>
    </w:p>
    <w:p w14:paraId="1FEF06E1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n &lt;&lt; ' ';</w:t>
      </w:r>
    </w:p>
    <w:p w14:paraId="2FE7B4B7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70C9530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8C441EE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4C222C17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6024605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n;</w:t>
      </w:r>
    </w:p>
    <w:p w14:paraId="30451B96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"Numerele cu 3 cifre egale sunt:\n";</w:t>
      </w:r>
    </w:p>
    <w:p w14:paraId="6640274D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for (int n = 1000; n &lt;= 9999; n++)</w:t>
      </w:r>
    </w:p>
    <w:p w14:paraId="46309EB2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f(n);</w:t>
      </w:r>
    </w:p>
    <w:p w14:paraId="5244F7D1" w14:textId="3A73CDC6" w:rsidR="001A0C43" w:rsidRPr="007B713A" w:rsidRDefault="001A0C43" w:rsidP="001A0C43">
      <w:pPr>
        <w:ind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'\n';</w:t>
      </w:r>
    </w:p>
    <w:p w14:paraId="07A9F4A8" w14:textId="1E1B8EB3" w:rsidR="001A0C43" w:rsidRPr="007B713A" w:rsidRDefault="001A0C43" w:rsidP="001A0C43">
      <w:pPr>
        <w:ind w:firstLine="0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223E2F50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3AE3EF02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5554F0A6" w14:textId="77777777" w:rsidR="001A0C43" w:rsidRPr="001A0C43" w:rsidRDefault="001A0C43" w:rsidP="001A0C4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36A0F0BD" w14:textId="77777777" w:rsidR="001A0C43" w:rsidRPr="001A0C43" w:rsidRDefault="001A0C43" w:rsidP="001A0C43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1A0C43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6FB94CBD" w14:textId="40C7B728" w:rsidR="00FB7815" w:rsidRPr="007B713A" w:rsidRDefault="001A0C43" w:rsidP="00FB7815">
      <w:pPr>
        <w:rPr>
          <w:color w:val="auto"/>
        </w:rPr>
      </w:pPr>
      <w:r w:rsidRPr="007B713A">
        <w:rPr>
          <w:noProof/>
          <w:color w:val="auto"/>
        </w:rPr>
        <w:lastRenderedPageBreak/>
        <w:drawing>
          <wp:inline distT="0" distB="0" distL="0" distR="0" wp14:anchorId="7407B5F0" wp14:editId="66DBB311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924" w14:textId="15CA8B3A" w:rsidR="001A0C43" w:rsidRPr="007B713A" w:rsidRDefault="001A0C43" w:rsidP="00FB7815">
      <w:pPr>
        <w:rPr>
          <w:color w:val="auto"/>
        </w:rPr>
      </w:pPr>
    </w:p>
    <w:p w14:paraId="164BFF0C" w14:textId="13CD7565" w:rsidR="001A0C43" w:rsidRPr="007B713A" w:rsidRDefault="001A0C43" w:rsidP="001A0C43">
      <w:pPr>
        <w:pStyle w:val="Heading1"/>
        <w:rPr>
          <w:color w:val="auto"/>
        </w:rPr>
      </w:pPr>
      <w:r w:rsidRPr="007B713A">
        <w:rPr>
          <w:color w:val="auto"/>
        </w:rPr>
        <w:t>Exercitiul 9</w:t>
      </w:r>
    </w:p>
    <w:p w14:paraId="042C7FEE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9.</w:t>
      </w: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Scrieti un subprogram care să afişeze numerele pare mai mici ca n care au si</w:t>
      </w:r>
    </w:p>
    <w:p w14:paraId="3A348BE0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prima cifra para.</w:t>
      </w:r>
    </w:p>
    <w:p w14:paraId="0CE6F5FB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13775D5A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6544FDE4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22CCF683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C19BB89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nr_cifre(int n)</w:t>
      </w:r>
    </w:p>
    <w:p w14:paraId="723C363B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0AF96FDF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 = 0;</w:t>
      </w:r>
    </w:p>
    <w:p w14:paraId="1E4569FF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 != 0)</w:t>
      </w:r>
    </w:p>
    <w:p w14:paraId="68002703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68E593F3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= n / 10;</w:t>
      </w:r>
    </w:p>
    <w:p w14:paraId="4A69C6C4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x++;</w:t>
      </w:r>
    </w:p>
    <w:p w14:paraId="56FB1FD9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7B01AF14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0AA69E03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508836D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2A6B821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int prima_cifra(int n)</w:t>
      </w:r>
    </w:p>
    <w:p w14:paraId="70F2810F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224E09B2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 / pow((double)10, nr_cifre(n) - 1);</w:t>
      </w:r>
    </w:p>
    <w:p w14:paraId="26D6C536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8587067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3DCD359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19A4AC17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D6AAF04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n;</w:t>
      </w:r>
    </w:p>
    <w:p w14:paraId="60C9234A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n: ";</w:t>
      </w:r>
    </w:p>
    <w:p w14:paraId="1F5BAADF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n;</w:t>
      </w:r>
    </w:p>
    <w:p w14:paraId="1AB6F073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for (int i = 0; i &lt; n; i++)</w:t>
      </w:r>
    </w:p>
    <w:p w14:paraId="77333188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(i % 2 == 0 &amp;&amp; prima_cifra(i) % 2 == 0)</w:t>
      </w:r>
    </w:p>
    <w:p w14:paraId="020032BC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i &lt;&lt; " ";</w:t>
      </w:r>
    </w:p>
    <w:p w14:paraId="5CA70161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'\n';</w:t>
      </w:r>
    </w:p>
    <w:p w14:paraId="0DECD117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511E2A95" w14:textId="77777777" w:rsidR="00516C9D" w:rsidRPr="00516C9D" w:rsidRDefault="00516C9D" w:rsidP="00516C9D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0D547E0F" w14:textId="1B2A0DFE" w:rsidR="00516C9D" w:rsidRPr="007B713A" w:rsidRDefault="00516C9D" w:rsidP="00516C9D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516C9D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7678597" w14:textId="4387168A" w:rsidR="009950C8" w:rsidRPr="007B713A" w:rsidRDefault="009950C8" w:rsidP="00516C9D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lastRenderedPageBreak/>
        <w:drawing>
          <wp:inline distT="0" distB="0" distL="0" distR="0" wp14:anchorId="0E265E16" wp14:editId="70F42551">
            <wp:extent cx="542925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7EEE" w14:textId="5531C94C" w:rsidR="009950C8" w:rsidRPr="007B713A" w:rsidRDefault="009950C8" w:rsidP="00516C9D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2044751" w14:textId="335613B3" w:rsidR="009950C8" w:rsidRPr="007B713A" w:rsidRDefault="009950C8" w:rsidP="009950C8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10</w:t>
      </w:r>
    </w:p>
    <w:p w14:paraId="50E60111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10.</w:t>
      </w: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Scrieti o functie care primeste ca parametru un numar intreg si returneaza</w:t>
      </w:r>
    </w:p>
    <w:p w14:paraId="22C3CB42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suma dintre prima si ultima cifra a numarului.*/</w:t>
      </w:r>
    </w:p>
    <w:p w14:paraId="4C5973E6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EC01EFD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4B71A0FB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6139AB8D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C772F6A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nr_cifre(int n)</w:t>
      </w:r>
    </w:p>
    <w:p w14:paraId="0362E4A1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03E9B65B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 = 0;</w:t>
      </w:r>
    </w:p>
    <w:p w14:paraId="38056793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 != 0)</w:t>
      </w:r>
    </w:p>
    <w:p w14:paraId="426333D1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72C7A25A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= n / 10;</w:t>
      </w:r>
    </w:p>
    <w:p w14:paraId="6FAC5732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x++;</w:t>
      </w:r>
    </w:p>
    <w:p w14:paraId="419A06C9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4D031CF8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0B7B28AB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ED3E20B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1938321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int prima_cifra(int n)</w:t>
      </w:r>
    </w:p>
    <w:p w14:paraId="431A7F9A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A9DFF19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 / pow((double)10, nr_cifre(n) - 1);</w:t>
      </w:r>
    </w:p>
    <w:p w14:paraId="4A505F36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861817F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FB1A7AD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int suma(int n)</w:t>
      </w:r>
    </w:p>
    <w:p w14:paraId="7D7A56B6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95D6D2A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s;</w:t>
      </w:r>
    </w:p>
    <w:p w14:paraId="7031D792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 = n % 10 + prima_cifra(n);</w:t>
      </w:r>
    </w:p>
    <w:p w14:paraId="4327EAC9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s;</w:t>
      </w:r>
    </w:p>
    <w:p w14:paraId="6D66E67A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FA4BEC6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E376D80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7F708A7B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B7D9FB9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n;</w:t>
      </w:r>
    </w:p>
    <w:p w14:paraId="3D654C9B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n: ";</w:t>
      </w:r>
    </w:p>
    <w:p w14:paraId="7238AC53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n;</w:t>
      </w:r>
    </w:p>
    <w:p w14:paraId="0337DA14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"Suma dintre prima si ultima cifra este: " &lt;&lt; suma(n) &lt;&lt; '\n';</w:t>
      </w:r>
    </w:p>
    <w:p w14:paraId="10B5D05D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2A0741E0" w14:textId="77777777" w:rsidR="00635C89" w:rsidRPr="00635C89" w:rsidRDefault="00635C89" w:rsidP="00635C89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737700CB" w14:textId="5839B2BD" w:rsidR="00635C89" w:rsidRPr="007B713A" w:rsidRDefault="00635C89" w:rsidP="00635C89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635C89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88ADD18" w14:textId="4250B2CB" w:rsidR="00635C89" w:rsidRPr="007B713A" w:rsidRDefault="00635C89" w:rsidP="00635C89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2CE7DDC1" w14:textId="2AEBFB6B" w:rsidR="00635C89" w:rsidRPr="007B713A" w:rsidRDefault="00635C89" w:rsidP="00635C89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7B713A">
        <w:rPr>
          <w:noProof/>
          <w:color w:val="auto"/>
        </w:rPr>
        <w:lastRenderedPageBreak/>
        <w:drawing>
          <wp:inline distT="0" distB="0" distL="0" distR="0" wp14:anchorId="3A190C9E" wp14:editId="6E05CD95">
            <wp:extent cx="34004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EA9" w14:textId="7874D499" w:rsidR="00635C89" w:rsidRPr="007B713A" w:rsidRDefault="00635C89" w:rsidP="00635C89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350CDF81" w14:textId="78EBA9DE" w:rsidR="00293B41" w:rsidRPr="007B713A" w:rsidRDefault="00293B41" w:rsidP="00293B41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11</w:t>
      </w:r>
    </w:p>
    <w:p w14:paraId="3C5457AA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11.</w:t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Definiti o functie care primeste ca parametru un numar intreg si care</w:t>
      </w:r>
    </w:p>
    <w:p w14:paraId="0AB3E59C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returneaza media aritmetica a divizorilor acestuia.</w:t>
      </w:r>
    </w:p>
    <w:p w14:paraId="327C44C6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6467351F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666DD441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1E74B455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E36D7DF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float f(int n)</w:t>
      </w:r>
    </w:p>
    <w:p w14:paraId="190492A8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F7AE842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s = 0, c = 0;</w:t>
      </w:r>
    </w:p>
    <w:p w14:paraId="092D12C8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for (int i = 1; i &lt;= n / 2; i++)</w:t>
      </w:r>
    </w:p>
    <w:p w14:paraId="21363E3A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% i == 0)</w:t>
      </w:r>
    </w:p>
    <w:p w14:paraId="38FDFA0F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026ED3C4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 += i;</w:t>
      </w:r>
    </w:p>
    <w:p w14:paraId="70BEB029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c++;</w:t>
      </w:r>
    </w:p>
    <w:p w14:paraId="5E790A4F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648D5B61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 += n;</w:t>
      </w:r>
    </w:p>
    <w:p w14:paraId="1DF77A8C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 += 1;</w:t>
      </w:r>
    </w:p>
    <w:p w14:paraId="3A250C53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s / c;</w:t>
      </w:r>
    </w:p>
    <w:p w14:paraId="3A56A039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284D7CE8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3FBD8DB9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65F2C9F2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2E3A3DA7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n;</w:t>
      </w:r>
    </w:p>
    <w:p w14:paraId="0B5C095C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n: ";</w:t>
      </w:r>
    </w:p>
    <w:p w14:paraId="64DFD228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n;</w:t>
      </w:r>
    </w:p>
    <w:p w14:paraId="798E2A29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f(n) &lt;&lt; '\n'; </w:t>
      </w:r>
    </w:p>
    <w:p w14:paraId="5DF45ABB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0249B13F" w14:textId="77777777" w:rsidR="006C6FC2" w:rsidRPr="006C6FC2" w:rsidRDefault="006C6FC2" w:rsidP="006C6FC2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0;</w:t>
      </w:r>
    </w:p>
    <w:p w14:paraId="60217448" w14:textId="66090DE8" w:rsidR="006C6FC2" w:rsidRPr="007B713A" w:rsidRDefault="006C6FC2" w:rsidP="006C6FC2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6C6FC2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4676510" w14:textId="0CAD4C4E" w:rsidR="006C6FC2" w:rsidRPr="007B713A" w:rsidRDefault="006C6FC2" w:rsidP="006C6FC2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drawing>
          <wp:inline distT="0" distB="0" distL="0" distR="0" wp14:anchorId="22D0AD78" wp14:editId="3A9B96FB">
            <wp:extent cx="247650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0DD2" w14:textId="76330F2F" w:rsidR="006C6FC2" w:rsidRPr="007B713A" w:rsidRDefault="006C6FC2" w:rsidP="006C6FC2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lastRenderedPageBreak/>
        <w:t>Exercitiul 12</w:t>
      </w:r>
    </w:p>
    <w:p w14:paraId="0DE4BA09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12.</w:t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Scrieţi un subprogram, care verifică dacă un număr intreg pozitiv, cu cel</w:t>
      </w:r>
    </w:p>
    <w:p w14:paraId="1AC1B59A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mult 4 cifre, transmis ca parametru este prim sau nu. Subprogramul va returna valoarea</w:t>
      </w:r>
    </w:p>
    <w:p w14:paraId="14608F9E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1/true dacă numărul transmis ca parametru este prim şi 0/false în caz contrar.</w:t>
      </w:r>
    </w:p>
    <w:p w14:paraId="57725C7D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59531B2C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6446592C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79D7E64A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AAAA801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//numarul de cifre al unui numar transmis ca parametru</w:t>
      </w:r>
    </w:p>
    <w:p w14:paraId="2FFC29C5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nr_cifre(int n) //n este numarul folosit spre prelucrare</w:t>
      </w:r>
    </w:p>
    <w:p w14:paraId="77DB4A9F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2CAB0B8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 = 0; //nr. de cifre</w:t>
      </w:r>
    </w:p>
    <w:p w14:paraId="24EA5F88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(n) //n!=0</w:t>
      </w:r>
    </w:p>
    <w:p w14:paraId="4E5FB255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48493D1F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/= 10; //n=n/10;</w:t>
      </w:r>
    </w:p>
    <w:p w14:paraId="3CBAAAB9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x++;</w:t>
      </w:r>
    </w:p>
    <w:p w14:paraId="60345A97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53843576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1203CB35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69773D7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B43D2CC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//citirea unui numar intreg (&gt;0 si din maxim 4 cifre)</w:t>
      </w:r>
    </w:p>
    <w:p w14:paraId="23FAD831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citire(int* x) //x este numarul ce va fi citit</w:t>
      </w:r>
    </w:p>
    <w:p w14:paraId="6944A1D8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0901D7B4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do</w:t>
      </w:r>
    </w:p>
    <w:p w14:paraId="26BCCE03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343816B7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"Introduceti numarul dorit: ";</w:t>
      </w:r>
    </w:p>
    <w:p w14:paraId="66CC4B36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*x;</w:t>
      </w:r>
    </w:p>
    <w:p w14:paraId="466E4390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 while ((*x &lt;= 0) || (nr_cifre(*x) &gt; 4));</w:t>
      </w:r>
    </w:p>
    <w:p w14:paraId="0F22C933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448D73DB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1A27998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//verificarea daca un numar este prim sau nu</w:t>
      </w:r>
    </w:p>
    <w:p w14:paraId="511F784F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bool dc_prim(int n) //n este valoarea testata</w:t>
      </w:r>
    </w:p>
    <w:p w14:paraId="3F576277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16694686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bool x = true;</w:t>
      </w:r>
    </w:p>
    <w:p w14:paraId="5FC34D9B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== 2)</w:t>
      </w:r>
    </w:p>
    <w:p w14:paraId="628525B9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905120F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== 1 || n % 2 == 0)</w:t>
      </w:r>
    </w:p>
    <w:p w14:paraId="429299D9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0D24EFDA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false;</w:t>
      </w:r>
    </w:p>
    <w:p w14:paraId="5D1245C0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10AC280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34D4639F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for (int i = 3; i * i &lt;= n; i += 2)</w:t>
      </w:r>
    </w:p>
    <w:p w14:paraId="52FE8A4D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% i == 0)</w:t>
      </w:r>
    </w:p>
    <w:p w14:paraId="0A0C8704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1DA44C2B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false;</w:t>
      </w:r>
    </w:p>
    <w:p w14:paraId="430ACB70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102B5BE9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6A71B369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6FCC512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4A211C07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33D263C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//programul principal</w:t>
      </w:r>
    </w:p>
    <w:p w14:paraId="0BF0C901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2F5BF2EC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{</w:t>
      </w:r>
    </w:p>
    <w:p w14:paraId="75830D1D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n;</w:t>
      </w:r>
    </w:p>
    <w:p w14:paraId="3F9B1961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citire(&amp;n);</w:t>
      </w:r>
    </w:p>
    <w:p w14:paraId="3C298437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(dc_prim(n)) //(dc_prim(n)!=0), adica TRUE</w:t>
      </w:r>
    </w:p>
    <w:p w14:paraId="1FC213FD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"Numarul " &lt;&lt; n &lt;&lt; " este prim\n";</w:t>
      </w:r>
    </w:p>
    <w:p w14:paraId="73859ADD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else</w:t>
      </w:r>
    </w:p>
    <w:p w14:paraId="6792F4D6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"Numarul " &lt;&lt; n &lt;&lt; " nu este prim\n";</w:t>
      </w:r>
    </w:p>
    <w:p w14:paraId="0BC7ACF5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0642E61C" w14:textId="77777777" w:rsidR="00371108" w:rsidRPr="00371108" w:rsidRDefault="00371108" w:rsidP="00371108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(0);</w:t>
      </w:r>
    </w:p>
    <w:p w14:paraId="4F826F00" w14:textId="44851044" w:rsidR="00371108" w:rsidRPr="007B713A" w:rsidRDefault="00371108" w:rsidP="00371108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371108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FCDDD04" w14:textId="57A4B3E6" w:rsidR="008D1C52" w:rsidRPr="007B713A" w:rsidRDefault="008D1C52" w:rsidP="00371108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64966967" w14:textId="296D9636" w:rsidR="008D1C52" w:rsidRPr="007B713A" w:rsidRDefault="008D1C52" w:rsidP="00371108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drawing>
          <wp:inline distT="0" distB="0" distL="0" distR="0" wp14:anchorId="1BAA580E" wp14:editId="7100C60F">
            <wp:extent cx="29813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F6B" w14:textId="48DB5741" w:rsidR="008D1C52" w:rsidRPr="007B713A" w:rsidRDefault="008D1C52" w:rsidP="00371108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1AF2258" w14:textId="7A088FCE" w:rsidR="008D1C52" w:rsidRPr="007B713A" w:rsidRDefault="008D1C52" w:rsidP="008D1C52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13</w:t>
      </w:r>
    </w:p>
    <w:p w14:paraId="4E49E5CB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13.</w:t>
      </w:r>
    </w:p>
    <w:p w14:paraId="04018307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Scrieţi un subprogram care returnează suma divizorilor proprii (fără 1 şi el însuşi) ai</w:t>
      </w:r>
    </w:p>
    <w:p w14:paraId="490C54B2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unui număr întreg pozitiv, cu cel mult 4 cifre, transmis ca parametru.</w:t>
      </w:r>
    </w:p>
    <w:p w14:paraId="791A107F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77F7BE30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648208F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48160828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1043CA44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3B33D1E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//citirea numarului</w:t>
      </w:r>
    </w:p>
    <w:p w14:paraId="5E3C5408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int citire()</w:t>
      </w:r>
    </w:p>
    <w:p w14:paraId="4B709038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859A1F7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x; //numarul ce va fi citit</w:t>
      </w:r>
    </w:p>
    <w:p w14:paraId="61A7509A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do {</w:t>
      </w:r>
    </w:p>
    <w:p w14:paraId="6ACC15E9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"Introduceti numarul dorit: ";</w:t>
      </w:r>
    </w:p>
    <w:p w14:paraId="3271700D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x;</w:t>
      </w:r>
    </w:p>
    <w:p w14:paraId="44E4657C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 while (x &lt;= 0 || x &gt; 9999);</w:t>
      </w:r>
    </w:p>
    <w:p w14:paraId="091619D2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FE9439D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22D3ABF6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D78D29C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//suma divizorilor (fara 1 si el insusi)</w:t>
      </w:r>
    </w:p>
    <w:p w14:paraId="0F348723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int suma_div(int n)</w:t>
      </w:r>
    </w:p>
    <w:p w14:paraId="6D3102BC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0C42C8E8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s = 0;</w:t>
      </w:r>
    </w:p>
    <w:p w14:paraId="79222141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for (int i = 2; i &lt;= n / 2; i++)</w:t>
      </w:r>
    </w:p>
    <w:p w14:paraId="2D62A490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 % i == 0)</w:t>
      </w:r>
    </w:p>
    <w:p w14:paraId="3C4FFC28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 += i;</w:t>
      </w:r>
    </w:p>
    <w:p w14:paraId="63896E2F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s;</w:t>
      </w:r>
    </w:p>
    <w:p w14:paraId="2A54F13E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7B7AE25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7CA07404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//programul principal</w:t>
      </w:r>
    </w:p>
    <w:p w14:paraId="328FAE99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int main()</w:t>
      </w:r>
    </w:p>
    <w:p w14:paraId="4D29E1D9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ACA197F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n;</w:t>
      </w:r>
    </w:p>
    <w:p w14:paraId="16410AE9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= citire();</w:t>
      </w:r>
    </w:p>
    <w:p w14:paraId="584C4417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"Suma divizorilor lui " &lt;&lt; n &lt;&lt; " este: " &lt;&lt; suma_div(n) &lt;&lt; '\n';</w:t>
      </w:r>
    </w:p>
    <w:p w14:paraId="00DD1015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3BBEB46B" w14:textId="77777777" w:rsidR="00BD7D14" w:rsidRPr="00BD7D14" w:rsidRDefault="00BD7D14" w:rsidP="00BD7D14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(0);</w:t>
      </w:r>
    </w:p>
    <w:p w14:paraId="1E1C4EF5" w14:textId="1191F7F5" w:rsidR="00BD7D14" w:rsidRPr="007B713A" w:rsidRDefault="00BD7D14" w:rsidP="00BD7D14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BD7D14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27E22EC6" w14:textId="2B292152" w:rsidR="00BD7D14" w:rsidRPr="007B713A" w:rsidRDefault="00BD7D14" w:rsidP="00BD7D14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63F013E3" w14:textId="5D8E1606" w:rsidR="00BD7D14" w:rsidRPr="007B713A" w:rsidRDefault="00BD7D14" w:rsidP="00BD7D14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drawing>
          <wp:inline distT="0" distB="0" distL="0" distR="0" wp14:anchorId="0CDF880D" wp14:editId="76731277">
            <wp:extent cx="273367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C969" w14:textId="122253DF" w:rsidR="00BD7D14" w:rsidRPr="007B713A" w:rsidRDefault="00BD7D14" w:rsidP="00BD7D14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9F8456A" w14:textId="3D7FD431" w:rsidR="00BD7D14" w:rsidRPr="007B713A" w:rsidRDefault="00825895" w:rsidP="00825895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14</w:t>
      </w:r>
    </w:p>
    <w:p w14:paraId="6041ACCC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14.</w:t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Scrieţi un subprogram care returnează cea mai mare cifră a unui număr</w:t>
      </w:r>
    </w:p>
    <w:p w14:paraId="528EF369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natural, cu cel mult 8 cifre, transmis ca parametru.</w:t>
      </w:r>
    </w:p>
    <w:p w14:paraId="511CF329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5EA95AF0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2128A5F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3C53288B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5D4721A7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CE2F69D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//numarul de cifre al unui numar transmis ca parametru</w:t>
      </w:r>
    </w:p>
    <w:p w14:paraId="7A1B8A9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nr_cifre(int n) //n este numarul folosit spre prelucrare</w:t>
      </w:r>
    </w:p>
    <w:p w14:paraId="0DA0035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4EAC1311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 = 0; //nr. de cifre</w:t>
      </w:r>
    </w:p>
    <w:p w14:paraId="3A64487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(n) //n!=0</w:t>
      </w:r>
    </w:p>
    <w:p w14:paraId="343C0C0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7EA5BDAE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/= 10; //n=n/10;</w:t>
      </w:r>
    </w:p>
    <w:p w14:paraId="376AC04F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x++;</w:t>
      </w:r>
    </w:p>
    <w:p w14:paraId="15607988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31232049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B9A6E1B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5E7ED6A0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2FCA9A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//citirea unui nr. intreg pozitiv de maxim 8 cifre</w:t>
      </w:r>
    </w:p>
    <w:p w14:paraId="7204D988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citire(long long* x)</w:t>
      </w:r>
    </w:p>
    <w:p w14:paraId="3F1A384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6BED0D9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do {</w:t>
      </w:r>
    </w:p>
    <w:p w14:paraId="002E92D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numarul: ";</w:t>
      </w:r>
    </w:p>
    <w:p w14:paraId="15C37B00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*x;</w:t>
      </w:r>
    </w:p>
    <w:p w14:paraId="07527A6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 while ((*x &lt;= 0) || (nr_cifre(*x) &gt; 8));</w:t>
      </w:r>
    </w:p>
    <w:p w14:paraId="022DB91C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2F2312FD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F9C3933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//cifra maxima a unui numar intreg</w:t>
      </w:r>
    </w:p>
    <w:p w14:paraId="574B52DF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int cifra_maxima(long long n)</w:t>
      </w:r>
    </w:p>
    <w:p w14:paraId="7FB72879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098A6A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x, y; </w:t>
      </w:r>
    </w:p>
    <w:p w14:paraId="6B3D9EA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(nr_cifre(n) == 1)</w:t>
      </w:r>
    </w:p>
    <w:p w14:paraId="35FBFB3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n;</w:t>
      </w:r>
    </w:p>
    <w:p w14:paraId="1EE0DD06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n % 10;</w:t>
      </w:r>
    </w:p>
    <w:p w14:paraId="338BEE92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 != 0)</w:t>
      </w:r>
    </w:p>
    <w:p w14:paraId="1A4C2425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76134F6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= n / 10; //n/=10;</w:t>
      </w:r>
    </w:p>
    <w:p w14:paraId="5DD9B91F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y = n % 10; //n%=10;</w:t>
      </w:r>
    </w:p>
    <w:p w14:paraId="049FB59A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(y &gt; x)</w:t>
      </w:r>
    </w:p>
    <w:p w14:paraId="7E069887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 = y;</w:t>
      </w:r>
    </w:p>
    <w:p w14:paraId="5E166D1A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1D64543E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D00812D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7686D19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C2E1213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//functia principala in rulare</w:t>
      </w:r>
    </w:p>
    <w:p w14:paraId="1E78535F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void main()</w:t>
      </w:r>
    </w:p>
    <w:p w14:paraId="09232FA4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25E76F09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long long n;</w:t>
      </w:r>
    </w:p>
    <w:p w14:paraId="3A9B788C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citire(&amp;n);</w:t>
      </w:r>
    </w:p>
    <w:p w14:paraId="796C6940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"Cea mai mare cifra a numarului: " &lt;&lt; cifra_maxima(n) &lt;&lt; '\n';</w:t>
      </w:r>
    </w:p>
    <w:p w14:paraId="4F0EA6A6" w14:textId="77777777" w:rsidR="00825895" w:rsidRPr="00825895" w:rsidRDefault="00825895" w:rsidP="00825895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001C0573" w14:textId="2582DFBF" w:rsidR="00825895" w:rsidRPr="007B713A" w:rsidRDefault="00825895" w:rsidP="00825895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825895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28CE6C0B" w14:textId="1213AAAE" w:rsidR="00BD3AA3" w:rsidRPr="007B713A" w:rsidRDefault="00BD3AA3" w:rsidP="00825895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17879008" w14:textId="47522F94" w:rsidR="00BD3AA3" w:rsidRPr="00825895" w:rsidRDefault="00BD3AA3" w:rsidP="00825895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drawing>
          <wp:inline distT="0" distB="0" distL="0" distR="0" wp14:anchorId="36F82266" wp14:editId="684C7087">
            <wp:extent cx="276225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2E8" w14:textId="77777777" w:rsidR="00825895" w:rsidRPr="007B713A" w:rsidRDefault="00825895" w:rsidP="00825895">
      <w:pPr>
        <w:rPr>
          <w:color w:val="auto"/>
          <w:lang w:val="ro-RO" w:eastAsia="ro-RO"/>
        </w:rPr>
      </w:pPr>
    </w:p>
    <w:p w14:paraId="3581D4E3" w14:textId="28206D8D" w:rsidR="008D1C52" w:rsidRPr="007B713A" w:rsidRDefault="00BD3AA3" w:rsidP="00BD3AA3">
      <w:pPr>
        <w:pStyle w:val="Heading1"/>
        <w:rPr>
          <w:color w:val="auto"/>
          <w:lang w:val="ro-RO" w:eastAsia="ro-RO"/>
        </w:rPr>
      </w:pPr>
      <w:r w:rsidRPr="007B713A">
        <w:rPr>
          <w:color w:val="auto"/>
          <w:lang w:val="ro-RO" w:eastAsia="ro-RO"/>
        </w:rPr>
        <w:t>Exercitiul 15</w:t>
      </w:r>
    </w:p>
    <w:p w14:paraId="4EFBD57B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15.</w:t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Scrieţi un subprogram care primeşte printr-un parametru un numar intreg</w:t>
      </w:r>
    </w:p>
    <w:p w14:paraId="2E39A10F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pozitiv, cu maximum 8 cifre şi returnează suma cifrelor numărului.</w:t>
      </w:r>
    </w:p>
    <w:p w14:paraId="73E479F6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*/</w:t>
      </w:r>
    </w:p>
    <w:p w14:paraId="1F27D771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5680D44E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275D8E67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B2CC5A2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//numarul de cifre al unui numar transmis ca parametru</w:t>
      </w:r>
    </w:p>
    <w:p w14:paraId="0FA6A4E2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nr_cifre(int n) //n este numarul folosit spre prelucrare</w:t>
      </w:r>
    </w:p>
    <w:p w14:paraId="07101B17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0FEC028C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 = 0; //nr. de cifre</w:t>
      </w:r>
    </w:p>
    <w:p w14:paraId="6C2A6962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(n) //n!=0</w:t>
      </w:r>
    </w:p>
    <w:p w14:paraId="3219BB1B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202BC0DE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/= 10; //n=n/10;</w:t>
      </w:r>
    </w:p>
    <w:p w14:paraId="4992D81E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x++;</w:t>
      </w:r>
    </w:p>
    <w:p w14:paraId="2179DE1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ab/>
        <w:t>}</w:t>
      </w:r>
    </w:p>
    <w:p w14:paraId="5B495D50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288D9ACF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5B78BB62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1B983AE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//citirea unui nr. intreg pozitiv de maxim 8 cifre</w:t>
      </w:r>
    </w:p>
    <w:p w14:paraId="04FD855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citire(long long* x)</w:t>
      </w:r>
    </w:p>
    <w:p w14:paraId="0CF09633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04BEDC3A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do {</w:t>
      </w:r>
    </w:p>
    <w:p w14:paraId="29134B4E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numarul: ";</w:t>
      </w:r>
    </w:p>
    <w:p w14:paraId="643CA595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*x;</w:t>
      </w:r>
    </w:p>
    <w:p w14:paraId="05A9327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 while ((*x &lt;= 0) || (nr_cifre(*x) &gt; 8));</w:t>
      </w:r>
    </w:p>
    <w:p w14:paraId="4701402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1606812B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12960B2B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//cifra maxima a unui numar intreg</w:t>
      </w:r>
    </w:p>
    <w:p w14:paraId="21371B1C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int suma_cifre(long long n)</w:t>
      </w:r>
    </w:p>
    <w:p w14:paraId="5A17B446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A6BB69F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s = 0;</w:t>
      </w:r>
    </w:p>
    <w:p w14:paraId="7149DFC1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(nr_cifre(n) == 1)</w:t>
      </w:r>
    </w:p>
    <w:p w14:paraId="3A19E1D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n;</w:t>
      </w:r>
    </w:p>
    <w:p w14:paraId="0DF95F7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 != 0)</w:t>
      </w:r>
    </w:p>
    <w:p w14:paraId="32CFAC06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64073593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 = s + n % 10;</w:t>
      </w:r>
    </w:p>
    <w:p w14:paraId="039F289D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/= 10;</w:t>
      </w:r>
    </w:p>
    <w:p w14:paraId="0BE5CB35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09B15E43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s;</w:t>
      </w:r>
    </w:p>
    <w:p w14:paraId="7479F80B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062DB7AF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22EC6774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//functia principala in rulare</w:t>
      </w:r>
    </w:p>
    <w:p w14:paraId="62498D6D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void main()</w:t>
      </w:r>
    </w:p>
    <w:p w14:paraId="3AC388F5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7A69EA3B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long long n;</w:t>
      </w:r>
    </w:p>
    <w:p w14:paraId="4C4BC15C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citire(&amp;n);</w:t>
      </w:r>
    </w:p>
    <w:p w14:paraId="1145BDDE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"Suma cifrelor este: " &lt;&lt; suma_cifre(n) &lt;&lt; '\n';</w:t>
      </w:r>
    </w:p>
    <w:p w14:paraId="3B91A027" w14:textId="77777777" w:rsidR="00924D6F" w:rsidRPr="00924D6F" w:rsidRDefault="00924D6F" w:rsidP="00924D6F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5CB9BBFA" w14:textId="154A33D1" w:rsidR="00924D6F" w:rsidRPr="007B713A" w:rsidRDefault="00924D6F" w:rsidP="00924D6F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924D6F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5AB29398" w14:textId="0FD510AE" w:rsidR="00924D6F" w:rsidRPr="007B713A" w:rsidRDefault="00924D6F" w:rsidP="00924D6F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7BED8A3F" w14:textId="7C5F3458" w:rsidR="00924D6F" w:rsidRPr="007B713A" w:rsidRDefault="00924D6F" w:rsidP="00924D6F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drawing>
          <wp:inline distT="0" distB="0" distL="0" distR="0" wp14:anchorId="3C8E06AC" wp14:editId="2FA2D1B2">
            <wp:extent cx="2733675" cy="1152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110" w14:textId="3FFA5D6B" w:rsidR="00924D6F" w:rsidRPr="007B713A" w:rsidRDefault="00924D6F" w:rsidP="00924D6F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2DE9CCE" w14:textId="75828EB0" w:rsidR="00924D6F" w:rsidRPr="007B713A" w:rsidRDefault="00830423" w:rsidP="00830423">
      <w:pPr>
        <w:pStyle w:val="Heading1"/>
        <w:rPr>
          <w:rFonts w:eastAsia="Times New Roman"/>
          <w:color w:val="auto"/>
          <w:lang w:val="ro-RO" w:eastAsia="ro-RO"/>
        </w:rPr>
      </w:pPr>
      <w:r w:rsidRPr="007B713A">
        <w:rPr>
          <w:rFonts w:eastAsia="Times New Roman"/>
          <w:color w:val="auto"/>
          <w:lang w:val="ro-RO" w:eastAsia="ro-RO"/>
        </w:rPr>
        <w:t>Exercitiul 16</w:t>
      </w:r>
    </w:p>
    <w:p w14:paraId="50F92454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b/>
          <w:bCs/>
          <w:color w:val="auto"/>
          <w:sz w:val="19"/>
          <w:szCs w:val="19"/>
          <w:lang w:val="ro-RO" w:eastAsia="ro-RO"/>
        </w:rPr>
        <w:t>Exercitiu 16.</w:t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 xml:space="preserve"> Scrieţi un subprogram care primeşte printr-un parametru o valoare naturală n</w:t>
      </w:r>
      <w:r w:rsidRPr="00830423">
        <w:rPr>
          <w:rFonts w:eastAsia="Times New Roman" w:cs="Times New Roman"/>
          <w:color w:val="auto"/>
          <w:sz w:val="24"/>
          <w:szCs w:val="24"/>
          <w:lang w:val="ro-RO" w:eastAsia="ro-RO"/>
        </w:rPr>
        <w:t xml:space="preserve">, </w:t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cu maximum 8 cifre şi returnează numărul de cifre pare ale numărului n.</w:t>
      </w:r>
    </w:p>
    <w:p w14:paraId="00F3858F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lastRenderedPageBreak/>
        <w:t>*/</w:t>
      </w:r>
    </w:p>
    <w:p w14:paraId="195766AA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90A4593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#include&lt;iostream&gt;</w:t>
      </w:r>
    </w:p>
    <w:p w14:paraId="2A1BF820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using namespace std;</w:t>
      </w:r>
    </w:p>
    <w:p w14:paraId="0E0AAC02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A758E09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//numarul de cifre al unui numar transmis ca parametru</w:t>
      </w:r>
    </w:p>
    <w:p w14:paraId="1AD6C9C9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nr_cifre(int n) //n este numarul folosit spre prelucrare</w:t>
      </w:r>
    </w:p>
    <w:p w14:paraId="3D07E7AE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734FD8DF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x = 0; //nr. de cifre</w:t>
      </w:r>
    </w:p>
    <w:p w14:paraId="593FDAF9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(n) //n!=0</w:t>
      </w:r>
    </w:p>
    <w:p w14:paraId="01C054F5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4A87EDF4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/= 10; //n=n/10;</w:t>
      </w:r>
    </w:p>
    <w:p w14:paraId="5BC09743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x++;</w:t>
      </w:r>
    </w:p>
    <w:p w14:paraId="0677CC38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3CE242E1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x;</w:t>
      </w:r>
    </w:p>
    <w:p w14:paraId="4F2C96F7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7CA86AC7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64154775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//citirea unui nr. intreg pozitiv de maxim 8 cifre</w:t>
      </w:r>
    </w:p>
    <w:p w14:paraId="1F633463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void citire(long long* x)</w:t>
      </w:r>
    </w:p>
    <w:p w14:paraId="3BDD8E7C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DB000B1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do {</w:t>
      </w:r>
    </w:p>
    <w:p w14:paraId="24175162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"Dati numarul: ";</w:t>
      </w:r>
    </w:p>
    <w:p w14:paraId="2D99D03B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cin &gt;&gt; *x;</w:t>
      </w:r>
    </w:p>
    <w:p w14:paraId="00D620AF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 while ((*x &lt;= 0) || (nr_cifre(*x) &gt; 8));</w:t>
      </w:r>
    </w:p>
    <w:p w14:paraId="31B0845C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5BD28C65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3760F544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//numarul de cifre pare ale unui numar intreg</w:t>
      </w:r>
    </w:p>
    <w:p w14:paraId="1DAE0986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int nr_cifre_pare(long long n)</w:t>
      </w:r>
    </w:p>
    <w:p w14:paraId="38B008A9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544910F6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int y, k = 0;</w:t>
      </w:r>
    </w:p>
    <w:p w14:paraId="121C97D8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(nr_cifre(n) == 1)</w:t>
      </w:r>
    </w:p>
    <w:p w14:paraId="6DF9F137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n;</w:t>
      </w:r>
    </w:p>
    <w:p w14:paraId="28A7AA37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while (n != 0)</w:t>
      </w:r>
    </w:p>
    <w:p w14:paraId="4339D4B9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{</w:t>
      </w:r>
    </w:p>
    <w:p w14:paraId="1CA2A7C2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y = n % 10;</w:t>
      </w:r>
    </w:p>
    <w:p w14:paraId="270A7C32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if (y % 2 == 0)</w:t>
      </w:r>
    </w:p>
    <w:p w14:paraId="584B3EEA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k++;</w:t>
      </w:r>
    </w:p>
    <w:p w14:paraId="59B96C0D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</w: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n /= 10;</w:t>
      </w:r>
    </w:p>
    <w:p w14:paraId="39730EC8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}</w:t>
      </w:r>
    </w:p>
    <w:p w14:paraId="0E0AE341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return k;</w:t>
      </w:r>
    </w:p>
    <w:p w14:paraId="52BCEADC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348AE73E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4FD60FE3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//functia principala in rulare</w:t>
      </w:r>
    </w:p>
    <w:p w14:paraId="622C538D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void main()</w:t>
      </w:r>
    </w:p>
    <w:p w14:paraId="598E2B20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{</w:t>
      </w:r>
    </w:p>
    <w:p w14:paraId="3E1961D6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long long n;</w:t>
      </w:r>
    </w:p>
    <w:p w14:paraId="6ECB2834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citire(&amp;n);</w:t>
      </w:r>
    </w:p>
    <w:p w14:paraId="02D24E74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"Numarul de cifre pare dintr-un numar intreg este: ";</w:t>
      </w:r>
    </w:p>
    <w:p w14:paraId="5918597C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cout &lt;&lt; nr_cifre_pare(n) &lt;&lt; '\n';</w:t>
      </w:r>
    </w:p>
    <w:p w14:paraId="162DBD5F" w14:textId="77777777" w:rsidR="00830423" w:rsidRPr="00830423" w:rsidRDefault="00830423" w:rsidP="00830423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ab/>
        <w:t>system("pause");</w:t>
      </w:r>
    </w:p>
    <w:p w14:paraId="73C6AF63" w14:textId="22DA4BB7" w:rsidR="00830423" w:rsidRPr="007B713A" w:rsidRDefault="00830423" w:rsidP="00830423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  <w:r w:rsidRPr="00830423">
        <w:rPr>
          <w:rFonts w:eastAsia="Times New Roman" w:cs="Times New Roman"/>
          <w:color w:val="auto"/>
          <w:sz w:val="19"/>
          <w:szCs w:val="19"/>
          <w:lang w:val="ro-RO" w:eastAsia="ro-RO"/>
        </w:rPr>
        <w:t>}</w:t>
      </w:r>
    </w:p>
    <w:p w14:paraId="2B977E21" w14:textId="6DCE78E0" w:rsidR="00AF13D9" w:rsidRPr="007B713A" w:rsidRDefault="00AF13D9" w:rsidP="00830423">
      <w:pPr>
        <w:spacing w:after="160"/>
        <w:ind w:firstLine="0"/>
        <w:jc w:val="both"/>
        <w:rPr>
          <w:rFonts w:eastAsia="Times New Roman" w:cs="Times New Roman"/>
          <w:color w:val="auto"/>
          <w:sz w:val="19"/>
          <w:szCs w:val="19"/>
          <w:lang w:val="ro-RO" w:eastAsia="ro-RO"/>
        </w:rPr>
      </w:pPr>
    </w:p>
    <w:p w14:paraId="25000EC1" w14:textId="70F13BB1" w:rsidR="00AF13D9" w:rsidRPr="00830423" w:rsidRDefault="00AF13D9" w:rsidP="00830423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 w:rsidRPr="007B713A">
        <w:rPr>
          <w:noProof/>
          <w:color w:val="auto"/>
        </w:rPr>
        <w:lastRenderedPageBreak/>
        <w:drawing>
          <wp:inline distT="0" distB="0" distL="0" distR="0" wp14:anchorId="718BE803" wp14:editId="1F50BEE4">
            <wp:extent cx="3933825" cy="1571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012" w14:textId="77777777" w:rsidR="00830423" w:rsidRPr="007B713A" w:rsidRDefault="00830423" w:rsidP="00830423">
      <w:pPr>
        <w:rPr>
          <w:color w:val="auto"/>
          <w:lang w:val="ro-RO" w:eastAsia="ro-RO"/>
        </w:rPr>
      </w:pPr>
    </w:p>
    <w:p w14:paraId="7F17884B" w14:textId="77777777" w:rsidR="00BD3AA3" w:rsidRPr="007B713A" w:rsidRDefault="00BD3AA3" w:rsidP="00BD3AA3">
      <w:pPr>
        <w:rPr>
          <w:color w:val="auto"/>
          <w:lang w:val="ro-RO" w:eastAsia="ro-RO"/>
        </w:rPr>
      </w:pPr>
    </w:p>
    <w:p w14:paraId="1FDA69F9" w14:textId="77777777" w:rsidR="006C6FC2" w:rsidRPr="007B713A" w:rsidRDefault="006C6FC2" w:rsidP="006C6FC2">
      <w:pPr>
        <w:rPr>
          <w:color w:val="auto"/>
          <w:lang w:val="ro-RO" w:eastAsia="ro-RO"/>
        </w:rPr>
      </w:pPr>
    </w:p>
    <w:p w14:paraId="03E0B0AC" w14:textId="77777777" w:rsidR="00293B41" w:rsidRPr="007B713A" w:rsidRDefault="00293B41" w:rsidP="00293B41">
      <w:pPr>
        <w:rPr>
          <w:color w:val="auto"/>
          <w:lang w:val="ro-RO" w:eastAsia="ro-RO"/>
        </w:rPr>
      </w:pPr>
    </w:p>
    <w:p w14:paraId="3AC5F056" w14:textId="77777777" w:rsidR="00635C89" w:rsidRPr="00635C89" w:rsidRDefault="00635C89" w:rsidP="00635C89">
      <w:pPr>
        <w:spacing w:after="160"/>
        <w:ind w:firstLine="0"/>
        <w:jc w:val="both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83E97D7" w14:textId="77777777" w:rsidR="009950C8" w:rsidRPr="007B713A" w:rsidRDefault="009950C8" w:rsidP="009950C8">
      <w:pPr>
        <w:rPr>
          <w:color w:val="auto"/>
          <w:lang w:val="ro-RO" w:eastAsia="ro-RO"/>
        </w:rPr>
      </w:pPr>
    </w:p>
    <w:p w14:paraId="4C1D5A9D" w14:textId="77777777" w:rsidR="001A0C43" w:rsidRPr="007B713A" w:rsidRDefault="001A0C43" w:rsidP="001A0C43">
      <w:pPr>
        <w:rPr>
          <w:color w:val="auto"/>
        </w:rPr>
      </w:pPr>
    </w:p>
    <w:sectPr w:rsidR="001A0C43" w:rsidRPr="007B713A">
      <w:footerReference w:type="default" r:id="rId26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FAD5" w14:textId="77777777" w:rsidR="00CA4405" w:rsidRDefault="00CA4405">
      <w:r>
        <w:separator/>
      </w:r>
    </w:p>
  </w:endnote>
  <w:endnote w:type="continuationSeparator" w:id="0">
    <w:p w14:paraId="0CD1AF8A" w14:textId="77777777" w:rsidR="00CA4405" w:rsidRDefault="00CA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77C0" w14:textId="77777777" w:rsidR="002A792A" w:rsidRDefault="00CA4405">
    <w:pPr>
      <w:pStyle w:val="Footer"/>
    </w:pPr>
    <w:sdt>
      <w:sdtPr>
        <w:alias w:val="Enter Company Name:"/>
        <w:tag w:val="Enter Company Name:"/>
        <w:id w:val="-397664319"/>
        <w:placeholder>
          <w:docPart w:val="785BCA4EB2F043BF9BCFDEF4736A32BC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DFEB" w14:textId="77777777" w:rsidR="00CA4405" w:rsidRDefault="00CA4405">
      <w:r>
        <w:separator/>
      </w:r>
    </w:p>
  </w:footnote>
  <w:footnote w:type="continuationSeparator" w:id="0">
    <w:p w14:paraId="105B1264" w14:textId="77777777" w:rsidR="00CA4405" w:rsidRDefault="00CA4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91FFB"/>
    <w:multiLevelType w:val="hybridMultilevel"/>
    <w:tmpl w:val="FA66B482"/>
    <w:lvl w:ilvl="0" w:tplc="0B80AE44">
      <w:start w:val="1"/>
      <w:numFmt w:val="lowerLetter"/>
      <w:lvlText w:val="%1."/>
      <w:lvlJc w:val="left"/>
      <w:pPr>
        <w:ind w:left="1077" w:hanging="360"/>
      </w:pPr>
      <w:rPr>
        <w:rFonts w:ascii="Consolas" w:hAnsi="Consolas" w:hint="default"/>
        <w:color w:val="000000"/>
        <w:sz w:val="19"/>
      </w:rPr>
    </w:lvl>
    <w:lvl w:ilvl="1" w:tplc="04180019" w:tentative="1">
      <w:start w:val="1"/>
      <w:numFmt w:val="lowerLetter"/>
      <w:lvlText w:val="%2."/>
      <w:lvlJc w:val="left"/>
      <w:pPr>
        <w:ind w:left="1797" w:hanging="360"/>
      </w:pPr>
    </w:lvl>
    <w:lvl w:ilvl="2" w:tplc="0418001B" w:tentative="1">
      <w:start w:val="1"/>
      <w:numFmt w:val="lowerRoman"/>
      <w:lvlText w:val="%3."/>
      <w:lvlJc w:val="right"/>
      <w:pPr>
        <w:ind w:left="2517" w:hanging="180"/>
      </w:pPr>
    </w:lvl>
    <w:lvl w:ilvl="3" w:tplc="0418000F" w:tentative="1">
      <w:start w:val="1"/>
      <w:numFmt w:val="decimal"/>
      <w:lvlText w:val="%4."/>
      <w:lvlJc w:val="left"/>
      <w:pPr>
        <w:ind w:left="3237" w:hanging="360"/>
      </w:pPr>
    </w:lvl>
    <w:lvl w:ilvl="4" w:tplc="04180019" w:tentative="1">
      <w:start w:val="1"/>
      <w:numFmt w:val="lowerLetter"/>
      <w:lvlText w:val="%5."/>
      <w:lvlJc w:val="left"/>
      <w:pPr>
        <w:ind w:left="3957" w:hanging="360"/>
      </w:pPr>
    </w:lvl>
    <w:lvl w:ilvl="5" w:tplc="0418001B" w:tentative="1">
      <w:start w:val="1"/>
      <w:numFmt w:val="lowerRoman"/>
      <w:lvlText w:val="%6."/>
      <w:lvlJc w:val="right"/>
      <w:pPr>
        <w:ind w:left="4677" w:hanging="180"/>
      </w:pPr>
    </w:lvl>
    <w:lvl w:ilvl="6" w:tplc="0418000F" w:tentative="1">
      <w:start w:val="1"/>
      <w:numFmt w:val="decimal"/>
      <w:lvlText w:val="%7."/>
      <w:lvlJc w:val="left"/>
      <w:pPr>
        <w:ind w:left="5397" w:hanging="360"/>
      </w:pPr>
    </w:lvl>
    <w:lvl w:ilvl="7" w:tplc="04180019" w:tentative="1">
      <w:start w:val="1"/>
      <w:numFmt w:val="lowerLetter"/>
      <w:lvlText w:val="%8."/>
      <w:lvlJc w:val="left"/>
      <w:pPr>
        <w:ind w:left="6117" w:hanging="360"/>
      </w:pPr>
    </w:lvl>
    <w:lvl w:ilvl="8" w:tplc="041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DA14A4"/>
    <w:multiLevelType w:val="hybridMultilevel"/>
    <w:tmpl w:val="50DC804C"/>
    <w:lvl w:ilvl="0" w:tplc="84F04EFA">
      <w:start w:val="1"/>
      <w:numFmt w:val="lowerLetter"/>
      <w:lvlText w:val="%1."/>
      <w:lvlJc w:val="left"/>
      <w:pPr>
        <w:ind w:left="717" w:hanging="360"/>
      </w:pPr>
      <w:rPr>
        <w:rFonts w:ascii="Consolas" w:hAnsi="Consolas" w:hint="default"/>
        <w:sz w:val="19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A05A7"/>
    <w:multiLevelType w:val="multilevel"/>
    <w:tmpl w:val="26D2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8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4"/>
  </w:num>
  <w:num w:numId="8">
    <w:abstractNumId w:val="20"/>
  </w:num>
  <w:num w:numId="9">
    <w:abstractNumId w:val="10"/>
  </w:num>
  <w:num w:numId="10">
    <w:abstractNumId w:val="23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26"/>
  </w:num>
  <w:num w:numId="20">
    <w:abstractNumId w:val="2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21"/>
  </w:num>
  <w:num w:numId="25">
    <w:abstractNumId w:val="16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22"/>
  </w:num>
  <w:num w:numId="37">
    <w:abstractNumId w:val="12"/>
  </w:num>
  <w:num w:numId="38">
    <w:abstractNumId w:val="17"/>
  </w:num>
  <w:num w:numId="39">
    <w:abstractNumId w:val="19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CE"/>
    <w:rsid w:val="000303C2"/>
    <w:rsid w:val="00071A33"/>
    <w:rsid w:val="0008087C"/>
    <w:rsid w:val="000A0F81"/>
    <w:rsid w:val="000A696F"/>
    <w:rsid w:val="00102801"/>
    <w:rsid w:val="001A0C43"/>
    <w:rsid w:val="001E35FF"/>
    <w:rsid w:val="00292900"/>
    <w:rsid w:val="00293B41"/>
    <w:rsid w:val="0029625C"/>
    <w:rsid w:val="002A792A"/>
    <w:rsid w:val="003638E9"/>
    <w:rsid w:val="003658CE"/>
    <w:rsid w:val="00371108"/>
    <w:rsid w:val="00387081"/>
    <w:rsid w:val="004223A9"/>
    <w:rsid w:val="004548D6"/>
    <w:rsid w:val="004B5EAA"/>
    <w:rsid w:val="00516C9D"/>
    <w:rsid w:val="005B653B"/>
    <w:rsid w:val="005C17AF"/>
    <w:rsid w:val="005F3943"/>
    <w:rsid w:val="005F6ACD"/>
    <w:rsid w:val="006205F4"/>
    <w:rsid w:val="00635C89"/>
    <w:rsid w:val="006C6FC2"/>
    <w:rsid w:val="006D480F"/>
    <w:rsid w:val="006F07D7"/>
    <w:rsid w:val="0074392E"/>
    <w:rsid w:val="00751CB9"/>
    <w:rsid w:val="007B713A"/>
    <w:rsid w:val="00823C88"/>
    <w:rsid w:val="00825895"/>
    <w:rsid w:val="00830423"/>
    <w:rsid w:val="008B4B02"/>
    <w:rsid w:val="008D1C52"/>
    <w:rsid w:val="00924D6F"/>
    <w:rsid w:val="009950C8"/>
    <w:rsid w:val="009A2858"/>
    <w:rsid w:val="009B515D"/>
    <w:rsid w:val="00A32A28"/>
    <w:rsid w:val="00AB08ED"/>
    <w:rsid w:val="00AB17FC"/>
    <w:rsid w:val="00AF13D9"/>
    <w:rsid w:val="00B00528"/>
    <w:rsid w:val="00BD3AA3"/>
    <w:rsid w:val="00BD4E5D"/>
    <w:rsid w:val="00BD7D14"/>
    <w:rsid w:val="00BF2918"/>
    <w:rsid w:val="00C3688B"/>
    <w:rsid w:val="00C40E10"/>
    <w:rsid w:val="00C72B2A"/>
    <w:rsid w:val="00CA4405"/>
    <w:rsid w:val="00CE697A"/>
    <w:rsid w:val="00CF7759"/>
    <w:rsid w:val="00D34246"/>
    <w:rsid w:val="00D956E1"/>
    <w:rsid w:val="00D97FC6"/>
    <w:rsid w:val="00E622D6"/>
    <w:rsid w:val="00E74C55"/>
    <w:rsid w:val="00E814A4"/>
    <w:rsid w:val="00E818FF"/>
    <w:rsid w:val="00F06BBE"/>
    <w:rsid w:val="00F801D7"/>
    <w:rsid w:val="00FB7815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D794D"/>
  <w15:chartTrackingRefBased/>
  <w15:docId w15:val="{AB43AAA0-BEC8-416E-9C39-726B511A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052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apple-tab-span">
    <w:name w:val="apple-tab-span"/>
    <w:basedOn w:val="DefaultParagraphFont"/>
    <w:rsid w:val="00B00528"/>
  </w:style>
  <w:style w:type="paragraph" w:styleId="ListParagraph">
    <w:name w:val="List Paragraph"/>
    <w:basedOn w:val="Normal"/>
    <w:uiPriority w:val="34"/>
    <w:unhideWhenUsed/>
    <w:qFormat/>
    <w:rsid w:val="0074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BCA4EB2F043BF9BCFDEF4736A3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87B8B-3D55-4782-B7AF-910EC2C4F842}"/>
      </w:docPartPr>
      <w:docPartBody>
        <w:p w:rsidR="00CB6C1B" w:rsidRDefault="002B2017">
          <w:pPr/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17"/>
    <w:rsid w:val="002B2017"/>
    <w:rsid w:val="00475C73"/>
    <w:rsid w:val="00C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785BCA4EB2F043BF9BCFDEF4736A32BC">
    <w:name w:val="785BCA4EB2F043BF9BCFDEF4736A3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22</Pages>
  <Words>2293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16</cp:revision>
  <cp:lastPrinted>2012-12-03T18:15:00Z</cp:lastPrinted>
  <dcterms:created xsi:type="dcterms:W3CDTF">2022-01-04T11:00:00Z</dcterms:created>
  <dcterms:modified xsi:type="dcterms:W3CDTF">2022-01-04T20:05:00Z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