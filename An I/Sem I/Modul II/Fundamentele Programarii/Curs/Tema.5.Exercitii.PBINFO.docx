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A6788" w14:textId="4A71A80C" w:rsidR="002A792A" w:rsidRDefault="0087509B" w:rsidP="0087509B">
      <w:pPr>
        <w:pStyle w:val="Title"/>
      </w:pPr>
      <w:r>
        <w:t>Tema</w:t>
      </w:r>
    </w:p>
    <w:p w14:paraId="0548B013" w14:textId="3E7A4891" w:rsidR="0087509B" w:rsidRDefault="0087509B" w:rsidP="0087509B">
      <w:pPr>
        <w:pStyle w:val="Subtitle"/>
        <w:jc w:val="left"/>
      </w:pPr>
      <w:r>
        <w:t>NICOLETA RADU</w:t>
      </w:r>
    </w:p>
    <w:p w14:paraId="743EA7FB" w14:textId="22BF4910" w:rsidR="0087509B" w:rsidRDefault="0087509B" w:rsidP="0087509B"/>
    <w:p w14:paraId="1F62AE7A" w14:textId="54F6F8C8" w:rsidR="0087509B" w:rsidRPr="0087509B" w:rsidRDefault="0087509B" w:rsidP="0087509B">
      <w:pPr>
        <w:pStyle w:val="ListParagraph"/>
        <w:numPr>
          <w:ilvl w:val="0"/>
          <w:numId w:val="39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Se dă </w:t>
      </w:r>
      <w:r>
        <w:rPr>
          <w:rStyle w:val="HTMLCode"/>
          <w:rFonts w:eastAsiaTheme="minorEastAsia"/>
          <w:color w:val="C7254E"/>
          <w:sz w:val="19"/>
          <w:szCs w:val="19"/>
          <w:shd w:val="clear" w:color="auto" w:fill="F9F2F4"/>
        </w:rPr>
        <w:t>a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, </w:t>
      </w:r>
      <w:r>
        <w:rPr>
          <w:rStyle w:val="HTMLCode"/>
          <w:rFonts w:eastAsiaTheme="minorEastAsia"/>
          <w:color w:val="C7254E"/>
          <w:sz w:val="19"/>
          <w:szCs w:val="19"/>
          <w:shd w:val="clear" w:color="auto" w:fill="F9F2F4"/>
        </w:rPr>
        <w:t>b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și </w:t>
      </w:r>
      <w:r>
        <w:rPr>
          <w:rStyle w:val="HTMLCode"/>
          <w:rFonts w:eastAsiaTheme="minorEastAsia"/>
          <w:color w:val="C7254E"/>
          <w:sz w:val="19"/>
          <w:szCs w:val="19"/>
          <w:shd w:val="clear" w:color="auto" w:fill="F9F2F4"/>
        </w:rPr>
        <w:t>c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, să se calculeze </w:t>
      </w:r>
      <w:r>
        <w:rPr>
          <w:rStyle w:val="mi"/>
          <w:rFonts w:ascii="MathJax_Math-italic" w:hAnsi="MathJax_Math-italic" w:cs="Helvetica"/>
          <w:color w:val="C7254E"/>
          <w:sz w:val="25"/>
          <w:szCs w:val="25"/>
          <w:bdr w:val="none" w:sz="0" w:space="0" w:color="auto" w:frame="1"/>
          <w:shd w:val="clear" w:color="auto" w:fill="FFFFFF"/>
        </w:rPr>
        <w:t>a</w:t>
      </w:r>
      <w:r>
        <w:rPr>
          <w:rStyle w:val="mi"/>
          <w:rFonts w:ascii="MathJax_Math-italic" w:hAnsi="MathJax_Math-italic" w:cs="Helvetica"/>
          <w:color w:val="C7254E"/>
          <w:sz w:val="25"/>
          <w:szCs w:val="25"/>
          <w:bdr w:val="none" w:sz="0" w:space="0" w:color="auto" w:frame="1"/>
          <w:shd w:val="clear" w:color="auto" w:fill="FFFFFF"/>
        </w:rPr>
        <w:t>^</w:t>
      </w:r>
      <w:r>
        <w:rPr>
          <w:rStyle w:val="mi"/>
          <w:rFonts w:ascii="MathJax_Math-italic" w:hAnsi="MathJax_Math-italic" w:cs="Helvetica"/>
          <w:color w:val="C7254E"/>
          <w:sz w:val="18"/>
          <w:szCs w:val="18"/>
          <w:bdr w:val="none" w:sz="0" w:space="0" w:color="auto" w:frame="1"/>
          <w:shd w:val="clear" w:color="auto" w:fill="FFFFFF"/>
        </w:rPr>
        <w:t>b</w:t>
      </w:r>
      <w:r>
        <w:rPr>
          <w:rStyle w:val="mi"/>
          <w:rFonts w:ascii="MathJax_Math-italic" w:hAnsi="MathJax_Math-italic" w:cs="Helvetica"/>
          <w:color w:val="C7254E"/>
          <w:sz w:val="18"/>
          <w:szCs w:val="18"/>
          <w:bdr w:val="none" w:sz="0" w:space="0" w:color="auto" w:frame="1"/>
          <w:shd w:val="clear" w:color="auto" w:fill="FFFFFF"/>
        </w:rPr>
        <w:t>^</w:t>
      </w:r>
      <w:r>
        <w:rPr>
          <w:rStyle w:val="mi"/>
          <w:rFonts w:ascii="MathJax_Math-italic" w:hAnsi="MathJax_Math-italic" w:cs="Helvetica"/>
          <w:color w:val="C7254E"/>
          <w:sz w:val="13"/>
          <w:szCs w:val="13"/>
          <w:bdr w:val="none" w:sz="0" w:space="0" w:color="auto" w:frame="1"/>
          <w:shd w:val="clear" w:color="auto" w:fill="FFFFFF"/>
        </w:rPr>
        <w:t>c</w:t>
      </w:r>
      <w:r>
        <w:rPr>
          <w:rStyle w:val="mi"/>
          <w:rFonts w:ascii="MathJax_Math-italic" w:hAnsi="MathJax_Math-italic" w:cs="Helvetica"/>
          <w:color w:val="C7254E"/>
          <w:sz w:val="13"/>
          <w:szCs w:val="13"/>
          <w:bdr w:val="none" w:sz="0" w:space="0" w:color="auto" w:frame="1"/>
          <w:shd w:val="clear" w:color="auto" w:fill="FFFFFF"/>
        </w:rPr>
        <w:t xml:space="preserve">  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modulo </w:t>
      </w:r>
      <w:r>
        <w:rPr>
          <w:rStyle w:val="mn"/>
          <w:rFonts w:ascii="MathJax_Main" w:hAnsi="MathJax_Main" w:cs="Helvetica"/>
          <w:color w:val="C7254E"/>
          <w:sz w:val="25"/>
          <w:szCs w:val="25"/>
          <w:bdr w:val="none" w:sz="0" w:space="0" w:color="auto" w:frame="1"/>
          <w:shd w:val="clear" w:color="auto" w:fill="FFFFFF"/>
        </w:rPr>
        <w:t>10</w:t>
      </w:r>
      <w:r>
        <w:rPr>
          <w:rStyle w:val="mn"/>
          <w:rFonts w:ascii="MathJax_Main" w:hAnsi="MathJax_Main" w:cs="Helvetica"/>
          <w:color w:val="C7254E"/>
          <w:sz w:val="25"/>
          <w:szCs w:val="25"/>
          <w:bdr w:val="none" w:sz="0" w:space="0" w:color="auto" w:frame="1"/>
          <w:shd w:val="clear" w:color="auto" w:fill="FFFFFF"/>
        </w:rPr>
        <w:t>^</w:t>
      </w:r>
      <w:r>
        <w:rPr>
          <w:rStyle w:val="mn"/>
          <w:rFonts w:ascii="MathJax_Main" w:hAnsi="MathJax_Main" w:cs="Helvetica"/>
          <w:color w:val="C7254E"/>
          <w:sz w:val="18"/>
          <w:szCs w:val="18"/>
          <w:bdr w:val="none" w:sz="0" w:space="0" w:color="auto" w:frame="1"/>
          <w:shd w:val="clear" w:color="auto" w:fill="FFFFFF"/>
        </w:rPr>
        <w:t>9</w:t>
      </w:r>
      <w:r>
        <w:rPr>
          <w:rStyle w:val="mo"/>
          <w:rFonts w:ascii="MathJax_Main" w:hAnsi="MathJax_Main" w:cs="Helvetica"/>
          <w:color w:val="C7254E"/>
          <w:sz w:val="25"/>
          <w:szCs w:val="25"/>
          <w:bdr w:val="none" w:sz="0" w:space="0" w:color="auto" w:frame="1"/>
          <w:shd w:val="clear" w:color="auto" w:fill="FFFFFF"/>
        </w:rPr>
        <w:t>+</w:t>
      </w:r>
      <w:r>
        <w:rPr>
          <w:rStyle w:val="mn"/>
          <w:rFonts w:ascii="MathJax_Main" w:hAnsi="MathJax_Main" w:cs="Helvetica"/>
          <w:color w:val="C7254E"/>
          <w:sz w:val="25"/>
          <w:szCs w:val="25"/>
          <w:bdr w:val="none" w:sz="0" w:space="0" w:color="auto" w:frame="1"/>
          <w:shd w:val="clear" w:color="auto" w:fill="FFFFFF"/>
        </w:rPr>
        <w:t>7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.</w:t>
      </w:r>
    </w:p>
    <w:p w14:paraId="7F8D68DA" w14:textId="0E265482" w:rsidR="0087509B" w:rsidRDefault="0087509B" w:rsidP="0087509B">
      <w:pPr>
        <w:pStyle w:val="ListParagraph"/>
        <w:ind w:left="717" w:firstLine="0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Solutie: </w:t>
      </w:r>
    </w:p>
    <w:p w14:paraId="6F84B283" w14:textId="50C14563" w:rsidR="0087509B" w:rsidRDefault="0087509B" w:rsidP="0087509B">
      <w:pPr>
        <w:pStyle w:val="ListParagraph"/>
        <w:ind w:left="717" w:firstLine="0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14:paraId="3A3BB48D" w14:textId="77777777" w:rsidR="0087509B" w:rsidRDefault="0087509B" w:rsidP="0087509B">
      <w:pPr>
        <w:autoSpaceDE w:val="0"/>
        <w:autoSpaceDN w:val="0"/>
        <w:adjustRightInd w:val="0"/>
        <w:ind w:left="717"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main()</w:t>
      </w:r>
    </w:p>
    <w:p w14:paraId="1F8A6402" w14:textId="77777777" w:rsidR="0087509B" w:rsidRDefault="0087509B" w:rsidP="0087509B">
      <w:pPr>
        <w:autoSpaceDE w:val="0"/>
        <w:autoSpaceDN w:val="0"/>
        <w:adjustRightInd w:val="0"/>
        <w:ind w:left="717"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{ </w:t>
      </w:r>
    </w:p>
    <w:p w14:paraId="1B2B71F4" w14:textId="3444CDF2" w:rsidR="0087509B" w:rsidRDefault="0087509B" w:rsidP="0087509B">
      <w:pPr>
        <w:autoSpaceDE w:val="0"/>
        <w:autoSpaceDN w:val="0"/>
        <w:adjustRightInd w:val="0"/>
        <w:ind w:left="717"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a{ 0 }, b{ 0 }, c{ 0 }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, result{0}, secondResult{0}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;</w:t>
      </w:r>
    </w:p>
    <w:p w14:paraId="2C02E144" w14:textId="77777777" w:rsidR="0087509B" w:rsidRDefault="0087509B" w:rsidP="0087509B">
      <w:pPr>
        <w:autoSpaceDE w:val="0"/>
        <w:autoSpaceDN w:val="0"/>
        <w:adjustRightInd w:val="0"/>
        <w:ind w:left="717"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0588B664" w14:textId="77777777" w:rsidR="0087509B" w:rsidRDefault="0087509B" w:rsidP="0087509B">
      <w:pPr>
        <w:autoSpaceDE w:val="0"/>
        <w:autoSpaceDN w:val="0"/>
        <w:adjustRightInd w:val="0"/>
        <w:ind w:left="717"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"Enter number for variable a: 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;</w:t>
      </w:r>
    </w:p>
    <w:p w14:paraId="68C9C5C9" w14:textId="77777777" w:rsidR="0087509B" w:rsidRDefault="0087509B" w:rsidP="0087509B">
      <w:pPr>
        <w:autoSpaceDE w:val="0"/>
        <w:autoSpaceDN w:val="0"/>
        <w:adjustRightInd w:val="0"/>
        <w:ind w:left="717"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cin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a;</w:t>
      </w:r>
    </w:p>
    <w:p w14:paraId="1FB59759" w14:textId="77777777" w:rsidR="0087509B" w:rsidRDefault="0087509B" w:rsidP="0087509B">
      <w:pPr>
        <w:autoSpaceDE w:val="0"/>
        <w:autoSpaceDN w:val="0"/>
        <w:adjustRightInd w:val="0"/>
        <w:ind w:left="717"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147BF751" w14:textId="77777777" w:rsidR="0087509B" w:rsidRDefault="0087509B" w:rsidP="0087509B">
      <w:pPr>
        <w:autoSpaceDE w:val="0"/>
        <w:autoSpaceDN w:val="0"/>
        <w:adjustRightInd w:val="0"/>
        <w:ind w:left="717"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"Enter number for variable b: 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;</w:t>
      </w:r>
    </w:p>
    <w:p w14:paraId="72CBAAED" w14:textId="77777777" w:rsidR="0087509B" w:rsidRDefault="0087509B" w:rsidP="0087509B">
      <w:pPr>
        <w:autoSpaceDE w:val="0"/>
        <w:autoSpaceDN w:val="0"/>
        <w:adjustRightInd w:val="0"/>
        <w:ind w:left="717"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cin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b;</w:t>
      </w:r>
    </w:p>
    <w:p w14:paraId="0A693166" w14:textId="77777777" w:rsidR="0087509B" w:rsidRDefault="0087509B" w:rsidP="0087509B">
      <w:pPr>
        <w:autoSpaceDE w:val="0"/>
        <w:autoSpaceDN w:val="0"/>
        <w:adjustRightInd w:val="0"/>
        <w:ind w:left="717"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0098CDBB" w14:textId="77777777" w:rsidR="0087509B" w:rsidRDefault="0087509B" w:rsidP="0087509B">
      <w:pPr>
        <w:autoSpaceDE w:val="0"/>
        <w:autoSpaceDN w:val="0"/>
        <w:adjustRightInd w:val="0"/>
        <w:ind w:left="717"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"Enter number for variable c: 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;</w:t>
      </w:r>
    </w:p>
    <w:p w14:paraId="011930D7" w14:textId="77777777" w:rsidR="0087509B" w:rsidRDefault="0087509B" w:rsidP="0087509B">
      <w:pPr>
        <w:autoSpaceDE w:val="0"/>
        <w:autoSpaceDN w:val="0"/>
        <w:adjustRightInd w:val="0"/>
        <w:ind w:left="717"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cin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c;</w:t>
      </w:r>
    </w:p>
    <w:p w14:paraId="3E735A89" w14:textId="77777777" w:rsidR="0087509B" w:rsidRDefault="0087509B" w:rsidP="0087509B">
      <w:pPr>
        <w:autoSpaceDE w:val="0"/>
        <w:autoSpaceDN w:val="0"/>
        <w:adjustRightInd w:val="0"/>
        <w:ind w:left="717"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6A65021C" w14:textId="77777777" w:rsidR="0087509B" w:rsidRDefault="0087509B" w:rsidP="0087509B">
      <w:pPr>
        <w:autoSpaceDE w:val="0"/>
        <w:autoSpaceDN w:val="0"/>
        <w:adjustRightInd w:val="0"/>
        <w:ind w:left="717"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result = pow(a, b);</w:t>
      </w:r>
    </w:p>
    <w:p w14:paraId="400ED093" w14:textId="77777777" w:rsidR="0087509B" w:rsidRDefault="0087509B" w:rsidP="0087509B">
      <w:pPr>
        <w:autoSpaceDE w:val="0"/>
        <w:autoSpaceDN w:val="0"/>
        <w:adjustRightInd w:val="0"/>
        <w:ind w:left="717"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"a^b is equal to: 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result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endl;</w:t>
      </w:r>
    </w:p>
    <w:p w14:paraId="13648088" w14:textId="77777777" w:rsidR="0087509B" w:rsidRDefault="0087509B" w:rsidP="0087509B">
      <w:pPr>
        <w:autoSpaceDE w:val="0"/>
        <w:autoSpaceDN w:val="0"/>
        <w:adjustRightInd w:val="0"/>
        <w:ind w:left="717"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11A38ED1" w14:textId="77777777" w:rsidR="0087509B" w:rsidRDefault="0087509B" w:rsidP="0087509B">
      <w:pPr>
        <w:autoSpaceDE w:val="0"/>
        <w:autoSpaceDN w:val="0"/>
        <w:adjustRightInd w:val="0"/>
        <w:ind w:left="717"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result = pow(result, c);</w:t>
      </w:r>
    </w:p>
    <w:p w14:paraId="4AAA9E40" w14:textId="77777777" w:rsidR="0087509B" w:rsidRDefault="0087509B" w:rsidP="0087509B">
      <w:pPr>
        <w:autoSpaceDE w:val="0"/>
        <w:autoSpaceDN w:val="0"/>
        <w:adjustRightInd w:val="0"/>
        <w:ind w:left="717"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"a^b^c is equal to: 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result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endl;</w:t>
      </w:r>
    </w:p>
    <w:p w14:paraId="0E85CB2E" w14:textId="77777777" w:rsidR="0087509B" w:rsidRDefault="0087509B" w:rsidP="0087509B">
      <w:pPr>
        <w:autoSpaceDE w:val="0"/>
        <w:autoSpaceDN w:val="0"/>
        <w:adjustRightInd w:val="0"/>
        <w:ind w:left="717"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3DD05397" w14:textId="77777777" w:rsidR="0087509B" w:rsidRDefault="0087509B" w:rsidP="0087509B">
      <w:pPr>
        <w:autoSpaceDE w:val="0"/>
        <w:autoSpaceDN w:val="0"/>
        <w:adjustRightInd w:val="0"/>
        <w:ind w:left="717"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secondResult = pow(10, 9);</w:t>
      </w:r>
    </w:p>
    <w:p w14:paraId="7C23A450" w14:textId="77777777" w:rsidR="0087509B" w:rsidRDefault="0087509B" w:rsidP="0087509B">
      <w:pPr>
        <w:autoSpaceDE w:val="0"/>
        <w:autoSpaceDN w:val="0"/>
        <w:adjustRightInd w:val="0"/>
        <w:ind w:left="717"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"10^9 + 7 is equal to: 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secondResult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endl;</w:t>
      </w:r>
    </w:p>
    <w:p w14:paraId="7E6396CE" w14:textId="77777777" w:rsidR="0087509B" w:rsidRDefault="0087509B" w:rsidP="0087509B">
      <w:pPr>
        <w:autoSpaceDE w:val="0"/>
        <w:autoSpaceDN w:val="0"/>
        <w:adjustRightInd w:val="0"/>
        <w:ind w:left="717"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4D9D65E1" w14:textId="77777777" w:rsidR="0087509B" w:rsidRDefault="0087509B" w:rsidP="0087509B">
      <w:pPr>
        <w:autoSpaceDE w:val="0"/>
        <w:autoSpaceDN w:val="0"/>
        <w:adjustRightInd w:val="0"/>
        <w:ind w:left="717"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"a^b^c % 10^9 + 7 = 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(result % secondResult) + 7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endl;</w:t>
      </w:r>
    </w:p>
    <w:p w14:paraId="2A5A4B1F" w14:textId="77777777" w:rsidR="0087509B" w:rsidRDefault="0087509B" w:rsidP="0087509B">
      <w:pPr>
        <w:autoSpaceDE w:val="0"/>
        <w:autoSpaceDN w:val="0"/>
        <w:adjustRightInd w:val="0"/>
        <w:ind w:left="717"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6500AAB1" w14:textId="77777777" w:rsidR="0087509B" w:rsidRDefault="0087509B" w:rsidP="0087509B">
      <w:pPr>
        <w:autoSpaceDE w:val="0"/>
        <w:autoSpaceDN w:val="0"/>
        <w:adjustRightInd w:val="0"/>
        <w:ind w:left="717"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0;</w:t>
      </w:r>
    </w:p>
    <w:p w14:paraId="218FB784" w14:textId="7E6717DB" w:rsidR="0087509B" w:rsidRDefault="0087509B" w:rsidP="0087509B">
      <w:pPr>
        <w:pStyle w:val="ListParagraph"/>
        <w:ind w:left="1434"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}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br/>
      </w:r>
    </w:p>
    <w:p w14:paraId="1563727F" w14:textId="47B10C13" w:rsidR="0087509B" w:rsidRPr="00076D1C" w:rsidRDefault="00076D1C" w:rsidP="0087509B">
      <w:pPr>
        <w:pStyle w:val="ListParagraph"/>
        <w:numPr>
          <w:ilvl w:val="0"/>
          <w:numId w:val="39"/>
        </w:numPr>
      </w:pP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Se dă un șir cu </w:t>
      </w:r>
      <w:r>
        <w:rPr>
          <w:rStyle w:val="HTMLCode"/>
          <w:rFonts w:eastAsiaTheme="minorEastAsia"/>
          <w:color w:val="C7254E"/>
          <w:sz w:val="21"/>
          <w:szCs w:val="21"/>
          <w:shd w:val="clear" w:color="auto" w:fill="F9F2F4"/>
        </w:rPr>
        <w:t>n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 elemente, </w:t>
      </w:r>
      <w:r>
        <w:rPr>
          <w:rStyle w:val="Strong"/>
          <w:rFonts w:ascii="Helvetica" w:hAnsi="Helvetica" w:cs="Helvetica"/>
          <w:color w:val="333333"/>
          <w:sz w:val="23"/>
          <w:szCs w:val="23"/>
          <w:shd w:val="clear" w:color="auto" w:fill="FFFFFF"/>
        </w:rPr>
        <w:t>numere naturale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 și un număr </w:t>
      </w:r>
      <w:r>
        <w:rPr>
          <w:rStyle w:val="HTMLCode"/>
          <w:rFonts w:eastAsiaTheme="minorEastAsia"/>
          <w:color w:val="C7254E"/>
          <w:sz w:val="21"/>
          <w:szCs w:val="21"/>
          <w:shd w:val="clear" w:color="auto" w:fill="F9F2F4"/>
        </w:rPr>
        <w:t>k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. Să se determine câte secvențe din șir au </w:t>
      </w:r>
      <w:r>
        <w:rPr>
          <w:rStyle w:val="Strong"/>
          <w:rFonts w:ascii="Helvetica" w:hAnsi="Helvetica" w:cs="Helvetica"/>
          <w:color w:val="333333"/>
          <w:sz w:val="23"/>
          <w:szCs w:val="23"/>
          <w:shd w:val="clear" w:color="auto" w:fill="FFFFFF"/>
        </w:rPr>
        <w:t>lungimea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 </w:t>
      </w:r>
      <w:r>
        <w:rPr>
          <w:rStyle w:val="HTMLCode"/>
          <w:rFonts w:eastAsiaTheme="minorEastAsia"/>
          <w:color w:val="C7254E"/>
          <w:sz w:val="21"/>
          <w:szCs w:val="21"/>
          <w:shd w:val="clear" w:color="auto" w:fill="F9F2F4"/>
        </w:rPr>
        <w:t>k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 și sunt formate din valori </w:t>
      </w:r>
      <w:r>
        <w:rPr>
          <w:rStyle w:val="Strong"/>
          <w:rFonts w:ascii="Helvetica" w:hAnsi="Helvetica" w:cs="Helvetica"/>
          <w:color w:val="333333"/>
          <w:sz w:val="23"/>
          <w:szCs w:val="23"/>
          <w:shd w:val="clear" w:color="auto" w:fill="FFFFFF"/>
        </w:rPr>
        <w:t>mai mici sau egale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 cu </w:t>
      </w:r>
      <w:r>
        <w:rPr>
          <w:rStyle w:val="HTMLCode"/>
          <w:rFonts w:eastAsiaTheme="minorEastAsia"/>
          <w:color w:val="C7254E"/>
          <w:sz w:val="21"/>
          <w:szCs w:val="21"/>
          <w:shd w:val="clear" w:color="auto" w:fill="F9F2F4"/>
        </w:rPr>
        <w:t>t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, unde </w:t>
      </w:r>
      <w:r>
        <w:rPr>
          <w:rStyle w:val="HTMLCode"/>
          <w:rFonts w:eastAsiaTheme="minorEastAsia"/>
          <w:color w:val="C7254E"/>
          <w:sz w:val="21"/>
          <w:szCs w:val="21"/>
          <w:shd w:val="clear" w:color="auto" w:fill="F9F2F4"/>
        </w:rPr>
        <w:t>t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 este </w:t>
      </w:r>
      <w:r>
        <w:rPr>
          <w:rStyle w:val="Strong"/>
          <w:rFonts w:ascii="Helvetica" w:hAnsi="Helvetica" w:cs="Helvetica"/>
          <w:color w:val="333333"/>
          <w:sz w:val="23"/>
          <w:szCs w:val="23"/>
          <w:shd w:val="clear" w:color="auto" w:fill="FFFFFF"/>
        </w:rPr>
        <w:t>ultimul element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 al șirului.</w:t>
      </w:r>
    </w:p>
    <w:p w14:paraId="6E2920A6" w14:textId="77777777" w:rsidR="00076D1C" w:rsidRPr="00076D1C" w:rsidRDefault="00076D1C" w:rsidP="00076D1C">
      <w:pPr>
        <w:pStyle w:val="ListParagraph"/>
        <w:ind w:left="717" w:firstLine="0"/>
      </w:pPr>
    </w:p>
    <w:p w14:paraId="245B207D" w14:textId="2DA25E9D" w:rsidR="00076D1C" w:rsidRDefault="00076D1C" w:rsidP="00076D1C">
      <w:pPr>
        <w:ind w:left="360"/>
      </w:pPr>
      <w:r>
        <w:t xml:space="preserve">Solutie: </w:t>
      </w:r>
    </w:p>
    <w:p w14:paraId="66CC258B" w14:textId="77777777" w:rsidR="00076D1C" w:rsidRDefault="00076D1C" w:rsidP="00076D1C">
      <w:pPr>
        <w:autoSpaceDE w:val="0"/>
        <w:autoSpaceDN w:val="0"/>
        <w:adjustRightInd w:val="0"/>
        <w:ind w:left="717"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FF"/>
          <w:sz w:val="19"/>
          <w:szCs w:val="19"/>
          <w:lang w:val="ro-RO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printVector(</w:t>
      </w:r>
      <w:r>
        <w:rPr>
          <w:rFonts w:ascii="Consolas" w:hAnsi="Consolas" w:cs="Consolas"/>
          <w:color w:val="2B91AF"/>
          <w:sz w:val="19"/>
          <w:szCs w:val="19"/>
          <w:lang w:val="ro-RO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&gt;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yourVector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)</w:t>
      </w:r>
    </w:p>
    <w:p w14:paraId="40C93391" w14:textId="77777777" w:rsidR="00076D1C" w:rsidRDefault="00076D1C" w:rsidP="00076D1C">
      <w:pPr>
        <w:autoSpaceDE w:val="0"/>
        <w:autoSpaceDN w:val="0"/>
        <w:adjustRightInd w:val="0"/>
        <w:ind w:left="717"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{</w:t>
      </w:r>
    </w:p>
    <w:p w14:paraId="01CC1500" w14:textId="77777777" w:rsidR="00076D1C" w:rsidRDefault="00076D1C" w:rsidP="00076D1C">
      <w:pPr>
        <w:autoSpaceDE w:val="0"/>
        <w:autoSpaceDN w:val="0"/>
        <w:adjustRightInd w:val="0"/>
        <w:ind w:left="717"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endl;</w:t>
      </w:r>
    </w:p>
    <w:p w14:paraId="0D4E53E1" w14:textId="77777777" w:rsidR="00076D1C" w:rsidRDefault="00076D1C" w:rsidP="00076D1C">
      <w:pPr>
        <w:autoSpaceDE w:val="0"/>
        <w:autoSpaceDN w:val="0"/>
        <w:adjustRightInd w:val="0"/>
        <w:ind w:left="717"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"Your vector: 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endl;</w:t>
      </w:r>
    </w:p>
    <w:p w14:paraId="10F49F08" w14:textId="77777777" w:rsidR="00076D1C" w:rsidRDefault="00076D1C" w:rsidP="00076D1C">
      <w:pPr>
        <w:autoSpaceDE w:val="0"/>
        <w:autoSpaceDN w:val="0"/>
        <w:adjustRightInd w:val="0"/>
        <w:ind w:left="717"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"["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;</w:t>
      </w:r>
    </w:p>
    <w:p w14:paraId="1385BA89" w14:textId="77777777" w:rsidR="00076D1C" w:rsidRDefault="00076D1C" w:rsidP="00076D1C">
      <w:pPr>
        <w:autoSpaceDE w:val="0"/>
        <w:autoSpaceDN w:val="0"/>
        <w:adjustRightInd w:val="0"/>
        <w:ind w:left="717"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ro-RO"/>
        </w:rPr>
        <w:t>size_t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yourVector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.size(); i++)</w:t>
      </w:r>
    </w:p>
    <w:p w14:paraId="0C51CCB0" w14:textId="77777777" w:rsidR="00076D1C" w:rsidRDefault="00076D1C" w:rsidP="00076D1C">
      <w:pPr>
        <w:autoSpaceDE w:val="0"/>
        <w:autoSpaceDN w:val="0"/>
        <w:adjustRightInd w:val="0"/>
        <w:ind w:left="717"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{</w:t>
      </w:r>
    </w:p>
    <w:p w14:paraId="39262C87" w14:textId="77777777" w:rsidR="00076D1C" w:rsidRDefault="00076D1C" w:rsidP="00076D1C">
      <w:pPr>
        <w:autoSpaceDE w:val="0"/>
        <w:autoSpaceDN w:val="0"/>
        <w:adjustRightInd w:val="0"/>
        <w:ind w:left="717"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yourVector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.at(i)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","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;</w:t>
      </w:r>
    </w:p>
    <w:p w14:paraId="08871C2A" w14:textId="77777777" w:rsidR="00076D1C" w:rsidRDefault="00076D1C" w:rsidP="00076D1C">
      <w:pPr>
        <w:autoSpaceDE w:val="0"/>
        <w:autoSpaceDN w:val="0"/>
        <w:adjustRightInd w:val="0"/>
        <w:ind w:left="717"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}</w:t>
      </w:r>
    </w:p>
    <w:p w14:paraId="42501C46" w14:textId="77777777" w:rsidR="00076D1C" w:rsidRDefault="00076D1C" w:rsidP="00076D1C">
      <w:pPr>
        <w:autoSpaceDE w:val="0"/>
        <w:autoSpaceDN w:val="0"/>
        <w:adjustRightInd w:val="0"/>
        <w:ind w:left="717"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"]"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;</w:t>
      </w:r>
    </w:p>
    <w:p w14:paraId="165978EE" w14:textId="77777777" w:rsidR="00076D1C" w:rsidRDefault="00076D1C" w:rsidP="00076D1C">
      <w:pPr>
        <w:autoSpaceDE w:val="0"/>
        <w:autoSpaceDN w:val="0"/>
        <w:adjustRightInd w:val="0"/>
        <w:ind w:left="717"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endl;</w:t>
      </w:r>
    </w:p>
    <w:p w14:paraId="49146E86" w14:textId="53A52F92" w:rsidR="00076D1C" w:rsidRDefault="00076D1C" w:rsidP="00076D1C">
      <w:pPr>
        <w:ind w:left="1077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}</w:t>
      </w:r>
    </w:p>
    <w:p w14:paraId="031EE303" w14:textId="52F79DF0" w:rsidR="00076D1C" w:rsidRDefault="00076D1C" w:rsidP="00076D1C">
      <w:pPr>
        <w:ind w:left="1077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354B8E46" w14:textId="77777777" w:rsidR="00076D1C" w:rsidRDefault="00076D1C" w:rsidP="00076D1C">
      <w:pPr>
        <w:autoSpaceDE w:val="0"/>
        <w:autoSpaceDN w:val="0"/>
        <w:adjustRightInd w:val="0"/>
        <w:ind w:left="720"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FF"/>
          <w:sz w:val="19"/>
          <w:szCs w:val="19"/>
          <w:lang w:val="ro-RO"/>
        </w:rPr>
        <w:lastRenderedPageBreak/>
        <w:t>void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addValuesToVector(</w:t>
      </w:r>
      <w:r>
        <w:rPr>
          <w:rFonts w:ascii="Consolas" w:hAnsi="Consolas" w:cs="Consolas"/>
          <w:color w:val="2B91AF"/>
          <w:sz w:val="19"/>
          <w:szCs w:val="19"/>
          <w:lang w:val="ro-RO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&gt;&amp;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yourVector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vectorSize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)</w:t>
      </w:r>
    </w:p>
    <w:p w14:paraId="2E9DF510" w14:textId="77777777" w:rsidR="00076D1C" w:rsidRDefault="00076D1C" w:rsidP="00076D1C">
      <w:pPr>
        <w:autoSpaceDE w:val="0"/>
        <w:autoSpaceDN w:val="0"/>
        <w:adjustRightInd w:val="0"/>
        <w:ind w:left="720"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{</w:t>
      </w:r>
    </w:p>
    <w:p w14:paraId="7CCF3449" w14:textId="77777777" w:rsidR="00076D1C" w:rsidRDefault="00076D1C" w:rsidP="00076D1C">
      <w:pPr>
        <w:autoSpaceDE w:val="0"/>
        <w:autoSpaceDN w:val="0"/>
        <w:adjustRightInd w:val="0"/>
        <w:ind w:left="720"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ro-RO"/>
        </w:rPr>
        <w:t>size_t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vectorSize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; i++)</w:t>
      </w:r>
    </w:p>
    <w:p w14:paraId="3415CDAE" w14:textId="77777777" w:rsidR="00076D1C" w:rsidRDefault="00076D1C" w:rsidP="00076D1C">
      <w:pPr>
        <w:autoSpaceDE w:val="0"/>
        <w:autoSpaceDN w:val="0"/>
        <w:adjustRightInd w:val="0"/>
        <w:ind w:left="720"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{</w:t>
      </w:r>
    </w:p>
    <w:p w14:paraId="43805B1C" w14:textId="77777777" w:rsidR="00076D1C" w:rsidRDefault="00076D1C" w:rsidP="00076D1C">
      <w:pPr>
        <w:autoSpaceDE w:val="0"/>
        <w:autoSpaceDN w:val="0"/>
        <w:adjustRightInd w:val="0"/>
        <w:ind w:left="720"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"Value at index 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i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": 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;</w:t>
      </w:r>
    </w:p>
    <w:p w14:paraId="2E342547" w14:textId="77777777" w:rsidR="00076D1C" w:rsidRDefault="00076D1C" w:rsidP="00076D1C">
      <w:pPr>
        <w:autoSpaceDE w:val="0"/>
        <w:autoSpaceDN w:val="0"/>
        <w:adjustRightInd w:val="0"/>
        <w:ind w:left="720"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cin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yourVector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.at(i);</w:t>
      </w:r>
    </w:p>
    <w:p w14:paraId="2186E20C" w14:textId="77777777" w:rsidR="00076D1C" w:rsidRDefault="00076D1C" w:rsidP="00076D1C">
      <w:pPr>
        <w:autoSpaceDE w:val="0"/>
        <w:autoSpaceDN w:val="0"/>
        <w:adjustRightInd w:val="0"/>
        <w:ind w:left="720"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}</w:t>
      </w:r>
    </w:p>
    <w:p w14:paraId="0072F4B5" w14:textId="4E9AA440" w:rsidR="00076D1C" w:rsidRDefault="00076D1C" w:rsidP="00076D1C">
      <w:pPr>
        <w:ind w:left="1797"/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}</w:t>
      </w:r>
    </w:p>
    <w:p w14:paraId="60416448" w14:textId="4532F8F7" w:rsidR="00076D1C" w:rsidRDefault="00076D1C" w:rsidP="00076D1C">
      <w:pPr>
        <w:ind w:left="360"/>
      </w:pPr>
    </w:p>
    <w:p w14:paraId="74099947" w14:textId="77777777" w:rsidR="00076D1C" w:rsidRDefault="00076D1C" w:rsidP="00076D1C">
      <w:pPr>
        <w:autoSpaceDE w:val="0"/>
        <w:autoSpaceDN w:val="0"/>
        <w:adjustRightInd w:val="0"/>
        <w:ind w:left="720"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FF"/>
          <w:sz w:val="19"/>
          <w:szCs w:val="19"/>
          <w:lang w:val="ro-RO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addValueToVar(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yourVar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)</w:t>
      </w:r>
    </w:p>
    <w:p w14:paraId="2F4A2C1C" w14:textId="77777777" w:rsidR="00076D1C" w:rsidRDefault="00076D1C" w:rsidP="00076D1C">
      <w:pPr>
        <w:autoSpaceDE w:val="0"/>
        <w:autoSpaceDN w:val="0"/>
        <w:adjustRightInd w:val="0"/>
        <w:ind w:left="720"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{</w:t>
      </w:r>
    </w:p>
    <w:p w14:paraId="4B8AF6A1" w14:textId="77777777" w:rsidR="00076D1C" w:rsidRDefault="00076D1C" w:rsidP="00076D1C">
      <w:pPr>
        <w:autoSpaceDE w:val="0"/>
        <w:autoSpaceDN w:val="0"/>
        <w:adjustRightInd w:val="0"/>
        <w:ind w:left="720"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"Enter a value for the variable: 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;</w:t>
      </w:r>
    </w:p>
    <w:p w14:paraId="2D244AC4" w14:textId="77777777" w:rsidR="00076D1C" w:rsidRDefault="00076D1C" w:rsidP="00076D1C">
      <w:pPr>
        <w:autoSpaceDE w:val="0"/>
        <w:autoSpaceDN w:val="0"/>
        <w:adjustRightInd w:val="0"/>
        <w:ind w:left="720"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cin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yourVar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;</w:t>
      </w:r>
    </w:p>
    <w:p w14:paraId="4F85F0B3" w14:textId="7F51F17C" w:rsidR="00076D1C" w:rsidRDefault="00076D1C" w:rsidP="00076D1C">
      <w:pPr>
        <w:ind w:left="108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}</w:t>
      </w:r>
    </w:p>
    <w:p w14:paraId="511AF516" w14:textId="123921BD" w:rsidR="00076D1C" w:rsidRDefault="00076D1C" w:rsidP="00076D1C">
      <w:pPr>
        <w:ind w:left="108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60B57817" w14:textId="77777777" w:rsidR="00076D1C" w:rsidRDefault="00076D1C" w:rsidP="00076D1C">
      <w:pPr>
        <w:autoSpaceDE w:val="0"/>
        <w:autoSpaceDN w:val="0"/>
        <w:adjustRightInd w:val="0"/>
        <w:ind w:left="720"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FF"/>
          <w:sz w:val="19"/>
          <w:szCs w:val="19"/>
          <w:lang w:val="ro-RO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printVar(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yourVariable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)</w:t>
      </w:r>
    </w:p>
    <w:p w14:paraId="2CCD03D1" w14:textId="77777777" w:rsidR="00076D1C" w:rsidRDefault="00076D1C" w:rsidP="00076D1C">
      <w:pPr>
        <w:autoSpaceDE w:val="0"/>
        <w:autoSpaceDN w:val="0"/>
        <w:adjustRightInd w:val="0"/>
        <w:ind w:left="720"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{</w:t>
      </w:r>
    </w:p>
    <w:p w14:paraId="501838B9" w14:textId="77777777" w:rsidR="00076D1C" w:rsidRDefault="00076D1C" w:rsidP="00076D1C">
      <w:pPr>
        <w:autoSpaceDE w:val="0"/>
        <w:autoSpaceDN w:val="0"/>
        <w:adjustRightInd w:val="0"/>
        <w:ind w:left="720"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"Your variable has the value: "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yourVariable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;</w:t>
      </w:r>
    </w:p>
    <w:p w14:paraId="74EB17F8" w14:textId="694EF144" w:rsidR="00076D1C" w:rsidRDefault="00076D1C" w:rsidP="00076D1C">
      <w:pPr>
        <w:ind w:left="180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}</w:t>
      </w:r>
    </w:p>
    <w:p w14:paraId="148AAEFF" w14:textId="276838B1" w:rsidR="00076D1C" w:rsidRDefault="00076D1C" w:rsidP="00076D1C">
      <w:pPr>
        <w:ind w:left="180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13E1DAB3" w14:textId="77777777" w:rsidR="00076D1C" w:rsidRDefault="00076D1C" w:rsidP="00076D1C">
      <w:pPr>
        <w:autoSpaceDE w:val="0"/>
        <w:autoSpaceDN w:val="0"/>
        <w:adjustRightInd w:val="0"/>
        <w:ind w:left="720"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main()</w:t>
      </w:r>
    </w:p>
    <w:p w14:paraId="5A8FC816" w14:textId="77777777" w:rsidR="00076D1C" w:rsidRDefault="00076D1C" w:rsidP="00076D1C">
      <w:pPr>
        <w:autoSpaceDE w:val="0"/>
        <w:autoSpaceDN w:val="0"/>
        <w:adjustRightInd w:val="0"/>
        <w:ind w:left="720"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{ </w:t>
      </w:r>
    </w:p>
    <w:p w14:paraId="58FBE3A2" w14:textId="77777777" w:rsidR="00076D1C" w:rsidRDefault="00076D1C" w:rsidP="00076D1C">
      <w:pPr>
        <w:autoSpaceDE w:val="0"/>
        <w:autoSpaceDN w:val="0"/>
        <w:adjustRightInd w:val="0"/>
        <w:ind w:left="720"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n{ 0 };</w:t>
      </w:r>
    </w:p>
    <w:p w14:paraId="5258B06B" w14:textId="77777777" w:rsidR="00076D1C" w:rsidRDefault="00076D1C" w:rsidP="00076D1C">
      <w:pPr>
        <w:autoSpaceDE w:val="0"/>
        <w:autoSpaceDN w:val="0"/>
        <w:adjustRightInd w:val="0"/>
        <w:ind w:left="720"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"Vector size"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endl;</w:t>
      </w:r>
    </w:p>
    <w:p w14:paraId="2F74C84C" w14:textId="77777777" w:rsidR="00076D1C" w:rsidRDefault="00076D1C" w:rsidP="00076D1C">
      <w:pPr>
        <w:autoSpaceDE w:val="0"/>
        <w:autoSpaceDN w:val="0"/>
        <w:adjustRightInd w:val="0"/>
        <w:ind w:left="720"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addValueToVar(n);</w:t>
      </w:r>
    </w:p>
    <w:p w14:paraId="2E34D3C4" w14:textId="77777777" w:rsidR="00076D1C" w:rsidRDefault="00076D1C" w:rsidP="00076D1C">
      <w:pPr>
        <w:autoSpaceDE w:val="0"/>
        <w:autoSpaceDN w:val="0"/>
        <w:adjustRightInd w:val="0"/>
        <w:ind w:left="720"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ro-RO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&gt; myVector(n,0);</w:t>
      </w:r>
    </w:p>
    <w:p w14:paraId="3BACDCF8" w14:textId="77777777" w:rsidR="00076D1C" w:rsidRDefault="00076D1C" w:rsidP="00076D1C">
      <w:pPr>
        <w:autoSpaceDE w:val="0"/>
        <w:autoSpaceDN w:val="0"/>
        <w:adjustRightInd w:val="0"/>
        <w:ind w:left="720"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71A5FCF8" w14:textId="77777777" w:rsidR="00076D1C" w:rsidRDefault="00076D1C" w:rsidP="00076D1C">
      <w:pPr>
        <w:autoSpaceDE w:val="0"/>
        <w:autoSpaceDN w:val="0"/>
        <w:adjustRightInd w:val="0"/>
        <w:ind w:left="720"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k{ 0 }, t{ 0 }, count{ 0 }, aux{0};</w:t>
      </w:r>
    </w:p>
    <w:p w14:paraId="07E69EFF" w14:textId="77777777" w:rsidR="00076D1C" w:rsidRDefault="00076D1C" w:rsidP="00076D1C">
      <w:pPr>
        <w:autoSpaceDE w:val="0"/>
        <w:autoSpaceDN w:val="0"/>
        <w:adjustRightInd w:val="0"/>
        <w:ind w:left="720"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addValuesToVector(myVector, n);</w:t>
      </w:r>
    </w:p>
    <w:p w14:paraId="356E5B81" w14:textId="77777777" w:rsidR="00076D1C" w:rsidRDefault="00076D1C" w:rsidP="00076D1C">
      <w:pPr>
        <w:autoSpaceDE w:val="0"/>
        <w:autoSpaceDN w:val="0"/>
        <w:adjustRightInd w:val="0"/>
        <w:ind w:left="720"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printVector(myVector);</w:t>
      </w:r>
    </w:p>
    <w:p w14:paraId="65B9268C" w14:textId="77777777" w:rsidR="00076D1C" w:rsidRDefault="00076D1C" w:rsidP="00076D1C">
      <w:pPr>
        <w:autoSpaceDE w:val="0"/>
        <w:autoSpaceDN w:val="0"/>
        <w:adjustRightInd w:val="0"/>
        <w:ind w:left="720"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0B08BC07" w14:textId="77777777" w:rsidR="00076D1C" w:rsidRDefault="00076D1C" w:rsidP="00076D1C">
      <w:pPr>
        <w:autoSpaceDE w:val="0"/>
        <w:autoSpaceDN w:val="0"/>
        <w:adjustRightInd w:val="0"/>
        <w:ind w:left="720"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"desired sequence length"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endl;</w:t>
      </w:r>
    </w:p>
    <w:p w14:paraId="692212FC" w14:textId="77777777" w:rsidR="00076D1C" w:rsidRDefault="00076D1C" w:rsidP="00076D1C">
      <w:pPr>
        <w:autoSpaceDE w:val="0"/>
        <w:autoSpaceDN w:val="0"/>
        <w:adjustRightInd w:val="0"/>
        <w:ind w:left="720"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addValueToVar(k);</w:t>
      </w:r>
    </w:p>
    <w:p w14:paraId="5B3F4176" w14:textId="77777777" w:rsidR="00076D1C" w:rsidRDefault="00076D1C" w:rsidP="00076D1C">
      <w:pPr>
        <w:autoSpaceDE w:val="0"/>
        <w:autoSpaceDN w:val="0"/>
        <w:adjustRightInd w:val="0"/>
        <w:ind w:left="720"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t = myVector.at(n - 1);</w:t>
      </w:r>
    </w:p>
    <w:p w14:paraId="24BF25A2" w14:textId="77777777" w:rsidR="00076D1C" w:rsidRDefault="00076D1C" w:rsidP="00076D1C">
      <w:pPr>
        <w:autoSpaceDE w:val="0"/>
        <w:autoSpaceDN w:val="0"/>
        <w:adjustRightInd w:val="0"/>
        <w:ind w:left="720"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5413828E" w14:textId="77777777" w:rsidR="00076D1C" w:rsidRDefault="00076D1C" w:rsidP="00076D1C">
      <w:pPr>
        <w:autoSpaceDE w:val="0"/>
        <w:autoSpaceDN w:val="0"/>
        <w:adjustRightInd w:val="0"/>
        <w:ind w:left="720"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endl;</w:t>
      </w:r>
    </w:p>
    <w:p w14:paraId="0B845F1A" w14:textId="77777777" w:rsidR="00076D1C" w:rsidRDefault="00076D1C" w:rsidP="00076D1C">
      <w:pPr>
        <w:autoSpaceDE w:val="0"/>
        <w:autoSpaceDN w:val="0"/>
        <w:adjustRightInd w:val="0"/>
        <w:ind w:left="720"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printVar(t);</w:t>
      </w:r>
    </w:p>
    <w:p w14:paraId="70410FEE" w14:textId="77777777" w:rsidR="00076D1C" w:rsidRDefault="00076D1C" w:rsidP="00076D1C">
      <w:pPr>
        <w:autoSpaceDE w:val="0"/>
        <w:autoSpaceDN w:val="0"/>
        <w:adjustRightInd w:val="0"/>
        <w:ind w:left="720"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0B0D131A" w14:textId="77777777" w:rsidR="00076D1C" w:rsidRDefault="00076D1C" w:rsidP="00076D1C">
      <w:pPr>
        <w:autoSpaceDE w:val="0"/>
        <w:autoSpaceDN w:val="0"/>
        <w:adjustRightInd w:val="0"/>
        <w:ind w:left="720"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ro-RO"/>
        </w:rPr>
        <w:t>size_t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i = 0; i &lt; myVector.size() - 1; i++)</w:t>
      </w:r>
    </w:p>
    <w:p w14:paraId="0FA286D1" w14:textId="77777777" w:rsidR="00076D1C" w:rsidRDefault="00076D1C" w:rsidP="00076D1C">
      <w:pPr>
        <w:autoSpaceDE w:val="0"/>
        <w:autoSpaceDN w:val="0"/>
        <w:adjustRightInd w:val="0"/>
        <w:ind w:left="720"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{</w:t>
      </w:r>
    </w:p>
    <w:p w14:paraId="691AC682" w14:textId="77777777" w:rsidR="00076D1C" w:rsidRDefault="00076D1C" w:rsidP="00076D1C">
      <w:pPr>
        <w:autoSpaceDE w:val="0"/>
        <w:autoSpaceDN w:val="0"/>
        <w:adjustRightInd w:val="0"/>
        <w:ind w:left="720"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(myVector.at(i) &lt;= t &amp;&amp; aux &lt; k)</w:t>
      </w:r>
    </w:p>
    <w:p w14:paraId="433E471D" w14:textId="77777777" w:rsidR="00076D1C" w:rsidRDefault="00076D1C" w:rsidP="00076D1C">
      <w:pPr>
        <w:autoSpaceDE w:val="0"/>
        <w:autoSpaceDN w:val="0"/>
        <w:adjustRightInd w:val="0"/>
        <w:ind w:left="720"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{</w:t>
      </w:r>
    </w:p>
    <w:p w14:paraId="473AEDDD" w14:textId="77777777" w:rsidR="00076D1C" w:rsidRDefault="00076D1C" w:rsidP="00076D1C">
      <w:pPr>
        <w:autoSpaceDE w:val="0"/>
        <w:autoSpaceDN w:val="0"/>
        <w:adjustRightInd w:val="0"/>
        <w:ind w:left="720"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"(in if) the value is: 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myVector.at(i)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 at index 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i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endl;</w:t>
      </w:r>
    </w:p>
    <w:p w14:paraId="3AC41851" w14:textId="77777777" w:rsidR="00076D1C" w:rsidRDefault="00076D1C" w:rsidP="00076D1C">
      <w:pPr>
        <w:autoSpaceDE w:val="0"/>
        <w:autoSpaceDN w:val="0"/>
        <w:adjustRightInd w:val="0"/>
        <w:ind w:left="720"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aux++;</w:t>
      </w:r>
    </w:p>
    <w:p w14:paraId="0FE5BDE3" w14:textId="77777777" w:rsidR="00076D1C" w:rsidRDefault="00076D1C" w:rsidP="00076D1C">
      <w:pPr>
        <w:autoSpaceDE w:val="0"/>
        <w:autoSpaceDN w:val="0"/>
        <w:adjustRightInd w:val="0"/>
        <w:ind w:left="720"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"(in if) aux is: 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aux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endl;</w:t>
      </w:r>
    </w:p>
    <w:p w14:paraId="7BB25480" w14:textId="77777777" w:rsidR="00076D1C" w:rsidRDefault="00076D1C" w:rsidP="00076D1C">
      <w:pPr>
        <w:autoSpaceDE w:val="0"/>
        <w:autoSpaceDN w:val="0"/>
        <w:adjustRightInd w:val="0"/>
        <w:ind w:left="720"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(aux == k)</w:t>
      </w:r>
    </w:p>
    <w:p w14:paraId="0360A4B2" w14:textId="77777777" w:rsidR="00076D1C" w:rsidRDefault="00076D1C" w:rsidP="00076D1C">
      <w:pPr>
        <w:autoSpaceDE w:val="0"/>
        <w:autoSpaceDN w:val="0"/>
        <w:adjustRightInd w:val="0"/>
        <w:ind w:left="720"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{</w:t>
      </w:r>
    </w:p>
    <w:p w14:paraId="2D9AED3F" w14:textId="77777777" w:rsidR="00076D1C" w:rsidRDefault="00076D1C" w:rsidP="00076D1C">
      <w:pPr>
        <w:autoSpaceDE w:val="0"/>
        <w:autoSpaceDN w:val="0"/>
        <w:adjustRightInd w:val="0"/>
        <w:ind w:left="720"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    count++;</w:t>
      </w:r>
    </w:p>
    <w:p w14:paraId="2B8C66A6" w14:textId="77777777" w:rsidR="00076D1C" w:rsidRDefault="00076D1C" w:rsidP="00076D1C">
      <w:pPr>
        <w:autoSpaceDE w:val="0"/>
        <w:autoSpaceDN w:val="0"/>
        <w:adjustRightInd w:val="0"/>
        <w:ind w:left="720"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    cout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"(in if) count  is: 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count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endl;</w:t>
      </w:r>
    </w:p>
    <w:p w14:paraId="444AC333" w14:textId="77777777" w:rsidR="00076D1C" w:rsidRDefault="00076D1C" w:rsidP="00076D1C">
      <w:pPr>
        <w:autoSpaceDE w:val="0"/>
        <w:autoSpaceDN w:val="0"/>
        <w:adjustRightInd w:val="0"/>
        <w:ind w:left="720"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032F4DA7" w14:textId="77777777" w:rsidR="00076D1C" w:rsidRDefault="00076D1C" w:rsidP="00076D1C">
      <w:pPr>
        <w:autoSpaceDE w:val="0"/>
        <w:autoSpaceDN w:val="0"/>
        <w:adjustRightInd w:val="0"/>
        <w:ind w:left="720"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    cout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"(in if) aux is (should be equal to k): 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aux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endl;</w:t>
      </w:r>
    </w:p>
    <w:p w14:paraId="48C2B624" w14:textId="77777777" w:rsidR="00076D1C" w:rsidRDefault="00076D1C" w:rsidP="00076D1C">
      <w:pPr>
        <w:autoSpaceDE w:val="0"/>
        <w:autoSpaceDN w:val="0"/>
        <w:adjustRightInd w:val="0"/>
        <w:ind w:left="720"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    aux = 0;</w:t>
      </w:r>
    </w:p>
    <w:p w14:paraId="70D25EF1" w14:textId="77777777" w:rsidR="00076D1C" w:rsidRDefault="00076D1C" w:rsidP="00076D1C">
      <w:pPr>
        <w:autoSpaceDE w:val="0"/>
        <w:autoSpaceDN w:val="0"/>
        <w:adjustRightInd w:val="0"/>
        <w:ind w:left="720"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    cout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"(in if) aux is (should be 0): 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aux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endl;</w:t>
      </w:r>
    </w:p>
    <w:p w14:paraId="5191288E" w14:textId="77777777" w:rsidR="00076D1C" w:rsidRDefault="00076D1C" w:rsidP="00076D1C">
      <w:pPr>
        <w:autoSpaceDE w:val="0"/>
        <w:autoSpaceDN w:val="0"/>
        <w:adjustRightInd w:val="0"/>
        <w:ind w:left="720"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}</w:t>
      </w:r>
    </w:p>
    <w:p w14:paraId="48CDA3BB" w14:textId="77777777" w:rsidR="00076D1C" w:rsidRDefault="00076D1C" w:rsidP="00076D1C">
      <w:pPr>
        <w:autoSpaceDE w:val="0"/>
        <w:autoSpaceDN w:val="0"/>
        <w:adjustRightInd w:val="0"/>
        <w:ind w:left="720"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}</w:t>
      </w:r>
    </w:p>
    <w:p w14:paraId="140F161A" w14:textId="77777777" w:rsidR="00076D1C" w:rsidRDefault="00076D1C" w:rsidP="00076D1C">
      <w:pPr>
        <w:autoSpaceDE w:val="0"/>
        <w:autoSpaceDN w:val="0"/>
        <w:adjustRightInd w:val="0"/>
        <w:ind w:left="720"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}</w:t>
      </w:r>
    </w:p>
    <w:p w14:paraId="21CF9CC5" w14:textId="074B1728" w:rsidR="00076D1C" w:rsidRDefault="00076D1C" w:rsidP="00076D1C">
      <w:pPr>
        <w:autoSpaceDE w:val="0"/>
        <w:autoSpaceDN w:val="0"/>
        <w:adjustRightInd w:val="0"/>
        <w:ind w:left="720"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lastRenderedPageBreak/>
        <w:t xml:space="preserve">    cout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"count is: 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count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endl;</w:t>
      </w:r>
    </w:p>
    <w:p w14:paraId="34BDE352" w14:textId="77777777" w:rsidR="00076D1C" w:rsidRDefault="00076D1C" w:rsidP="00076D1C">
      <w:pPr>
        <w:autoSpaceDE w:val="0"/>
        <w:autoSpaceDN w:val="0"/>
        <w:adjustRightInd w:val="0"/>
        <w:ind w:left="720"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64539FC9" w14:textId="3857DE86" w:rsidR="00076D1C" w:rsidRDefault="00076D1C" w:rsidP="00076D1C">
      <w:pPr>
        <w:ind w:left="252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0;</w:t>
      </w:r>
    </w:p>
    <w:p w14:paraId="1E009C50" w14:textId="1879768B" w:rsidR="00EA688A" w:rsidRDefault="00EA688A" w:rsidP="00076D1C">
      <w:pPr>
        <w:ind w:left="2520"/>
      </w:pPr>
    </w:p>
    <w:p w14:paraId="06C55EEF" w14:textId="5009115F" w:rsidR="00EA688A" w:rsidRDefault="00EA688A" w:rsidP="00EA688A">
      <w:r>
        <w:t xml:space="preserve">     </w:t>
      </w:r>
    </w:p>
    <w:p w14:paraId="2057E310" w14:textId="0B1568E6" w:rsidR="00EA688A" w:rsidRDefault="00EA688A" w:rsidP="00EA688A">
      <w:r>
        <w:t>Solutie 2 (diferita) :</w:t>
      </w:r>
    </w:p>
    <w:p w14:paraId="474F0586" w14:textId="0A993547" w:rsidR="00EA688A" w:rsidRDefault="00EA688A" w:rsidP="00EA688A">
      <w:pPr>
        <w:autoSpaceDE w:val="0"/>
        <w:autoSpaceDN w:val="0"/>
        <w:adjustRightInd w:val="0"/>
        <w:ind w:left="357"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FF"/>
          <w:sz w:val="19"/>
          <w:szCs w:val="19"/>
          <w:lang w:val="ro-RO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ro-RO"/>
        </w:rPr>
        <w:t>size_t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i = 0; i &lt; myVector.size() - 1; i++)</w:t>
      </w:r>
    </w:p>
    <w:p w14:paraId="3D93AF69" w14:textId="77777777" w:rsidR="00EA688A" w:rsidRDefault="00EA688A" w:rsidP="00EA688A">
      <w:pPr>
        <w:autoSpaceDE w:val="0"/>
        <w:autoSpaceDN w:val="0"/>
        <w:adjustRightInd w:val="0"/>
        <w:ind w:left="357"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{</w:t>
      </w:r>
    </w:p>
    <w:p w14:paraId="65BD1ECB" w14:textId="13BB55BF" w:rsidR="00EA688A" w:rsidRDefault="00EA688A" w:rsidP="00EA688A">
      <w:pPr>
        <w:autoSpaceDE w:val="0"/>
        <w:autoSpaceDN w:val="0"/>
        <w:adjustRightInd w:val="0"/>
        <w:ind w:left="357"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ro-RO"/>
        </w:rPr>
        <w:t>size_t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j = i + 1; j &lt; myVector.size(); j++)</w:t>
      </w:r>
    </w:p>
    <w:p w14:paraId="23532ECF" w14:textId="77777777" w:rsidR="00EA688A" w:rsidRDefault="00EA688A" w:rsidP="00EA688A">
      <w:pPr>
        <w:autoSpaceDE w:val="0"/>
        <w:autoSpaceDN w:val="0"/>
        <w:adjustRightInd w:val="0"/>
        <w:ind w:left="357"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{</w:t>
      </w:r>
    </w:p>
    <w:p w14:paraId="4937859A" w14:textId="165106EE" w:rsidR="00EA688A" w:rsidRDefault="00EA688A" w:rsidP="00EA688A">
      <w:pPr>
        <w:autoSpaceDE w:val="0"/>
        <w:autoSpaceDN w:val="0"/>
        <w:adjustRightInd w:val="0"/>
        <w:ind w:left="357"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 THE VALUE IS: 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myVector.at(i)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 at index 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i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endl;</w:t>
      </w:r>
    </w:p>
    <w:p w14:paraId="720D4CF1" w14:textId="77777777" w:rsidR="00EA688A" w:rsidRDefault="00EA688A" w:rsidP="00EA688A">
      <w:pPr>
        <w:autoSpaceDE w:val="0"/>
        <w:autoSpaceDN w:val="0"/>
        <w:adjustRightInd w:val="0"/>
        <w:ind w:left="357"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endl;</w:t>
      </w:r>
    </w:p>
    <w:p w14:paraId="034DBE41" w14:textId="77777777" w:rsidR="00EA688A" w:rsidRDefault="00EA688A" w:rsidP="00EA688A">
      <w:pPr>
        <w:autoSpaceDE w:val="0"/>
        <w:autoSpaceDN w:val="0"/>
        <w:adjustRightInd w:val="0"/>
        <w:ind w:left="357"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58886B19" w14:textId="4AD75C68" w:rsidR="00EA688A" w:rsidRDefault="00EA688A" w:rsidP="00EA688A">
      <w:pPr>
        <w:autoSpaceDE w:val="0"/>
        <w:autoSpaceDN w:val="0"/>
        <w:adjustRightInd w:val="0"/>
        <w:ind w:left="357"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(myVector.at(i) &lt;= t &amp;&amp; myVector.at(j) &lt;= t &amp;&amp; aux &lt; k - 1)</w:t>
      </w:r>
    </w:p>
    <w:p w14:paraId="048193BA" w14:textId="77777777" w:rsidR="00EA688A" w:rsidRDefault="00EA688A" w:rsidP="00EA688A">
      <w:pPr>
        <w:autoSpaceDE w:val="0"/>
        <w:autoSpaceDN w:val="0"/>
        <w:adjustRightInd w:val="0"/>
        <w:ind w:left="357"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{</w:t>
      </w:r>
    </w:p>
    <w:p w14:paraId="7A0CF16D" w14:textId="23C17BEA" w:rsidR="00EA688A" w:rsidRDefault="00EA688A" w:rsidP="00EA688A">
      <w:pPr>
        <w:autoSpaceDE w:val="0"/>
        <w:autoSpaceDN w:val="0"/>
        <w:adjustRightInd w:val="0"/>
        <w:ind w:left="357"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    cout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"(in if) the value is: 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myVector.at(j)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 at index 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j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endl;</w:t>
      </w:r>
    </w:p>
    <w:p w14:paraId="5D96DEE7" w14:textId="2EEFF07C" w:rsidR="00EA688A" w:rsidRDefault="00EA688A" w:rsidP="00EA688A">
      <w:pPr>
        <w:autoSpaceDE w:val="0"/>
        <w:autoSpaceDN w:val="0"/>
        <w:adjustRightInd w:val="0"/>
        <w:ind w:left="357"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    cout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endl;</w:t>
      </w:r>
    </w:p>
    <w:p w14:paraId="7FF22AF1" w14:textId="77777777" w:rsidR="00EA688A" w:rsidRDefault="00EA688A" w:rsidP="00EA688A">
      <w:pPr>
        <w:autoSpaceDE w:val="0"/>
        <w:autoSpaceDN w:val="0"/>
        <w:adjustRightInd w:val="0"/>
        <w:ind w:left="357"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    aux++;</w:t>
      </w:r>
    </w:p>
    <w:p w14:paraId="08665664" w14:textId="05DECA2C" w:rsidR="00EA688A" w:rsidRDefault="00EA688A" w:rsidP="00EA688A">
      <w:pPr>
        <w:autoSpaceDE w:val="0"/>
        <w:autoSpaceDN w:val="0"/>
        <w:adjustRightInd w:val="0"/>
        <w:ind w:left="357"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    cout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"(in if) aux is: 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aux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endl;</w:t>
      </w:r>
    </w:p>
    <w:p w14:paraId="590CF119" w14:textId="77777777" w:rsidR="00EA688A" w:rsidRDefault="00EA688A" w:rsidP="00EA688A">
      <w:pPr>
        <w:autoSpaceDE w:val="0"/>
        <w:autoSpaceDN w:val="0"/>
        <w:adjustRightInd w:val="0"/>
        <w:ind w:left="357"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608A43D1" w14:textId="7255B635" w:rsidR="00EA688A" w:rsidRDefault="00EA688A" w:rsidP="00EA688A">
      <w:pPr>
        <w:autoSpaceDE w:val="0"/>
        <w:autoSpaceDN w:val="0"/>
        <w:adjustRightInd w:val="0"/>
        <w:ind w:left="357"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(aux == k - 1)</w:t>
      </w:r>
    </w:p>
    <w:p w14:paraId="33588CCE" w14:textId="77777777" w:rsidR="00EA688A" w:rsidRDefault="00EA688A" w:rsidP="00EA688A">
      <w:pPr>
        <w:autoSpaceDE w:val="0"/>
        <w:autoSpaceDN w:val="0"/>
        <w:adjustRightInd w:val="0"/>
        <w:ind w:left="357"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    {</w:t>
      </w:r>
    </w:p>
    <w:p w14:paraId="671E998B" w14:textId="77777777" w:rsidR="00EA688A" w:rsidRDefault="00EA688A" w:rsidP="00EA688A">
      <w:pPr>
        <w:autoSpaceDE w:val="0"/>
        <w:autoSpaceDN w:val="0"/>
        <w:adjustRightInd w:val="0"/>
        <w:ind w:left="357"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        count++;</w:t>
      </w:r>
    </w:p>
    <w:p w14:paraId="1BF55A1E" w14:textId="68315BBE" w:rsidR="00EA688A" w:rsidRDefault="00EA688A" w:rsidP="00EA688A">
      <w:pPr>
        <w:autoSpaceDE w:val="0"/>
        <w:autoSpaceDN w:val="0"/>
        <w:adjustRightInd w:val="0"/>
        <w:ind w:left="357"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        cout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"count  is: 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count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endl;</w:t>
      </w:r>
    </w:p>
    <w:p w14:paraId="2E8EE49A" w14:textId="77777777" w:rsidR="00EA688A" w:rsidRDefault="00EA688A" w:rsidP="00EA688A">
      <w:pPr>
        <w:autoSpaceDE w:val="0"/>
        <w:autoSpaceDN w:val="0"/>
        <w:adjustRightInd w:val="0"/>
        <w:ind w:left="357"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3AE4A829" w14:textId="6CCF48D4" w:rsidR="00EA688A" w:rsidRDefault="00EA688A" w:rsidP="00EA688A">
      <w:pPr>
        <w:autoSpaceDE w:val="0"/>
        <w:autoSpaceDN w:val="0"/>
        <w:adjustRightInd w:val="0"/>
        <w:ind w:left="357"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        j = n;</w:t>
      </w:r>
    </w:p>
    <w:p w14:paraId="7113F9EB" w14:textId="7699611B" w:rsidR="00EA688A" w:rsidRDefault="00EA688A" w:rsidP="00EA688A">
      <w:pPr>
        <w:autoSpaceDE w:val="0"/>
        <w:autoSpaceDN w:val="0"/>
        <w:adjustRightInd w:val="0"/>
        <w:ind w:left="357"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2667A216" w14:textId="6F405927" w:rsidR="00EA688A" w:rsidRDefault="00EA688A" w:rsidP="00EA688A">
      <w:pPr>
        <w:autoSpaceDE w:val="0"/>
        <w:autoSpaceDN w:val="0"/>
        <w:adjustRightInd w:val="0"/>
        <w:ind w:left="357"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        cout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"aux is (should be equal to k): 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aux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endl;</w:t>
      </w:r>
    </w:p>
    <w:p w14:paraId="70C1E741" w14:textId="31AA8C54" w:rsidR="00EA688A" w:rsidRDefault="00EA688A" w:rsidP="00EA688A">
      <w:pPr>
        <w:autoSpaceDE w:val="0"/>
        <w:autoSpaceDN w:val="0"/>
        <w:adjustRightInd w:val="0"/>
        <w:ind w:left="357"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        aux = 0;</w:t>
      </w:r>
    </w:p>
    <w:p w14:paraId="59D18A78" w14:textId="77777777" w:rsidR="00EA688A" w:rsidRDefault="00EA688A" w:rsidP="00EA688A">
      <w:pPr>
        <w:autoSpaceDE w:val="0"/>
        <w:autoSpaceDN w:val="0"/>
        <w:adjustRightInd w:val="0"/>
        <w:ind w:left="357"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56BA0020" w14:textId="49BBEFAE" w:rsidR="00EA688A" w:rsidRDefault="00EA688A" w:rsidP="00EA688A">
      <w:pPr>
        <w:autoSpaceDE w:val="0"/>
        <w:autoSpaceDN w:val="0"/>
        <w:adjustRightInd w:val="0"/>
        <w:ind w:left="357"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        cout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"aux is (should be 0): 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aux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endl;</w:t>
      </w:r>
    </w:p>
    <w:p w14:paraId="38A39FFF" w14:textId="355C9944" w:rsidR="00EA688A" w:rsidRDefault="00EA688A" w:rsidP="00EA688A">
      <w:pPr>
        <w:autoSpaceDE w:val="0"/>
        <w:autoSpaceDN w:val="0"/>
        <w:adjustRightInd w:val="0"/>
        <w:ind w:left="357"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        cout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endl;</w:t>
      </w:r>
    </w:p>
    <w:p w14:paraId="783DC157" w14:textId="344E3CB5" w:rsidR="00EA688A" w:rsidRDefault="00EA688A" w:rsidP="00EA688A">
      <w:pPr>
        <w:autoSpaceDE w:val="0"/>
        <w:autoSpaceDN w:val="0"/>
        <w:adjustRightInd w:val="0"/>
        <w:ind w:left="357"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    }</w:t>
      </w:r>
    </w:p>
    <w:p w14:paraId="742F2049" w14:textId="77777777" w:rsidR="00EA688A" w:rsidRDefault="00EA688A" w:rsidP="00EA688A">
      <w:pPr>
        <w:autoSpaceDE w:val="0"/>
        <w:autoSpaceDN w:val="0"/>
        <w:adjustRightInd w:val="0"/>
        <w:ind w:left="357"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}</w:t>
      </w:r>
    </w:p>
    <w:p w14:paraId="4EF6901F" w14:textId="240261CE" w:rsidR="00EA688A" w:rsidRDefault="00EA688A" w:rsidP="00EA688A">
      <w:pPr>
        <w:autoSpaceDE w:val="0"/>
        <w:autoSpaceDN w:val="0"/>
        <w:adjustRightInd w:val="0"/>
        <w:ind w:left="357"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else</w:t>
      </w:r>
    </w:p>
    <w:p w14:paraId="6403DBFD" w14:textId="77777777" w:rsidR="00EA688A" w:rsidRDefault="00EA688A" w:rsidP="00EA688A">
      <w:pPr>
        <w:autoSpaceDE w:val="0"/>
        <w:autoSpaceDN w:val="0"/>
        <w:adjustRightInd w:val="0"/>
        <w:ind w:left="357"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{</w:t>
      </w:r>
    </w:p>
    <w:p w14:paraId="031B53E1" w14:textId="7AB2F520" w:rsidR="00EA688A" w:rsidRDefault="00EA688A" w:rsidP="00EA688A">
      <w:pPr>
        <w:autoSpaceDE w:val="0"/>
        <w:autoSpaceDN w:val="0"/>
        <w:adjustRightInd w:val="0"/>
        <w:ind w:left="357"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    aux = 0;</w:t>
      </w:r>
    </w:p>
    <w:p w14:paraId="4A6D7F7B" w14:textId="7DA60F0F" w:rsidR="00EA688A" w:rsidRDefault="00EA688A" w:rsidP="00EA688A">
      <w:pPr>
        <w:autoSpaceDE w:val="0"/>
        <w:autoSpaceDN w:val="0"/>
        <w:adjustRightInd w:val="0"/>
        <w:ind w:left="357"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    j = n;</w:t>
      </w:r>
    </w:p>
    <w:p w14:paraId="65C079FC" w14:textId="77777777" w:rsidR="00EA688A" w:rsidRDefault="00EA688A" w:rsidP="00EA688A">
      <w:pPr>
        <w:autoSpaceDE w:val="0"/>
        <w:autoSpaceDN w:val="0"/>
        <w:adjustRightInd w:val="0"/>
        <w:ind w:left="357"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}</w:t>
      </w:r>
    </w:p>
    <w:p w14:paraId="2414A366" w14:textId="77777777" w:rsidR="00EA688A" w:rsidRDefault="00EA688A" w:rsidP="00EA688A">
      <w:pPr>
        <w:autoSpaceDE w:val="0"/>
        <w:autoSpaceDN w:val="0"/>
        <w:adjustRightInd w:val="0"/>
        <w:ind w:left="357"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}</w:t>
      </w:r>
    </w:p>
    <w:p w14:paraId="46CD3448" w14:textId="77777777" w:rsidR="00EA688A" w:rsidRDefault="00EA688A" w:rsidP="00EA688A">
      <w:pPr>
        <w:autoSpaceDE w:val="0"/>
        <w:autoSpaceDN w:val="0"/>
        <w:adjustRightInd w:val="0"/>
        <w:ind w:left="357"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}</w:t>
      </w:r>
    </w:p>
    <w:p w14:paraId="495B78C9" w14:textId="4DE05567" w:rsidR="00EA688A" w:rsidRDefault="00EA688A" w:rsidP="00EA688A">
      <w:pPr>
        <w:autoSpaceDE w:val="0"/>
        <w:autoSpaceDN w:val="0"/>
        <w:adjustRightInd w:val="0"/>
        <w:ind w:left="357"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"count is: 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count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endl;</w:t>
      </w:r>
    </w:p>
    <w:p w14:paraId="67C851BB" w14:textId="6B5A0C50" w:rsidR="00EA688A" w:rsidRDefault="00EA688A" w:rsidP="00EA688A">
      <w:pPr>
        <w:ind w:left="357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0;</w:t>
      </w:r>
    </w:p>
    <w:p w14:paraId="14C4B01C" w14:textId="710FA14B" w:rsidR="00EA688A" w:rsidRDefault="00EA688A" w:rsidP="00EA688A">
      <w:pPr>
        <w:ind w:left="357"/>
      </w:pPr>
    </w:p>
    <w:p w14:paraId="4FBA772D" w14:textId="77777777" w:rsidR="00EA688A" w:rsidRDefault="00EA688A" w:rsidP="00EA688A">
      <w:pPr>
        <w:ind w:left="357"/>
      </w:pPr>
    </w:p>
    <w:p w14:paraId="654412C6" w14:textId="77777777" w:rsidR="00EA688A" w:rsidRDefault="00EA688A" w:rsidP="00EA688A">
      <w:pPr>
        <w:ind w:left="357"/>
      </w:pPr>
    </w:p>
    <w:p w14:paraId="453243A9" w14:textId="7F9116E2" w:rsidR="00EA688A" w:rsidRDefault="00EA688A" w:rsidP="00EA688A">
      <w:pPr>
        <w:ind w:left="357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62E1C6D" wp14:editId="59323E43">
            <wp:simplePos x="0" y="0"/>
            <wp:positionH relativeFrom="column">
              <wp:posOffset>400050</wp:posOffset>
            </wp:positionH>
            <wp:positionV relativeFrom="paragraph">
              <wp:posOffset>-361950</wp:posOffset>
            </wp:positionV>
            <wp:extent cx="5781040" cy="2028825"/>
            <wp:effectExtent l="0" t="0" r="0" b="9525"/>
            <wp:wrapThrough wrapText="bothSides">
              <wp:wrapPolygon edited="0">
                <wp:start x="0" y="0"/>
                <wp:lineTo x="0" y="21499"/>
                <wp:lineTo x="21496" y="21499"/>
                <wp:lineTo x="21496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104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27DDF3" w14:textId="0AA7C898" w:rsidR="00EA688A" w:rsidRPr="00EA688A" w:rsidRDefault="00EA688A" w:rsidP="00EA688A"/>
    <w:p w14:paraId="61C718BA" w14:textId="2E0C898A" w:rsidR="00EA688A" w:rsidRPr="00EA688A" w:rsidRDefault="00EA688A" w:rsidP="00EA688A"/>
    <w:p w14:paraId="3205312D" w14:textId="0C3C4E1D" w:rsidR="00EA688A" w:rsidRPr="00EA688A" w:rsidRDefault="00EA688A" w:rsidP="00EA688A"/>
    <w:p w14:paraId="008D5BF2" w14:textId="4A0D093D" w:rsidR="00EA688A" w:rsidRPr="00EA688A" w:rsidRDefault="00EA688A" w:rsidP="00EA688A"/>
    <w:p w14:paraId="71283716" w14:textId="2ED628B3" w:rsidR="00EA688A" w:rsidRPr="00EA688A" w:rsidRDefault="00EA688A" w:rsidP="00EA688A"/>
    <w:p w14:paraId="68E42F78" w14:textId="14FE03A2" w:rsidR="00EA688A" w:rsidRPr="00EA688A" w:rsidRDefault="00EA688A" w:rsidP="00EA688A"/>
    <w:p w14:paraId="6FDE2D0C" w14:textId="39732556" w:rsidR="00EA688A" w:rsidRPr="00EA688A" w:rsidRDefault="00EA688A" w:rsidP="00EA688A"/>
    <w:p w14:paraId="116C3760" w14:textId="7F951D43" w:rsidR="00EA688A" w:rsidRPr="00EA688A" w:rsidRDefault="00EA688A" w:rsidP="00EA688A"/>
    <w:p w14:paraId="169086CF" w14:textId="4190633A" w:rsidR="00EA688A" w:rsidRPr="00EA688A" w:rsidRDefault="00EA688A" w:rsidP="00EA688A"/>
    <w:p w14:paraId="5B3B9278" w14:textId="176EDCBD" w:rsidR="00EA688A" w:rsidRPr="00EA688A" w:rsidRDefault="00EA688A" w:rsidP="00EA688A"/>
    <w:p w14:paraId="1316FBA8" w14:textId="73C109F6" w:rsidR="00EA688A" w:rsidRPr="00EA688A" w:rsidRDefault="00EA688A" w:rsidP="00EA688A"/>
    <w:p w14:paraId="4FA80978" w14:textId="7C801808" w:rsidR="00EA688A" w:rsidRPr="00EA688A" w:rsidRDefault="00EA688A" w:rsidP="00EA688A"/>
    <w:p w14:paraId="5926EA22" w14:textId="44F104AD" w:rsidR="00EA688A" w:rsidRPr="00EA688A" w:rsidRDefault="00EA688A" w:rsidP="00EA688A"/>
    <w:p w14:paraId="6D4D3105" w14:textId="455E744B" w:rsidR="00EA688A" w:rsidRPr="00EA688A" w:rsidRDefault="00EA688A" w:rsidP="00EA688A"/>
    <w:p w14:paraId="53A0353D" w14:textId="442756C0" w:rsidR="00EA688A" w:rsidRDefault="00EA688A" w:rsidP="00EA688A"/>
    <w:p w14:paraId="3437EBAD" w14:textId="40A12BCF" w:rsidR="00EA688A" w:rsidRPr="00063DBE" w:rsidRDefault="00063DBE" w:rsidP="00EA688A">
      <w:pPr>
        <w:pStyle w:val="ListParagraph"/>
        <w:numPr>
          <w:ilvl w:val="0"/>
          <w:numId w:val="39"/>
        </w:numPr>
        <w:tabs>
          <w:tab w:val="left" w:pos="840"/>
        </w:tabs>
      </w:pP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Se dau </w:t>
      </w:r>
      <w:r>
        <w:rPr>
          <w:rStyle w:val="HTMLCode"/>
          <w:rFonts w:eastAsiaTheme="minorEastAsia"/>
          <w:color w:val="C7254E"/>
          <w:sz w:val="21"/>
          <w:szCs w:val="21"/>
          <w:shd w:val="clear" w:color="auto" w:fill="F9F2F4"/>
        </w:rPr>
        <w:t>n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 numere naturale. Aflati daca acestea pot fi laturile unui poligon cu </w:t>
      </w:r>
      <w:r>
        <w:rPr>
          <w:rStyle w:val="HTMLCode"/>
          <w:rFonts w:eastAsiaTheme="minorEastAsia"/>
          <w:color w:val="C7254E"/>
          <w:sz w:val="21"/>
          <w:szCs w:val="21"/>
          <w:shd w:val="clear" w:color="auto" w:fill="F9F2F4"/>
        </w:rPr>
        <w:t>n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 laturi.</w:t>
      </w:r>
    </w:p>
    <w:p w14:paraId="021A8576" w14:textId="515BD679" w:rsidR="00063DBE" w:rsidRDefault="00063DBE" w:rsidP="00063DBE">
      <w:pPr>
        <w:pStyle w:val="ListParagraph"/>
        <w:tabs>
          <w:tab w:val="left" w:pos="840"/>
        </w:tabs>
        <w:ind w:left="717" w:firstLine="0"/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Solutie: 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br/>
      </w:r>
    </w:p>
    <w:p w14:paraId="42457644" w14:textId="77777777" w:rsidR="00063DBE" w:rsidRDefault="00063DBE" w:rsidP="00063DBE">
      <w:pPr>
        <w:autoSpaceDE w:val="0"/>
        <w:autoSpaceDN w:val="0"/>
        <w:adjustRightInd w:val="0"/>
        <w:ind w:left="717"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findMaxVar(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firstVariable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secondVariable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)</w:t>
      </w:r>
    </w:p>
    <w:p w14:paraId="7DD6D402" w14:textId="77777777" w:rsidR="00063DBE" w:rsidRDefault="00063DBE" w:rsidP="00063DBE">
      <w:pPr>
        <w:autoSpaceDE w:val="0"/>
        <w:autoSpaceDN w:val="0"/>
        <w:adjustRightInd w:val="0"/>
        <w:ind w:left="717"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{</w:t>
      </w:r>
    </w:p>
    <w:p w14:paraId="3590519B" w14:textId="77777777" w:rsidR="00063DBE" w:rsidRDefault="00063DBE" w:rsidP="00063DBE">
      <w:pPr>
        <w:autoSpaceDE w:val="0"/>
        <w:autoSpaceDN w:val="0"/>
        <w:adjustRightInd w:val="0"/>
        <w:ind w:left="717"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firstVariable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&gt;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secondVariable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)</w:t>
      </w:r>
    </w:p>
    <w:p w14:paraId="7C976AF7" w14:textId="77777777" w:rsidR="00063DBE" w:rsidRDefault="00063DBE" w:rsidP="00063DBE">
      <w:pPr>
        <w:autoSpaceDE w:val="0"/>
        <w:autoSpaceDN w:val="0"/>
        <w:adjustRightInd w:val="0"/>
        <w:ind w:left="717"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{</w:t>
      </w:r>
    </w:p>
    <w:p w14:paraId="57EF86C2" w14:textId="77777777" w:rsidR="00063DBE" w:rsidRDefault="00063DBE" w:rsidP="00063DBE">
      <w:pPr>
        <w:autoSpaceDE w:val="0"/>
        <w:autoSpaceDN w:val="0"/>
        <w:adjustRightInd w:val="0"/>
        <w:ind w:left="717"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firstVariable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;</w:t>
      </w:r>
    </w:p>
    <w:p w14:paraId="1B11923A" w14:textId="77777777" w:rsidR="00063DBE" w:rsidRDefault="00063DBE" w:rsidP="00063DBE">
      <w:pPr>
        <w:autoSpaceDE w:val="0"/>
        <w:autoSpaceDN w:val="0"/>
        <w:adjustRightInd w:val="0"/>
        <w:ind w:left="717"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}</w:t>
      </w:r>
    </w:p>
    <w:p w14:paraId="0C237511" w14:textId="77777777" w:rsidR="00063DBE" w:rsidRDefault="00063DBE" w:rsidP="00063DBE">
      <w:pPr>
        <w:autoSpaceDE w:val="0"/>
        <w:autoSpaceDN w:val="0"/>
        <w:adjustRightInd w:val="0"/>
        <w:ind w:left="717"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else</w:t>
      </w:r>
    </w:p>
    <w:p w14:paraId="474ED748" w14:textId="77777777" w:rsidR="00063DBE" w:rsidRDefault="00063DBE" w:rsidP="00063DBE">
      <w:pPr>
        <w:autoSpaceDE w:val="0"/>
        <w:autoSpaceDN w:val="0"/>
        <w:adjustRightInd w:val="0"/>
        <w:ind w:left="717"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{</w:t>
      </w:r>
    </w:p>
    <w:p w14:paraId="36A5B149" w14:textId="77777777" w:rsidR="00063DBE" w:rsidRDefault="00063DBE" w:rsidP="00063DBE">
      <w:pPr>
        <w:autoSpaceDE w:val="0"/>
        <w:autoSpaceDN w:val="0"/>
        <w:adjustRightInd w:val="0"/>
        <w:ind w:left="717"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secondVariable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;</w:t>
      </w:r>
    </w:p>
    <w:p w14:paraId="0D8F05FB" w14:textId="77777777" w:rsidR="00063DBE" w:rsidRDefault="00063DBE" w:rsidP="00063DBE">
      <w:pPr>
        <w:autoSpaceDE w:val="0"/>
        <w:autoSpaceDN w:val="0"/>
        <w:adjustRightInd w:val="0"/>
        <w:ind w:left="717"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}</w:t>
      </w:r>
    </w:p>
    <w:p w14:paraId="72F908B9" w14:textId="7C493732" w:rsidR="00063DBE" w:rsidRDefault="00063DBE" w:rsidP="00063DBE">
      <w:pPr>
        <w:pStyle w:val="ListParagraph"/>
        <w:tabs>
          <w:tab w:val="left" w:pos="840"/>
        </w:tabs>
        <w:ind w:left="1434"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}</w:t>
      </w:r>
    </w:p>
    <w:p w14:paraId="1FD782F6" w14:textId="29C7CC58" w:rsidR="00063DBE" w:rsidRDefault="00063DBE" w:rsidP="00063DBE">
      <w:pPr>
        <w:pStyle w:val="ListParagraph"/>
        <w:tabs>
          <w:tab w:val="left" w:pos="840"/>
        </w:tabs>
        <w:ind w:left="1434"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6402B472" w14:textId="77777777" w:rsidR="00063DBE" w:rsidRDefault="00063DBE" w:rsidP="00063DBE">
      <w:pPr>
        <w:autoSpaceDE w:val="0"/>
        <w:autoSpaceDN w:val="0"/>
        <w:adjustRightInd w:val="0"/>
        <w:ind w:left="720"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main()</w:t>
      </w:r>
    </w:p>
    <w:p w14:paraId="56D16589" w14:textId="77777777" w:rsidR="00063DBE" w:rsidRDefault="00063DBE" w:rsidP="00063DBE">
      <w:pPr>
        <w:autoSpaceDE w:val="0"/>
        <w:autoSpaceDN w:val="0"/>
        <w:adjustRightInd w:val="0"/>
        <w:ind w:left="720"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{ </w:t>
      </w:r>
    </w:p>
    <w:p w14:paraId="3A3116BB" w14:textId="77777777" w:rsidR="00063DBE" w:rsidRDefault="00063DBE" w:rsidP="00063DBE">
      <w:pPr>
        <w:autoSpaceDE w:val="0"/>
        <w:autoSpaceDN w:val="0"/>
        <w:adjustRightInd w:val="0"/>
        <w:ind w:left="720"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"Vector size"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;</w:t>
      </w:r>
    </w:p>
    <w:p w14:paraId="0841D53C" w14:textId="77777777" w:rsidR="00063DBE" w:rsidRDefault="00063DBE" w:rsidP="00063DBE">
      <w:pPr>
        <w:autoSpaceDE w:val="0"/>
        <w:autoSpaceDN w:val="0"/>
        <w:adjustRightInd w:val="0"/>
        <w:ind w:left="720"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n{ 0 }, sum{ 0 }, maximum{0};</w:t>
      </w:r>
    </w:p>
    <w:p w14:paraId="609E1558" w14:textId="77777777" w:rsidR="00063DBE" w:rsidRDefault="00063DBE" w:rsidP="00063DBE">
      <w:pPr>
        <w:autoSpaceDE w:val="0"/>
        <w:autoSpaceDN w:val="0"/>
        <w:adjustRightInd w:val="0"/>
        <w:ind w:left="720"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addValueToVar(n);</w:t>
      </w:r>
    </w:p>
    <w:p w14:paraId="2BA5B3CD" w14:textId="77777777" w:rsidR="00063DBE" w:rsidRDefault="00063DBE" w:rsidP="00063DBE">
      <w:pPr>
        <w:autoSpaceDE w:val="0"/>
        <w:autoSpaceDN w:val="0"/>
        <w:adjustRightInd w:val="0"/>
        <w:ind w:left="720"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</w:t>
      </w:r>
    </w:p>
    <w:p w14:paraId="0EEF895B" w14:textId="77777777" w:rsidR="00063DBE" w:rsidRDefault="00063DBE" w:rsidP="00063DBE">
      <w:pPr>
        <w:autoSpaceDE w:val="0"/>
        <w:autoSpaceDN w:val="0"/>
        <w:adjustRightInd w:val="0"/>
        <w:ind w:left="720"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ro-RO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&gt; myVector(n, 0);</w:t>
      </w:r>
    </w:p>
    <w:p w14:paraId="16751F49" w14:textId="77777777" w:rsidR="00063DBE" w:rsidRDefault="00063DBE" w:rsidP="00063DBE">
      <w:pPr>
        <w:autoSpaceDE w:val="0"/>
        <w:autoSpaceDN w:val="0"/>
        <w:adjustRightInd w:val="0"/>
        <w:ind w:left="720"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addValuesToVector(myVector,n);</w:t>
      </w:r>
    </w:p>
    <w:p w14:paraId="263DE1FA" w14:textId="77777777" w:rsidR="00063DBE" w:rsidRDefault="00063DBE" w:rsidP="00063DBE">
      <w:pPr>
        <w:autoSpaceDE w:val="0"/>
        <w:autoSpaceDN w:val="0"/>
        <w:adjustRightInd w:val="0"/>
        <w:ind w:left="720"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printVector(myVector);</w:t>
      </w:r>
    </w:p>
    <w:p w14:paraId="2F12FEFA" w14:textId="77777777" w:rsidR="00063DBE" w:rsidRDefault="00063DBE" w:rsidP="00063DBE">
      <w:pPr>
        <w:autoSpaceDE w:val="0"/>
        <w:autoSpaceDN w:val="0"/>
        <w:adjustRightInd w:val="0"/>
        <w:ind w:left="720"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06CC776B" w14:textId="77777777" w:rsidR="00063DBE" w:rsidRDefault="00063DBE" w:rsidP="00063DBE">
      <w:pPr>
        <w:autoSpaceDE w:val="0"/>
        <w:autoSpaceDN w:val="0"/>
        <w:adjustRightInd w:val="0"/>
        <w:ind w:left="720"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ro-RO"/>
        </w:rPr>
        <w:t>size_t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i = 0; i &lt; n; i++)</w:t>
      </w:r>
    </w:p>
    <w:p w14:paraId="6D0DF8FE" w14:textId="77777777" w:rsidR="00063DBE" w:rsidRDefault="00063DBE" w:rsidP="00063DBE">
      <w:pPr>
        <w:autoSpaceDE w:val="0"/>
        <w:autoSpaceDN w:val="0"/>
        <w:adjustRightInd w:val="0"/>
        <w:ind w:left="720"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{</w:t>
      </w:r>
    </w:p>
    <w:p w14:paraId="4C162029" w14:textId="77777777" w:rsidR="00063DBE" w:rsidRDefault="00063DBE" w:rsidP="00063DBE">
      <w:pPr>
        <w:autoSpaceDE w:val="0"/>
        <w:autoSpaceDN w:val="0"/>
        <w:adjustRightInd w:val="0"/>
        <w:ind w:left="720"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sum = sum + myVector.at(i);</w:t>
      </w:r>
    </w:p>
    <w:p w14:paraId="07DC905A" w14:textId="77777777" w:rsidR="00063DBE" w:rsidRDefault="00063DBE" w:rsidP="00063DBE">
      <w:pPr>
        <w:autoSpaceDE w:val="0"/>
        <w:autoSpaceDN w:val="0"/>
        <w:adjustRightInd w:val="0"/>
        <w:ind w:left="720"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maximum = findMaxVar(myVector.at(i), maximum);</w:t>
      </w:r>
    </w:p>
    <w:p w14:paraId="339A7CCD" w14:textId="77777777" w:rsidR="00063DBE" w:rsidRDefault="00063DBE" w:rsidP="00063DBE">
      <w:pPr>
        <w:autoSpaceDE w:val="0"/>
        <w:autoSpaceDN w:val="0"/>
        <w:adjustRightInd w:val="0"/>
        <w:ind w:left="720"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}</w:t>
      </w:r>
    </w:p>
    <w:p w14:paraId="48B28F7A" w14:textId="77777777" w:rsidR="00063DBE" w:rsidRDefault="00063DBE" w:rsidP="00063DBE">
      <w:pPr>
        <w:autoSpaceDE w:val="0"/>
        <w:autoSpaceDN w:val="0"/>
        <w:adjustRightInd w:val="0"/>
        <w:ind w:left="720"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05370E58" w14:textId="77777777" w:rsidR="00063DBE" w:rsidRDefault="00063DBE" w:rsidP="00063DBE">
      <w:pPr>
        <w:autoSpaceDE w:val="0"/>
        <w:autoSpaceDN w:val="0"/>
        <w:adjustRightInd w:val="0"/>
        <w:ind w:left="720"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(maximum &lt; (sum - maximum))</w:t>
      </w:r>
    </w:p>
    <w:p w14:paraId="2C2E0356" w14:textId="77777777" w:rsidR="00063DBE" w:rsidRDefault="00063DBE" w:rsidP="00063DBE">
      <w:pPr>
        <w:autoSpaceDE w:val="0"/>
        <w:autoSpaceDN w:val="0"/>
        <w:adjustRightInd w:val="0"/>
        <w:ind w:left="720"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{</w:t>
      </w:r>
    </w:p>
    <w:p w14:paraId="7C42CB03" w14:textId="77777777" w:rsidR="00063DBE" w:rsidRDefault="00063DBE" w:rsidP="00063DBE">
      <w:pPr>
        <w:autoSpaceDE w:val="0"/>
        <w:autoSpaceDN w:val="0"/>
        <w:adjustRightInd w:val="0"/>
        <w:ind w:left="720"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"DA"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;</w:t>
      </w:r>
    </w:p>
    <w:p w14:paraId="29732AF3" w14:textId="77777777" w:rsidR="00063DBE" w:rsidRDefault="00063DBE" w:rsidP="00063DBE">
      <w:pPr>
        <w:autoSpaceDE w:val="0"/>
        <w:autoSpaceDN w:val="0"/>
        <w:adjustRightInd w:val="0"/>
        <w:ind w:left="720"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}</w:t>
      </w:r>
    </w:p>
    <w:p w14:paraId="424385AB" w14:textId="77777777" w:rsidR="00063DBE" w:rsidRDefault="00063DBE" w:rsidP="00063DBE">
      <w:pPr>
        <w:autoSpaceDE w:val="0"/>
        <w:autoSpaceDN w:val="0"/>
        <w:adjustRightInd w:val="0"/>
        <w:ind w:left="720"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else</w:t>
      </w:r>
    </w:p>
    <w:p w14:paraId="336BBF59" w14:textId="77777777" w:rsidR="00063DBE" w:rsidRDefault="00063DBE" w:rsidP="00063DBE">
      <w:pPr>
        <w:autoSpaceDE w:val="0"/>
        <w:autoSpaceDN w:val="0"/>
        <w:adjustRightInd w:val="0"/>
        <w:ind w:left="720"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{</w:t>
      </w:r>
    </w:p>
    <w:p w14:paraId="47988516" w14:textId="77777777" w:rsidR="00063DBE" w:rsidRDefault="00063DBE" w:rsidP="00063DBE">
      <w:pPr>
        <w:autoSpaceDE w:val="0"/>
        <w:autoSpaceDN w:val="0"/>
        <w:adjustRightInd w:val="0"/>
        <w:ind w:left="720"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lastRenderedPageBreak/>
        <w:t xml:space="preserve">        cout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"NU"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;</w:t>
      </w:r>
    </w:p>
    <w:p w14:paraId="413668F8" w14:textId="77777777" w:rsidR="00063DBE" w:rsidRDefault="00063DBE" w:rsidP="00063DBE">
      <w:pPr>
        <w:autoSpaceDE w:val="0"/>
        <w:autoSpaceDN w:val="0"/>
        <w:adjustRightInd w:val="0"/>
        <w:ind w:left="720"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}</w:t>
      </w:r>
    </w:p>
    <w:p w14:paraId="5F65D2F9" w14:textId="77777777" w:rsidR="00063DBE" w:rsidRDefault="00063DBE" w:rsidP="00063DBE">
      <w:pPr>
        <w:autoSpaceDE w:val="0"/>
        <w:autoSpaceDN w:val="0"/>
        <w:adjustRightInd w:val="0"/>
        <w:ind w:left="720"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605B9556" w14:textId="77777777" w:rsidR="00063DBE" w:rsidRDefault="00063DBE" w:rsidP="00063DBE">
      <w:pPr>
        <w:autoSpaceDE w:val="0"/>
        <w:autoSpaceDN w:val="0"/>
        <w:adjustRightInd w:val="0"/>
        <w:ind w:left="720"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0;</w:t>
      </w:r>
    </w:p>
    <w:p w14:paraId="70F70F8D" w14:textId="3128C5E7" w:rsidR="00063DBE" w:rsidRDefault="00063DBE" w:rsidP="00063DBE">
      <w:pPr>
        <w:pStyle w:val="ListParagraph"/>
        <w:tabs>
          <w:tab w:val="left" w:pos="840"/>
        </w:tabs>
        <w:ind w:left="2154"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}</w:t>
      </w:r>
      <w:r w:rsidR="00361F1E">
        <w:rPr>
          <w:rFonts w:ascii="Consolas" w:hAnsi="Consolas" w:cs="Consolas"/>
          <w:color w:val="000000"/>
          <w:sz w:val="19"/>
          <w:szCs w:val="19"/>
          <w:lang w:val="ro-RO"/>
        </w:rPr>
        <w:br/>
      </w:r>
    </w:p>
    <w:p w14:paraId="234ACDE5" w14:textId="582FACC1" w:rsidR="00361F1E" w:rsidRPr="00361F1E" w:rsidRDefault="00361F1E" w:rsidP="00361F1E">
      <w:pPr>
        <w:pStyle w:val="ListParagraph"/>
        <w:numPr>
          <w:ilvl w:val="0"/>
          <w:numId w:val="39"/>
        </w:numPr>
        <w:tabs>
          <w:tab w:val="left" w:pos="840"/>
        </w:tabs>
      </w:pP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Se dă un număr </w:t>
      </w:r>
      <w:r>
        <w:rPr>
          <w:rStyle w:val="HTMLCode"/>
          <w:rFonts w:eastAsiaTheme="minorEastAsia"/>
          <w:color w:val="C7254E"/>
          <w:sz w:val="21"/>
          <w:szCs w:val="21"/>
          <w:shd w:val="clear" w:color="auto" w:fill="F9F2F4"/>
        </w:rPr>
        <w:t>n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. Afișați rezultatul operației </w:t>
      </w:r>
      <w:r>
        <w:rPr>
          <w:rStyle w:val="mn"/>
          <w:rFonts w:ascii="MathJax_Main" w:hAnsi="MathJax_Main" w:cs="Helvetica"/>
          <w:color w:val="C7254E"/>
          <w:sz w:val="28"/>
          <w:szCs w:val="28"/>
          <w:bdr w:val="none" w:sz="0" w:space="0" w:color="auto" w:frame="1"/>
          <w:shd w:val="clear" w:color="auto" w:fill="FFFFFF"/>
        </w:rPr>
        <w:t>2</w:t>
      </w:r>
      <w:r>
        <w:rPr>
          <w:rStyle w:val="mn"/>
          <w:rFonts w:ascii="MathJax_Main" w:hAnsi="MathJax_Main" w:cs="Helvetica"/>
          <w:color w:val="C7254E"/>
          <w:sz w:val="28"/>
          <w:szCs w:val="28"/>
          <w:bdr w:val="none" w:sz="0" w:space="0" w:color="auto" w:frame="1"/>
          <w:shd w:val="clear" w:color="auto" w:fill="FFFFFF"/>
        </w:rPr>
        <w:t>^</w:t>
      </w:r>
      <w:r>
        <w:rPr>
          <w:rStyle w:val="mi"/>
          <w:rFonts w:ascii="MathJax_Math-italic" w:hAnsi="MathJax_Math-italic" w:cs="Helvetica"/>
          <w:color w:val="C7254E"/>
          <w:sz w:val="20"/>
          <w:bdr w:val="none" w:sz="0" w:space="0" w:color="auto" w:frame="1"/>
          <w:shd w:val="clear" w:color="auto" w:fill="FFFFFF"/>
        </w:rPr>
        <w:t>n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.</w:t>
      </w:r>
    </w:p>
    <w:p w14:paraId="12B2E391" w14:textId="3BCD9A71" w:rsidR="00361F1E" w:rsidRDefault="00361F1E" w:rsidP="00361F1E">
      <w:pPr>
        <w:pStyle w:val="ListParagraph"/>
        <w:tabs>
          <w:tab w:val="left" w:pos="840"/>
        </w:tabs>
        <w:ind w:left="717" w:firstLine="0"/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Solutie:</w:t>
      </w:r>
    </w:p>
    <w:p w14:paraId="59AAC18F" w14:textId="06D062FE" w:rsidR="00361F1E" w:rsidRDefault="00361F1E" w:rsidP="00361F1E">
      <w:pPr>
        <w:pStyle w:val="ListParagraph"/>
        <w:tabs>
          <w:tab w:val="left" w:pos="840"/>
        </w:tabs>
        <w:ind w:left="717" w:firstLine="0"/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</w:p>
    <w:p w14:paraId="51E7EC41" w14:textId="77777777" w:rsidR="00361F1E" w:rsidRDefault="00361F1E" w:rsidP="00361F1E">
      <w:pPr>
        <w:autoSpaceDE w:val="0"/>
        <w:autoSpaceDN w:val="0"/>
        <w:adjustRightInd w:val="0"/>
        <w:ind w:left="717"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main()</w:t>
      </w:r>
    </w:p>
    <w:p w14:paraId="495F4B5C" w14:textId="77777777" w:rsidR="00361F1E" w:rsidRDefault="00361F1E" w:rsidP="00361F1E">
      <w:pPr>
        <w:autoSpaceDE w:val="0"/>
        <w:autoSpaceDN w:val="0"/>
        <w:adjustRightInd w:val="0"/>
        <w:ind w:left="717"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{ </w:t>
      </w:r>
    </w:p>
    <w:p w14:paraId="67DAE8C7" w14:textId="77777777" w:rsidR="00361F1E" w:rsidRDefault="00361F1E" w:rsidP="00361F1E">
      <w:pPr>
        <w:autoSpaceDE w:val="0"/>
        <w:autoSpaceDN w:val="0"/>
        <w:adjustRightInd w:val="0"/>
        <w:ind w:left="717"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n{ 0 }, produs{ 1 };</w:t>
      </w:r>
    </w:p>
    <w:p w14:paraId="54210AC2" w14:textId="77777777" w:rsidR="00361F1E" w:rsidRDefault="00361F1E" w:rsidP="00361F1E">
      <w:pPr>
        <w:autoSpaceDE w:val="0"/>
        <w:autoSpaceDN w:val="0"/>
        <w:adjustRightInd w:val="0"/>
        <w:ind w:left="717"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cin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n;</w:t>
      </w:r>
    </w:p>
    <w:p w14:paraId="12A6A6F8" w14:textId="77777777" w:rsidR="00361F1E" w:rsidRDefault="00361F1E" w:rsidP="00361F1E">
      <w:pPr>
        <w:autoSpaceDE w:val="0"/>
        <w:autoSpaceDN w:val="0"/>
        <w:adjustRightInd w:val="0"/>
        <w:ind w:left="717"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1E60408D" w14:textId="77777777" w:rsidR="00361F1E" w:rsidRDefault="00361F1E" w:rsidP="00361F1E">
      <w:pPr>
        <w:autoSpaceDE w:val="0"/>
        <w:autoSpaceDN w:val="0"/>
        <w:adjustRightInd w:val="0"/>
        <w:ind w:left="717"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ro-RO"/>
        </w:rPr>
        <w:t>size_t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i = 0; i &lt; n; i++)</w:t>
      </w:r>
    </w:p>
    <w:p w14:paraId="6D992D7F" w14:textId="77777777" w:rsidR="00361F1E" w:rsidRDefault="00361F1E" w:rsidP="00361F1E">
      <w:pPr>
        <w:autoSpaceDE w:val="0"/>
        <w:autoSpaceDN w:val="0"/>
        <w:adjustRightInd w:val="0"/>
        <w:ind w:left="717"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{</w:t>
      </w:r>
    </w:p>
    <w:p w14:paraId="28735DE5" w14:textId="77777777" w:rsidR="00361F1E" w:rsidRDefault="00361F1E" w:rsidP="00361F1E">
      <w:pPr>
        <w:autoSpaceDE w:val="0"/>
        <w:autoSpaceDN w:val="0"/>
        <w:adjustRightInd w:val="0"/>
        <w:ind w:left="717"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produs = produs * n;</w:t>
      </w:r>
    </w:p>
    <w:p w14:paraId="6CE5DE4C" w14:textId="77777777" w:rsidR="00361F1E" w:rsidRDefault="00361F1E" w:rsidP="00361F1E">
      <w:pPr>
        <w:autoSpaceDE w:val="0"/>
        <w:autoSpaceDN w:val="0"/>
        <w:adjustRightInd w:val="0"/>
        <w:ind w:left="717"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}</w:t>
      </w:r>
    </w:p>
    <w:p w14:paraId="498E0E15" w14:textId="77777777" w:rsidR="00361F1E" w:rsidRDefault="00361F1E" w:rsidP="00361F1E">
      <w:pPr>
        <w:autoSpaceDE w:val="0"/>
        <w:autoSpaceDN w:val="0"/>
        <w:adjustRightInd w:val="0"/>
        <w:ind w:left="717"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69BF1ADC" w14:textId="77777777" w:rsidR="00361F1E" w:rsidRDefault="00361F1E" w:rsidP="00361F1E">
      <w:pPr>
        <w:autoSpaceDE w:val="0"/>
        <w:autoSpaceDN w:val="0"/>
        <w:adjustRightInd w:val="0"/>
        <w:ind w:left="717"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"Produsul este: 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produs;</w:t>
      </w:r>
    </w:p>
    <w:p w14:paraId="637664F4" w14:textId="77777777" w:rsidR="00361F1E" w:rsidRDefault="00361F1E" w:rsidP="00361F1E">
      <w:pPr>
        <w:autoSpaceDE w:val="0"/>
        <w:autoSpaceDN w:val="0"/>
        <w:adjustRightInd w:val="0"/>
        <w:ind w:left="717"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500BC838" w14:textId="77777777" w:rsidR="00361F1E" w:rsidRDefault="00361F1E" w:rsidP="00361F1E">
      <w:pPr>
        <w:autoSpaceDE w:val="0"/>
        <w:autoSpaceDN w:val="0"/>
        <w:adjustRightInd w:val="0"/>
        <w:ind w:left="717"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0;</w:t>
      </w:r>
    </w:p>
    <w:p w14:paraId="03726E2A" w14:textId="55EE6BE2" w:rsidR="00361F1E" w:rsidRDefault="00361F1E" w:rsidP="00361F1E">
      <w:pPr>
        <w:pStyle w:val="ListParagraph"/>
        <w:tabs>
          <w:tab w:val="left" w:pos="840"/>
        </w:tabs>
        <w:ind w:left="1434" w:firstLine="0"/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}</w:t>
      </w:r>
      <w:r w:rsidR="004D571D">
        <w:rPr>
          <w:rFonts w:ascii="Consolas" w:hAnsi="Consolas" w:cs="Consolas"/>
          <w:color w:val="000000"/>
          <w:sz w:val="19"/>
          <w:szCs w:val="19"/>
          <w:lang w:val="ro-RO"/>
        </w:rPr>
        <w:br/>
      </w:r>
    </w:p>
    <w:p w14:paraId="527E35EF" w14:textId="3450E6E5" w:rsidR="00361F1E" w:rsidRPr="004D571D" w:rsidRDefault="004D571D" w:rsidP="004D571D">
      <w:pPr>
        <w:pStyle w:val="ListParagraph"/>
        <w:numPr>
          <w:ilvl w:val="0"/>
          <w:numId w:val="39"/>
        </w:numPr>
        <w:tabs>
          <w:tab w:val="left" w:pos="840"/>
        </w:tabs>
      </w:pP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Se citesc </w:t>
      </w:r>
      <w:r>
        <w:rPr>
          <w:rStyle w:val="HTMLCode"/>
          <w:rFonts w:eastAsiaTheme="minorEastAsia"/>
          <w:color w:val="C7254E"/>
          <w:sz w:val="21"/>
          <w:szCs w:val="21"/>
          <w:shd w:val="clear" w:color="auto" w:fill="F9F2F4"/>
        </w:rPr>
        <w:t>n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 numere naturale. Determinați pentru fiecare dintre ele dacă este par sau impar</w:t>
      </w:r>
    </w:p>
    <w:p w14:paraId="1EB6A69A" w14:textId="1862A922" w:rsidR="004D571D" w:rsidRDefault="004D571D" w:rsidP="004D571D">
      <w:pPr>
        <w:pStyle w:val="ListParagraph"/>
        <w:tabs>
          <w:tab w:val="left" w:pos="840"/>
        </w:tabs>
        <w:ind w:left="717" w:firstLine="0"/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Solutie: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br/>
      </w:r>
    </w:p>
    <w:p w14:paraId="6DD535CF" w14:textId="77777777" w:rsidR="004D571D" w:rsidRDefault="004D571D" w:rsidP="004D571D">
      <w:pPr>
        <w:autoSpaceDE w:val="0"/>
        <w:autoSpaceDN w:val="0"/>
        <w:adjustRightInd w:val="0"/>
        <w:ind w:left="717"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FF"/>
          <w:sz w:val="19"/>
          <w:szCs w:val="19"/>
          <w:lang w:val="ro-RO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printVector(</w:t>
      </w:r>
      <w:r>
        <w:rPr>
          <w:rFonts w:ascii="Consolas" w:hAnsi="Consolas" w:cs="Consolas"/>
          <w:color w:val="2B91AF"/>
          <w:sz w:val="19"/>
          <w:szCs w:val="19"/>
          <w:lang w:val="ro-RO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&gt;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yourVector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)</w:t>
      </w:r>
    </w:p>
    <w:p w14:paraId="277E4056" w14:textId="77777777" w:rsidR="004D571D" w:rsidRDefault="004D571D" w:rsidP="004D571D">
      <w:pPr>
        <w:autoSpaceDE w:val="0"/>
        <w:autoSpaceDN w:val="0"/>
        <w:adjustRightInd w:val="0"/>
        <w:ind w:left="717"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{</w:t>
      </w:r>
    </w:p>
    <w:p w14:paraId="3176D9B7" w14:textId="77777777" w:rsidR="004D571D" w:rsidRDefault="004D571D" w:rsidP="004D571D">
      <w:pPr>
        <w:autoSpaceDE w:val="0"/>
        <w:autoSpaceDN w:val="0"/>
        <w:adjustRightInd w:val="0"/>
        <w:ind w:left="717"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endl;</w:t>
      </w:r>
    </w:p>
    <w:p w14:paraId="378B1D58" w14:textId="77777777" w:rsidR="004D571D" w:rsidRDefault="004D571D" w:rsidP="004D571D">
      <w:pPr>
        <w:autoSpaceDE w:val="0"/>
        <w:autoSpaceDN w:val="0"/>
        <w:adjustRightInd w:val="0"/>
        <w:ind w:left="717"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"Your vector: 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endl;</w:t>
      </w:r>
    </w:p>
    <w:p w14:paraId="6EF186F7" w14:textId="77777777" w:rsidR="004D571D" w:rsidRDefault="004D571D" w:rsidP="004D571D">
      <w:pPr>
        <w:autoSpaceDE w:val="0"/>
        <w:autoSpaceDN w:val="0"/>
        <w:adjustRightInd w:val="0"/>
        <w:ind w:left="717"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"["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;</w:t>
      </w:r>
    </w:p>
    <w:p w14:paraId="42D3B54E" w14:textId="77777777" w:rsidR="004D571D" w:rsidRDefault="004D571D" w:rsidP="004D571D">
      <w:pPr>
        <w:autoSpaceDE w:val="0"/>
        <w:autoSpaceDN w:val="0"/>
        <w:adjustRightInd w:val="0"/>
        <w:ind w:left="717"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ro-RO"/>
        </w:rPr>
        <w:t>size_t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yourVector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.size(); i++)</w:t>
      </w:r>
    </w:p>
    <w:p w14:paraId="4EDF49AD" w14:textId="77777777" w:rsidR="004D571D" w:rsidRDefault="004D571D" w:rsidP="004D571D">
      <w:pPr>
        <w:autoSpaceDE w:val="0"/>
        <w:autoSpaceDN w:val="0"/>
        <w:adjustRightInd w:val="0"/>
        <w:ind w:left="717"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{</w:t>
      </w:r>
    </w:p>
    <w:p w14:paraId="671A519B" w14:textId="77777777" w:rsidR="004D571D" w:rsidRDefault="004D571D" w:rsidP="004D571D">
      <w:pPr>
        <w:autoSpaceDE w:val="0"/>
        <w:autoSpaceDN w:val="0"/>
        <w:adjustRightInd w:val="0"/>
        <w:ind w:left="717"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yourVector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.at(i)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","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;</w:t>
      </w:r>
    </w:p>
    <w:p w14:paraId="77B98664" w14:textId="77777777" w:rsidR="004D571D" w:rsidRDefault="004D571D" w:rsidP="004D571D">
      <w:pPr>
        <w:autoSpaceDE w:val="0"/>
        <w:autoSpaceDN w:val="0"/>
        <w:adjustRightInd w:val="0"/>
        <w:ind w:left="717"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}</w:t>
      </w:r>
    </w:p>
    <w:p w14:paraId="2365976D" w14:textId="77777777" w:rsidR="004D571D" w:rsidRDefault="004D571D" w:rsidP="004D571D">
      <w:pPr>
        <w:autoSpaceDE w:val="0"/>
        <w:autoSpaceDN w:val="0"/>
        <w:adjustRightInd w:val="0"/>
        <w:ind w:left="717"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"]"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;</w:t>
      </w:r>
    </w:p>
    <w:p w14:paraId="0B6EF60F" w14:textId="77777777" w:rsidR="004D571D" w:rsidRDefault="004D571D" w:rsidP="004D571D">
      <w:pPr>
        <w:autoSpaceDE w:val="0"/>
        <w:autoSpaceDN w:val="0"/>
        <w:adjustRightInd w:val="0"/>
        <w:ind w:left="717"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endl;</w:t>
      </w:r>
    </w:p>
    <w:p w14:paraId="3AE25F89" w14:textId="77777777" w:rsidR="004D571D" w:rsidRDefault="004D571D" w:rsidP="004D571D">
      <w:pPr>
        <w:ind w:left="1077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}</w:t>
      </w:r>
    </w:p>
    <w:p w14:paraId="1977EC8E" w14:textId="77777777" w:rsidR="004D571D" w:rsidRDefault="004D571D" w:rsidP="004D571D">
      <w:pPr>
        <w:ind w:left="1077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28BAB8A3" w14:textId="77777777" w:rsidR="004D571D" w:rsidRDefault="004D571D" w:rsidP="004D571D">
      <w:pPr>
        <w:autoSpaceDE w:val="0"/>
        <w:autoSpaceDN w:val="0"/>
        <w:adjustRightInd w:val="0"/>
        <w:ind w:left="720"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FF"/>
          <w:sz w:val="19"/>
          <w:szCs w:val="19"/>
          <w:lang w:val="ro-RO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addValuesToVector(</w:t>
      </w:r>
      <w:r>
        <w:rPr>
          <w:rFonts w:ascii="Consolas" w:hAnsi="Consolas" w:cs="Consolas"/>
          <w:color w:val="2B91AF"/>
          <w:sz w:val="19"/>
          <w:szCs w:val="19"/>
          <w:lang w:val="ro-RO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&gt;&amp;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yourVector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vectorSize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)</w:t>
      </w:r>
    </w:p>
    <w:p w14:paraId="1E4A0FC5" w14:textId="77777777" w:rsidR="004D571D" w:rsidRDefault="004D571D" w:rsidP="004D571D">
      <w:pPr>
        <w:autoSpaceDE w:val="0"/>
        <w:autoSpaceDN w:val="0"/>
        <w:adjustRightInd w:val="0"/>
        <w:ind w:left="720"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{</w:t>
      </w:r>
    </w:p>
    <w:p w14:paraId="1A4BC825" w14:textId="77777777" w:rsidR="004D571D" w:rsidRDefault="004D571D" w:rsidP="004D571D">
      <w:pPr>
        <w:autoSpaceDE w:val="0"/>
        <w:autoSpaceDN w:val="0"/>
        <w:adjustRightInd w:val="0"/>
        <w:ind w:left="720"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ro-RO"/>
        </w:rPr>
        <w:t>size_t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vectorSize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; i++)</w:t>
      </w:r>
    </w:p>
    <w:p w14:paraId="6849E32B" w14:textId="77777777" w:rsidR="004D571D" w:rsidRDefault="004D571D" w:rsidP="004D571D">
      <w:pPr>
        <w:autoSpaceDE w:val="0"/>
        <w:autoSpaceDN w:val="0"/>
        <w:adjustRightInd w:val="0"/>
        <w:ind w:left="720"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{</w:t>
      </w:r>
    </w:p>
    <w:p w14:paraId="759CDD82" w14:textId="77777777" w:rsidR="004D571D" w:rsidRDefault="004D571D" w:rsidP="004D571D">
      <w:pPr>
        <w:autoSpaceDE w:val="0"/>
        <w:autoSpaceDN w:val="0"/>
        <w:adjustRightInd w:val="0"/>
        <w:ind w:left="720"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"Value at index 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i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": 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;</w:t>
      </w:r>
    </w:p>
    <w:p w14:paraId="1DEAABDB" w14:textId="77777777" w:rsidR="004D571D" w:rsidRDefault="004D571D" w:rsidP="004D571D">
      <w:pPr>
        <w:autoSpaceDE w:val="0"/>
        <w:autoSpaceDN w:val="0"/>
        <w:adjustRightInd w:val="0"/>
        <w:ind w:left="720"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cin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yourVector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.at(i);</w:t>
      </w:r>
    </w:p>
    <w:p w14:paraId="4ECFAC20" w14:textId="77777777" w:rsidR="004D571D" w:rsidRDefault="004D571D" w:rsidP="004D571D">
      <w:pPr>
        <w:autoSpaceDE w:val="0"/>
        <w:autoSpaceDN w:val="0"/>
        <w:adjustRightInd w:val="0"/>
        <w:ind w:left="720"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}</w:t>
      </w:r>
    </w:p>
    <w:p w14:paraId="100B30FA" w14:textId="77777777" w:rsidR="004D571D" w:rsidRDefault="004D571D" w:rsidP="004D571D">
      <w:pPr>
        <w:ind w:left="1797"/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}</w:t>
      </w:r>
    </w:p>
    <w:p w14:paraId="56A063FA" w14:textId="77777777" w:rsidR="004D571D" w:rsidRDefault="004D571D" w:rsidP="004D571D">
      <w:pPr>
        <w:autoSpaceDE w:val="0"/>
        <w:autoSpaceDN w:val="0"/>
        <w:adjustRightInd w:val="0"/>
        <w:ind w:left="717"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br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main()</w:t>
      </w:r>
    </w:p>
    <w:p w14:paraId="62285598" w14:textId="77777777" w:rsidR="004D571D" w:rsidRDefault="004D571D" w:rsidP="004D571D">
      <w:pPr>
        <w:autoSpaceDE w:val="0"/>
        <w:autoSpaceDN w:val="0"/>
        <w:adjustRightInd w:val="0"/>
        <w:ind w:left="717"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{ </w:t>
      </w:r>
    </w:p>
    <w:p w14:paraId="40689803" w14:textId="77777777" w:rsidR="004D571D" w:rsidRDefault="004D571D" w:rsidP="004D571D">
      <w:pPr>
        <w:autoSpaceDE w:val="0"/>
        <w:autoSpaceDN w:val="0"/>
        <w:adjustRightInd w:val="0"/>
        <w:ind w:left="717"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n{ 0 };</w:t>
      </w:r>
    </w:p>
    <w:p w14:paraId="079C853B" w14:textId="77777777" w:rsidR="004D571D" w:rsidRDefault="004D571D" w:rsidP="004D571D">
      <w:pPr>
        <w:autoSpaceDE w:val="0"/>
        <w:autoSpaceDN w:val="0"/>
        <w:adjustRightInd w:val="0"/>
        <w:ind w:left="717"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cin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n;</w:t>
      </w:r>
    </w:p>
    <w:p w14:paraId="1AAFEF9E" w14:textId="77777777" w:rsidR="004D571D" w:rsidRDefault="004D571D" w:rsidP="004D571D">
      <w:pPr>
        <w:autoSpaceDE w:val="0"/>
        <w:autoSpaceDN w:val="0"/>
        <w:adjustRightInd w:val="0"/>
        <w:ind w:left="717"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6A88494D" w14:textId="77777777" w:rsidR="004D571D" w:rsidRDefault="004D571D" w:rsidP="004D571D">
      <w:pPr>
        <w:autoSpaceDE w:val="0"/>
        <w:autoSpaceDN w:val="0"/>
        <w:adjustRightInd w:val="0"/>
        <w:ind w:left="717"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lastRenderedPageBreak/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ro-RO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&gt; myVector(n, 0);</w:t>
      </w:r>
    </w:p>
    <w:p w14:paraId="09710510" w14:textId="77777777" w:rsidR="004D571D" w:rsidRDefault="004D571D" w:rsidP="004D571D">
      <w:pPr>
        <w:autoSpaceDE w:val="0"/>
        <w:autoSpaceDN w:val="0"/>
        <w:adjustRightInd w:val="0"/>
        <w:ind w:left="717"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addValuesToVector(myVector, n);</w:t>
      </w:r>
    </w:p>
    <w:p w14:paraId="4FDBF47A" w14:textId="77777777" w:rsidR="004D571D" w:rsidRDefault="004D571D" w:rsidP="004D571D">
      <w:pPr>
        <w:autoSpaceDE w:val="0"/>
        <w:autoSpaceDN w:val="0"/>
        <w:adjustRightInd w:val="0"/>
        <w:ind w:left="717"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443ED8F7" w14:textId="77777777" w:rsidR="004D571D" w:rsidRDefault="004D571D" w:rsidP="004D571D">
      <w:pPr>
        <w:autoSpaceDE w:val="0"/>
        <w:autoSpaceDN w:val="0"/>
        <w:adjustRightInd w:val="0"/>
        <w:ind w:left="717"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printVector(myVector);</w:t>
      </w:r>
    </w:p>
    <w:p w14:paraId="3A16641B" w14:textId="77777777" w:rsidR="004D571D" w:rsidRDefault="004D571D" w:rsidP="004D571D">
      <w:pPr>
        <w:autoSpaceDE w:val="0"/>
        <w:autoSpaceDN w:val="0"/>
        <w:adjustRightInd w:val="0"/>
        <w:ind w:left="717"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endl;</w:t>
      </w:r>
    </w:p>
    <w:p w14:paraId="080B3AA0" w14:textId="77777777" w:rsidR="004D571D" w:rsidRDefault="004D571D" w:rsidP="004D571D">
      <w:pPr>
        <w:autoSpaceDE w:val="0"/>
        <w:autoSpaceDN w:val="0"/>
        <w:adjustRightInd w:val="0"/>
        <w:ind w:left="717"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31D4C54C" w14:textId="77777777" w:rsidR="004D571D" w:rsidRDefault="004D571D" w:rsidP="004D571D">
      <w:pPr>
        <w:autoSpaceDE w:val="0"/>
        <w:autoSpaceDN w:val="0"/>
        <w:adjustRightInd w:val="0"/>
        <w:ind w:left="717"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ro-RO"/>
        </w:rPr>
        <w:t>size_t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i = 0; i &lt; myVector.size(); i++)</w:t>
      </w:r>
    </w:p>
    <w:p w14:paraId="4AA1BECA" w14:textId="77777777" w:rsidR="004D571D" w:rsidRDefault="004D571D" w:rsidP="004D571D">
      <w:pPr>
        <w:autoSpaceDE w:val="0"/>
        <w:autoSpaceDN w:val="0"/>
        <w:adjustRightInd w:val="0"/>
        <w:ind w:left="717"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{</w:t>
      </w:r>
    </w:p>
    <w:p w14:paraId="3A211E7B" w14:textId="77777777" w:rsidR="004D571D" w:rsidRDefault="004D571D" w:rsidP="004D571D">
      <w:pPr>
        <w:autoSpaceDE w:val="0"/>
        <w:autoSpaceDN w:val="0"/>
        <w:adjustRightInd w:val="0"/>
        <w:ind w:left="717"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(myVector.at(i) % 2 == 1)</w:t>
      </w:r>
    </w:p>
    <w:p w14:paraId="239B1905" w14:textId="77777777" w:rsidR="004D571D" w:rsidRDefault="004D571D" w:rsidP="004D571D">
      <w:pPr>
        <w:autoSpaceDE w:val="0"/>
        <w:autoSpaceDN w:val="0"/>
        <w:adjustRightInd w:val="0"/>
        <w:ind w:left="717"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{</w:t>
      </w:r>
    </w:p>
    <w:p w14:paraId="101BA179" w14:textId="77777777" w:rsidR="004D571D" w:rsidRDefault="004D571D" w:rsidP="004D571D">
      <w:pPr>
        <w:autoSpaceDE w:val="0"/>
        <w:autoSpaceDN w:val="0"/>
        <w:adjustRightInd w:val="0"/>
        <w:ind w:left="717"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"1"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endl;</w:t>
      </w:r>
    </w:p>
    <w:p w14:paraId="0F0E4B78" w14:textId="77777777" w:rsidR="004D571D" w:rsidRDefault="004D571D" w:rsidP="004D571D">
      <w:pPr>
        <w:autoSpaceDE w:val="0"/>
        <w:autoSpaceDN w:val="0"/>
        <w:adjustRightInd w:val="0"/>
        <w:ind w:left="717"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}</w:t>
      </w:r>
    </w:p>
    <w:p w14:paraId="3271EA06" w14:textId="77777777" w:rsidR="004D571D" w:rsidRDefault="004D571D" w:rsidP="004D571D">
      <w:pPr>
        <w:autoSpaceDE w:val="0"/>
        <w:autoSpaceDN w:val="0"/>
        <w:adjustRightInd w:val="0"/>
        <w:ind w:left="717"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else</w:t>
      </w:r>
    </w:p>
    <w:p w14:paraId="572BC132" w14:textId="77777777" w:rsidR="004D571D" w:rsidRDefault="004D571D" w:rsidP="004D571D">
      <w:pPr>
        <w:autoSpaceDE w:val="0"/>
        <w:autoSpaceDN w:val="0"/>
        <w:adjustRightInd w:val="0"/>
        <w:ind w:left="717"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{</w:t>
      </w:r>
    </w:p>
    <w:p w14:paraId="449F6CE9" w14:textId="77777777" w:rsidR="004D571D" w:rsidRDefault="004D571D" w:rsidP="004D571D">
      <w:pPr>
        <w:autoSpaceDE w:val="0"/>
        <w:autoSpaceDN w:val="0"/>
        <w:adjustRightInd w:val="0"/>
        <w:ind w:left="717"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"0"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endl;</w:t>
      </w:r>
    </w:p>
    <w:p w14:paraId="33220701" w14:textId="77777777" w:rsidR="004D571D" w:rsidRDefault="004D571D" w:rsidP="004D571D">
      <w:pPr>
        <w:autoSpaceDE w:val="0"/>
        <w:autoSpaceDN w:val="0"/>
        <w:adjustRightInd w:val="0"/>
        <w:ind w:left="717"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    }</w:t>
      </w:r>
    </w:p>
    <w:p w14:paraId="3B737B78" w14:textId="77777777" w:rsidR="004D571D" w:rsidRDefault="004D571D" w:rsidP="004D571D">
      <w:pPr>
        <w:autoSpaceDE w:val="0"/>
        <w:autoSpaceDN w:val="0"/>
        <w:adjustRightInd w:val="0"/>
        <w:ind w:left="717"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}</w:t>
      </w:r>
    </w:p>
    <w:p w14:paraId="585476B8" w14:textId="77777777" w:rsidR="004D571D" w:rsidRDefault="004D571D" w:rsidP="004D571D">
      <w:pPr>
        <w:autoSpaceDE w:val="0"/>
        <w:autoSpaceDN w:val="0"/>
        <w:adjustRightInd w:val="0"/>
        <w:ind w:left="717"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3B5B5FAA" w14:textId="77777777" w:rsidR="004D571D" w:rsidRDefault="004D571D" w:rsidP="004D571D">
      <w:pPr>
        <w:autoSpaceDE w:val="0"/>
        <w:autoSpaceDN w:val="0"/>
        <w:adjustRightInd w:val="0"/>
        <w:ind w:left="717"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0;</w:t>
      </w:r>
    </w:p>
    <w:p w14:paraId="50A31F7A" w14:textId="10B13FA7" w:rsidR="004D571D" w:rsidRDefault="004D571D" w:rsidP="004D571D">
      <w:pPr>
        <w:pStyle w:val="ListParagraph"/>
        <w:tabs>
          <w:tab w:val="left" w:pos="840"/>
        </w:tabs>
        <w:ind w:left="1434"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}</w:t>
      </w:r>
    </w:p>
    <w:p w14:paraId="7AE3A322" w14:textId="09F65BC5" w:rsidR="003A6CF4" w:rsidRPr="003A6CF4" w:rsidRDefault="003A6CF4" w:rsidP="003A6CF4"/>
    <w:p w14:paraId="4B2B5754" w14:textId="58C20549" w:rsidR="003A6CF4" w:rsidRDefault="003A6CF4" w:rsidP="003A6CF4">
      <w:pPr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26519E35" w14:textId="242F252E" w:rsidR="003A6CF4" w:rsidRPr="003A6CF4" w:rsidRDefault="003A6CF4" w:rsidP="003A6CF4">
      <w:pPr>
        <w:tabs>
          <w:tab w:val="left" w:pos="1320"/>
        </w:tabs>
      </w:pPr>
      <w:r>
        <w:tab/>
      </w:r>
    </w:p>
    <w:sectPr w:rsidR="003A6CF4" w:rsidRPr="003A6CF4">
      <w:footerReference w:type="default" r:id="rId9"/>
      <w:pgSz w:w="12240" w:h="15840"/>
      <w:pgMar w:top="1080" w:right="720" w:bottom="216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593548" w14:textId="77777777" w:rsidR="00E63BE6" w:rsidRDefault="00E63BE6">
      <w:r>
        <w:separator/>
      </w:r>
    </w:p>
  </w:endnote>
  <w:endnote w:type="continuationSeparator" w:id="0">
    <w:p w14:paraId="1D9FEDE6" w14:textId="77777777" w:rsidR="00E63BE6" w:rsidRDefault="00E63B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thJax_Math-italic">
    <w:altName w:val="Cambria"/>
    <w:panose1 w:val="00000000000000000000"/>
    <w:charset w:val="00"/>
    <w:family w:val="roman"/>
    <w:notTrueType/>
    <w:pitch w:val="default"/>
  </w:font>
  <w:font w:name="MathJax_Main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083183" w14:textId="77777777" w:rsidR="002A792A" w:rsidRDefault="00E63BE6">
    <w:pPr>
      <w:pStyle w:val="Footer"/>
    </w:pPr>
    <w:sdt>
      <w:sdtPr>
        <w:alias w:val="Enter Company Name:"/>
        <w:tag w:val="Enter Company Name:"/>
        <w:id w:val="-397664319"/>
        <w:placeholder>
          <w:docPart w:val="BB23375E20C44AFEBA8E09A50B732D34"/>
        </w:placeholder>
        <w:temporary/>
        <w:showingPlcHdr/>
        <w15:appearance w15:val="hidden"/>
        <w:text/>
      </w:sdtPr>
      <w:sdtEndPr/>
      <w:sdtContent>
        <w:r w:rsidR="006D480F">
          <w:t>Company Name</w:t>
        </w:r>
      </w:sdtContent>
    </w:sdt>
    <w:r w:rsidR="004548D6">
      <w:ptab w:relativeTo="margin" w:alignment="right" w:leader="none"/>
    </w:r>
    <w:r w:rsidR="004548D6">
      <w:fldChar w:fldCharType="begin"/>
    </w:r>
    <w:r w:rsidR="004548D6">
      <w:instrText xml:space="preserve"> PAGE   \* MERGEFORMAT </w:instrText>
    </w:r>
    <w:r w:rsidR="004548D6">
      <w:fldChar w:fldCharType="separate"/>
    </w:r>
    <w:r w:rsidR="00BD4E5D">
      <w:rPr>
        <w:noProof/>
      </w:rPr>
      <w:t>1</w:t>
    </w:r>
    <w:r w:rsidR="004548D6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3C1579" w14:textId="77777777" w:rsidR="00E63BE6" w:rsidRDefault="00E63BE6">
      <w:r>
        <w:separator/>
      </w:r>
    </w:p>
  </w:footnote>
  <w:footnote w:type="continuationSeparator" w:id="0">
    <w:p w14:paraId="621FDE01" w14:textId="77777777" w:rsidR="00E63BE6" w:rsidRDefault="00E63B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46EBFA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43EB93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40A5C0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C52724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DAED8B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3C4E8B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FC2F00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618E10E"/>
    <w:lvl w:ilvl="0">
      <w:start w:val="1"/>
      <w:numFmt w:val="bullet"/>
      <w:lvlText w:val=""/>
      <w:lvlJc w:val="left"/>
      <w:pPr>
        <w:tabs>
          <w:tab w:val="num" w:pos="288"/>
        </w:tabs>
        <w:ind w:left="288" w:hanging="288"/>
      </w:pPr>
      <w:rPr>
        <w:rFonts w:ascii="Wingdings 2" w:hAnsi="Wingdings 2" w:hint="default"/>
      </w:rPr>
    </w:lvl>
  </w:abstractNum>
  <w:abstractNum w:abstractNumId="8" w15:restartNumberingAfterBreak="0">
    <w:nsid w:val="FFFFFF88"/>
    <w:multiLevelType w:val="singleLevel"/>
    <w:tmpl w:val="3C887F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3226C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6B45CC"/>
    <w:multiLevelType w:val="hybridMultilevel"/>
    <w:tmpl w:val="AB28CA54"/>
    <w:lvl w:ilvl="0" w:tplc="F32219A8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8943F" w:themeColor="accent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401257"/>
    <w:multiLevelType w:val="hybridMultilevel"/>
    <w:tmpl w:val="ADD8B8E4"/>
    <w:lvl w:ilvl="0" w:tplc="DC08C406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E06B08" w:themeColor="accent6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4E65E99"/>
    <w:multiLevelType w:val="hybridMultilevel"/>
    <w:tmpl w:val="39BEA392"/>
    <w:lvl w:ilvl="0" w:tplc="DCBC9E3A">
      <w:start w:val="1"/>
      <w:numFmt w:val="bullet"/>
      <w:lvlText w:val=""/>
      <w:lvlJc w:val="left"/>
      <w:pPr>
        <w:tabs>
          <w:tab w:val="num" w:pos="288"/>
        </w:tabs>
        <w:ind w:left="288" w:hanging="288"/>
      </w:pPr>
      <w:rPr>
        <w:rFonts w:ascii="Wingdings 2" w:hAnsi="Wingdings 2" w:hint="default"/>
        <w:color w:val="F0BB44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4012E"/>
    <w:multiLevelType w:val="hybridMultilevel"/>
    <w:tmpl w:val="BC1C06D0"/>
    <w:lvl w:ilvl="0" w:tplc="92DC77B4">
      <w:start w:val="1"/>
      <w:numFmt w:val="bullet"/>
      <w:pStyle w:val="ListBullet2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8DBB70" w:themeColor="accen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A962142"/>
    <w:multiLevelType w:val="hybridMultilevel"/>
    <w:tmpl w:val="0720A880"/>
    <w:lvl w:ilvl="0" w:tplc="C008A240">
      <w:start w:val="1"/>
      <w:numFmt w:val="bullet"/>
      <w:pStyle w:val="HighRisk"/>
      <w:lvlText w:val=""/>
      <w:lvlJc w:val="left"/>
      <w:pPr>
        <w:ind w:left="360" w:hanging="360"/>
      </w:pPr>
      <w:rPr>
        <w:rFonts w:ascii="Wingdings 2" w:hAnsi="Wingdings 2" w:hint="default"/>
        <w:color w:val="E06B08" w:themeColor="accent6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CF404DB"/>
    <w:multiLevelType w:val="hybridMultilevel"/>
    <w:tmpl w:val="F8CC5F26"/>
    <w:lvl w:ilvl="0" w:tplc="EDDA852A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DF1010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B523DD"/>
    <w:multiLevelType w:val="hybridMultilevel"/>
    <w:tmpl w:val="FEE06C24"/>
    <w:lvl w:ilvl="0" w:tplc="3D6A855A">
      <w:start w:val="1"/>
      <w:numFmt w:val="bullet"/>
      <w:lvlText w:val="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5F3697"/>
    <w:multiLevelType w:val="hybridMultilevel"/>
    <w:tmpl w:val="96363118"/>
    <w:lvl w:ilvl="0" w:tplc="BCD6038E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0BB44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6775D7"/>
    <w:multiLevelType w:val="hybridMultilevel"/>
    <w:tmpl w:val="C7185C2C"/>
    <w:lvl w:ilvl="0" w:tplc="D2187D1A">
      <w:start w:val="1"/>
      <w:numFmt w:val="bullet"/>
      <w:pStyle w:val="AtRisk"/>
      <w:lvlText w:val=""/>
      <w:lvlJc w:val="left"/>
      <w:pPr>
        <w:ind w:left="360" w:hanging="360"/>
      </w:pPr>
      <w:rPr>
        <w:rFonts w:ascii="Wingdings 2" w:hAnsi="Wingdings 2" w:hint="default"/>
        <w:color w:val="D59811" w:themeColor="accent3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B33639"/>
    <w:multiLevelType w:val="hybridMultilevel"/>
    <w:tmpl w:val="AECA2F36"/>
    <w:lvl w:ilvl="0" w:tplc="EA3A5D9E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D59811" w:themeColor="accent3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7A6B03"/>
    <w:multiLevelType w:val="hybridMultilevel"/>
    <w:tmpl w:val="2E04CCF8"/>
    <w:lvl w:ilvl="0" w:tplc="9EC69B30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180019">
      <w:start w:val="1"/>
      <w:numFmt w:val="lowerLetter"/>
      <w:lvlText w:val="%2."/>
      <w:lvlJc w:val="left"/>
      <w:pPr>
        <w:ind w:left="1437" w:hanging="360"/>
      </w:pPr>
    </w:lvl>
    <w:lvl w:ilvl="2" w:tplc="0418001B" w:tentative="1">
      <w:start w:val="1"/>
      <w:numFmt w:val="lowerRoman"/>
      <w:lvlText w:val="%3."/>
      <w:lvlJc w:val="right"/>
      <w:pPr>
        <w:ind w:left="2157" w:hanging="180"/>
      </w:pPr>
    </w:lvl>
    <w:lvl w:ilvl="3" w:tplc="0418000F" w:tentative="1">
      <w:start w:val="1"/>
      <w:numFmt w:val="decimal"/>
      <w:lvlText w:val="%4."/>
      <w:lvlJc w:val="left"/>
      <w:pPr>
        <w:ind w:left="2877" w:hanging="360"/>
      </w:pPr>
    </w:lvl>
    <w:lvl w:ilvl="4" w:tplc="04180019" w:tentative="1">
      <w:start w:val="1"/>
      <w:numFmt w:val="lowerLetter"/>
      <w:lvlText w:val="%5."/>
      <w:lvlJc w:val="left"/>
      <w:pPr>
        <w:ind w:left="3597" w:hanging="360"/>
      </w:pPr>
    </w:lvl>
    <w:lvl w:ilvl="5" w:tplc="0418001B" w:tentative="1">
      <w:start w:val="1"/>
      <w:numFmt w:val="lowerRoman"/>
      <w:lvlText w:val="%6."/>
      <w:lvlJc w:val="right"/>
      <w:pPr>
        <w:ind w:left="4317" w:hanging="180"/>
      </w:pPr>
    </w:lvl>
    <w:lvl w:ilvl="6" w:tplc="0418000F" w:tentative="1">
      <w:start w:val="1"/>
      <w:numFmt w:val="decimal"/>
      <w:lvlText w:val="%7."/>
      <w:lvlJc w:val="left"/>
      <w:pPr>
        <w:ind w:left="5037" w:hanging="360"/>
      </w:pPr>
    </w:lvl>
    <w:lvl w:ilvl="7" w:tplc="04180019" w:tentative="1">
      <w:start w:val="1"/>
      <w:numFmt w:val="lowerLetter"/>
      <w:lvlText w:val="%8."/>
      <w:lvlJc w:val="left"/>
      <w:pPr>
        <w:ind w:left="5757" w:hanging="360"/>
      </w:pPr>
    </w:lvl>
    <w:lvl w:ilvl="8" w:tplc="0418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1" w15:restartNumberingAfterBreak="0">
    <w:nsid w:val="61C21D5A"/>
    <w:multiLevelType w:val="hybridMultilevel"/>
    <w:tmpl w:val="D3C019A2"/>
    <w:lvl w:ilvl="0" w:tplc="78D294C6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24F4F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E25B1E"/>
    <w:multiLevelType w:val="hybridMultilevel"/>
    <w:tmpl w:val="0F6E6DD4"/>
    <w:lvl w:ilvl="0" w:tplc="1D324F7E">
      <w:start w:val="1"/>
      <w:numFmt w:val="bullet"/>
      <w:pStyle w:val="OffTrack"/>
      <w:lvlText w:val=""/>
      <w:lvlJc w:val="left"/>
      <w:pPr>
        <w:ind w:left="360" w:hanging="360"/>
      </w:pPr>
      <w:rPr>
        <w:rFonts w:ascii="Wingdings 2" w:hAnsi="Wingdings 2" w:hint="default"/>
        <w:color w:val="DF1010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983861"/>
    <w:multiLevelType w:val="hybridMultilevel"/>
    <w:tmpl w:val="5126AF46"/>
    <w:lvl w:ilvl="0" w:tplc="0FC450AC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669748" w:themeColor="accent2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525F5E"/>
    <w:multiLevelType w:val="hybridMultilevel"/>
    <w:tmpl w:val="3F8AF4E4"/>
    <w:lvl w:ilvl="0" w:tplc="6E5EAD26">
      <w:start w:val="1"/>
      <w:numFmt w:val="bullet"/>
      <w:pStyle w:val="OnTrack"/>
      <w:lvlText w:val=""/>
      <w:lvlJc w:val="left"/>
      <w:pPr>
        <w:ind w:left="360" w:hanging="360"/>
      </w:pPr>
      <w:rPr>
        <w:rFonts w:ascii="Wingdings 2" w:hAnsi="Wingdings 2" w:hint="default"/>
        <w:color w:val="669748" w:themeColor="accent2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7"/>
    <w:lvlOverride w:ilvl="0">
      <w:startOverride w:val="1"/>
    </w:lvlOverride>
  </w:num>
  <w:num w:numId="3">
    <w:abstractNumId w:val="7"/>
    <w:lvlOverride w:ilvl="0">
      <w:startOverride w:val="1"/>
    </w:lvlOverride>
  </w:num>
  <w:num w:numId="4">
    <w:abstractNumId w:val="16"/>
  </w:num>
  <w:num w:numId="5">
    <w:abstractNumId w:val="7"/>
    <w:lvlOverride w:ilvl="0">
      <w:startOverride w:val="1"/>
    </w:lvlOverride>
  </w:num>
  <w:num w:numId="6">
    <w:abstractNumId w:val="7"/>
    <w:lvlOverride w:ilvl="0">
      <w:startOverride w:val="1"/>
    </w:lvlOverride>
  </w:num>
  <w:num w:numId="7">
    <w:abstractNumId w:val="13"/>
  </w:num>
  <w:num w:numId="8">
    <w:abstractNumId w:val="17"/>
  </w:num>
  <w:num w:numId="9">
    <w:abstractNumId w:val="10"/>
  </w:num>
  <w:num w:numId="10">
    <w:abstractNumId w:val="21"/>
  </w:num>
  <w:num w:numId="11">
    <w:abstractNumId w:val="24"/>
  </w:num>
  <w:num w:numId="12">
    <w:abstractNumId w:val="24"/>
    <w:lvlOverride w:ilvl="0">
      <w:startOverride w:val="1"/>
    </w:lvlOverride>
  </w:num>
  <w:num w:numId="13">
    <w:abstractNumId w:val="12"/>
  </w:num>
  <w:num w:numId="14">
    <w:abstractNumId w:val="12"/>
    <w:lvlOverride w:ilvl="0">
      <w:startOverride w:val="1"/>
    </w:lvlOverride>
  </w:num>
  <w:num w:numId="15">
    <w:abstractNumId w:val="14"/>
  </w:num>
  <w:num w:numId="16">
    <w:abstractNumId w:val="14"/>
    <w:lvlOverride w:ilvl="0">
      <w:startOverride w:val="1"/>
    </w:lvlOverride>
  </w:num>
  <w:num w:numId="17">
    <w:abstractNumId w:val="22"/>
  </w:num>
  <w:num w:numId="18">
    <w:abstractNumId w:val="22"/>
    <w:lvlOverride w:ilvl="0">
      <w:startOverride w:val="1"/>
    </w:lvlOverride>
  </w:num>
  <w:num w:numId="19">
    <w:abstractNumId w:val="24"/>
  </w:num>
  <w:num w:numId="20">
    <w:abstractNumId w:val="24"/>
  </w:num>
  <w:num w:numId="21">
    <w:abstractNumId w:val="13"/>
    <w:lvlOverride w:ilvl="0">
      <w:startOverride w:val="1"/>
    </w:lvlOverride>
  </w:num>
  <w:num w:numId="22">
    <w:abstractNumId w:val="13"/>
    <w:lvlOverride w:ilvl="0">
      <w:startOverride w:val="1"/>
    </w:lvlOverride>
  </w:num>
  <w:num w:numId="23">
    <w:abstractNumId w:val="24"/>
    <w:lvlOverride w:ilvl="0">
      <w:startOverride w:val="1"/>
    </w:lvlOverride>
  </w:num>
  <w:num w:numId="24">
    <w:abstractNumId w:val="18"/>
  </w:num>
  <w:num w:numId="25">
    <w:abstractNumId w:val="14"/>
    <w:lvlOverride w:ilvl="0">
      <w:startOverride w:val="1"/>
    </w:lvlOverride>
  </w:num>
  <w:num w:numId="26">
    <w:abstractNumId w:val="9"/>
  </w:num>
  <w:num w:numId="27">
    <w:abstractNumId w:val="6"/>
  </w:num>
  <w:num w:numId="28">
    <w:abstractNumId w:val="5"/>
  </w:num>
  <w:num w:numId="29">
    <w:abstractNumId w:val="4"/>
  </w:num>
  <w:num w:numId="30">
    <w:abstractNumId w:val="8"/>
  </w:num>
  <w:num w:numId="31">
    <w:abstractNumId w:val="3"/>
  </w:num>
  <w:num w:numId="32">
    <w:abstractNumId w:val="2"/>
  </w:num>
  <w:num w:numId="33">
    <w:abstractNumId w:val="1"/>
  </w:num>
  <w:num w:numId="34">
    <w:abstractNumId w:val="0"/>
  </w:num>
  <w:num w:numId="35">
    <w:abstractNumId w:val="23"/>
  </w:num>
  <w:num w:numId="36">
    <w:abstractNumId w:val="19"/>
  </w:num>
  <w:num w:numId="37">
    <w:abstractNumId w:val="11"/>
  </w:num>
  <w:num w:numId="38">
    <w:abstractNumId w:val="15"/>
  </w:num>
  <w:num w:numId="3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09B"/>
    <w:rsid w:val="000303C2"/>
    <w:rsid w:val="00063DBE"/>
    <w:rsid w:val="00071A33"/>
    <w:rsid w:val="00076D1C"/>
    <w:rsid w:val="0008087C"/>
    <w:rsid w:val="000A0F81"/>
    <w:rsid w:val="000A696F"/>
    <w:rsid w:val="00102801"/>
    <w:rsid w:val="001E35FF"/>
    <w:rsid w:val="002A792A"/>
    <w:rsid w:val="00361F1E"/>
    <w:rsid w:val="003638E9"/>
    <w:rsid w:val="00387081"/>
    <w:rsid w:val="003A1D38"/>
    <w:rsid w:val="003A6CF4"/>
    <w:rsid w:val="004223A9"/>
    <w:rsid w:val="004548D6"/>
    <w:rsid w:val="004B5EAA"/>
    <w:rsid w:val="004D571D"/>
    <w:rsid w:val="005B653B"/>
    <w:rsid w:val="005C17AF"/>
    <w:rsid w:val="005F3943"/>
    <w:rsid w:val="005F6ACD"/>
    <w:rsid w:val="006205F4"/>
    <w:rsid w:val="006D480F"/>
    <w:rsid w:val="006F07D7"/>
    <w:rsid w:val="00751CB9"/>
    <w:rsid w:val="00823C88"/>
    <w:rsid w:val="0087509B"/>
    <w:rsid w:val="008B4B02"/>
    <w:rsid w:val="009A2858"/>
    <w:rsid w:val="009B515D"/>
    <w:rsid w:val="00A32A28"/>
    <w:rsid w:val="00AB08ED"/>
    <w:rsid w:val="00AB17FC"/>
    <w:rsid w:val="00BD4E5D"/>
    <w:rsid w:val="00BF2918"/>
    <w:rsid w:val="00BF3685"/>
    <w:rsid w:val="00C3688B"/>
    <w:rsid w:val="00C40E10"/>
    <w:rsid w:val="00C72B2A"/>
    <w:rsid w:val="00CE697A"/>
    <w:rsid w:val="00D34246"/>
    <w:rsid w:val="00E63BE6"/>
    <w:rsid w:val="00E74C55"/>
    <w:rsid w:val="00E814A4"/>
    <w:rsid w:val="00EA688A"/>
    <w:rsid w:val="00F06BBE"/>
    <w:rsid w:val="00F801D7"/>
    <w:rsid w:val="00FF4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9AE5F3"/>
  <w15:chartTrackingRefBased/>
  <w15:docId w15:val="{9B86B995-B353-4AE4-83D3-94F101B61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" w:eastAsiaTheme="minorEastAsia" w:hAnsi="Roboto" w:cstheme="minorBidi"/>
        <w:color w:val="4C483D" w:themeColor="text2"/>
        <w:sz w:val="22"/>
        <w:lang w:val="en-US" w:eastAsia="ja-JP" w:bidi="ar-SA"/>
      </w:rPr>
    </w:rPrDefault>
    <w:pPrDefault>
      <w:pPr>
        <w:ind w:firstLine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35FF"/>
  </w:style>
  <w:style w:type="paragraph" w:styleId="Heading1">
    <w:name w:val="heading 1"/>
    <w:basedOn w:val="Normal"/>
    <w:next w:val="Normal"/>
    <w:link w:val="Heading1Char"/>
    <w:uiPriority w:val="9"/>
    <w:qFormat/>
    <w:rsid w:val="009B515D"/>
    <w:pPr>
      <w:keepNext/>
      <w:keepLines/>
      <w:pBdr>
        <w:bottom w:val="single" w:sz="4" w:space="1" w:color="BCB8AC" w:themeColor="text2" w:themeTint="66"/>
      </w:pBdr>
      <w:spacing w:before="360" w:after="240"/>
      <w:outlineLvl w:val="0"/>
    </w:pPr>
    <w:rPr>
      <w:rFonts w:eastAsiaTheme="majorEastAsia" w:cstheme="majorBidi"/>
      <w:color w:val="000000" w:themeColor="text1"/>
      <w:sz w:val="24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after="200"/>
      <w:contextualSpacing/>
      <w:outlineLvl w:val="1"/>
    </w:pPr>
    <w:rPr>
      <w:rFonts w:asciiTheme="majorHAnsi" w:eastAsiaTheme="majorEastAsia" w:hAnsiTheme="majorHAnsi" w:cstheme="majorBidi"/>
      <w:sz w:val="16"/>
      <w:szCs w:val="1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35F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DF1010" w:themeColor="accent1" w:themeShade="BF"/>
      <w:sz w:val="16"/>
      <w:szCs w:val="1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35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  <w:sz w:val="1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35FF"/>
    <w:pPr>
      <w:keepNext/>
      <w:keepLines/>
      <w:spacing w:before="40" w:after="200"/>
      <w:outlineLvl w:val="4"/>
    </w:pPr>
    <w:rPr>
      <w:rFonts w:asciiTheme="majorHAnsi" w:eastAsiaTheme="majorEastAsia" w:hAnsiTheme="majorHAnsi" w:cstheme="majorBidi"/>
      <w:color w:val="DF1010" w:themeColor="accent1" w:themeShade="BF"/>
      <w:sz w:val="1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35FF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940B0B" w:themeColor="accent1" w:themeShade="7F"/>
      <w:sz w:val="1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35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940B0B" w:themeColor="accent1" w:themeShade="7F"/>
      <w:sz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35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16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35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1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2"/>
    <w:qFormat/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2"/>
    <w:rsid w:val="0008087C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3"/>
    <w:qFormat/>
    <w:pPr>
      <w:numPr>
        <w:ilvl w:val="1"/>
      </w:numPr>
      <w:spacing w:after="80"/>
      <w:ind w:firstLine="357"/>
      <w:contextualSpacing/>
      <w:jc w:val="right"/>
    </w:pPr>
    <w:rPr>
      <w:rFonts w:asciiTheme="majorHAnsi" w:eastAsiaTheme="majorEastAsia" w:hAnsiTheme="majorHAnsi" w:cstheme="majorBidi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3"/>
    <w:rsid w:val="0008087C"/>
    <w:rPr>
      <w:rFonts w:asciiTheme="majorHAnsi" w:eastAsiaTheme="majorEastAsia" w:hAnsiTheme="majorHAnsi" w:cstheme="majorBidi"/>
      <w:spacing w:val="15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9B515D"/>
    <w:rPr>
      <w:rFonts w:eastAsiaTheme="majorEastAsia" w:cstheme="majorBidi"/>
      <w:color w:val="000000" w:themeColor="text1"/>
      <w:sz w:val="24"/>
      <w:szCs w:val="22"/>
    </w:rPr>
  </w:style>
  <w:style w:type="paragraph" w:styleId="Date">
    <w:name w:val="Date"/>
    <w:basedOn w:val="Normal"/>
    <w:next w:val="Normal"/>
    <w:link w:val="DateChar"/>
    <w:uiPriority w:val="5"/>
    <w:unhideWhenUsed/>
    <w:qFormat/>
    <w:pPr>
      <w:spacing w:after="720"/>
      <w:contextualSpacing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DateChar">
    <w:name w:val="Date Char"/>
    <w:basedOn w:val="DefaultParagraphFont"/>
    <w:link w:val="Date"/>
    <w:uiPriority w:val="5"/>
    <w:rsid w:val="0008087C"/>
    <w:rPr>
      <w:rFonts w:asciiTheme="majorHAnsi" w:eastAsiaTheme="majorEastAsia" w:hAnsiTheme="majorHAnsi" w:cstheme="majorBidi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08087C"/>
    <w:rPr>
      <w:rFonts w:asciiTheme="majorHAnsi" w:eastAsiaTheme="majorEastAsia" w:hAnsiTheme="majorHAnsi" w:cstheme="majorBidi"/>
      <w:sz w:val="16"/>
      <w:szCs w:val="16"/>
    </w:rPr>
  </w:style>
  <w:style w:type="paragraph" w:styleId="ListBullet2">
    <w:name w:val="List Bullet 2"/>
    <w:basedOn w:val="Normal"/>
    <w:uiPriority w:val="8"/>
    <w:unhideWhenUsed/>
    <w:qFormat/>
    <w:rsid w:val="001E35FF"/>
    <w:pPr>
      <w:numPr>
        <w:numId w:val="7"/>
      </w:numPr>
      <w:spacing w:after="60"/>
    </w:pPr>
    <w:rPr>
      <w:rFonts w:asciiTheme="majorHAnsi" w:eastAsiaTheme="majorEastAsia" w:hAnsiTheme="majorHAnsi" w:cstheme="majorBidi"/>
      <w:sz w:val="14"/>
      <w:szCs w:val="14"/>
    </w:rPr>
  </w:style>
  <w:style w:type="table" w:customStyle="1" w:styleId="ProjectStatusReport">
    <w:name w:val="Project Status Report"/>
    <w:basedOn w:val="TableNormal"/>
    <w:uiPriority w:val="99"/>
    <w:pPr>
      <w:spacing w:before="20" w:line="288" w:lineRule="auto"/>
    </w:pPr>
    <w:rPr>
      <w:rFonts w:asciiTheme="majorHAnsi" w:eastAsiaTheme="majorEastAsia" w:hAnsiTheme="majorHAnsi" w:cstheme="majorBidi"/>
      <w:sz w:val="16"/>
      <w:szCs w:val="16"/>
    </w:rPr>
    <w:tblPr>
      <w:tblBorders>
        <w:top w:val="single" w:sz="4" w:space="0" w:color="BCB8AC" w:themeColor="text2" w:themeTint="66"/>
        <w:bottom w:val="single" w:sz="4" w:space="0" w:color="BCB8AC" w:themeColor="text2" w:themeTint="66"/>
        <w:insideH w:val="single" w:sz="4" w:space="0" w:color="BCB8AC" w:themeColor="text2" w:themeTint="66"/>
        <w:insideV w:val="single" w:sz="4" w:space="0" w:color="BCB8AC" w:themeColor="text2" w:themeTint="66"/>
      </w:tblBorders>
      <w:tblCellMar>
        <w:top w:w="144" w:type="dxa"/>
        <w:left w:w="0" w:type="dxa"/>
        <w:bottom w:w="144" w:type="dxa"/>
        <w:right w:w="144" w:type="dxa"/>
      </w:tblCellMar>
    </w:tbl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customStyle="1" w:styleId="OnTrack">
    <w:name w:val="On Track"/>
    <w:basedOn w:val="Normal"/>
    <w:uiPriority w:val="5"/>
    <w:qFormat/>
    <w:rsid w:val="001E35FF"/>
    <w:pPr>
      <w:numPr>
        <w:numId w:val="11"/>
      </w:numPr>
      <w:spacing w:line="288" w:lineRule="auto"/>
    </w:pPr>
    <w:rPr>
      <w:rFonts w:asciiTheme="majorHAnsi" w:eastAsiaTheme="majorEastAsia" w:hAnsiTheme="majorHAnsi" w:cstheme="majorBidi"/>
      <w:sz w:val="16"/>
      <w:szCs w:val="16"/>
    </w:rPr>
  </w:style>
  <w:style w:type="paragraph" w:customStyle="1" w:styleId="AtRisk">
    <w:name w:val="At Risk"/>
    <w:basedOn w:val="OnTrack"/>
    <w:uiPriority w:val="6"/>
    <w:qFormat/>
    <w:rsid w:val="001E35FF"/>
    <w:pPr>
      <w:numPr>
        <w:numId w:val="24"/>
      </w:numPr>
    </w:pPr>
  </w:style>
  <w:style w:type="paragraph" w:customStyle="1" w:styleId="HighRisk">
    <w:name w:val="High Risk"/>
    <w:basedOn w:val="OnTrack"/>
    <w:uiPriority w:val="6"/>
    <w:qFormat/>
    <w:rsid w:val="001E35FF"/>
    <w:pPr>
      <w:numPr>
        <w:numId w:val="15"/>
      </w:numPr>
    </w:pPr>
  </w:style>
  <w:style w:type="paragraph" w:customStyle="1" w:styleId="OffTrack">
    <w:name w:val="Off Track"/>
    <w:basedOn w:val="OnTrack"/>
    <w:uiPriority w:val="6"/>
    <w:qFormat/>
    <w:rsid w:val="001E35FF"/>
    <w:pPr>
      <w:numPr>
        <w:numId w:val="17"/>
      </w:numPr>
    </w:pPr>
  </w:style>
  <w:style w:type="paragraph" w:styleId="NoSpacing">
    <w:name w:val="No Spacing"/>
    <w:uiPriority w:val="8"/>
    <w:qFormat/>
    <w:pPr>
      <w:spacing w:line="288" w:lineRule="auto"/>
    </w:pPr>
  </w:style>
  <w:style w:type="character" w:styleId="Strong">
    <w:name w:val="Strong"/>
    <w:basedOn w:val="DefaultParagraphFont"/>
    <w:uiPriority w:val="22"/>
    <w:unhideWhenUsed/>
    <w:qFormat/>
    <w:rPr>
      <w:b/>
      <w:bCs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rsid w:val="001E35FF"/>
    <w:pPr>
      <w:tabs>
        <w:tab w:val="center" w:pos="4680"/>
        <w:tab w:val="right" w:pos="9360"/>
      </w:tabs>
    </w:pPr>
    <w:rPr>
      <w:rFonts w:asciiTheme="majorHAnsi" w:eastAsiaTheme="majorEastAsia" w:hAnsiTheme="majorHAnsi" w:cstheme="majorBidi"/>
      <w:caps/>
      <w:color w:val="DF1010" w:themeColor="accent1" w:themeShade="BF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1E35FF"/>
    <w:rPr>
      <w:rFonts w:asciiTheme="majorHAnsi" w:eastAsiaTheme="majorEastAsia" w:hAnsiTheme="majorHAnsi" w:cstheme="majorBidi"/>
      <w:caps/>
      <w:color w:val="DF1010" w:themeColor="accent1" w:themeShade="BF"/>
      <w:sz w:val="16"/>
      <w:szCs w:val="16"/>
    </w:rPr>
  </w:style>
  <w:style w:type="paragraph" w:styleId="ListBullet">
    <w:name w:val="List Bullet"/>
    <w:basedOn w:val="Normal"/>
    <w:uiPriority w:val="8"/>
    <w:unhideWhenUsed/>
    <w:qFormat/>
    <w:pPr>
      <w:numPr>
        <w:numId w:val="26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1E35FF"/>
    <w:rPr>
      <w:rFonts w:asciiTheme="majorHAnsi" w:eastAsiaTheme="majorEastAsia" w:hAnsiTheme="majorHAnsi" w:cstheme="majorBidi"/>
      <w:i/>
      <w:iCs/>
      <w:color w:val="DF1010" w:themeColor="accent1" w:themeShade="BF"/>
      <w:sz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35FF"/>
    <w:rPr>
      <w:rFonts w:asciiTheme="majorHAnsi" w:eastAsiaTheme="majorEastAsia" w:hAnsiTheme="majorHAnsi" w:cstheme="majorBidi"/>
      <w:color w:val="DF1010" w:themeColor="accent1" w:themeShade="BF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35FF"/>
    <w:rPr>
      <w:rFonts w:asciiTheme="majorHAnsi" w:eastAsiaTheme="majorEastAsia" w:hAnsiTheme="majorHAnsi" w:cstheme="majorBidi"/>
      <w:color w:val="DF1010" w:themeColor="accent1" w:themeShade="BF"/>
      <w:sz w:val="1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35FF"/>
    <w:rPr>
      <w:rFonts w:asciiTheme="majorHAnsi" w:eastAsiaTheme="majorEastAsia" w:hAnsiTheme="majorHAnsi" w:cstheme="majorBidi"/>
      <w:color w:val="940B0B" w:themeColor="accent1" w:themeShade="7F"/>
      <w:sz w:val="1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35FF"/>
    <w:rPr>
      <w:rFonts w:asciiTheme="majorHAnsi" w:eastAsiaTheme="majorEastAsia" w:hAnsiTheme="majorHAnsi" w:cstheme="majorBidi"/>
      <w:i/>
      <w:iCs/>
      <w:color w:val="940B0B" w:themeColor="accent1" w:themeShade="7F"/>
      <w:sz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35FF"/>
    <w:rPr>
      <w:rFonts w:asciiTheme="majorHAnsi" w:eastAsiaTheme="majorEastAsia" w:hAnsiTheme="majorHAnsi" w:cstheme="majorBidi"/>
      <w:color w:val="272727" w:themeColor="text1" w:themeTint="D8"/>
      <w:sz w:val="16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35FF"/>
    <w:rPr>
      <w:rFonts w:asciiTheme="majorHAnsi" w:eastAsiaTheme="majorEastAsia" w:hAnsiTheme="majorHAnsi" w:cstheme="majorBidi"/>
      <w:i/>
      <w:iCs/>
      <w:color w:val="272727" w:themeColor="text1" w:themeTint="D8"/>
      <w:sz w:val="16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1E35FF"/>
    <w:rPr>
      <w:i/>
      <w:iCs/>
      <w:color w:val="DF1010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1E35FF"/>
    <w:pPr>
      <w:pBdr>
        <w:top w:val="single" w:sz="4" w:space="10" w:color="DF1010" w:themeColor="accent1" w:themeShade="BF"/>
        <w:bottom w:val="single" w:sz="4" w:space="10" w:color="DF1010" w:themeColor="accent1" w:themeShade="BF"/>
      </w:pBdr>
      <w:spacing w:before="360" w:after="360"/>
      <w:ind w:left="864" w:right="864"/>
      <w:jc w:val="center"/>
    </w:pPr>
    <w:rPr>
      <w:i/>
      <w:iCs/>
      <w:color w:val="DF1010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E35FF"/>
    <w:rPr>
      <w:i/>
      <w:iCs/>
      <w:color w:val="DF1010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1E35FF"/>
    <w:rPr>
      <w:b/>
      <w:bCs/>
      <w:caps w:val="0"/>
      <w:smallCaps/>
      <w:color w:val="DF1010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1E35FF"/>
    <w:pPr>
      <w:pBdr>
        <w:top w:val="single" w:sz="2" w:space="10" w:color="DF1010" w:themeColor="accent1" w:themeShade="BF"/>
        <w:left w:val="single" w:sz="2" w:space="10" w:color="DF1010" w:themeColor="accent1" w:themeShade="BF"/>
        <w:bottom w:val="single" w:sz="2" w:space="10" w:color="DF1010" w:themeColor="accent1" w:themeShade="BF"/>
        <w:right w:val="single" w:sz="2" w:space="10" w:color="DF1010" w:themeColor="accent1" w:themeShade="BF"/>
      </w:pBdr>
      <w:ind w:left="1152" w:right="1152"/>
    </w:pPr>
    <w:rPr>
      <w:i/>
      <w:iCs/>
      <w:color w:val="DF1010" w:themeColor="accent1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1E35FF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1E35FF"/>
    <w:rPr>
      <w:color w:val="295A66" w:themeColor="accent4" w:themeShade="80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E35FF"/>
    <w:rPr>
      <w:color w:val="595959" w:themeColor="text1" w:themeTint="A6"/>
      <w:shd w:val="clear" w:color="auto" w:fill="E1DFDD"/>
    </w:rPr>
  </w:style>
  <w:style w:type="paragraph" w:styleId="ListParagraph">
    <w:name w:val="List Paragraph"/>
    <w:basedOn w:val="Normal"/>
    <w:uiPriority w:val="34"/>
    <w:unhideWhenUsed/>
    <w:qFormat/>
    <w:rsid w:val="0087509B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87509B"/>
    <w:rPr>
      <w:rFonts w:ascii="Courier New" w:eastAsia="Times New Roman" w:hAnsi="Courier New" w:cs="Courier New"/>
      <w:sz w:val="20"/>
      <w:szCs w:val="20"/>
    </w:rPr>
  </w:style>
  <w:style w:type="character" w:customStyle="1" w:styleId="mi">
    <w:name w:val="mi"/>
    <w:basedOn w:val="DefaultParagraphFont"/>
    <w:rsid w:val="0087509B"/>
  </w:style>
  <w:style w:type="character" w:customStyle="1" w:styleId="mjxassistivemathml">
    <w:name w:val="mjx_assistive_mathml"/>
    <w:basedOn w:val="DefaultParagraphFont"/>
    <w:rsid w:val="0087509B"/>
  </w:style>
  <w:style w:type="character" w:customStyle="1" w:styleId="mn">
    <w:name w:val="mn"/>
    <w:basedOn w:val="DefaultParagraphFont"/>
    <w:rsid w:val="0087509B"/>
  </w:style>
  <w:style w:type="character" w:customStyle="1" w:styleId="mo">
    <w:name w:val="mo"/>
    <w:basedOn w:val="DefaultParagraphFont"/>
    <w:rsid w:val="008750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zan\AppData\Roaming\Microsoft\Templates\Project%20status%20report%20(Red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B23375E20C44AFEBA8E09A50B732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76D4B1-D842-4A8D-8B94-BBCC1189AB90}"/>
      </w:docPartPr>
      <w:docPartBody>
        <w:p w:rsidR="00000000" w:rsidRDefault="0076268C">
          <w:pPr>
            <w:pStyle w:val="BB23375E20C44AFEBA8E09A50B732D34"/>
          </w:pPr>
          <w:r>
            <w:t>To replace any placeholder text (such as this) just tap it and start typing.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thJax_Math-italic">
    <w:altName w:val="Cambria"/>
    <w:panose1 w:val="00000000000000000000"/>
    <w:charset w:val="00"/>
    <w:family w:val="roman"/>
    <w:notTrueType/>
    <w:pitch w:val="default"/>
  </w:font>
  <w:font w:name="MathJax_Main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68C"/>
    <w:rsid w:val="00762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o-RO" w:eastAsia="ro-R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9D1465A7F7341E8ADCB27BF5259873C">
    <w:name w:val="D9D1465A7F7341E8ADCB27BF5259873C"/>
  </w:style>
  <w:style w:type="paragraph" w:customStyle="1" w:styleId="A9084DB3F3E746C98445FBFA0342999B">
    <w:name w:val="A9084DB3F3E746C98445FBFA0342999B"/>
  </w:style>
  <w:style w:type="character" w:styleId="Strong">
    <w:name w:val="Strong"/>
    <w:basedOn w:val="DefaultParagraphFont"/>
    <w:uiPriority w:val="4"/>
    <w:unhideWhenUsed/>
    <w:qFormat/>
    <w:rPr>
      <w:b/>
      <w:bCs/>
    </w:rPr>
  </w:style>
  <w:style w:type="paragraph" w:customStyle="1" w:styleId="9DE9D0215A2F409286F40B9358316FE9">
    <w:name w:val="9DE9D0215A2F409286F40B9358316FE9"/>
  </w:style>
  <w:style w:type="paragraph" w:customStyle="1" w:styleId="1C98C795C71D453DA7B3DB468EF988A7">
    <w:name w:val="1C98C795C71D453DA7B3DB468EF988A7"/>
  </w:style>
  <w:style w:type="paragraph" w:customStyle="1" w:styleId="E71740EC96294FC197686F923BC2553A">
    <w:name w:val="E71740EC96294FC197686F923BC2553A"/>
  </w:style>
  <w:style w:type="paragraph" w:customStyle="1" w:styleId="BD17561F3BC04B099DA92E9FD047DB23">
    <w:name w:val="BD17561F3BC04B099DA92E9FD047DB23"/>
  </w:style>
  <w:style w:type="paragraph" w:customStyle="1" w:styleId="24B99632910344FD802CBB3C19881479">
    <w:name w:val="24B99632910344FD802CBB3C19881479"/>
  </w:style>
  <w:style w:type="paragraph" w:customStyle="1" w:styleId="681070E11DE443119035AC9BF3FFA2FB">
    <w:name w:val="681070E11DE443119035AC9BF3FFA2FB"/>
  </w:style>
  <w:style w:type="paragraph" w:customStyle="1" w:styleId="64C73DBCD4214A8895D48930177B9393">
    <w:name w:val="64C73DBCD4214A8895D48930177B9393"/>
  </w:style>
  <w:style w:type="paragraph" w:customStyle="1" w:styleId="300FBE13C4A242718589943BD9C18467">
    <w:name w:val="300FBE13C4A242718589943BD9C18467"/>
  </w:style>
  <w:style w:type="paragraph" w:customStyle="1" w:styleId="45A8418418E440C09F64FD80A4574FA0">
    <w:name w:val="45A8418418E440C09F64FD80A4574FA0"/>
  </w:style>
  <w:style w:type="paragraph" w:customStyle="1" w:styleId="2BB072BC922F47EF939498B71E8B6465">
    <w:name w:val="2BB072BC922F47EF939498B71E8B6465"/>
  </w:style>
  <w:style w:type="paragraph" w:customStyle="1" w:styleId="03ECF00298A0425B84D11A217902BC61">
    <w:name w:val="03ECF00298A0425B84D11A217902BC61"/>
  </w:style>
  <w:style w:type="paragraph" w:customStyle="1" w:styleId="B24CFD9CB0454030901DE42D11FA9365">
    <w:name w:val="B24CFD9CB0454030901DE42D11FA9365"/>
  </w:style>
  <w:style w:type="paragraph" w:customStyle="1" w:styleId="39681F5996844D408271379926389C15">
    <w:name w:val="39681F5996844D408271379926389C15"/>
  </w:style>
  <w:style w:type="paragraph" w:customStyle="1" w:styleId="C9CEC9F3B0A743D5A4FDCE4FB40B6AA4">
    <w:name w:val="C9CEC9F3B0A743D5A4FDCE4FB40B6AA4"/>
  </w:style>
  <w:style w:type="paragraph" w:customStyle="1" w:styleId="DA07A5DA16974FC385BA0F980C38150B">
    <w:name w:val="DA07A5DA16974FC385BA0F980C38150B"/>
  </w:style>
  <w:style w:type="paragraph" w:customStyle="1" w:styleId="5364BF4EB4DE48CE90165D545C64A9FD">
    <w:name w:val="5364BF4EB4DE48CE90165D545C64A9FD"/>
  </w:style>
  <w:style w:type="paragraph" w:customStyle="1" w:styleId="B2676CE719F244109F58E04B0CCAF894">
    <w:name w:val="B2676CE719F244109F58E04B0CCAF894"/>
  </w:style>
  <w:style w:type="paragraph" w:customStyle="1" w:styleId="BB23375E20C44AFEBA8E09A50B732D34">
    <w:name w:val="BB23375E20C44AFEBA8E09A50B732D34"/>
  </w:style>
  <w:style w:type="paragraph" w:customStyle="1" w:styleId="8B46D5A380D74687837E5B1C2EBDEE77">
    <w:name w:val="8B46D5A380D74687837E5B1C2EBDEE77"/>
  </w:style>
  <w:style w:type="paragraph" w:customStyle="1" w:styleId="82DCC23328B141989E998755E05605B6">
    <w:name w:val="82DCC23328B141989E998755E05605B6"/>
  </w:style>
  <w:style w:type="paragraph" w:customStyle="1" w:styleId="6D2623E1B2D8453885F05A80C4C9C140">
    <w:name w:val="6D2623E1B2D8453885F05A80C4C9C140"/>
  </w:style>
  <w:style w:type="paragraph" w:customStyle="1" w:styleId="34596890526C424695CBE15797AFF013">
    <w:name w:val="34596890526C424695CBE15797AFF013"/>
  </w:style>
  <w:style w:type="paragraph" w:customStyle="1" w:styleId="2F371DE1BE6646B8A26E54F7DFFCDD51">
    <w:name w:val="2F371DE1BE6646B8A26E54F7DFFCDD51"/>
  </w:style>
  <w:style w:type="paragraph" w:customStyle="1" w:styleId="B952B80516D047D58E1B0F2E851C536B">
    <w:name w:val="B952B80516D047D58E1B0F2E851C536B"/>
  </w:style>
  <w:style w:type="paragraph" w:customStyle="1" w:styleId="039C9AB1037C42F79C5D9F30D39A30CC">
    <w:name w:val="039C9AB1037C42F79C5D9F30D39A30CC"/>
  </w:style>
  <w:style w:type="paragraph" w:customStyle="1" w:styleId="0A8B1BE266D74E03B702CF5D05A5CF6A">
    <w:name w:val="0A8B1BE266D74E03B702CF5D05A5CF6A"/>
  </w:style>
  <w:style w:type="paragraph" w:customStyle="1" w:styleId="C01DF90D2F164F0E834960D19FAE0B35">
    <w:name w:val="C01DF90D2F164F0E834960D19FAE0B35"/>
  </w:style>
  <w:style w:type="paragraph" w:customStyle="1" w:styleId="EB3CEE6F7A3B40F5A0B5BFF7818C9E93">
    <w:name w:val="EB3CEE6F7A3B40F5A0B5BFF7818C9E93"/>
  </w:style>
  <w:style w:type="paragraph" w:customStyle="1" w:styleId="F091EB03F6D94D27A3B635155A25B5CC">
    <w:name w:val="F091EB03F6D94D27A3B635155A25B5CC"/>
  </w:style>
  <w:style w:type="paragraph" w:customStyle="1" w:styleId="95FBB74671F349E6930A84C3BC7424F0">
    <w:name w:val="95FBB74671F349E6930A84C3BC7424F0"/>
  </w:style>
  <w:style w:type="paragraph" w:customStyle="1" w:styleId="76BA94FED83D4C868409D625CE74D031">
    <w:name w:val="76BA94FED83D4C868409D625CE74D031"/>
  </w:style>
  <w:style w:type="paragraph" w:customStyle="1" w:styleId="11552F09C15A49C0810DEC60379A71F2">
    <w:name w:val="11552F09C15A49C0810DEC60379A71F2"/>
  </w:style>
  <w:style w:type="paragraph" w:customStyle="1" w:styleId="D3B27A6E18B24C5B93C6083307528A44">
    <w:name w:val="D3B27A6E18B24C5B93C6083307528A44"/>
  </w:style>
  <w:style w:type="paragraph" w:customStyle="1" w:styleId="21643F42EFD4452DAC0DC993446B4995">
    <w:name w:val="21643F42EFD4452DAC0DC993446B4995"/>
  </w:style>
  <w:style w:type="paragraph" w:customStyle="1" w:styleId="A04EA7111A524E9399B3CCD520EA7145">
    <w:name w:val="A04EA7111A524E9399B3CCD520EA7145"/>
  </w:style>
  <w:style w:type="paragraph" w:customStyle="1" w:styleId="3861CC11481D471683C14DAD3444E049">
    <w:name w:val="3861CC11481D471683C14DAD3444E049"/>
  </w:style>
  <w:style w:type="paragraph" w:customStyle="1" w:styleId="0876AFD97C22459A81435CFCF500B401">
    <w:name w:val="0876AFD97C22459A81435CFCF500B401"/>
  </w:style>
  <w:style w:type="paragraph" w:customStyle="1" w:styleId="5E75F71EECD2457BB5DC0D4589F8F1CF">
    <w:name w:val="5E75F71EECD2457BB5DC0D4589F8F1CF"/>
  </w:style>
  <w:style w:type="paragraph" w:customStyle="1" w:styleId="2EB499ED8F3C4C068A73F07655791D6E">
    <w:name w:val="2EB499ED8F3C4C068A73F07655791D6E"/>
  </w:style>
  <w:style w:type="paragraph" w:customStyle="1" w:styleId="C3DF8090FD8D4B4A80E8E2AD9750D806">
    <w:name w:val="C3DF8090FD8D4B4A80E8E2AD9750D806"/>
  </w:style>
  <w:style w:type="paragraph" w:customStyle="1" w:styleId="16B6433B5EC64710A6995C9D08CBBC41">
    <w:name w:val="16B6433B5EC64710A6995C9D08CBBC41"/>
  </w:style>
  <w:style w:type="paragraph" w:customStyle="1" w:styleId="F2623F1B398345ECAA5551E16CEDB55C">
    <w:name w:val="F2623F1B398345ECAA5551E16CEDB55C"/>
  </w:style>
  <w:style w:type="paragraph" w:customStyle="1" w:styleId="5FDDB6E630134730937A097C1102164B">
    <w:name w:val="5FDDB6E630134730937A097C1102164B"/>
  </w:style>
  <w:style w:type="paragraph" w:customStyle="1" w:styleId="5871FFC0BF11457891B09B4B9F2D4CD3">
    <w:name w:val="5871FFC0BF11457891B09B4B9F2D4CD3"/>
  </w:style>
  <w:style w:type="paragraph" w:customStyle="1" w:styleId="FF13DE17071B4C90BEA9638F0EE863E0">
    <w:name w:val="FF13DE17071B4C90BEA9638F0EE863E0"/>
  </w:style>
  <w:style w:type="paragraph" w:customStyle="1" w:styleId="EFC1FD61033941C58873CF99CC09679B">
    <w:name w:val="EFC1FD61033941C58873CF99CC09679B"/>
  </w:style>
  <w:style w:type="paragraph" w:customStyle="1" w:styleId="8D887FE6BCED4ECF91101BDC3AF0CD99">
    <w:name w:val="8D887FE6BCED4ECF91101BDC3AF0CD99"/>
  </w:style>
  <w:style w:type="paragraph" w:customStyle="1" w:styleId="267720131A0F4D299EF11971BB93A88F">
    <w:name w:val="267720131A0F4D299EF11971BB93A88F"/>
  </w:style>
  <w:style w:type="paragraph" w:customStyle="1" w:styleId="EE4C696F09E04A3994E2688827262673">
    <w:name w:val="EE4C696F09E04A3994E2688827262673"/>
  </w:style>
  <w:style w:type="paragraph" w:customStyle="1" w:styleId="1D7930AF97C04D90A0810DF96116ECDA">
    <w:name w:val="1D7930AF97C04D90A0810DF96116ECDA"/>
  </w:style>
  <w:style w:type="paragraph" w:customStyle="1" w:styleId="1CDDEF23F74D4D21905550CD5F0468B9">
    <w:name w:val="1CDDEF23F74D4D21905550CD5F0468B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status report (Red design).dotx</Template>
  <TotalTime>0</TotalTime>
  <Pages>6</Pages>
  <Words>846</Words>
  <Characters>4911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Hezanin</dc:creator>
  <cp:keywords/>
  <dc:description/>
  <cp:lastModifiedBy>Radu Nicoleta</cp:lastModifiedBy>
  <cp:revision>5</cp:revision>
  <cp:lastPrinted>2012-12-03T18:15:00Z</cp:lastPrinted>
  <dcterms:created xsi:type="dcterms:W3CDTF">2021-12-03T12:12:00Z</dcterms:created>
  <dcterms:modified xsi:type="dcterms:W3CDTF">2021-12-03T16:30:00Z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