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E54F" w14:textId="64233552" w:rsidR="002A792A" w:rsidRDefault="00F953CA" w:rsidP="00F953CA">
      <w:pPr>
        <w:pStyle w:val="Title"/>
      </w:pPr>
      <w:r>
        <w:t>ALG. Fundamentali</w:t>
      </w:r>
    </w:p>
    <w:p w14:paraId="35C17962" w14:textId="5A5A8256" w:rsidR="00F953CA" w:rsidRDefault="00F953CA" w:rsidP="00F953CA"/>
    <w:p w14:paraId="5D46FFFF" w14:textId="0C94CDE0" w:rsidR="00F953CA" w:rsidRDefault="00F953CA" w:rsidP="00F953CA">
      <w:pPr>
        <w:pStyle w:val="Heading1"/>
      </w:pPr>
      <w:r>
        <w:t>Slide 5, Problema 1</w:t>
      </w:r>
    </w:p>
    <w:p w14:paraId="3EC445DA" w14:textId="38839C84" w:rsidR="00F953CA" w:rsidRDefault="00F953CA" w:rsidP="00F953CA">
      <w:pPr>
        <w:rPr>
          <w:rFonts w:eastAsiaTheme="majorEastAsia" w:cstheme="majorBidi"/>
          <w:color w:val="000000" w:themeColor="text1"/>
          <w:sz w:val="24"/>
          <w:szCs w:val="22"/>
        </w:rPr>
      </w:pPr>
      <w:r>
        <w:rPr>
          <w:rFonts w:eastAsiaTheme="majorEastAsia" w:cstheme="majorBidi"/>
          <w:color w:val="000000" w:themeColor="text1"/>
          <w:sz w:val="24"/>
          <w:szCs w:val="22"/>
        </w:rPr>
        <w:t>Sa se scrie un algoritm care preia ca data de intrare un sir X de numere naturale si returnweaza un sir care contine numarul de cifre pentru fieacre numar din sirul X</w:t>
      </w:r>
    </w:p>
    <w:p w14:paraId="2C183B97" w14:textId="38B2CCD9" w:rsidR="00F953CA" w:rsidRDefault="00F953CA" w:rsidP="00F953CA">
      <w:pPr>
        <w:rPr>
          <w:rFonts w:eastAsiaTheme="majorEastAsia" w:cstheme="majorBidi"/>
          <w:color w:val="000000" w:themeColor="text1"/>
          <w:sz w:val="24"/>
          <w:szCs w:val="22"/>
        </w:rPr>
      </w:pPr>
    </w:p>
    <w:p w14:paraId="2616623A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getFigure(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3C304B1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B97C7EE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count{ 0 };</w:t>
      </w:r>
    </w:p>
    <w:p w14:paraId="78DDAFD4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&gt; 0)</w:t>
      </w:r>
    </w:p>
    <w:p w14:paraId="6BAF44F6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DF56F67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10;</w:t>
      </w:r>
    </w:p>
    <w:p w14:paraId="0BBF9AC3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count++;</w:t>
      </w:r>
    </w:p>
    <w:p w14:paraId="50A0E43C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4760B0E1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count;</w:t>
      </w:r>
    </w:p>
    <w:p w14:paraId="636E94D5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4509B34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35EDBFA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2929E79A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7A6DA5C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myVector{ 12,345,6545,23445,1,234 };</w:t>
      </w:r>
    </w:p>
    <w:p w14:paraId="6713C5F9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mySecondVector(6, 0);</w:t>
      </w:r>
    </w:p>
    <w:p w14:paraId="7C9ED764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4BA13C8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myVector.size(); i++)</w:t>
      </w:r>
    </w:p>
    <w:p w14:paraId="2195D49F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0C0AA012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myVector.at(i)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EAB90E2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66E1E65F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 </w:t>
      </w:r>
    </w:p>
    <w:p w14:paraId="034FB42A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myVector.size(); i++)</w:t>
      </w:r>
    </w:p>
    <w:p w14:paraId="23BF6715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00E25079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mySecondVector.at(i) = getFigure(myVector.at(i));</w:t>
      </w:r>
    </w:p>
    <w:p w14:paraId="0535F326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01BDAD56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4AF6183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mySecondVector.size(); i++)</w:t>
      </w:r>
    </w:p>
    <w:p w14:paraId="373CD209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3526A74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mySecondVector.at(i)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BCAAD0B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295D7516" w14:textId="77777777" w:rsidR="00F953CA" w:rsidRDefault="00F953CA" w:rsidP="00F953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3E697520" w14:textId="4CE52505" w:rsidR="00F953CA" w:rsidRDefault="00F953CA" w:rsidP="00F953CA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DCA1F00" w14:textId="1E140DA2" w:rsidR="00F953CA" w:rsidRDefault="00F953CA" w:rsidP="00F953CA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25BB009" w14:textId="3BC934E5" w:rsidR="00F953CA" w:rsidRDefault="00F953CA" w:rsidP="00F953CA">
      <w:pPr>
        <w:pStyle w:val="Heading1"/>
      </w:pPr>
      <w:r>
        <w:t>Slide 5 Problema 2</w:t>
      </w:r>
    </w:p>
    <w:p w14:paraId="30198093" w14:textId="78F4EAF1" w:rsidR="00312FCC" w:rsidRPr="00312FCC" w:rsidRDefault="00312FCC" w:rsidP="00312FCC">
      <w:pPr>
        <w:autoSpaceDE w:val="0"/>
        <w:autoSpaceDN w:val="0"/>
        <w:adjustRightInd w:val="0"/>
        <w:ind w:firstLine="0"/>
        <w:rPr>
          <w:rFonts w:ascii="Calibri" w:hAnsi="Calibri" w:cs="Calibri"/>
          <w:color w:val="auto"/>
          <w:sz w:val="19"/>
          <w:szCs w:val="19"/>
          <w:lang w:val="ro-RO"/>
        </w:rPr>
      </w:pPr>
      <w:r w:rsidRPr="00312FCC">
        <w:rPr>
          <w:rFonts w:ascii="Calibri" w:hAnsi="Calibri" w:cs="Calibri"/>
          <w:color w:val="auto"/>
          <w:sz w:val="19"/>
          <w:szCs w:val="19"/>
          <w:lang w:val="ro-RO"/>
        </w:rPr>
        <w:t>Afla daca nu numar este palindrom/superpalindrom</w:t>
      </w:r>
    </w:p>
    <w:p w14:paraId="371B6DD5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  <w:lang w:val="ro-RO"/>
        </w:rPr>
      </w:pPr>
    </w:p>
    <w:p w14:paraId="74EC0F48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  <w:lang w:val="ro-RO"/>
        </w:rPr>
      </w:pPr>
    </w:p>
    <w:p w14:paraId="1D05C20E" w14:textId="3251530E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isPalindrome(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0F25999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C63F322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palindrome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173542A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copyN{ 0 };</w:t>
      </w:r>
    </w:p>
    <w:p w14:paraId="5070BB87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FD715F1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&gt; 0)</w:t>
      </w:r>
    </w:p>
    <w:p w14:paraId="4971879B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36C22F9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copyN = copyN * 10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% 10;</w:t>
      </w:r>
    </w:p>
    <w:p w14:paraId="06865FE2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10;        </w:t>
      </w:r>
    </w:p>
    <w:p w14:paraId="6C192822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1C2581B0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(copyN == aux)</w:t>
      </w:r>
    </w:p>
    <w:p w14:paraId="65ECEE9D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4D8AE748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palindrome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4D7A4B9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3FD738CE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3EAB0A62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42BA1962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palindrome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86C9EE3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7A1865F2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palindrome;</w:t>
      </w:r>
    </w:p>
    <w:p w14:paraId="150BDBF2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3017D1A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B290C09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isSuperPalindrome(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0BF9AF4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1A83969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superPalindrome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DAF68E1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product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D5763C5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(isPalindrome(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 == 1 &amp;&amp; isPalindrome(product) == 1)</w:t>
      </w:r>
    </w:p>
    <w:p w14:paraId="0C9B42DA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B606735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superPalindrome;</w:t>
      </w:r>
    </w:p>
    <w:p w14:paraId="7C643710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2BA166B6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69EE1E5E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6F0FFC93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535979FA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2AA95F49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EB949D6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5527A2C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2825C540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C0CE4DE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number{ 1 };</w:t>
      </w:r>
    </w:p>
    <w:p w14:paraId="25B4F077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isSuperPalindrome(number);</w:t>
      </w:r>
    </w:p>
    <w:p w14:paraId="2979DA93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2C30EF8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0222A91" w14:textId="77777777" w:rsidR="00312FCC" w:rsidRDefault="00312FCC" w:rsidP="00312FC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295CC484" w14:textId="5341BA19" w:rsidR="00F953CA" w:rsidRDefault="00312FCC" w:rsidP="00312FCC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B8D45D3" w14:textId="15BC62FB" w:rsidR="00F638E1" w:rsidRPr="00F638E1" w:rsidRDefault="00F638E1" w:rsidP="00F638E1"/>
    <w:p w14:paraId="772DFAEA" w14:textId="39FFEB01" w:rsidR="00F638E1" w:rsidRDefault="00F638E1" w:rsidP="00F638E1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9E752EA" w14:textId="72B3B617" w:rsidR="00F638E1" w:rsidRPr="00F638E1" w:rsidRDefault="00F638E1" w:rsidP="00F638E1">
      <w:pPr>
        <w:pStyle w:val="Heading1"/>
      </w:pPr>
      <w:r>
        <w:t>Slide 6 problema 1</w:t>
      </w:r>
    </w:p>
    <w:sectPr w:rsidR="00F638E1" w:rsidRPr="00F638E1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C97E" w14:textId="77777777" w:rsidR="00EB60D5" w:rsidRDefault="00EB60D5">
      <w:r>
        <w:separator/>
      </w:r>
    </w:p>
  </w:endnote>
  <w:endnote w:type="continuationSeparator" w:id="0">
    <w:p w14:paraId="64B17538" w14:textId="77777777" w:rsidR="00EB60D5" w:rsidRDefault="00EB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E4BA" w14:textId="77777777" w:rsidR="002A792A" w:rsidRDefault="00EB60D5">
    <w:pPr>
      <w:pStyle w:val="Footer"/>
    </w:pPr>
    <w:sdt>
      <w:sdtPr>
        <w:alias w:val="Enter Company Name:"/>
        <w:tag w:val="Enter Company Name:"/>
        <w:id w:val="-397664319"/>
        <w:placeholder>
          <w:docPart w:val="BBB0AC46FC6E45C7B1460391829BA95E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75221" w14:textId="77777777" w:rsidR="00EB60D5" w:rsidRDefault="00EB60D5">
      <w:r>
        <w:separator/>
      </w:r>
    </w:p>
  </w:footnote>
  <w:footnote w:type="continuationSeparator" w:id="0">
    <w:p w14:paraId="5440F5D2" w14:textId="77777777" w:rsidR="00EB60D5" w:rsidRDefault="00EB6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CA"/>
    <w:rsid w:val="000303C2"/>
    <w:rsid w:val="00071A33"/>
    <w:rsid w:val="0008087C"/>
    <w:rsid w:val="000A0F81"/>
    <w:rsid w:val="000A696F"/>
    <w:rsid w:val="00102801"/>
    <w:rsid w:val="001E35FF"/>
    <w:rsid w:val="002A792A"/>
    <w:rsid w:val="00312FCC"/>
    <w:rsid w:val="003638E9"/>
    <w:rsid w:val="00387081"/>
    <w:rsid w:val="004223A9"/>
    <w:rsid w:val="004548D6"/>
    <w:rsid w:val="004B5EAA"/>
    <w:rsid w:val="005B653B"/>
    <w:rsid w:val="005C17AF"/>
    <w:rsid w:val="005F3943"/>
    <w:rsid w:val="005F6ACD"/>
    <w:rsid w:val="006205F4"/>
    <w:rsid w:val="006D480F"/>
    <w:rsid w:val="006F07D7"/>
    <w:rsid w:val="00751CB9"/>
    <w:rsid w:val="00823C88"/>
    <w:rsid w:val="008B4B02"/>
    <w:rsid w:val="009A2858"/>
    <w:rsid w:val="009B515D"/>
    <w:rsid w:val="00A32A28"/>
    <w:rsid w:val="00AB08ED"/>
    <w:rsid w:val="00AB17FC"/>
    <w:rsid w:val="00BD4E5D"/>
    <w:rsid w:val="00BF2918"/>
    <w:rsid w:val="00C3688B"/>
    <w:rsid w:val="00C40E10"/>
    <w:rsid w:val="00C72B2A"/>
    <w:rsid w:val="00CE697A"/>
    <w:rsid w:val="00D34246"/>
    <w:rsid w:val="00E74C55"/>
    <w:rsid w:val="00E814A4"/>
    <w:rsid w:val="00EB60D5"/>
    <w:rsid w:val="00F06BBE"/>
    <w:rsid w:val="00F638E1"/>
    <w:rsid w:val="00F801D7"/>
    <w:rsid w:val="00F953CA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D036A6"/>
  <w15:chartTrackingRefBased/>
  <w15:docId w15:val="{28C8ED33-41A4-4FCA-8619-867DA942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53C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4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B0AC46FC6E45C7B1460391829BA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6ABEB-0146-4A96-A6BD-49B8F8F26901}"/>
      </w:docPartPr>
      <w:docPartBody>
        <w:p w:rsidR="00000000" w:rsidRDefault="00EA77AE">
          <w:pPr>
            <w:pStyle w:val="BBB0AC46FC6E45C7B1460391829BA95E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AE"/>
    <w:rsid w:val="00E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7EDD6828734BAFA47573102F4195A1">
    <w:name w:val="657EDD6828734BAFA47573102F4195A1"/>
  </w:style>
  <w:style w:type="paragraph" w:customStyle="1" w:styleId="3AF3E391157E4BBBBE9F3CA8BCD96A86">
    <w:name w:val="3AF3E391157E4BBBBE9F3CA8BCD96A86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370B888302EC4F15BA80F62FBA0112E0">
    <w:name w:val="370B888302EC4F15BA80F62FBA0112E0"/>
  </w:style>
  <w:style w:type="paragraph" w:customStyle="1" w:styleId="7CE5D43A32C34427B42A207169EE7736">
    <w:name w:val="7CE5D43A32C34427B42A207169EE7736"/>
  </w:style>
  <w:style w:type="paragraph" w:customStyle="1" w:styleId="15752149A6D74174914737088238F0ED">
    <w:name w:val="15752149A6D74174914737088238F0ED"/>
  </w:style>
  <w:style w:type="paragraph" w:customStyle="1" w:styleId="A1428BC20AA04A909EDDC85E0BF058B2">
    <w:name w:val="A1428BC20AA04A909EDDC85E0BF058B2"/>
  </w:style>
  <w:style w:type="paragraph" w:customStyle="1" w:styleId="09957C6E9E0248EDBD6DAA3F6057BB47">
    <w:name w:val="09957C6E9E0248EDBD6DAA3F6057BB47"/>
  </w:style>
  <w:style w:type="paragraph" w:customStyle="1" w:styleId="98D82653C1B14E91BB20FE9F36379C63">
    <w:name w:val="98D82653C1B14E91BB20FE9F36379C63"/>
  </w:style>
  <w:style w:type="paragraph" w:customStyle="1" w:styleId="22ABF893AC374035BDD58C0423158050">
    <w:name w:val="22ABF893AC374035BDD58C0423158050"/>
  </w:style>
  <w:style w:type="paragraph" w:customStyle="1" w:styleId="61C8271E3D99491EB783EAF390E061DE">
    <w:name w:val="61C8271E3D99491EB783EAF390E061DE"/>
  </w:style>
  <w:style w:type="paragraph" w:customStyle="1" w:styleId="B1DE7E4A7E5E49EB86FCFA475F9C968D">
    <w:name w:val="B1DE7E4A7E5E49EB86FCFA475F9C968D"/>
  </w:style>
  <w:style w:type="paragraph" w:customStyle="1" w:styleId="8ACFF7A356D84B2191E6FE6192181598">
    <w:name w:val="8ACFF7A356D84B2191E6FE6192181598"/>
  </w:style>
  <w:style w:type="paragraph" w:customStyle="1" w:styleId="D18CA7FA580C4E59A87FAD339420D3F8">
    <w:name w:val="D18CA7FA580C4E59A87FAD339420D3F8"/>
  </w:style>
  <w:style w:type="paragraph" w:customStyle="1" w:styleId="9A0B4F78428B4CB49D37078A52FB4C30">
    <w:name w:val="9A0B4F78428B4CB49D37078A52FB4C30"/>
  </w:style>
  <w:style w:type="paragraph" w:customStyle="1" w:styleId="423D195E744741BBB37571C0B34EC0C5">
    <w:name w:val="423D195E744741BBB37571C0B34EC0C5"/>
  </w:style>
  <w:style w:type="paragraph" w:customStyle="1" w:styleId="B5586904842841E284DF1172E7EB8D28">
    <w:name w:val="B5586904842841E284DF1172E7EB8D28"/>
  </w:style>
  <w:style w:type="paragraph" w:customStyle="1" w:styleId="6E86BF3FF8DF4F8DA340CB7C3E7220D0">
    <w:name w:val="6E86BF3FF8DF4F8DA340CB7C3E7220D0"/>
  </w:style>
  <w:style w:type="paragraph" w:customStyle="1" w:styleId="B0787C92BA884942A57D7FF8DF7CEE5D">
    <w:name w:val="B0787C92BA884942A57D7FF8DF7CEE5D"/>
  </w:style>
  <w:style w:type="paragraph" w:customStyle="1" w:styleId="73D166E00FCE43D2AA3DA0FB21D77126">
    <w:name w:val="73D166E00FCE43D2AA3DA0FB21D77126"/>
  </w:style>
  <w:style w:type="paragraph" w:customStyle="1" w:styleId="BBB0AC46FC6E45C7B1460391829BA95E">
    <w:name w:val="BBB0AC46FC6E45C7B1460391829BA95E"/>
  </w:style>
  <w:style w:type="paragraph" w:customStyle="1" w:styleId="8024EB59DAAE4CF09EBF9AFC1A2044B5">
    <w:name w:val="8024EB59DAAE4CF09EBF9AFC1A2044B5"/>
  </w:style>
  <w:style w:type="paragraph" w:customStyle="1" w:styleId="F632A3548B59434E98F03ADE3727F4F6">
    <w:name w:val="F632A3548B59434E98F03ADE3727F4F6"/>
  </w:style>
  <w:style w:type="paragraph" w:customStyle="1" w:styleId="C4D54CCF33954276BBACBA1003D6C810">
    <w:name w:val="C4D54CCF33954276BBACBA1003D6C810"/>
  </w:style>
  <w:style w:type="paragraph" w:customStyle="1" w:styleId="B3DAEB1DC8714A50B6A4B9DF537F334F">
    <w:name w:val="B3DAEB1DC8714A50B6A4B9DF537F334F"/>
  </w:style>
  <w:style w:type="paragraph" w:customStyle="1" w:styleId="5651F5C5167B4BCEB3738B8B3038EBD7">
    <w:name w:val="5651F5C5167B4BCEB3738B8B3038EBD7"/>
  </w:style>
  <w:style w:type="paragraph" w:customStyle="1" w:styleId="1E93E177ED7945D480860BBB66FF3ACA">
    <w:name w:val="1E93E177ED7945D480860BBB66FF3ACA"/>
  </w:style>
  <w:style w:type="paragraph" w:customStyle="1" w:styleId="E5468458332546FF9C018FB4E75F753B">
    <w:name w:val="E5468458332546FF9C018FB4E75F753B"/>
  </w:style>
  <w:style w:type="paragraph" w:customStyle="1" w:styleId="3BA09BD80EA34EF486B39685320D6EE9">
    <w:name w:val="3BA09BD80EA34EF486B39685320D6EE9"/>
  </w:style>
  <w:style w:type="paragraph" w:customStyle="1" w:styleId="256857DC1B584D2B85A6EB854FE8E75A">
    <w:name w:val="256857DC1B584D2B85A6EB854FE8E75A"/>
  </w:style>
  <w:style w:type="paragraph" w:customStyle="1" w:styleId="D00FA95B3E63471AA38009D2B22E439D">
    <w:name w:val="D00FA95B3E63471AA38009D2B22E439D"/>
  </w:style>
  <w:style w:type="paragraph" w:customStyle="1" w:styleId="F8E4A3FD25254E15AFB66A7638EB1544">
    <w:name w:val="F8E4A3FD25254E15AFB66A7638EB1544"/>
  </w:style>
  <w:style w:type="paragraph" w:customStyle="1" w:styleId="702CE3B0DBDB4C17A709F26CAD42EED2">
    <w:name w:val="702CE3B0DBDB4C17A709F26CAD42EED2"/>
  </w:style>
  <w:style w:type="paragraph" w:customStyle="1" w:styleId="F15C0F0984EC4872BBF36C01280E674A">
    <w:name w:val="F15C0F0984EC4872BBF36C01280E674A"/>
  </w:style>
  <w:style w:type="paragraph" w:customStyle="1" w:styleId="93CB318348EE4CC890AA1EF05BAC42F2">
    <w:name w:val="93CB318348EE4CC890AA1EF05BAC42F2"/>
  </w:style>
  <w:style w:type="paragraph" w:customStyle="1" w:styleId="28D89E8D58F74B8196398D047E8EA52E">
    <w:name w:val="28D89E8D58F74B8196398D047E8EA52E"/>
  </w:style>
  <w:style w:type="paragraph" w:customStyle="1" w:styleId="706C25A96AFD4D6FA10E831787E19987">
    <w:name w:val="706C25A96AFD4D6FA10E831787E19987"/>
  </w:style>
  <w:style w:type="paragraph" w:customStyle="1" w:styleId="911ABA985F51422AA38CA0713493923D">
    <w:name w:val="911ABA985F51422AA38CA0713493923D"/>
  </w:style>
  <w:style w:type="paragraph" w:customStyle="1" w:styleId="94BCBBAD27654DC592A2939937E0A0C5">
    <w:name w:val="94BCBBAD27654DC592A2939937E0A0C5"/>
  </w:style>
  <w:style w:type="paragraph" w:customStyle="1" w:styleId="78D794434B2543678B7D1C75DDCD8F15">
    <w:name w:val="78D794434B2543678B7D1C75DDCD8F15"/>
  </w:style>
  <w:style w:type="paragraph" w:customStyle="1" w:styleId="A2DAD532E9604413BE942220F03B3024">
    <w:name w:val="A2DAD532E9604413BE942220F03B3024"/>
  </w:style>
  <w:style w:type="paragraph" w:customStyle="1" w:styleId="B260F1831D924B018CA6F12C0144A171">
    <w:name w:val="B260F1831D924B018CA6F12C0144A171"/>
  </w:style>
  <w:style w:type="paragraph" w:customStyle="1" w:styleId="D8BC65FD21F2481C927C9BD00A419FA0">
    <w:name w:val="D8BC65FD21F2481C927C9BD00A419FA0"/>
  </w:style>
  <w:style w:type="paragraph" w:customStyle="1" w:styleId="C304EC6A479248AEBF9D1BAFC76B8492">
    <w:name w:val="C304EC6A479248AEBF9D1BAFC76B8492"/>
  </w:style>
  <w:style w:type="paragraph" w:customStyle="1" w:styleId="9047290CD3B34E43AA159DDF77E31765">
    <w:name w:val="9047290CD3B34E43AA159DDF77E31765"/>
  </w:style>
  <w:style w:type="paragraph" w:customStyle="1" w:styleId="BAE3BB238988421785FF6957B5400650">
    <w:name w:val="BAE3BB238988421785FF6957B5400650"/>
  </w:style>
  <w:style w:type="paragraph" w:customStyle="1" w:styleId="FD48DB421B88491586FBF8779E1C49A4">
    <w:name w:val="FD48DB421B88491586FBF8779E1C49A4"/>
  </w:style>
  <w:style w:type="paragraph" w:customStyle="1" w:styleId="274FDC97036E4C2F96BB15DD3EF5ED41">
    <w:name w:val="274FDC97036E4C2F96BB15DD3EF5ED41"/>
  </w:style>
  <w:style w:type="paragraph" w:customStyle="1" w:styleId="D50480C3CD2F4E8092C85105D60FB5BC">
    <w:name w:val="D50480C3CD2F4E8092C85105D60FB5BC"/>
  </w:style>
  <w:style w:type="paragraph" w:customStyle="1" w:styleId="AE401CA950C3420799D4764FDC0CCB2C">
    <w:name w:val="AE401CA950C3420799D4764FDC0CCB2C"/>
  </w:style>
  <w:style w:type="paragraph" w:customStyle="1" w:styleId="8304E579B6114432B118BDD0B236BF2C">
    <w:name w:val="8304E579B6114432B118BDD0B236BF2C"/>
  </w:style>
  <w:style w:type="paragraph" w:customStyle="1" w:styleId="51797CA2BEAF40119A092D69A6073A3F">
    <w:name w:val="51797CA2BEAF40119A092D69A6073A3F"/>
  </w:style>
  <w:style w:type="paragraph" w:customStyle="1" w:styleId="01F6EF8AC6A147F585B46793210107FB">
    <w:name w:val="01F6EF8AC6A147F585B46793210107FB"/>
  </w:style>
  <w:style w:type="paragraph" w:customStyle="1" w:styleId="BCC08B97BB46429991FAA6C1DED39A5F">
    <w:name w:val="BCC08B97BB46429991FAA6C1DED39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</Pages>
  <Words>231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2</cp:revision>
  <cp:lastPrinted>2012-12-03T18:15:00Z</cp:lastPrinted>
  <dcterms:created xsi:type="dcterms:W3CDTF">2021-10-25T08:13:00Z</dcterms:created>
  <dcterms:modified xsi:type="dcterms:W3CDTF">2021-10-25T12:09:00Z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