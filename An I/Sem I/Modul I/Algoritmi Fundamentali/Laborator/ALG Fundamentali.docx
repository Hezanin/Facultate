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4687" w14:textId="31EFEC91" w:rsidR="002A792A" w:rsidRDefault="00A95604" w:rsidP="00A95604">
      <w:pPr>
        <w:pStyle w:val="Title"/>
      </w:pPr>
      <w:r>
        <w:t>ALG Fundamentali</w:t>
      </w:r>
    </w:p>
    <w:p w14:paraId="5C5354DC" w14:textId="70A9E926" w:rsidR="00A95604" w:rsidRDefault="00A95604" w:rsidP="00A95604">
      <w:pPr>
        <w:pStyle w:val="Subtitle"/>
        <w:jc w:val="left"/>
      </w:pPr>
      <w:r>
        <w:t>Nicoleta Radu</w:t>
      </w:r>
    </w:p>
    <w:p w14:paraId="41625941" w14:textId="7506F597" w:rsidR="00A95604" w:rsidRDefault="00A95604" w:rsidP="00A95604"/>
    <w:p w14:paraId="2708A009" w14:textId="5D791DCC" w:rsidR="00A95604" w:rsidRDefault="00A95604" w:rsidP="00A95604">
      <w:pPr>
        <w:pStyle w:val="ListParagraph"/>
        <w:numPr>
          <w:ilvl w:val="0"/>
          <w:numId w:val="39"/>
        </w:numPr>
      </w:pPr>
      <w:r>
        <w:t>Sa se scrie un algoritm recursiv care calculeaza suma cifrelor unui numar.</w:t>
      </w:r>
    </w:p>
    <w:p w14:paraId="0A790549" w14:textId="200B834E" w:rsidR="00A95604" w:rsidRPr="00A95604" w:rsidRDefault="00A95604" w:rsidP="00A95604">
      <w:pPr>
        <w:pStyle w:val="ListParagraph"/>
        <w:ind w:left="717" w:firstLine="0"/>
        <w:rPr>
          <w:b/>
          <w:bCs/>
        </w:rPr>
      </w:pPr>
      <w:r w:rsidRPr="00A95604">
        <w:rPr>
          <w:b/>
          <w:bCs/>
        </w:rPr>
        <w:t xml:space="preserve">Solutie: </w:t>
      </w:r>
    </w:p>
    <w:p w14:paraId="74B8FCAF" w14:textId="77C2AC00" w:rsidR="00A95604" w:rsidRDefault="00A95604" w:rsidP="00A95604">
      <w:pPr>
        <w:pStyle w:val="ListParagraph"/>
        <w:ind w:left="717" w:firstLine="0"/>
      </w:pPr>
    </w:p>
    <w:p w14:paraId="5A64F0EA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sumFigure(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D7B294E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8EC8F8C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0)</w:t>
      </w:r>
    </w:p>
    <w:p w14:paraId="164BAB3B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FF4A0D7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6CB50F8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0EDED20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2AE8C7D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D50632A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10 + sumFigure(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10);</w:t>
      </w:r>
    </w:p>
    <w:p w14:paraId="1FF90E3D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24D6188" w14:textId="1266AAD9" w:rsidR="00A95604" w:rsidRDefault="00A95604" w:rsidP="00A95604">
      <w:pPr>
        <w:pStyle w:val="ListParagraph"/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8373BAF" w14:textId="00D3B0D0" w:rsidR="00A95604" w:rsidRDefault="00A95604" w:rsidP="00A95604"/>
    <w:p w14:paraId="5432D03C" w14:textId="72493706" w:rsidR="00A95604" w:rsidRDefault="00A95604" w:rsidP="00A95604">
      <w:pPr>
        <w:pStyle w:val="ListParagraph"/>
        <w:numPr>
          <w:ilvl w:val="0"/>
          <w:numId w:val="39"/>
        </w:numPr>
      </w:pPr>
      <w:r>
        <w:t>Sa se scrie un algoritm recursiv care determina cifra maxima a unui numar “n”.</w:t>
      </w:r>
    </w:p>
    <w:p w14:paraId="7DD0DE3B" w14:textId="13491216" w:rsidR="00A95604" w:rsidRDefault="00A95604" w:rsidP="00A95604">
      <w:pPr>
        <w:ind w:left="717" w:firstLine="0"/>
        <w:rPr>
          <w:b/>
          <w:bCs/>
        </w:rPr>
      </w:pPr>
      <w:r w:rsidRPr="00A95604">
        <w:rPr>
          <w:b/>
          <w:bCs/>
        </w:rPr>
        <w:t xml:space="preserve">Solutie: </w:t>
      </w:r>
    </w:p>
    <w:p w14:paraId="7547936E" w14:textId="55EFE110" w:rsidR="00A95604" w:rsidRDefault="00A95604" w:rsidP="00A95604">
      <w:pPr>
        <w:ind w:left="717" w:firstLine="0"/>
        <w:rPr>
          <w:b/>
          <w:bCs/>
        </w:rPr>
      </w:pPr>
    </w:p>
    <w:p w14:paraId="53DFB94D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findMaxDigit(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8D4B403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30AA64B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0)</w:t>
      </w:r>
    </w:p>
    <w:p w14:paraId="6A9A3E7F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A5C7144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digit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10;</w:t>
      </w:r>
    </w:p>
    <w:p w14:paraId="07722376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max = findMaxDigit(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10);</w:t>
      </w:r>
    </w:p>
    <w:p w14:paraId="40C70C9B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(digit &gt; max)</w:t>
      </w:r>
    </w:p>
    <w:p w14:paraId="2F3B6CA1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5C3198F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digit;</w:t>
      </w:r>
    </w:p>
    <w:p w14:paraId="78B837D8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E4362D0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A329D75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52CF4774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max;</w:t>
      </w:r>
    </w:p>
    <w:p w14:paraId="74F4FE96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5D7AB56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DD50357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FEE1F9C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D3F7905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7126405" w14:textId="77777777" w:rsidR="00A95604" w:rsidRDefault="00A95604" w:rsidP="00A95604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E9A17A0" w14:textId="16A62344" w:rsidR="00A95604" w:rsidRDefault="00A95604" w:rsidP="00F1355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A3AC42" w14:textId="695D9FCB" w:rsidR="00F1355F" w:rsidRDefault="00F1355F" w:rsidP="00F1355F">
      <w:pPr>
        <w:pStyle w:val="ListParagraph"/>
        <w:numPr>
          <w:ilvl w:val="0"/>
          <w:numId w:val="39"/>
        </w:numPr>
      </w:pPr>
      <w:r w:rsidRPr="00F1355F">
        <w:t>Sa se scrie</w:t>
      </w:r>
      <w:r>
        <w:t xml:space="preserve"> un algoritm recursiv pentru a transforma un numar din baza 10 in baza b &lt; 10.</w:t>
      </w:r>
    </w:p>
    <w:p w14:paraId="47C82150" w14:textId="6E5A5375" w:rsidR="00F1355F" w:rsidRPr="00F1355F" w:rsidRDefault="00F1355F" w:rsidP="00F1355F">
      <w:pPr>
        <w:ind w:left="717" w:firstLine="0"/>
        <w:rPr>
          <w:b/>
          <w:bCs/>
        </w:rPr>
      </w:pPr>
      <w:r w:rsidRPr="00F1355F">
        <w:rPr>
          <w:b/>
          <w:bCs/>
        </w:rPr>
        <w:t>Solutie:</w:t>
      </w:r>
      <w:r>
        <w:rPr>
          <w:b/>
          <w:bCs/>
        </w:rPr>
        <w:br/>
      </w:r>
    </w:p>
    <w:p w14:paraId="0D3F17CF" w14:textId="0E468E94" w:rsidR="00F1355F" w:rsidRDefault="00F1355F" w:rsidP="00F1355F">
      <w:pPr>
        <w:pStyle w:val="ListParagraph"/>
        <w:numPr>
          <w:ilvl w:val="0"/>
          <w:numId w:val="39"/>
        </w:numPr>
      </w:pPr>
      <w:r>
        <w:t>Sa da un vector x de lunime n, de numere intregi. Sa se scrie un algoritm recursiv care calculeaza suma valorilor multipli de 3 situate pe pozitii pare.</w:t>
      </w:r>
    </w:p>
    <w:p w14:paraId="43D889E6" w14:textId="1A40A97D" w:rsidR="00F1355F" w:rsidRDefault="00F1355F" w:rsidP="00F1355F">
      <w:pPr>
        <w:pStyle w:val="ListParagraph"/>
        <w:ind w:left="717" w:firstLine="0"/>
        <w:rPr>
          <w:b/>
          <w:bCs/>
        </w:rPr>
      </w:pPr>
      <w:r w:rsidRPr="00F1355F">
        <w:rPr>
          <w:b/>
          <w:bCs/>
        </w:rPr>
        <w:t xml:space="preserve">Solutie: </w:t>
      </w:r>
    </w:p>
    <w:p w14:paraId="3DB2EF29" w14:textId="4AE943CE" w:rsidR="00F1355F" w:rsidRDefault="00F1355F" w:rsidP="00F1355F">
      <w:pPr>
        <w:pStyle w:val="ListParagraph"/>
        <w:ind w:left="717" w:firstLine="0"/>
        <w:rPr>
          <w:b/>
          <w:bCs/>
        </w:rPr>
      </w:pPr>
    </w:p>
    <w:p w14:paraId="71DB1717" w14:textId="7D11C4B6" w:rsidR="005F5E95" w:rsidRDefault="005F5E95" w:rsidP="00F1355F">
      <w:pPr>
        <w:pStyle w:val="ListParagraph"/>
        <w:ind w:left="717" w:firstLine="0"/>
        <w:rPr>
          <w:b/>
          <w:bCs/>
        </w:rPr>
      </w:pPr>
    </w:p>
    <w:p w14:paraId="2DB487F5" w14:textId="77777777" w:rsidR="005F5E95" w:rsidRDefault="005F5E95" w:rsidP="00F1355F">
      <w:pPr>
        <w:pStyle w:val="ListParagraph"/>
        <w:ind w:left="717" w:firstLine="0"/>
        <w:rPr>
          <w:b/>
          <w:bCs/>
        </w:rPr>
      </w:pPr>
    </w:p>
    <w:p w14:paraId="449352DC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sumaValori(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0)</w:t>
      </w:r>
    </w:p>
    <w:p w14:paraId="62DEA1C1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1F04F2B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.size())</w:t>
      </w:r>
    </w:p>
    <w:p w14:paraId="4B19E73B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BC8AEA1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CE03B6B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154450C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% 3 == 0)</w:t>
      </w:r>
    </w:p>
    <w:p w14:paraId="78E9BAA4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9AA2B40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+ sumaValori(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+ 2);</w:t>
      </w:r>
    </w:p>
    <w:p w14:paraId="504A11E3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49D10EC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89F174F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A4E08EA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sumaValori(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+ 2);</w:t>
      </w:r>
    </w:p>
    <w:p w14:paraId="4EB8E355" w14:textId="77777777" w:rsidR="00F1355F" w:rsidRDefault="00F1355F" w:rsidP="00F1355F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F27114F" w14:textId="01D09601" w:rsidR="00F1355F" w:rsidRDefault="00F1355F" w:rsidP="00F1355F">
      <w:pPr>
        <w:pStyle w:val="ListParagraph"/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A17493B" w14:textId="2A611E00" w:rsidR="005F5E95" w:rsidRDefault="005F5E95" w:rsidP="005F5E95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C8AE01" w14:textId="0222017F" w:rsidR="005F5E95" w:rsidRDefault="005F5E95" w:rsidP="005F5E95">
      <w:pPr>
        <w:pStyle w:val="ListParagraph"/>
        <w:numPr>
          <w:ilvl w:val="0"/>
          <w:numId w:val="39"/>
        </w:numPr>
      </w:pPr>
      <w:r>
        <w:t xml:space="preserve">Scrieti un algoritm recursiv care calculeaza suma: </w:t>
      </w:r>
    </w:p>
    <w:p w14:paraId="6DA006A1" w14:textId="13BBE95A" w:rsidR="005F5E95" w:rsidRDefault="001A0D5D" w:rsidP="005F5E95">
      <w:pPr>
        <w:pStyle w:val="ListParagraph"/>
        <w:ind w:left="717" w:firstLine="0"/>
        <w:rPr>
          <w:b/>
          <w:bCs/>
        </w:rPr>
      </w:pPr>
      <w:r>
        <w:rPr>
          <w:b/>
          <w:bCs/>
        </w:rPr>
        <w:t>Solutie</w:t>
      </w:r>
      <w:r w:rsidR="005F5E95" w:rsidRPr="005F5E95">
        <w:rPr>
          <w:b/>
          <w:bCs/>
        </w:rPr>
        <w:t xml:space="preserve">: </w:t>
      </w:r>
    </w:p>
    <w:p w14:paraId="02A64B2B" w14:textId="409E6B71" w:rsidR="005F5E95" w:rsidRDefault="005F5E95" w:rsidP="005F5E95">
      <w:pPr>
        <w:pStyle w:val="ListParagraph"/>
        <w:ind w:left="717" w:firstLine="0"/>
        <w:rPr>
          <w:b/>
          <w:bCs/>
        </w:rPr>
      </w:pPr>
    </w:p>
    <w:p w14:paraId="0625930D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findListSum(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A8710CB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A9C28FE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0)</w:t>
      </w:r>
    </w:p>
    <w:p w14:paraId="33DD6BAB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0785F54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4EDFC0C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8EB2CBB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11FC9A3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1B876BE7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(1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+ findListSum(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- 1);</w:t>
      </w:r>
    </w:p>
    <w:p w14:paraId="35432FCC" w14:textId="77777777" w:rsidR="001A0D5D" w:rsidRDefault="001A0D5D" w:rsidP="001A0D5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88C9816" w14:textId="740A7B88" w:rsidR="005F5E95" w:rsidRDefault="001A0D5D" w:rsidP="001A0D5D">
      <w:pPr>
        <w:pStyle w:val="ListParagraph"/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1321255" w14:textId="08F61F86" w:rsidR="00131464" w:rsidRPr="00131464" w:rsidRDefault="00131464" w:rsidP="00131464"/>
    <w:p w14:paraId="65240695" w14:textId="321D7718" w:rsidR="00131464" w:rsidRDefault="00131464" w:rsidP="00131464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F6E9BF3" w14:textId="089B8EA9" w:rsidR="00131464" w:rsidRDefault="00131464" w:rsidP="00131464">
      <w:r>
        <w:t>6.</w:t>
      </w:r>
    </w:p>
    <w:p w14:paraId="52BCB047" w14:textId="08C2D3A2" w:rsidR="00131464" w:rsidRDefault="00131464" w:rsidP="00131464">
      <w:r>
        <w:t xml:space="preserve">7. </w:t>
      </w:r>
      <w:r w:rsidR="006F4D92">
        <w:t xml:space="preserve"> // rezolvare gasita</w:t>
      </w:r>
    </w:p>
    <w:p w14:paraId="4470272B" w14:textId="77777777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>private static int CalcOdd(int n) {</w:t>
      </w:r>
    </w:p>
    <w:p w14:paraId="1D9B873F" w14:textId="77777777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 xml:space="preserve">    n -= 1;</w:t>
      </w:r>
    </w:p>
    <w:p w14:paraId="72A04191" w14:textId="77777777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 xml:space="preserve">    if ((n &amp; 1) == 0) n--;</w:t>
      </w:r>
    </w:p>
    <w:p w14:paraId="09005509" w14:textId="77777777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 xml:space="preserve">    if (n &lt;= 1) return 1;</w:t>
      </w:r>
    </w:p>
    <w:p w14:paraId="6CCAE966" w14:textId="184066BE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 xml:space="preserve">    return n </w:t>
      </w:r>
      <w:r w:rsidR="006F4D92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>*</w:t>
      </w: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 xml:space="preserve"> CalcOdd(n - 1);</w:t>
      </w:r>
    </w:p>
    <w:p w14:paraId="3F68D18F" w14:textId="77777777" w:rsidR="00131464" w:rsidRPr="00131464" w:rsidRDefault="00131464" w:rsidP="0013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0"/>
        <w:textAlignment w:val="baseline"/>
        <w:rPr>
          <w:rFonts w:ascii="var(--ff-mono)" w:eastAsia="Times New Roman" w:hAnsi="var(--ff-mono)" w:cs="Courier New"/>
          <w:color w:val="auto"/>
          <w:sz w:val="20"/>
          <w:lang w:val="ro-RO" w:eastAsia="ro-RO"/>
        </w:rPr>
      </w:pPr>
      <w:r w:rsidRPr="00131464">
        <w:rPr>
          <w:rFonts w:ascii="inherit" w:eastAsia="Times New Roman" w:hAnsi="inherit" w:cs="Courier New"/>
          <w:color w:val="auto"/>
          <w:sz w:val="20"/>
          <w:bdr w:val="none" w:sz="0" w:space="0" w:color="auto" w:frame="1"/>
          <w:lang w:val="ro-RO" w:eastAsia="ro-RO"/>
        </w:rPr>
        <w:t>}</w:t>
      </w:r>
    </w:p>
    <w:p w14:paraId="2C4F688B" w14:textId="77777777" w:rsidR="00131464" w:rsidRPr="00131464" w:rsidRDefault="00131464" w:rsidP="00131464"/>
    <w:sectPr w:rsidR="00131464" w:rsidRPr="00131464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AF0E" w14:textId="77777777" w:rsidR="0096560A" w:rsidRDefault="0096560A">
      <w:r>
        <w:separator/>
      </w:r>
    </w:p>
  </w:endnote>
  <w:endnote w:type="continuationSeparator" w:id="0">
    <w:p w14:paraId="041633C3" w14:textId="77777777" w:rsidR="0096560A" w:rsidRDefault="0096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047B" w14:textId="77777777" w:rsidR="002A792A" w:rsidRDefault="0096560A">
    <w:pPr>
      <w:pStyle w:val="Footer"/>
    </w:pPr>
    <w:sdt>
      <w:sdtPr>
        <w:alias w:val="Enter Company Name:"/>
        <w:tag w:val="Enter Company Name:"/>
        <w:id w:val="-397664319"/>
        <w:placeholder>
          <w:docPart w:val="C275C2D7C43547669BF18C5918640768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6312" w14:textId="77777777" w:rsidR="0096560A" w:rsidRDefault="0096560A">
      <w:r>
        <w:separator/>
      </w:r>
    </w:p>
  </w:footnote>
  <w:footnote w:type="continuationSeparator" w:id="0">
    <w:p w14:paraId="67547139" w14:textId="77777777" w:rsidR="0096560A" w:rsidRDefault="0096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81838"/>
    <w:multiLevelType w:val="hybridMultilevel"/>
    <w:tmpl w:val="CB7C122C"/>
    <w:lvl w:ilvl="0" w:tplc="6D54B72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149CE"/>
    <w:multiLevelType w:val="hybridMultilevel"/>
    <w:tmpl w:val="2C041BB4"/>
    <w:lvl w:ilvl="0" w:tplc="4A68EBA2">
      <w:start w:val="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8"/>
  </w:num>
  <w:num w:numId="9">
    <w:abstractNumId w:val="10"/>
  </w:num>
  <w:num w:numId="10">
    <w:abstractNumId w:val="21"/>
  </w:num>
  <w:num w:numId="11">
    <w:abstractNumId w:val="25"/>
  </w:num>
  <w:num w:numId="12">
    <w:abstractNumId w:val="25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5"/>
  </w:num>
  <w:num w:numId="20">
    <w:abstractNumId w:val="25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19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20"/>
  </w:num>
  <w:num w:numId="37">
    <w:abstractNumId w:val="11"/>
  </w:num>
  <w:num w:numId="38">
    <w:abstractNumId w:val="15"/>
  </w:num>
  <w:num w:numId="39">
    <w:abstractNumId w:val="1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04"/>
    <w:rsid w:val="000303C2"/>
    <w:rsid w:val="00071A33"/>
    <w:rsid w:val="0008087C"/>
    <w:rsid w:val="000A0F81"/>
    <w:rsid w:val="000A696F"/>
    <w:rsid w:val="00102801"/>
    <w:rsid w:val="00131464"/>
    <w:rsid w:val="001A0D5D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5E95"/>
    <w:rsid w:val="005F6ACD"/>
    <w:rsid w:val="006205F4"/>
    <w:rsid w:val="006D480F"/>
    <w:rsid w:val="006F07D7"/>
    <w:rsid w:val="006F4D92"/>
    <w:rsid w:val="00751CB9"/>
    <w:rsid w:val="00823C88"/>
    <w:rsid w:val="008B4B02"/>
    <w:rsid w:val="0096560A"/>
    <w:rsid w:val="009A2858"/>
    <w:rsid w:val="009B515D"/>
    <w:rsid w:val="00A32A28"/>
    <w:rsid w:val="00A95604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DC0C51"/>
    <w:rsid w:val="00E74C55"/>
    <w:rsid w:val="00E814A4"/>
    <w:rsid w:val="00F06BBE"/>
    <w:rsid w:val="00F1355F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A5233"/>
  <w15:chartTrackingRefBased/>
  <w15:docId w15:val="{E8BB2340-325E-47F1-A0D9-FD9F510B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95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color w:val="auto"/>
      <w:sz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64"/>
    <w:rPr>
      <w:rFonts w:ascii="Courier New" w:eastAsia="Times New Roman" w:hAnsi="Courier New" w:cs="Courier New"/>
      <w:color w:val="auto"/>
      <w:sz w:val="20"/>
      <w:lang w:val="ro-RO" w:eastAsia="ro-RO"/>
    </w:rPr>
  </w:style>
  <w:style w:type="character" w:styleId="HTMLCode">
    <w:name w:val="HTML Code"/>
    <w:basedOn w:val="DefaultParagraphFont"/>
    <w:uiPriority w:val="99"/>
    <w:semiHidden/>
    <w:unhideWhenUsed/>
    <w:rsid w:val="0013146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31464"/>
  </w:style>
  <w:style w:type="character" w:customStyle="1" w:styleId="hljs-keyword">
    <w:name w:val="hljs-keyword"/>
    <w:basedOn w:val="DefaultParagraphFont"/>
    <w:rsid w:val="00131464"/>
  </w:style>
  <w:style w:type="character" w:customStyle="1" w:styleId="hljs-builtin">
    <w:name w:val="hljs-built_in"/>
    <w:basedOn w:val="DefaultParagraphFont"/>
    <w:rsid w:val="00131464"/>
  </w:style>
  <w:style w:type="character" w:customStyle="1" w:styleId="hljs-title">
    <w:name w:val="hljs-title"/>
    <w:basedOn w:val="DefaultParagraphFont"/>
    <w:rsid w:val="00131464"/>
  </w:style>
  <w:style w:type="character" w:customStyle="1" w:styleId="hljs-params">
    <w:name w:val="hljs-params"/>
    <w:basedOn w:val="DefaultParagraphFont"/>
    <w:rsid w:val="00131464"/>
  </w:style>
  <w:style w:type="character" w:customStyle="1" w:styleId="hljs-number">
    <w:name w:val="hljs-number"/>
    <w:basedOn w:val="DefaultParagraphFont"/>
    <w:rsid w:val="0013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5C2D7C43547669BF18C5918640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4063B-3846-4E45-982A-FF927330745D}"/>
      </w:docPartPr>
      <w:docPartBody>
        <w:p w:rsidR="00000000" w:rsidRDefault="00CB5992">
          <w:pPr>
            <w:pStyle w:val="C275C2D7C43547669BF18C5918640768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2"/>
    <w:rsid w:val="00C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106E69BEB429193BA941FD797CA04">
    <w:name w:val="C33106E69BEB429193BA941FD797CA04"/>
  </w:style>
  <w:style w:type="paragraph" w:customStyle="1" w:styleId="CA25D82621BB4E3187EEA100C6E98FFD">
    <w:name w:val="CA25D82621BB4E3187EEA100C6E98FFD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8138B72348CF4EE6AD72F0B7BFBA26DE">
    <w:name w:val="8138B72348CF4EE6AD72F0B7BFBA26DE"/>
  </w:style>
  <w:style w:type="paragraph" w:customStyle="1" w:styleId="72B14E17DB14455BAFA8DBCA9E3139A3">
    <w:name w:val="72B14E17DB14455BAFA8DBCA9E3139A3"/>
  </w:style>
  <w:style w:type="paragraph" w:customStyle="1" w:styleId="99EA3152A9994D158CA3445A3D5C57D6">
    <w:name w:val="99EA3152A9994D158CA3445A3D5C57D6"/>
  </w:style>
  <w:style w:type="paragraph" w:customStyle="1" w:styleId="C4E4A83B5FB84A43ABB61542B6ABE3C9">
    <w:name w:val="C4E4A83B5FB84A43ABB61542B6ABE3C9"/>
  </w:style>
  <w:style w:type="paragraph" w:customStyle="1" w:styleId="42D4D2E319874FD0A4981E95B7191BFD">
    <w:name w:val="42D4D2E319874FD0A4981E95B7191BFD"/>
  </w:style>
  <w:style w:type="paragraph" w:customStyle="1" w:styleId="4E0CFC72A314469D8122213FA23B7152">
    <w:name w:val="4E0CFC72A314469D8122213FA23B7152"/>
  </w:style>
  <w:style w:type="paragraph" w:customStyle="1" w:styleId="BBBADAD2A4FA41D5A028B8473C562D59">
    <w:name w:val="BBBADAD2A4FA41D5A028B8473C562D59"/>
  </w:style>
  <w:style w:type="paragraph" w:customStyle="1" w:styleId="16B7599B857D46638F340E7A4CDFF78B">
    <w:name w:val="16B7599B857D46638F340E7A4CDFF78B"/>
  </w:style>
  <w:style w:type="paragraph" w:customStyle="1" w:styleId="35628B09A8F64FB9A453E0ECB8BBEC63">
    <w:name w:val="35628B09A8F64FB9A453E0ECB8BBEC63"/>
  </w:style>
  <w:style w:type="paragraph" w:customStyle="1" w:styleId="34A138004FD048148B3EC45F81401D3C">
    <w:name w:val="34A138004FD048148B3EC45F81401D3C"/>
  </w:style>
  <w:style w:type="paragraph" w:customStyle="1" w:styleId="A6C81469C4254BB283A77365B6E06437">
    <w:name w:val="A6C81469C4254BB283A77365B6E06437"/>
  </w:style>
  <w:style w:type="paragraph" w:customStyle="1" w:styleId="8CC9EFF7FD4F460E98085A33B2F01725">
    <w:name w:val="8CC9EFF7FD4F460E98085A33B2F01725"/>
  </w:style>
  <w:style w:type="paragraph" w:customStyle="1" w:styleId="6A6D003867B14152AB7426DB505B40DB">
    <w:name w:val="6A6D003867B14152AB7426DB505B40DB"/>
  </w:style>
  <w:style w:type="paragraph" w:customStyle="1" w:styleId="2AE090064CFA4E16B4588A534920B7FE">
    <w:name w:val="2AE090064CFA4E16B4588A534920B7FE"/>
  </w:style>
  <w:style w:type="paragraph" w:customStyle="1" w:styleId="1979F0520BF1449AA0C0AD52DFE3F79A">
    <w:name w:val="1979F0520BF1449AA0C0AD52DFE3F79A"/>
  </w:style>
  <w:style w:type="paragraph" w:customStyle="1" w:styleId="195760B046D04EA388FA407C5499F220">
    <w:name w:val="195760B046D04EA388FA407C5499F220"/>
  </w:style>
  <w:style w:type="paragraph" w:customStyle="1" w:styleId="990C2F372D87499E911281DC9580992D">
    <w:name w:val="990C2F372D87499E911281DC9580992D"/>
  </w:style>
  <w:style w:type="paragraph" w:customStyle="1" w:styleId="C275C2D7C43547669BF18C5918640768">
    <w:name w:val="C275C2D7C43547669BF18C5918640768"/>
  </w:style>
  <w:style w:type="paragraph" w:customStyle="1" w:styleId="04EAF23DA9394EBEBC4C112E56FFA4E4">
    <w:name w:val="04EAF23DA9394EBEBC4C112E56FFA4E4"/>
  </w:style>
  <w:style w:type="paragraph" w:customStyle="1" w:styleId="F7972824F3B84246BB83E5C494C9F0C1">
    <w:name w:val="F7972824F3B84246BB83E5C494C9F0C1"/>
  </w:style>
  <w:style w:type="paragraph" w:customStyle="1" w:styleId="029FA582E95B416E82C954DE7D9001DA">
    <w:name w:val="029FA582E95B416E82C954DE7D9001DA"/>
  </w:style>
  <w:style w:type="paragraph" w:customStyle="1" w:styleId="BB824590B2864B1FB39D502682624DB8">
    <w:name w:val="BB824590B2864B1FB39D502682624DB8"/>
  </w:style>
  <w:style w:type="paragraph" w:customStyle="1" w:styleId="F27ECD04B92143C8BEC2E220C1DBC316">
    <w:name w:val="F27ECD04B92143C8BEC2E220C1DBC316"/>
  </w:style>
  <w:style w:type="paragraph" w:customStyle="1" w:styleId="C094A74E26884B71BAB8F2D9F594AC65">
    <w:name w:val="C094A74E26884B71BAB8F2D9F594AC65"/>
  </w:style>
  <w:style w:type="paragraph" w:customStyle="1" w:styleId="D91756526A2341C9951ECEF256E757DB">
    <w:name w:val="D91756526A2341C9951ECEF256E757DB"/>
  </w:style>
  <w:style w:type="paragraph" w:customStyle="1" w:styleId="79E384D2287F4AC197F5EF0ECAAD6ABB">
    <w:name w:val="79E384D2287F4AC197F5EF0ECAAD6ABB"/>
  </w:style>
  <w:style w:type="paragraph" w:customStyle="1" w:styleId="80DBB90B296648C08CF566768E411B65">
    <w:name w:val="80DBB90B296648C08CF566768E411B65"/>
  </w:style>
  <w:style w:type="paragraph" w:customStyle="1" w:styleId="727FD244C0BB4FA594A389EF11B324B3">
    <w:name w:val="727FD244C0BB4FA594A389EF11B324B3"/>
  </w:style>
  <w:style w:type="paragraph" w:customStyle="1" w:styleId="A7B0FEFC45AC4F939CCB9906F00C18FC">
    <w:name w:val="A7B0FEFC45AC4F939CCB9906F00C18FC"/>
  </w:style>
  <w:style w:type="paragraph" w:customStyle="1" w:styleId="8AB444111B5C4C1F9A2CFA00375C8FA3">
    <w:name w:val="8AB444111B5C4C1F9A2CFA00375C8FA3"/>
  </w:style>
  <w:style w:type="paragraph" w:customStyle="1" w:styleId="56F4CA612F5946AA8E503A849D453901">
    <w:name w:val="56F4CA612F5946AA8E503A849D453901"/>
  </w:style>
  <w:style w:type="paragraph" w:customStyle="1" w:styleId="1E3E0EDDB71349AB95D961F2523A0E62">
    <w:name w:val="1E3E0EDDB71349AB95D961F2523A0E62"/>
  </w:style>
  <w:style w:type="paragraph" w:customStyle="1" w:styleId="9C41BF4AC34C43058AC398F130840283">
    <w:name w:val="9C41BF4AC34C43058AC398F130840283"/>
  </w:style>
  <w:style w:type="paragraph" w:customStyle="1" w:styleId="E8F5D1B6ADF54FA5AA9D693F57980D6C">
    <w:name w:val="E8F5D1B6ADF54FA5AA9D693F57980D6C"/>
  </w:style>
  <w:style w:type="paragraph" w:customStyle="1" w:styleId="138D910CC2EC4352A8479B14E77E05EB">
    <w:name w:val="138D910CC2EC4352A8479B14E77E05EB"/>
  </w:style>
  <w:style w:type="paragraph" w:customStyle="1" w:styleId="DEF69C573E7E4D1D89BD486E6632FA4D">
    <w:name w:val="DEF69C573E7E4D1D89BD486E6632FA4D"/>
  </w:style>
  <w:style w:type="paragraph" w:customStyle="1" w:styleId="A12D413E900D450999B3E2F48A5CFF8F">
    <w:name w:val="A12D413E900D450999B3E2F48A5CFF8F"/>
  </w:style>
  <w:style w:type="paragraph" w:customStyle="1" w:styleId="B37C21645AE341BB98EA3FA5A589165B">
    <w:name w:val="B37C21645AE341BB98EA3FA5A589165B"/>
  </w:style>
  <w:style w:type="paragraph" w:customStyle="1" w:styleId="6C14C0F0D52E493BB5A8BDB89EB49F44">
    <w:name w:val="6C14C0F0D52E493BB5A8BDB89EB49F44"/>
  </w:style>
  <w:style w:type="paragraph" w:customStyle="1" w:styleId="B5891B36A7AD4FC58DACE5354CD04E72">
    <w:name w:val="B5891B36A7AD4FC58DACE5354CD04E72"/>
  </w:style>
  <w:style w:type="paragraph" w:customStyle="1" w:styleId="29C0E25161FE4D35B822ED06D7C67CFD">
    <w:name w:val="29C0E25161FE4D35B822ED06D7C67CFD"/>
  </w:style>
  <w:style w:type="paragraph" w:customStyle="1" w:styleId="6385E360BE6D45FDB4FD1AC4EFA2D79B">
    <w:name w:val="6385E360BE6D45FDB4FD1AC4EFA2D79B"/>
  </w:style>
  <w:style w:type="paragraph" w:customStyle="1" w:styleId="AAFAB507E3B1409C8CE36071FE4894BF">
    <w:name w:val="AAFAB507E3B1409C8CE36071FE4894BF"/>
  </w:style>
  <w:style w:type="paragraph" w:customStyle="1" w:styleId="45AB3386DA6347DB88E25736DF527B62">
    <w:name w:val="45AB3386DA6347DB88E25736DF527B62"/>
  </w:style>
  <w:style w:type="paragraph" w:customStyle="1" w:styleId="DE55638FE44A40B7AD8228649F2C3549">
    <w:name w:val="DE55638FE44A40B7AD8228649F2C3549"/>
  </w:style>
  <w:style w:type="paragraph" w:customStyle="1" w:styleId="652FF9BACC754C0D9E285388F4B9ECB3">
    <w:name w:val="652FF9BACC754C0D9E285388F4B9ECB3"/>
  </w:style>
  <w:style w:type="paragraph" w:customStyle="1" w:styleId="2167569455A7459D8D79573F31492694">
    <w:name w:val="2167569455A7459D8D79573F31492694"/>
  </w:style>
  <w:style w:type="paragraph" w:customStyle="1" w:styleId="DBBBE6647E084093A37DF26943368E83">
    <w:name w:val="DBBBE6647E084093A37DF26943368E83"/>
  </w:style>
  <w:style w:type="paragraph" w:customStyle="1" w:styleId="4AD0658B420E4C1788B0B3F863D3FFB6">
    <w:name w:val="4AD0658B420E4C1788B0B3F863D3FFB6"/>
  </w:style>
  <w:style w:type="paragraph" w:customStyle="1" w:styleId="91C4024C6AA5461796E95E9AFFE6B6BC">
    <w:name w:val="91C4024C6AA5461796E95E9AFFE6B6BC"/>
  </w:style>
  <w:style w:type="paragraph" w:customStyle="1" w:styleId="4C26CE1D3ECA48D182B20BA2FE76F9D0">
    <w:name w:val="4C26CE1D3ECA48D182B20BA2FE76F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222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6</cp:revision>
  <cp:lastPrinted>2012-12-03T18:15:00Z</cp:lastPrinted>
  <dcterms:created xsi:type="dcterms:W3CDTF">2021-10-27T15:52:00Z</dcterms:created>
  <dcterms:modified xsi:type="dcterms:W3CDTF">2021-10-27T17:52:00Z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